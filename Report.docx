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41290" w14:textId="77777777" w:rsidR="000B190D" w:rsidRPr="00A346EC" w:rsidRDefault="000B190D" w:rsidP="000B190D">
      <w:pPr>
        <w:suppressAutoHyphens/>
        <w:autoSpaceDE w:val="0"/>
        <w:autoSpaceDN w:val="0"/>
        <w:adjustRightInd w:val="0"/>
        <w:jc w:val="center"/>
        <w:rPr>
          <w:bCs/>
          <w:sz w:val="28"/>
          <w:szCs w:val="28"/>
          <w:lang w:val="vi-VN"/>
        </w:rPr>
      </w:pPr>
      <w:bookmarkStart w:id="0" w:name="_Toc387692905"/>
      <w:r w:rsidRPr="00A346EC">
        <w:rPr>
          <w:bCs/>
          <w:sz w:val="28"/>
          <w:szCs w:val="28"/>
          <w:lang w:val="vi-VN"/>
        </w:rPr>
        <w:t>TỔNG LIÊN ĐOÀN LAO ĐỘNG VIỆT NAM</w:t>
      </w:r>
    </w:p>
    <w:p w14:paraId="200927CF" w14:textId="77777777" w:rsidR="000B190D" w:rsidRPr="007E7FF7" w:rsidRDefault="000B190D" w:rsidP="000B190D">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A48EFAB" w14:textId="77777777" w:rsidR="000B190D" w:rsidRPr="00B10E7E" w:rsidRDefault="000B190D" w:rsidP="000B190D">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B1F20D3" w14:textId="77777777" w:rsidR="000B190D" w:rsidRPr="00B10E7E" w:rsidRDefault="000B190D" w:rsidP="000B190D">
      <w:pPr>
        <w:suppressAutoHyphens/>
        <w:autoSpaceDE w:val="0"/>
        <w:autoSpaceDN w:val="0"/>
        <w:adjustRightInd w:val="0"/>
        <w:ind w:firstLine="720"/>
        <w:jc w:val="center"/>
        <w:rPr>
          <w:lang w:val="en"/>
        </w:rPr>
      </w:pPr>
    </w:p>
    <w:p w14:paraId="743B3736" w14:textId="77777777" w:rsidR="000B190D" w:rsidRDefault="000B190D" w:rsidP="000B190D">
      <w:pPr>
        <w:suppressAutoHyphens/>
        <w:autoSpaceDE w:val="0"/>
        <w:autoSpaceDN w:val="0"/>
        <w:adjustRightInd w:val="0"/>
        <w:jc w:val="center"/>
        <w:rPr>
          <w:b/>
          <w:bCs/>
          <w:sz w:val="28"/>
          <w:szCs w:val="28"/>
          <w:lang w:val="en"/>
        </w:rPr>
      </w:pPr>
      <w:r>
        <w:rPr>
          <w:noProof/>
          <w:sz w:val="22"/>
          <w:szCs w:val="22"/>
        </w:rPr>
        <w:drawing>
          <wp:inline distT="0" distB="0" distL="0" distR="0" wp14:anchorId="5823C8D2" wp14:editId="6FDBF5A1">
            <wp:extent cx="1177769" cy="65024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1EC1F680" w14:textId="77777777" w:rsidR="000B190D" w:rsidRPr="00B10E7E" w:rsidRDefault="000B190D" w:rsidP="000B190D">
      <w:pPr>
        <w:suppressAutoHyphens/>
        <w:autoSpaceDE w:val="0"/>
        <w:autoSpaceDN w:val="0"/>
        <w:adjustRightInd w:val="0"/>
        <w:jc w:val="center"/>
        <w:rPr>
          <w:b/>
          <w:bCs/>
          <w:sz w:val="28"/>
          <w:szCs w:val="28"/>
          <w:lang w:val="en"/>
        </w:rPr>
      </w:pPr>
    </w:p>
    <w:p w14:paraId="121A44ED" w14:textId="77777777" w:rsidR="000B190D" w:rsidRPr="00B10E7E" w:rsidRDefault="000B190D" w:rsidP="000B190D">
      <w:pPr>
        <w:suppressAutoHyphens/>
        <w:autoSpaceDE w:val="0"/>
        <w:autoSpaceDN w:val="0"/>
        <w:adjustRightInd w:val="0"/>
        <w:ind w:firstLine="720"/>
        <w:rPr>
          <w:b/>
          <w:bCs/>
          <w:sz w:val="28"/>
          <w:szCs w:val="28"/>
          <w:lang w:val="en"/>
        </w:rPr>
      </w:pPr>
    </w:p>
    <w:p w14:paraId="14D2E2F6" w14:textId="77777777" w:rsidR="000B190D" w:rsidRDefault="000B190D" w:rsidP="000B190D">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MÔN HỌC</w:t>
      </w:r>
    </w:p>
    <w:p w14:paraId="7959A6F2" w14:textId="77777777" w:rsidR="000B190D" w:rsidRPr="00B10E7E" w:rsidRDefault="000B190D" w:rsidP="000B190D">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rPr>
        <w:t>WIRELESS AND MOBILE NETWORK SECURITY</w:t>
      </w:r>
    </w:p>
    <w:p w14:paraId="7F6678DD" w14:textId="77777777" w:rsidR="000B190D" w:rsidRPr="00B10E7E" w:rsidRDefault="000B190D" w:rsidP="000B190D">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937A64E" w14:textId="77777777" w:rsidR="000B190D" w:rsidRPr="00B10E7E" w:rsidRDefault="000B190D" w:rsidP="000B190D">
      <w:pPr>
        <w:suppressAutoHyphens/>
        <w:autoSpaceDE w:val="0"/>
        <w:autoSpaceDN w:val="0"/>
        <w:adjustRightInd w:val="0"/>
        <w:spacing w:line="360" w:lineRule="auto"/>
        <w:rPr>
          <w:b/>
          <w:bCs/>
          <w:lang w:val="en"/>
        </w:rPr>
      </w:pPr>
    </w:p>
    <w:p w14:paraId="06F3C718" w14:textId="22314C7E" w:rsidR="000B190D" w:rsidRDefault="000B190D" w:rsidP="000B190D">
      <w:pPr>
        <w:suppressAutoHyphens/>
        <w:autoSpaceDE w:val="0"/>
        <w:autoSpaceDN w:val="0"/>
        <w:adjustRightInd w:val="0"/>
        <w:spacing w:line="360" w:lineRule="auto"/>
        <w:ind w:firstLine="720"/>
        <w:jc w:val="center"/>
        <w:rPr>
          <w:b/>
          <w:bCs/>
          <w:sz w:val="48"/>
          <w:szCs w:val="48"/>
          <w:lang w:val="en"/>
        </w:rPr>
      </w:pPr>
      <w:r>
        <w:rPr>
          <w:b/>
          <w:bCs/>
          <w:sz w:val="48"/>
          <w:szCs w:val="48"/>
          <w:lang w:val="en"/>
        </w:rPr>
        <w:t>XÂY DỰNG</w:t>
      </w:r>
      <w:r w:rsidR="00640447">
        <w:rPr>
          <w:b/>
          <w:bCs/>
          <w:sz w:val="48"/>
          <w:szCs w:val="48"/>
          <w:lang w:val="en"/>
        </w:rPr>
        <w:t xml:space="preserve"> VÀ BẢO MẬT</w:t>
      </w:r>
      <w:r>
        <w:rPr>
          <w:b/>
          <w:bCs/>
          <w:sz w:val="48"/>
          <w:szCs w:val="48"/>
          <w:lang w:val="en"/>
        </w:rPr>
        <w:t xml:space="preserve"> HỆ THỐNG MẠNG KHÔNG DÂY CHO </w:t>
      </w:r>
      <w:r w:rsidR="005A137E">
        <w:rPr>
          <w:b/>
          <w:bCs/>
          <w:sz w:val="48"/>
          <w:szCs w:val="48"/>
          <w:lang w:val="en"/>
        </w:rPr>
        <w:t xml:space="preserve">SIÊU THỊ </w:t>
      </w:r>
      <w:r>
        <w:rPr>
          <w:b/>
          <w:bCs/>
          <w:sz w:val="48"/>
          <w:szCs w:val="48"/>
          <w:lang w:val="en"/>
        </w:rPr>
        <w:t>FAS</w:t>
      </w:r>
    </w:p>
    <w:p w14:paraId="45BF3222" w14:textId="77777777" w:rsidR="000B190D" w:rsidRDefault="000B190D" w:rsidP="000B190D">
      <w:pPr>
        <w:suppressAutoHyphens/>
        <w:autoSpaceDE w:val="0"/>
        <w:autoSpaceDN w:val="0"/>
        <w:adjustRightInd w:val="0"/>
        <w:spacing w:line="360" w:lineRule="auto"/>
        <w:jc w:val="both"/>
        <w:rPr>
          <w:b/>
          <w:bCs/>
          <w:color w:val="FF0000"/>
          <w:lang w:val="en"/>
        </w:rPr>
      </w:pPr>
    </w:p>
    <w:p w14:paraId="52F32E3F" w14:textId="77777777" w:rsidR="000B190D" w:rsidRPr="00C36350" w:rsidRDefault="000B190D" w:rsidP="000B190D">
      <w:pPr>
        <w:suppressAutoHyphens/>
        <w:autoSpaceDE w:val="0"/>
        <w:autoSpaceDN w:val="0"/>
        <w:adjustRightInd w:val="0"/>
        <w:spacing w:line="360" w:lineRule="auto"/>
        <w:jc w:val="both"/>
        <w:rPr>
          <w:b/>
          <w:bCs/>
          <w:color w:val="FF0000"/>
          <w:lang w:val="en"/>
        </w:rPr>
      </w:pPr>
    </w:p>
    <w:p w14:paraId="5642164E" w14:textId="0FB64FBF" w:rsidR="000B190D" w:rsidRPr="00DB56E4" w:rsidRDefault="000B190D" w:rsidP="000B190D">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TS BÙI QUY ANH</w:t>
      </w:r>
    </w:p>
    <w:p w14:paraId="405E8BFF" w14:textId="77777777" w:rsidR="000B190D" w:rsidRDefault="000B190D" w:rsidP="000B190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Pr>
          <w:b/>
          <w:bCs/>
          <w:sz w:val="28"/>
          <w:szCs w:val="28"/>
        </w:rPr>
        <w:t>ĐỒNG HUY</w:t>
      </w:r>
      <w:r w:rsidRPr="009372C0">
        <w:rPr>
          <w:b/>
          <w:bCs/>
          <w:sz w:val="28"/>
          <w:szCs w:val="28"/>
          <w:lang w:val="vi-VN"/>
        </w:rPr>
        <w:t xml:space="preserve"> – </w:t>
      </w:r>
      <w:r>
        <w:rPr>
          <w:b/>
          <w:bCs/>
          <w:sz w:val="28"/>
          <w:szCs w:val="28"/>
        </w:rPr>
        <w:t>51800682</w:t>
      </w:r>
    </w:p>
    <w:p w14:paraId="062D916D" w14:textId="77777777" w:rsidR="000B190D" w:rsidRPr="007D0A9A" w:rsidRDefault="000B190D" w:rsidP="000B190D">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Pr>
          <w:b/>
          <w:bCs/>
          <w:sz w:val="28"/>
          <w:szCs w:val="28"/>
        </w:rPr>
        <w:t>8</w:t>
      </w:r>
      <w:r w:rsidRPr="00CA1C39">
        <w:rPr>
          <w:b/>
          <w:bCs/>
          <w:sz w:val="28"/>
          <w:szCs w:val="28"/>
          <w:lang w:val="vi-VN"/>
        </w:rPr>
        <w:t>050</w:t>
      </w:r>
      <w:r>
        <w:rPr>
          <w:b/>
          <w:bCs/>
          <w:sz w:val="28"/>
          <w:szCs w:val="28"/>
        </w:rPr>
        <w:t>4</w:t>
      </w:r>
      <w:r w:rsidRPr="00CA1C39">
        <w:rPr>
          <w:b/>
          <w:bCs/>
          <w:sz w:val="28"/>
          <w:szCs w:val="28"/>
          <w:lang w:val="vi-VN"/>
        </w:rPr>
        <w:t>0</w:t>
      </w:r>
      <w:r>
        <w:rPr>
          <w:b/>
          <w:bCs/>
          <w:sz w:val="28"/>
          <w:szCs w:val="28"/>
        </w:rPr>
        <w:t>2</w:t>
      </w:r>
    </w:p>
    <w:p w14:paraId="1D30C9A2" w14:textId="77777777" w:rsidR="000B190D" w:rsidRDefault="000B190D" w:rsidP="000B190D">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Pr="00A9405D">
        <w:rPr>
          <w:b/>
          <w:bCs/>
          <w:sz w:val="28"/>
          <w:szCs w:val="28"/>
          <w:lang w:val="vi-VN"/>
        </w:rPr>
        <w:t>2</w:t>
      </w:r>
      <w:r>
        <w:rPr>
          <w:b/>
          <w:bCs/>
          <w:sz w:val="28"/>
          <w:szCs w:val="28"/>
        </w:rPr>
        <w:t>2</w:t>
      </w:r>
    </w:p>
    <w:p w14:paraId="73B406D1" w14:textId="77777777" w:rsidR="000B190D" w:rsidRDefault="000B190D" w:rsidP="000B190D">
      <w:pPr>
        <w:suppressAutoHyphens/>
        <w:autoSpaceDE w:val="0"/>
        <w:autoSpaceDN w:val="0"/>
        <w:adjustRightInd w:val="0"/>
        <w:spacing w:line="360" w:lineRule="auto"/>
        <w:jc w:val="right"/>
        <w:rPr>
          <w:b/>
          <w:bCs/>
          <w:sz w:val="28"/>
          <w:szCs w:val="28"/>
        </w:rPr>
      </w:pPr>
    </w:p>
    <w:p w14:paraId="30A112E4" w14:textId="77777777" w:rsidR="009F2164" w:rsidRDefault="009F2164" w:rsidP="000B190D">
      <w:pPr>
        <w:suppressAutoHyphens/>
        <w:autoSpaceDE w:val="0"/>
        <w:autoSpaceDN w:val="0"/>
        <w:adjustRightInd w:val="0"/>
        <w:spacing w:line="360" w:lineRule="auto"/>
        <w:jc w:val="right"/>
        <w:rPr>
          <w:b/>
          <w:bCs/>
          <w:sz w:val="28"/>
          <w:szCs w:val="28"/>
        </w:rPr>
      </w:pPr>
    </w:p>
    <w:p w14:paraId="016E55DC" w14:textId="77777777" w:rsidR="00640447" w:rsidRPr="00640447" w:rsidRDefault="00640447" w:rsidP="000B190D">
      <w:pPr>
        <w:suppressAutoHyphens/>
        <w:autoSpaceDE w:val="0"/>
        <w:autoSpaceDN w:val="0"/>
        <w:adjustRightInd w:val="0"/>
        <w:rPr>
          <w:b/>
          <w:bCs/>
        </w:rPr>
      </w:pPr>
    </w:p>
    <w:p w14:paraId="69E382F4" w14:textId="77777777" w:rsidR="000B190D" w:rsidRPr="007D0A9A" w:rsidRDefault="000B190D" w:rsidP="000B190D">
      <w:pPr>
        <w:suppressAutoHyphens/>
        <w:autoSpaceDE w:val="0"/>
        <w:autoSpaceDN w:val="0"/>
        <w:adjustRightInd w:val="0"/>
        <w:jc w:val="center"/>
        <w:rPr>
          <w:b/>
          <w:bCs/>
          <w:iCs/>
          <w:sz w:val="28"/>
          <w:szCs w:val="28"/>
        </w:rPr>
        <w:sectPr w:rsidR="000B190D" w:rsidRPr="007D0A9A"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21</w:t>
      </w:r>
    </w:p>
    <w:p w14:paraId="4C616B32" w14:textId="77777777" w:rsidR="00217AEB" w:rsidRPr="001763FA" w:rsidRDefault="00217AEB" w:rsidP="00217AEB">
      <w:pPr>
        <w:suppressAutoHyphens/>
        <w:autoSpaceDE w:val="0"/>
        <w:autoSpaceDN w:val="0"/>
        <w:adjustRightInd w:val="0"/>
        <w:jc w:val="center"/>
        <w:rPr>
          <w:bCs/>
          <w:sz w:val="28"/>
          <w:szCs w:val="28"/>
          <w:lang w:val="vi-VN"/>
        </w:rPr>
      </w:pPr>
      <w:r w:rsidRPr="001763FA">
        <w:rPr>
          <w:bCs/>
          <w:sz w:val="28"/>
          <w:szCs w:val="28"/>
          <w:lang w:val="vi-VN"/>
        </w:rPr>
        <w:lastRenderedPageBreak/>
        <w:t>TỔNG LIÊN ĐOÀN LAO ĐỘNG VIỆT NAM</w:t>
      </w:r>
    </w:p>
    <w:p w14:paraId="505A33EE" w14:textId="77777777" w:rsidR="00217AEB" w:rsidRPr="007E7FF7" w:rsidRDefault="00217AEB" w:rsidP="00217AE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F871857" w14:textId="77777777" w:rsidR="00217AEB" w:rsidRPr="00B10E7E" w:rsidRDefault="00217AEB" w:rsidP="00217AE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CBD8424" w14:textId="77777777" w:rsidR="00217AEB" w:rsidRPr="00B10E7E" w:rsidRDefault="00217AEB" w:rsidP="00217AEB">
      <w:pPr>
        <w:suppressAutoHyphens/>
        <w:autoSpaceDE w:val="0"/>
        <w:autoSpaceDN w:val="0"/>
        <w:adjustRightInd w:val="0"/>
        <w:ind w:firstLine="720"/>
        <w:jc w:val="center"/>
        <w:rPr>
          <w:lang w:val="en"/>
        </w:rPr>
      </w:pPr>
    </w:p>
    <w:p w14:paraId="3D833E4F" w14:textId="77777777" w:rsidR="00217AEB" w:rsidRDefault="00217AEB" w:rsidP="00217AEB">
      <w:pPr>
        <w:suppressAutoHyphens/>
        <w:autoSpaceDE w:val="0"/>
        <w:autoSpaceDN w:val="0"/>
        <w:adjustRightInd w:val="0"/>
        <w:jc w:val="center"/>
        <w:rPr>
          <w:b/>
          <w:bCs/>
          <w:sz w:val="28"/>
          <w:szCs w:val="28"/>
          <w:lang w:val="en"/>
        </w:rPr>
      </w:pPr>
      <w:r>
        <w:rPr>
          <w:noProof/>
          <w:sz w:val="22"/>
          <w:szCs w:val="22"/>
        </w:rPr>
        <w:drawing>
          <wp:inline distT="0" distB="0" distL="0" distR="0" wp14:anchorId="72B3D513" wp14:editId="780231B6">
            <wp:extent cx="1177769" cy="650240"/>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6EFA1F75" w14:textId="77777777" w:rsidR="00217AEB" w:rsidRPr="00B10E7E" w:rsidRDefault="00217AEB" w:rsidP="00217AEB">
      <w:pPr>
        <w:suppressAutoHyphens/>
        <w:autoSpaceDE w:val="0"/>
        <w:autoSpaceDN w:val="0"/>
        <w:adjustRightInd w:val="0"/>
        <w:jc w:val="center"/>
        <w:rPr>
          <w:b/>
          <w:bCs/>
          <w:sz w:val="28"/>
          <w:szCs w:val="28"/>
          <w:lang w:val="en"/>
        </w:rPr>
      </w:pPr>
    </w:p>
    <w:p w14:paraId="0C95C5A4" w14:textId="77777777" w:rsidR="00217AEB" w:rsidRPr="00B10E7E" w:rsidRDefault="00217AEB" w:rsidP="00217AEB">
      <w:pPr>
        <w:suppressAutoHyphens/>
        <w:autoSpaceDE w:val="0"/>
        <w:autoSpaceDN w:val="0"/>
        <w:adjustRightInd w:val="0"/>
        <w:ind w:firstLine="720"/>
        <w:rPr>
          <w:b/>
          <w:bCs/>
          <w:sz w:val="28"/>
          <w:szCs w:val="28"/>
          <w:lang w:val="en"/>
        </w:rPr>
      </w:pPr>
    </w:p>
    <w:p w14:paraId="68CBDB0D" w14:textId="77777777" w:rsidR="00217AEB" w:rsidRDefault="00217AEB" w:rsidP="00217AE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lang w:val="en"/>
        </w:rPr>
        <w:t>BÁO CÁO MÔN HỌC</w:t>
      </w:r>
    </w:p>
    <w:p w14:paraId="6F9F5D95" w14:textId="77777777" w:rsidR="00217AEB" w:rsidRPr="00B10E7E" w:rsidRDefault="00217AEB" w:rsidP="00217AEB">
      <w:pPr>
        <w:tabs>
          <w:tab w:val="center" w:pos="4920"/>
          <w:tab w:val="right" w:pos="9121"/>
        </w:tabs>
        <w:suppressAutoHyphens/>
        <w:autoSpaceDE w:val="0"/>
        <w:autoSpaceDN w:val="0"/>
        <w:adjustRightInd w:val="0"/>
        <w:spacing w:line="360" w:lineRule="auto"/>
        <w:ind w:firstLine="720"/>
        <w:jc w:val="center"/>
        <w:rPr>
          <w:b/>
          <w:bCs/>
          <w:sz w:val="32"/>
          <w:szCs w:val="32"/>
          <w:lang w:val="en"/>
        </w:rPr>
      </w:pPr>
      <w:r>
        <w:rPr>
          <w:b/>
          <w:bCs/>
          <w:sz w:val="32"/>
          <w:szCs w:val="32"/>
        </w:rPr>
        <w:t>WIRELESS AND MOBILE NETWORK SECURITY</w:t>
      </w:r>
    </w:p>
    <w:p w14:paraId="4FD6117E" w14:textId="77777777" w:rsidR="00217AEB" w:rsidRPr="00B10E7E" w:rsidRDefault="00217AEB" w:rsidP="00217AE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6269EC0F" w14:textId="77777777" w:rsidR="00217AEB" w:rsidRPr="00B10E7E" w:rsidRDefault="00217AEB" w:rsidP="00217AEB">
      <w:pPr>
        <w:suppressAutoHyphens/>
        <w:autoSpaceDE w:val="0"/>
        <w:autoSpaceDN w:val="0"/>
        <w:adjustRightInd w:val="0"/>
        <w:spacing w:line="360" w:lineRule="auto"/>
        <w:rPr>
          <w:b/>
          <w:bCs/>
          <w:lang w:val="en"/>
        </w:rPr>
      </w:pPr>
    </w:p>
    <w:p w14:paraId="1491DAC3" w14:textId="7149927C" w:rsidR="00217AEB" w:rsidRDefault="00217AEB" w:rsidP="00217AEB">
      <w:pPr>
        <w:suppressAutoHyphens/>
        <w:autoSpaceDE w:val="0"/>
        <w:autoSpaceDN w:val="0"/>
        <w:adjustRightInd w:val="0"/>
        <w:spacing w:line="360" w:lineRule="auto"/>
        <w:ind w:firstLine="720"/>
        <w:jc w:val="center"/>
        <w:rPr>
          <w:b/>
          <w:bCs/>
          <w:sz w:val="48"/>
          <w:szCs w:val="48"/>
          <w:lang w:val="en"/>
        </w:rPr>
      </w:pPr>
      <w:r>
        <w:rPr>
          <w:b/>
          <w:bCs/>
          <w:sz w:val="48"/>
          <w:szCs w:val="48"/>
          <w:lang w:val="en"/>
        </w:rPr>
        <w:t>XÂY DỰNG</w:t>
      </w:r>
      <w:r w:rsidR="008362AA">
        <w:rPr>
          <w:b/>
          <w:bCs/>
          <w:sz w:val="48"/>
          <w:szCs w:val="48"/>
          <w:lang w:val="en"/>
        </w:rPr>
        <w:t xml:space="preserve"> VÀ BẢO MẬT</w:t>
      </w:r>
      <w:r>
        <w:rPr>
          <w:b/>
          <w:bCs/>
          <w:sz w:val="48"/>
          <w:szCs w:val="48"/>
          <w:lang w:val="en"/>
        </w:rPr>
        <w:t xml:space="preserve"> HỆ THỐNG MẠNG KHÔNG DÂY CHO </w:t>
      </w:r>
      <w:r w:rsidR="00635320">
        <w:rPr>
          <w:b/>
          <w:bCs/>
          <w:sz w:val="48"/>
          <w:szCs w:val="48"/>
          <w:lang w:val="en"/>
        </w:rPr>
        <w:t>SIÊU THỊ</w:t>
      </w:r>
      <w:r>
        <w:rPr>
          <w:b/>
          <w:bCs/>
          <w:sz w:val="48"/>
          <w:szCs w:val="48"/>
          <w:lang w:val="en"/>
        </w:rPr>
        <w:t xml:space="preserve"> FAS</w:t>
      </w:r>
    </w:p>
    <w:p w14:paraId="4D2010D4" w14:textId="77777777" w:rsidR="008F6397" w:rsidRPr="00B10E7E" w:rsidRDefault="008F6397" w:rsidP="00217AEB">
      <w:pPr>
        <w:suppressAutoHyphens/>
        <w:autoSpaceDE w:val="0"/>
        <w:autoSpaceDN w:val="0"/>
        <w:adjustRightInd w:val="0"/>
        <w:spacing w:line="360" w:lineRule="auto"/>
        <w:ind w:firstLine="720"/>
        <w:jc w:val="center"/>
        <w:rPr>
          <w:sz w:val="28"/>
          <w:szCs w:val="28"/>
          <w:lang w:val="en"/>
        </w:rPr>
      </w:pPr>
    </w:p>
    <w:p w14:paraId="33936A21" w14:textId="77777777" w:rsidR="008F6397" w:rsidRPr="00C36350" w:rsidRDefault="008F6397" w:rsidP="00217AEB">
      <w:pPr>
        <w:suppressAutoHyphens/>
        <w:autoSpaceDE w:val="0"/>
        <w:autoSpaceDN w:val="0"/>
        <w:adjustRightInd w:val="0"/>
        <w:spacing w:line="360" w:lineRule="auto"/>
        <w:jc w:val="both"/>
        <w:rPr>
          <w:b/>
          <w:bCs/>
          <w:color w:val="FF0000"/>
          <w:lang w:val="en"/>
        </w:rPr>
      </w:pPr>
    </w:p>
    <w:p w14:paraId="606914D9" w14:textId="601E172B" w:rsidR="00217AEB" w:rsidRPr="00DB56E4" w:rsidRDefault="00217AEB" w:rsidP="00217AE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TS BÙI QUY ANH</w:t>
      </w:r>
    </w:p>
    <w:p w14:paraId="3A51A00D" w14:textId="77777777" w:rsidR="00217AEB" w:rsidRDefault="00217AEB" w:rsidP="00217AE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Pr>
          <w:b/>
          <w:bCs/>
          <w:sz w:val="28"/>
          <w:szCs w:val="28"/>
        </w:rPr>
        <w:t>ĐỒNG HUY</w:t>
      </w:r>
      <w:r w:rsidRPr="009372C0">
        <w:rPr>
          <w:b/>
          <w:bCs/>
          <w:sz w:val="28"/>
          <w:szCs w:val="28"/>
          <w:lang w:val="vi-VN"/>
        </w:rPr>
        <w:t xml:space="preserve"> – </w:t>
      </w:r>
      <w:r>
        <w:rPr>
          <w:b/>
          <w:bCs/>
          <w:sz w:val="28"/>
          <w:szCs w:val="28"/>
        </w:rPr>
        <w:t>51800682</w:t>
      </w:r>
    </w:p>
    <w:p w14:paraId="6875D6AE" w14:textId="77777777" w:rsidR="00217AEB" w:rsidRPr="007D0A9A" w:rsidRDefault="00217AEB" w:rsidP="00217AE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1</w:t>
      </w:r>
      <w:r>
        <w:rPr>
          <w:b/>
          <w:bCs/>
          <w:sz w:val="28"/>
          <w:szCs w:val="28"/>
        </w:rPr>
        <w:t>8</w:t>
      </w:r>
      <w:r w:rsidRPr="00CA1C39">
        <w:rPr>
          <w:b/>
          <w:bCs/>
          <w:sz w:val="28"/>
          <w:szCs w:val="28"/>
          <w:lang w:val="vi-VN"/>
        </w:rPr>
        <w:t>050</w:t>
      </w:r>
      <w:r>
        <w:rPr>
          <w:b/>
          <w:bCs/>
          <w:sz w:val="28"/>
          <w:szCs w:val="28"/>
        </w:rPr>
        <w:t>4</w:t>
      </w:r>
      <w:r w:rsidRPr="00CA1C39">
        <w:rPr>
          <w:b/>
          <w:bCs/>
          <w:sz w:val="28"/>
          <w:szCs w:val="28"/>
          <w:lang w:val="vi-VN"/>
        </w:rPr>
        <w:t>0</w:t>
      </w:r>
      <w:r>
        <w:rPr>
          <w:b/>
          <w:bCs/>
          <w:sz w:val="28"/>
          <w:szCs w:val="28"/>
        </w:rPr>
        <w:t>2</w:t>
      </w:r>
    </w:p>
    <w:p w14:paraId="7CF62B18" w14:textId="6232687C" w:rsidR="008F6397" w:rsidRDefault="00217AEB" w:rsidP="008F6397">
      <w:pPr>
        <w:suppressAutoHyphens/>
        <w:autoSpaceDE w:val="0"/>
        <w:autoSpaceDN w:val="0"/>
        <w:adjustRightInd w:val="0"/>
        <w:spacing w:line="360" w:lineRule="auto"/>
        <w:jc w:val="right"/>
        <w:rPr>
          <w:b/>
          <w:bCs/>
          <w:sz w:val="28"/>
          <w:szCs w:val="28"/>
        </w:rPr>
      </w:pPr>
      <w:r w:rsidRPr="00CA1C39">
        <w:rPr>
          <w:sz w:val="28"/>
          <w:szCs w:val="28"/>
          <w:lang w:val="vi-VN"/>
        </w:rPr>
        <w:t xml:space="preserve">Khoá    </w:t>
      </w:r>
      <w:r w:rsidRPr="00CA1C39">
        <w:rPr>
          <w:b/>
          <w:bCs/>
          <w:sz w:val="28"/>
          <w:szCs w:val="28"/>
          <w:lang w:val="vi-VN"/>
        </w:rPr>
        <w:t xml:space="preserve"> :    </w:t>
      </w:r>
      <w:r w:rsidRPr="00A9405D">
        <w:rPr>
          <w:b/>
          <w:bCs/>
          <w:sz w:val="28"/>
          <w:szCs w:val="28"/>
          <w:lang w:val="vi-VN"/>
        </w:rPr>
        <w:t>2</w:t>
      </w:r>
      <w:r>
        <w:rPr>
          <w:b/>
          <w:bCs/>
          <w:sz w:val="28"/>
          <w:szCs w:val="28"/>
        </w:rPr>
        <w:t>2</w:t>
      </w:r>
    </w:p>
    <w:p w14:paraId="3E56FCA8" w14:textId="77777777" w:rsidR="008F6397" w:rsidRDefault="008F6397" w:rsidP="00217AEB">
      <w:pPr>
        <w:suppressAutoHyphens/>
        <w:autoSpaceDE w:val="0"/>
        <w:autoSpaceDN w:val="0"/>
        <w:adjustRightInd w:val="0"/>
        <w:spacing w:line="360" w:lineRule="auto"/>
        <w:jc w:val="right"/>
        <w:rPr>
          <w:b/>
          <w:bCs/>
          <w:sz w:val="28"/>
          <w:szCs w:val="28"/>
        </w:rPr>
      </w:pPr>
    </w:p>
    <w:p w14:paraId="7130D1DC" w14:textId="77777777" w:rsidR="00217AEB" w:rsidRDefault="00217AEB" w:rsidP="00217AEB">
      <w:pPr>
        <w:suppressAutoHyphens/>
        <w:autoSpaceDE w:val="0"/>
        <w:autoSpaceDN w:val="0"/>
        <w:adjustRightInd w:val="0"/>
        <w:spacing w:line="360" w:lineRule="auto"/>
        <w:jc w:val="right"/>
        <w:rPr>
          <w:b/>
          <w:bCs/>
          <w:sz w:val="28"/>
          <w:szCs w:val="28"/>
        </w:rPr>
      </w:pPr>
    </w:p>
    <w:p w14:paraId="2552B884" w14:textId="77777777" w:rsidR="00217AEB" w:rsidRDefault="00217AEB" w:rsidP="00217AEB">
      <w:pPr>
        <w:suppressAutoHyphens/>
        <w:autoSpaceDE w:val="0"/>
        <w:autoSpaceDN w:val="0"/>
        <w:adjustRightInd w:val="0"/>
        <w:rPr>
          <w:b/>
          <w:bCs/>
          <w:lang w:val="vi-VN"/>
        </w:rPr>
      </w:pPr>
    </w:p>
    <w:p w14:paraId="717D65B5" w14:textId="77777777" w:rsidR="00217AEB" w:rsidRPr="007D0A9A" w:rsidRDefault="00217AEB" w:rsidP="00217AEB">
      <w:pPr>
        <w:suppressAutoHyphens/>
        <w:autoSpaceDE w:val="0"/>
        <w:autoSpaceDN w:val="0"/>
        <w:adjustRightInd w:val="0"/>
        <w:jc w:val="center"/>
        <w:rPr>
          <w:b/>
          <w:bCs/>
          <w:iCs/>
          <w:sz w:val="28"/>
          <w:szCs w:val="28"/>
        </w:rPr>
        <w:sectPr w:rsidR="00217AEB" w:rsidRPr="007D0A9A"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THÀNH PHỐ HỒ CHÍ MINH, NĂM 20</w:t>
      </w:r>
      <w:r>
        <w:rPr>
          <w:b/>
          <w:bCs/>
          <w:iCs/>
          <w:sz w:val="28"/>
          <w:szCs w:val="28"/>
        </w:rPr>
        <w:t>21</w:t>
      </w:r>
    </w:p>
    <w:p w14:paraId="3A759AD9" w14:textId="73431688" w:rsidR="00BB2B2A" w:rsidRPr="00DB7595" w:rsidRDefault="00BB2B2A" w:rsidP="009F74AB">
      <w:pPr>
        <w:pStyle w:val="Chng"/>
        <w:spacing w:before="240" w:after="240"/>
        <w:jc w:val="center"/>
        <w:outlineLvl w:val="0"/>
        <w:rPr>
          <w:lang w:val="vi-VN"/>
        </w:rPr>
      </w:pPr>
      <w:bookmarkStart w:id="1" w:name="_Toc91608830"/>
      <w:r w:rsidRPr="00DB7595">
        <w:rPr>
          <w:lang w:val="vi-VN"/>
        </w:rPr>
        <w:lastRenderedPageBreak/>
        <w:t>LỜI CẢM ƠN</w:t>
      </w:r>
      <w:bookmarkEnd w:id="0"/>
      <w:bookmarkEnd w:id="1"/>
    </w:p>
    <w:p w14:paraId="474674D5" w14:textId="198B5C84" w:rsidR="00722A9B" w:rsidRDefault="00FB1725" w:rsidP="00D07CA7">
      <w:pPr>
        <w:pStyle w:val="Nidungvnbn"/>
      </w:pPr>
      <w:r>
        <w:t xml:space="preserve">Trong suốt học kỳ </w:t>
      </w:r>
      <w:r w:rsidR="009A5C5F">
        <w:t>I</w:t>
      </w:r>
      <w:r>
        <w:t xml:space="preserve"> năm học 202</w:t>
      </w:r>
      <w:r w:rsidR="00B07C52">
        <w:t>1</w:t>
      </w:r>
      <w:r>
        <w:t>-202</w:t>
      </w:r>
      <w:r w:rsidR="00B07C52">
        <w:t>2</w:t>
      </w:r>
      <w:r>
        <w:t xml:space="preserve"> </w:t>
      </w:r>
      <w:r w:rsidR="0040563F">
        <w:t>e</w:t>
      </w:r>
      <w:r>
        <w:t>m đã nhận được sự chỉ dẫn, quan tâm</w:t>
      </w:r>
      <w:r w:rsidR="00C16C1D">
        <w:t xml:space="preserve"> và</w:t>
      </w:r>
      <w:r>
        <w:t xml:space="preserve"> giúp đỡ</w:t>
      </w:r>
      <w:r w:rsidR="00914BB5">
        <w:t xml:space="preserve"> tận tình</w:t>
      </w:r>
      <w:r>
        <w:t xml:space="preserve"> của các quý Thầy/Cô và bạn bè. Với lòng biết ơn sâu sắc và chân thành nhất, em xin gửi lời cảm ơn đến Thầy/Cô ở khoa Công Nghệ Thông Tin – Trường Đại học Tôn Đức Thắng đã giúp đỡ</w:t>
      </w:r>
      <w:r w:rsidR="00FA0344">
        <w:t xml:space="preserve"> em</w:t>
      </w:r>
      <w:r>
        <w:t xml:space="preserve"> rất nhiều trong việc tiếp thu đầy đủ các kiến thức chuyên ngành. </w:t>
      </w:r>
    </w:p>
    <w:p w14:paraId="496E2EA1" w14:textId="5559FE4B" w:rsidR="002366E1" w:rsidRDefault="00FB1725" w:rsidP="00D07CA7">
      <w:pPr>
        <w:pStyle w:val="Nidungvnbn"/>
      </w:pPr>
      <w:r>
        <w:t xml:space="preserve">Trong học kỳ này, khoa CNTT đã mở cho chúng em các lớp </w:t>
      </w:r>
      <w:r w:rsidR="006B0DE2">
        <w:t>An toàng mạng không dây và di động</w:t>
      </w:r>
      <w:r w:rsidR="000A7FC8">
        <w:t xml:space="preserve"> </w:t>
      </w:r>
      <w:r>
        <w:t xml:space="preserve">để chúng em </w:t>
      </w:r>
      <w:r w:rsidR="00186F18">
        <w:t>có</w:t>
      </w:r>
      <w:r>
        <w:t xml:space="preserve"> cơ hội tiếp cận với m</w:t>
      </w:r>
      <w:r w:rsidR="009F6A5D">
        <w:t>ô</w:t>
      </w:r>
      <w:r w:rsidR="004028E5">
        <w:t>n</w:t>
      </w:r>
      <w:r>
        <w:t xml:space="preserve"> học mà theo em nghĩ là rất hữu ích</w:t>
      </w:r>
      <w:r w:rsidR="00F6184F">
        <w:t xml:space="preserve"> đối với chúng em sau này</w:t>
      </w:r>
      <w:r>
        <w:t xml:space="preserve">. </w:t>
      </w:r>
      <w:r w:rsidR="001777A7">
        <w:t>Bài báo</w:t>
      </w:r>
      <w:r w:rsidR="008F13B8">
        <w:t xml:space="preserve"> </w:t>
      </w:r>
      <w:r>
        <w:t>c</w:t>
      </w:r>
      <w:r w:rsidR="005210D8">
        <w:t>uối kì</w:t>
      </w:r>
      <w:r>
        <w:t xml:space="preserve"> </w:t>
      </w:r>
      <w:r w:rsidR="005210D8">
        <w:t xml:space="preserve">của em </w:t>
      </w:r>
      <w:r>
        <w:t>là “</w:t>
      </w:r>
      <w:r w:rsidR="005210D8">
        <w:t xml:space="preserve">Xây dựng </w:t>
      </w:r>
      <w:r w:rsidR="00460612">
        <w:t xml:space="preserve">và bảo mật </w:t>
      </w:r>
      <w:r w:rsidR="005210D8">
        <w:t xml:space="preserve">hệ thống mạng không dây cho </w:t>
      </w:r>
      <w:r w:rsidR="00925158">
        <w:t>S</w:t>
      </w:r>
      <w:r w:rsidR="005210D8">
        <w:t>iêu thị FAS</w:t>
      </w:r>
      <w:r>
        <w:t>” đã giúp</w:t>
      </w:r>
      <w:r w:rsidR="000658D2">
        <w:t xml:space="preserve"> </w:t>
      </w:r>
      <w:r>
        <w:t xml:space="preserve">em hiểu sâu hơn về </w:t>
      </w:r>
      <w:r w:rsidR="00F12323">
        <w:t>cách xây dựng mạng không dây cho mô hình thực tế</w:t>
      </w:r>
      <w:r w:rsidR="00183592">
        <w:t>, cách thức hoạt động cũng như</w:t>
      </w:r>
      <w:r w:rsidR="00672AC7">
        <w:t xml:space="preserve"> cách tính toán số lượng thiết bị, phân chia lớp mạng sao cho phù hợp với </w:t>
      </w:r>
      <w:r w:rsidR="000921F5">
        <w:t xml:space="preserve">môi trường </w:t>
      </w:r>
      <w:r w:rsidR="00672AC7">
        <w:t>thực tiễn</w:t>
      </w:r>
      <w:r>
        <w:t>. Và</w:t>
      </w:r>
      <w:r w:rsidR="00780892">
        <w:t xml:space="preserve"> </w:t>
      </w:r>
      <w:r>
        <w:t>em đặc biệt gửi lời cảm ơn đến thầy</w:t>
      </w:r>
      <w:r w:rsidR="007C604A">
        <w:t xml:space="preserve"> </w:t>
      </w:r>
      <w:r w:rsidR="000921F5">
        <w:t>Bùi Quy Anh</w:t>
      </w:r>
      <w:r w:rsidR="00CF12C1">
        <w:t xml:space="preserve"> </w:t>
      </w:r>
      <w:r>
        <w:t xml:space="preserve">– phụ trách giảng dạy em </w:t>
      </w:r>
      <w:r w:rsidR="00AD0404">
        <w:t xml:space="preserve">môn </w:t>
      </w:r>
      <w:r w:rsidR="006A6F76">
        <w:t>An toàn mạng không dây và di động</w:t>
      </w:r>
      <w:r>
        <w:t xml:space="preserve">. Thầy đã tận tâm hướng dẫn chúng em qua từng buổi học cũng như trao đổi thực tế với sinh viên, đưa ra các ví dụ minh họa rất gần gũi, dễ hình dung và giúp ghi nhớ lâu. </w:t>
      </w:r>
      <w:r w:rsidR="003428BE">
        <w:t>E</w:t>
      </w:r>
      <w:r>
        <w:t xml:space="preserve">m cũng xin bày tỏ lòng biết ơn đến các ban lãnh đạo của Trường Đại </w:t>
      </w:r>
      <w:r w:rsidR="00C17CCE">
        <w:t>h</w:t>
      </w:r>
      <w:r>
        <w:t>ọc Tôn Đức Thắng và các khoa phòng ban chức năng, các bạn học đã trực tiếp và gián tiếp giúp đỡ em trong suốt quá trình học tập và hoàn thành bài báo cáo</w:t>
      </w:r>
      <w:r w:rsidR="00513656">
        <w:t xml:space="preserve"> </w:t>
      </w:r>
      <w:r>
        <w:t xml:space="preserve">này. </w:t>
      </w:r>
    </w:p>
    <w:p w14:paraId="6038CD25" w14:textId="49BA8563" w:rsidR="005A7022" w:rsidRDefault="00401992" w:rsidP="00D07CA7">
      <w:pPr>
        <w:pStyle w:val="Nidungvnbn"/>
      </w:pPr>
      <w:r>
        <w:t>Do chưa có kinh nghiệm thực t</w:t>
      </w:r>
      <w:r w:rsidR="00D07D34">
        <w:t>iễn</w:t>
      </w:r>
      <w:r>
        <w:t xml:space="preserve"> nên b</w:t>
      </w:r>
      <w:r w:rsidR="00806FAF">
        <w:t xml:space="preserve">ài </w:t>
      </w:r>
      <w:r w:rsidR="00FB1725">
        <w:t>báo cáo này không thể tránh được những thiếu sót</w:t>
      </w:r>
      <w:r w:rsidR="00C05BDC">
        <w:t>.</w:t>
      </w:r>
      <w:r w:rsidR="00806FAF">
        <w:t xml:space="preserve"> </w:t>
      </w:r>
      <w:r w:rsidR="00C05BDC">
        <w:t>V</w:t>
      </w:r>
      <w:r w:rsidR="00806FAF">
        <w:t xml:space="preserve">ì vậy </w:t>
      </w:r>
      <w:r w:rsidR="00FB1725">
        <w:t xml:space="preserve">em rất mong </w:t>
      </w:r>
      <w:r w:rsidR="00806FAF">
        <w:t xml:space="preserve">nhận </w:t>
      </w:r>
      <w:r w:rsidR="00FB1725">
        <w:t xml:space="preserve">được sự đóng góp ý kiến của các quý thầy cô để </w:t>
      </w:r>
      <w:r w:rsidR="00AC27DE">
        <w:t xml:space="preserve">em </w:t>
      </w:r>
      <w:r w:rsidR="00FB1725">
        <w:t>có cơ hội bổ sung</w:t>
      </w:r>
      <w:r w:rsidR="00E95867">
        <w:t xml:space="preserve"> thêm</w:t>
      </w:r>
      <w:r w:rsidR="00FB1725">
        <w:t xml:space="preserve"> kiến thức và phục vụ tốt hơn cho các công tác thực tế sau này</w:t>
      </w:r>
      <w:r w:rsidR="00FC6BD0">
        <w:t>.</w:t>
      </w:r>
    </w:p>
    <w:p w14:paraId="1C570F14" w14:textId="77777777" w:rsidR="005A7022" w:rsidRDefault="005A7022" w:rsidP="0064189C"/>
    <w:p w14:paraId="7E182046" w14:textId="77777777" w:rsidR="005A7022" w:rsidRDefault="005A7022" w:rsidP="0064189C"/>
    <w:p w14:paraId="2108D360" w14:textId="77777777" w:rsidR="005A7022" w:rsidRDefault="005A7022" w:rsidP="0064189C"/>
    <w:p w14:paraId="5BF51FD4" w14:textId="77777777" w:rsidR="005A7022" w:rsidRDefault="005A7022" w:rsidP="0064189C"/>
    <w:p w14:paraId="4CC25863" w14:textId="0B73E807" w:rsidR="00BB2B2A" w:rsidRDefault="00BB2B2A" w:rsidP="00310201">
      <w:pPr>
        <w:rPr>
          <w:b/>
          <w:bCs/>
          <w:sz w:val="32"/>
          <w:szCs w:val="32"/>
          <w:lang w:val="vi-VN"/>
        </w:rPr>
      </w:pPr>
      <w:r w:rsidRPr="00DB7595">
        <w:rPr>
          <w:b/>
          <w:bCs/>
          <w:sz w:val="32"/>
          <w:szCs w:val="32"/>
          <w:lang w:val="vi-VN"/>
        </w:rPr>
        <w:br w:type="page"/>
      </w:r>
    </w:p>
    <w:p w14:paraId="568BAEA8" w14:textId="77777777" w:rsidR="00BF0156" w:rsidRPr="008A50B9" w:rsidRDefault="00BF0156" w:rsidP="00D07CA7">
      <w:pPr>
        <w:pStyle w:val="Chng"/>
        <w:jc w:val="center"/>
      </w:pPr>
      <w:r w:rsidRPr="008A50B9">
        <w:lastRenderedPageBreak/>
        <w:t>ĐỒ ÁN ĐƯỢC HOÀN THÀNH</w:t>
      </w:r>
    </w:p>
    <w:p w14:paraId="172630F0" w14:textId="2F3024DB" w:rsidR="00272E83" w:rsidRDefault="00BF0156" w:rsidP="00272E83">
      <w:pPr>
        <w:pStyle w:val="Chng"/>
        <w:jc w:val="center"/>
      </w:pPr>
      <w:r>
        <w:t>TẠI TRƯỜNG ĐẠI HỌC TÔN ĐỨC THẮNG</w:t>
      </w:r>
    </w:p>
    <w:p w14:paraId="1EAA7F91" w14:textId="284B1AFB" w:rsidR="00BF0156" w:rsidRDefault="00BF0156" w:rsidP="00D07CA7">
      <w:pPr>
        <w:pStyle w:val="Nidungvnbn"/>
      </w:pPr>
      <w:r>
        <w:t>Tôi</w:t>
      </w:r>
      <w:r>
        <w:rPr>
          <w:spacing w:val="-7"/>
        </w:rPr>
        <w:t xml:space="preserve"> </w:t>
      </w:r>
      <w:r>
        <w:t>xin</w:t>
      </w:r>
      <w:r>
        <w:rPr>
          <w:spacing w:val="-6"/>
        </w:rPr>
        <w:t xml:space="preserve"> </w:t>
      </w:r>
      <w:r>
        <w:t>cam</w:t>
      </w:r>
      <w:r>
        <w:rPr>
          <w:spacing w:val="-9"/>
        </w:rPr>
        <w:t xml:space="preserve"> </w:t>
      </w:r>
      <w:r>
        <w:t>đoan</w:t>
      </w:r>
      <w:r>
        <w:rPr>
          <w:spacing w:val="-6"/>
        </w:rPr>
        <w:t xml:space="preserve"> </w:t>
      </w:r>
      <w:r>
        <w:t>đây</w:t>
      </w:r>
      <w:r>
        <w:rPr>
          <w:spacing w:val="-8"/>
        </w:rPr>
        <w:t xml:space="preserve"> </w:t>
      </w:r>
      <w:r>
        <w:t>là</w:t>
      </w:r>
      <w:r>
        <w:rPr>
          <w:spacing w:val="-6"/>
        </w:rPr>
        <w:t xml:space="preserve"> </w:t>
      </w:r>
      <w:r>
        <w:t>sản</w:t>
      </w:r>
      <w:r>
        <w:rPr>
          <w:spacing w:val="-5"/>
        </w:rPr>
        <w:t xml:space="preserve"> </w:t>
      </w:r>
      <w:r>
        <w:t>phẩm</w:t>
      </w:r>
      <w:r>
        <w:rPr>
          <w:spacing w:val="-6"/>
        </w:rPr>
        <w:t xml:space="preserve"> </w:t>
      </w:r>
      <w:r>
        <w:t>đồ</w:t>
      </w:r>
      <w:r>
        <w:rPr>
          <w:spacing w:val="-4"/>
        </w:rPr>
        <w:t xml:space="preserve"> </w:t>
      </w:r>
      <w:r>
        <w:t>án</w:t>
      </w:r>
      <w:r>
        <w:rPr>
          <w:spacing w:val="-5"/>
        </w:rPr>
        <w:t xml:space="preserve"> </w:t>
      </w:r>
      <w:r>
        <w:t>của</w:t>
      </w:r>
      <w:r w:rsidR="002717BF">
        <w:t xml:space="preserve"> </w:t>
      </w:r>
      <w:r w:rsidR="00CB131F">
        <w:t>tôi</w:t>
      </w:r>
      <w:r>
        <w:rPr>
          <w:spacing w:val="-3"/>
        </w:rPr>
        <w:t xml:space="preserve"> </w:t>
      </w:r>
      <w:r>
        <w:t>và</w:t>
      </w:r>
      <w:r>
        <w:rPr>
          <w:spacing w:val="-5"/>
        </w:rPr>
        <w:t xml:space="preserve"> </w:t>
      </w:r>
      <w:r>
        <w:t>được</w:t>
      </w:r>
      <w:r>
        <w:rPr>
          <w:spacing w:val="-5"/>
        </w:rPr>
        <w:t xml:space="preserve"> </w:t>
      </w:r>
      <w:r>
        <w:t>sự</w:t>
      </w:r>
      <w:r>
        <w:rPr>
          <w:spacing w:val="-5"/>
        </w:rPr>
        <w:t xml:space="preserve"> </w:t>
      </w:r>
      <w:r>
        <w:t>hướng</w:t>
      </w:r>
      <w:r>
        <w:rPr>
          <w:spacing w:val="-7"/>
        </w:rPr>
        <w:t xml:space="preserve"> </w:t>
      </w:r>
      <w:r>
        <w:t>dẫn</w:t>
      </w:r>
      <w:r>
        <w:rPr>
          <w:spacing w:val="-3"/>
        </w:rPr>
        <w:t xml:space="preserve"> </w:t>
      </w:r>
      <w:r>
        <w:t xml:space="preserve">của </w:t>
      </w:r>
      <w:r w:rsidRPr="00CF0F60">
        <w:t>thầy</w:t>
      </w:r>
      <w:r>
        <w:t xml:space="preserve"> </w:t>
      </w:r>
      <w:r w:rsidR="0005777C">
        <w:t>Bùi Quy Anh</w:t>
      </w:r>
      <w:r>
        <w:t>; Các nội dung nghiên cứu, kết quả trong đề tài này là trung thực và chưa công bố dưới bất cứ hình thức nào trước đây. Những số liệu trong các bảng biểu phục vụ cho việc phân tích, nhận xét, đánh giá được chính tác giả thu thập từ các</w:t>
      </w:r>
      <w:r>
        <w:rPr>
          <w:spacing w:val="-28"/>
        </w:rPr>
        <w:t xml:space="preserve"> </w:t>
      </w:r>
      <w:r>
        <w:t>nguồn khác nhau có ghi rõ trong phần tài liệu tham</w:t>
      </w:r>
      <w:r>
        <w:rPr>
          <w:spacing w:val="-6"/>
        </w:rPr>
        <w:t xml:space="preserve"> </w:t>
      </w:r>
      <w:r>
        <w:t>khảo.</w:t>
      </w:r>
    </w:p>
    <w:p w14:paraId="0DECAF5A" w14:textId="77777777" w:rsidR="00BF0156" w:rsidRDefault="00BF0156" w:rsidP="00D07CA7">
      <w:pPr>
        <w:pStyle w:val="Nidungvnbn"/>
      </w:pPr>
      <w:r>
        <w:t>Ngoài</w:t>
      </w:r>
      <w:r>
        <w:rPr>
          <w:spacing w:val="-7"/>
        </w:rPr>
        <w:t xml:space="preserve"> </w:t>
      </w:r>
      <w:r>
        <w:t>ra,</w:t>
      </w:r>
      <w:r>
        <w:rPr>
          <w:spacing w:val="-6"/>
        </w:rPr>
        <w:t xml:space="preserve"> </w:t>
      </w:r>
      <w:r>
        <w:t>trong</w:t>
      </w:r>
      <w:r>
        <w:rPr>
          <w:spacing w:val="-6"/>
        </w:rPr>
        <w:t xml:space="preserve"> </w:t>
      </w:r>
      <w:r>
        <w:t>đồ</w:t>
      </w:r>
      <w:r>
        <w:rPr>
          <w:spacing w:val="-7"/>
        </w:rPr>
        <w:t xml:space="preserve"> </w:t>
      </w:r>
      <w:r>
        <w:t>án</w:t>
      </w:r>
      <w:r>
        <w:rPr>
          <w:spacing w:val="-7"/>
        </w:rPr>
        <w:t xml:space="preserve"> </w:t>
      </w:r>
      <w:r>
        <w:t>còn</w:t>
      </w:r>
      <w:r>
        <w:rPr>
          <w:spacing w:val="-6"/>
        </w:rPr>
        <w:t xml:space="preserve"> </w:t>
      </w:r>
      <w:r>
        <w:t>sử</w:t>
      </w:r>
      <w:r>
        <w:rPr>
          <w:spacing w:val="-6"/>
        </w:rPr>
        <w:t xml:space="preserve"> </w:t>
      </w:r>
      <w:r>
        <w:t>dụng</w:t>
      </w:r>
      <w:r>
        <w:rPr>
          <w:spacing w:val="-4"/>
        </w:rPr>
        <w:t xml:space="preserve"> </w:t>
      </w:r>
      <w:r>
        <w:t>một</w:t>
      </w:r>
      <w:r>
        <w:rPr>
          <w:spacing w:val="-8"/>
        </w:rPr>
        <w:t xml:space="preserve"> </w:t>
      </w:r>
      <w:r>
        <w:t>số</w:t>
      </w:r>
      <w:r>
        <w:rPr>
          <w:spacing w:val="-7"/>
        </w:rPr>
        <w:t xml:space="preserve"> </w:t>
      </w:r>
      <w:r>
        <w:t>nhận</w:t>
      </w:r>
      <w:r>
        <w:rPr>
          <w:spacing w:val="-7"/>
        </w:rPr>
        <w:t xml:space="preserve"> </w:t>
      </w:r>
      <w:r>
        <w:t>xét,</w:t>
      </w:r>
      <w:r>
        <w:rPr>
          <w:spacing w:val="-6"/>
        </w:rPr>
        <w:t xml:space="preserve"> </w:t>
      </w:r>
      <w:r>
        <w:t>đánh</w:t>
      </w:r>
      <w:r>
        <w:rPr>
          <w:spacing w:val="-6"/>
        </w:rPr>
        <w:t xml:space="preserve"> </w:t>
      </w:r>
      <w:r>
        <w:t>giá</w:t>
      </w:r>
      <w:r>
        <w:rPr>
          <w:spacing w:val="-7"/>
        </w:rPr>
        <w:t xml:space="preserve"> </w:t>
      </w:r>
      <w:r>
        <w:t>cũng</w:t>
      </w:r>
      <w:r>
        <w:rPr>
          <w:spacing w:val="-6"/>
        </w:rPr>
        <w:t xml:space="preserve"> </w:t>
      </w:r>
      <w:r>
        <w:t>như</w:t>
      </w:r>
      <w:r>
        <w:rPr>
          <w:spacing w:val="-6"/>
        </w:rPr>
        <w:t xml:space="preserve"> </w:t>
      </w:r>
      <w:r>
        <w:t>số</w:t>
      </w:r>
      <w:r>
        <w:rPr>
          <w:spacing w:val="-7"/>
        </w:rPr>
        <w:t xml:space="preserve"> </w:t>
      </w:r>
      <w:r>
        <w:t>liệu</w:t>
      </w:r>
      <w:r>
        <w:rPr>
          <w:spacing w:val="-8"/>
        </w:rPr>
        <w:t xml:space="preserve"> </w:t>
      </w:r>
      <w:r>
        <w:t>của các tác giả khác, cơ quan tổ chức khác đều có trích dẫn và chú thích nguồn</w:t>
      </w:r>
      <w:r>
        <w:rPr>
          <w:spacing w:val="-10"/>
        </w:rPr>
        <w:t xml:space="preserve"> </w:t>
      </w:r>
      <w:r>
        <w:t>gốc.</w:t>
      </w:r>
    </w:p>
    <w:p w14:paraId="4C0FC2B9" w14:textId="4D19BB79" w:rsidR="00BF0156" w:rsidRDefault="00BF0156" w:rsidP="00D07CA7">
      <w:pPr>
        <w:pStyle w:val="Nidungvnbn"/>
      </w:pPr>
      <w:r w:rsidRPr="00F4313C">
        <w:rPr>
          <w:b/>
          <w:bCs/>
        </w:rPr>
        <w:t>Nếu phát hiện có bất kỳ sự gian lận nào tôi xin hoàn toàn chịu trách nhiệm về nội dung đồ án của mình</w:t>
      </w:r>
      <w:r>
        <w:t>. Trường đại học Tôn Đức Thắng không liên quan đến những vi phạm tác quyền, bản quyền do tôi gây ra trong quá trình thực hiện (nếu có).</w:t>
      </w:r>
    </w:p>
    <w:p w14:paraId="7898FC7A" w14:textId="5526021F" w:rsidR="00BF0156" w:rsidRDefault="008C6A43" w:rsidP="00D07CA7">
      <w:pPr>
        <w:pStyle w:val="Nidungvnbn"/>
        <w:jc w:val="right"/>
        <w:rPr>
          <w:b/>
          <w:bCs/>
          <w:sz w:val="32"/>
          <w:szCs w:val="32"/>
          <w:lang w:val="vi-VN"/>
        </w:rPr>
      </w:pPr>
      <w:r>
        <w:rPr>
          <w:i/>
        </w:rPr>
        <w:t xml:space="preserve">TP. Hồ Chí Minh, ngày </w:t>
      </w:r>
      <w:r w:rsidR="00367BE7">
        <w:rPr>
          <w:i/>
        </w:rPr>
        <w:t xml:space="preserve"> </w:t>
      </w:r>
      <w:r w:rsidR="000E5389">
        <w:rPr>
          <w:i/>
        </w:rPr>
        <w:t xml:space="preserve"> </w:t>
      </w:r>
      <w:r w:rsidR="00367BE7">
        <w:rPr>
          <w:i/>
        </w:rPr>
        <w:t xml:space="preserve"> </w:t>
      </w:r>
      <w:r>
        <w:rPr>
          <w:i/>
        </w:rPr>
        <w:t>tháng</w:t>
      </w:r>
      <w:r w:rsidR="00367BE7">
        <w:rPr>
          <w:i/>
        </w:rPr>
        <w:t xml:space="preserve">  </w:t>
      </w:r>
      <w:r>
        <w:rPr>
          <w:i/>
        </w:rPr>
        <w:t xml:space="preserve"> </w:t>
      </w:r>
      <w:r w:rsidR="000E5389">
        <w:rPr>
          <w:i/>
        </w:rPr>
        <w:t xml:space="preserve"> </w:t>
      </w:r>
      <w:r>
        <w:rPr>
          <w:i/>
        </w:rPr>
        <w:t>năm</w:t>
      </w:r>
    </w:p>
    <w:p w14:paraId="3F46D6A3" w14:textId="4EE6DB0C" w:rsidR="00BF0156" w:rsidRDefault="00661448" w:rsidP="00D07CA7">
      <w:pPr>
        <w:pStyle w:val="Nidungvnbn"/>
        <w:ind w:left="3600"/>
        <w:jc w:val="center"/>
        <w:rPr>
          <w:b/>
          <w:bCs/>
          <w:sz w:val="32"/>
          <w:szCs w:val="32"/>
          <w:lang w:val="vi-VN"/>
        </w:rPr>
      </w:pPr>
      <w:r>
        <w:rPr>
          <w:i/>
        </w:rPr>
        <w:t>Tác giả</w:t>
      </w:r>
    </w:p>
    <w:p w14:paraId="2D31A3D2" w14:textId="347251BD" w:rsidR="00661448" w:rsidRDefault="00661448" w:rsidP="00D07CA7">
      <w:pPr>
        <w:pStyle w:val="Nidungvnbn"/>
        <w:ind w:left="3600"/>
        <w:jc w:val="center"/>
        <w:rPr>
          <w:i/>
        </w:rPr>
      </w:pPr>
      <w:r>
        <w:rPr>
          <w:i/>
        </w:rPr>
        <w:t>(ký tên và ghi rõ họ tên)</w:t>
      </w:r>
    </w:p>
    <w:p w14:paraId="20B6A245" w14:textId="197BE60B" w:rsidR="00B46681" w:rsidRDefault="00B46681" w:rsidP="00D07CA7">
      <w:pPr>
        <w:pStyle w:val="Nidungvnbn"/>
        <w:rPr>
          <w:i/>
        </w:rPr>
      </w:pPr>
    </w:p>
    <w:p w14:paraId="4134F795" w14:textId="77777777" w:rsidR="00B46681" w:rsidRDefault="00B46681" w:rsidP="00D07CA7">
      <w:pPr>
        <w:pStyle w:val="Nidungvnbn"/>
        <w:rPr>
          <w:i/>
        </w:rPr>
      </w:pPr>
    </w:p>
    <w:p w14:paraId="64666948" w14:textId="77777777" w:rsidR="00661448" w:rsidRDefault="00661448" w:rsidP="00D07CA7">
      <w:pPr>
        <w:pStyle w:val="Nidungvnbn"/>
        <w:rPr>
          <w:i/>
          <w:sz w:val="28"/>
        </w:rPr>
      </w:pPr>
    </w:p>
    <w:p w14:paraId="5297F0BF" w14:textId="5A00C65D" w:rsidR="00B46681" w:rsidRDefault="00B46681" w:rsidP="00D07CA7">
      <w:pPr>
        <w:pStyle w:val="Nidungvnbn"/>
        <w:rPr>
          <w:i/>
        </w:rPr>
      </w:pPr>
      <w:r w:rsidRPr="000F7614">
        <w:rPr>
          <w:i/>
        </w:rPr>
        <w:t xml:space="preserve">     </w:t>
      </w:r>
      <w:r>
        <w:rPr>
          <w:i/>
        </w:rPr>
        <w:tab/>
      </w:r>
      <w:r>
        <w:rPr>
          <w:i/>
        </w:rPr>
        <w:tab/>
      </w:r>
      <w:r>
        <w:rPr>
          <w:i/>
        </w:rPr>
        <w:tab/>
      </w:r>
      <w:r>
        <w:rPr>
          <w:i/>
        </w:rPr>
        <w:tab/>
      </w:r>
      <w:r>
        <w:rPr>
          <w:i/>
        </w:rPr>
        <w:tab/>
      </w:r>
      <w:r>
        <w:rPr>
          <w:i/>
        </w:rPr>
        <w:tab/>
      </w:r>
      <w:r w:rsidR="00D07CA7">
        <w:rPr>
          <w:i/>
        </w:rPr>
        <w:tab/>
      </w:r>
      <w:r w:rsidRPr="000F7614">
        <w:rPr>
          <w:i/>
        </w:rPr>
        <w:t xml:space="preserve">Nguyễn </w:t>
      </w:r>
      <w:r>
        <w:rPr>
          <w:i/>
        </w:rPr>
        <w:t>Đồng Huy</w:t>
      </w:r>
    </w:p>
    <w:p w14:paraId="29FBB79D" w14:textId="77777777" w:rsidR="00B46681" w:rsidRDefault="00B46681" w:rsidP="00B46681">
      <w:pPr>
        <w:rPr>
          <w:bCs/>
        </w:rPr>
      </w:pPr>
    </w:p>
    <w:p w14:paraId="38BFCEEA" w14:textId="0974C3C9" w:rsidR="00B46681" w:rsidRPr="000F7614" w:rsidRDefault="00BF33A8" w:rsidP="00BF33A8">
      <w:pPr>
        <w:tabs>
          <w:tab w:val="center" w:pos="6521"/>
        </w:tabs>
        <w:autoSpaceDE w:val="0"/>
        <w:autoSpaceDN w:val="0"/>
        <w:adjustRightInd w:val="0"/>
        <w:spacing w:line="360" w:lineRule="auto"/>
        <w:ind w:left="3600"/>
        <w:rPr>
          <w:i/>
          <w:sz w:val="26"/>
          <w:szCs w:val="26"/>
          <w:lang w:val="vi-VN"/>
        </w:rPr>
      </w:pPr>
      <w:r>
        <w:rPr>
          <w:i/>
          <w:sz w:val="26"/>
          <w:szCs w:val="26"/>
          <w:lang w:val="vi-VN"/>
        </w:rPr>
        <w:tab/>
      </w:r>
    </w:p>
    <w:p w14:paraId="3171A86C" w14:textId="108B0D0F" w:rsidR="00B46681" w:rsidRPr="000F7614" w:rsidRDefault="00B46681" w:rsidP="00B46681">
      <w:pPr>
        <w:tabs>
          <w:tab w:val="center" w:pos="6379"/>
        </w:tabs>
        <w:spacing w:after="200" w:line="276" w:lineRule="auto"/>
        <w:rPr>
          <w:i/>
          <w:sz w:val="26"/>
          <w:szCs w:val="26"/>
          <w:lang w:val="vi-VN"/>
        </w:rPr>
      </w:pPr>
      <w:r w:rsidRPr="000F7614">
        <w:rPr>
          <w:i/>
          <w:sz w:val="26"/>
          <w:szCs w:val="26"/>
          <w:lang w:val="vi-VN"/>
        </w:rPr>
        <w:tab/>
      </w:r>
    </w:p>
    <w:p w14:paraId="705700A9" w14:textId="77777777" w:rsidR="00B46681" w:rsidRPr="000F7614" w:rsidRDefault="00B46681" w:rsidP="00B46681">
      <w:pPr>
        <w:tabs>
          <w:tab w:val="center" w:pos="6379"/>
        </w:tabs>
        <w:spacing w:after="200" w:line="276" w:lineRule="auto"/>
        <w:rPr>
          <w:i/>
          <w:sz w:val="26"/>
          <w:szCs w:val="26"/>
          <w:lang w:val="vi-VN"/>
        </w:rPr>
      </w:pPr>
    </w:p>
    <w:p w14:paraId="5F25D59A" w14:textId="08B0EC8A" w:rsidR="00BF0156" w:rsidRPr="003F16EC" w:rsidRDefault="00B46681" w:rsidP="003F16EC">
      <w:pPr>
        <w:rPr>
          <w:i/>
        </w:rPr>
      </w:pPr>
      <w:r w:rsidRPr="000F7614">
        <w:rPr>
          <w:i/>
          <w:lang w:val="vi-VN"/>
        </w:rPr>
        <w:tab/>
      </w:r>
      <w:r w:rsidRPr="000F7614">
        <w:rPr>
          <w:i/>
          <w:lang w:val="vi-VN"/>
        </w:rPr>
        <w:tab/>
      </w:r>
      <w:r w:rsidRPr="000F7614">
        <w:rPr>
          <w:i/>
          <w:lang w:val="vi-VN"/>
        </w:rPr>
        <w:tab/>
      </w:r>
      <w:r w:rsidRPr="000F7614">
        <w:rPr>
          <w:i/>
          <w:lang w:val="vi-VN"/>
        </w:rPr>
        <w:tab/>
      </w:r>
      <w:r w:rsidRPr="000F7614">
        <w:rPr>
          <w:i/>
          <w:lang w:val="vi-VN"/>
        </w:rPr>
        <w:tab/>
      </w:r>
      <w:r w:rsidRPr="000F7614">
        <w:rPr>
          <w:i/>
          <w:lang w:val="vi-VN"/>
        </w:rPr>
        <w:tab/>
      </w:r>
      <w:r w:rsidRPr="000F7614">
        <w:rPr>
          <w:i/>
        </w:rPr>
        <w:t xml:space="preserve">     </w:t>
      </w:r>
    </w:p>
    <w:p w14:paraId="06241EA3" w14:textId="043747A9" w:rsidR="00BF0156" w:rsidRDefault="00BF0156" w:rsidP="00310201">
      <w:pPr>
        <w:rPr>
          <w:b/>
          <w:bCs/>
          <w:sz w:val="32"/>
          <w:szCs w:val="32"/>
          <w:lang w:val="vi-VN"/>
        </w:rPr>
      </w:pPr>
    </w:p>
    <w:p w14:paraId="7A23D671" w14:textId="6502ABD7" w:rsidR="00314401" w:rsidRDefault="00314401" w:rsidP="00310201">
      <w:pPr>
        <w:rPr>
          <w:b/>
          <w:bCs/>
          <w:sz w:val="32"/>
          <w:szCs w:val="32"/>
          <w:lang w:val="vi-VN"/>
        </w:rPr>
      </w:pPr>
    </w:p>
    <w:p w14:paraId="32873F7B" w14:textId="77777777" w:rsidR="00272E83" w:rsidRDefault="00272E83" w:rsidP="00310201">
      <w:pPr>
        <w:rPr>
          <w:b/>
          <w:bCs/>
          <w:sz w:val="32"/>
          <w:szCs w:val="32"/>
          <w:lang w:val="vi-VN"/>
        </w:rPr>
      </w:pPr>
    </w:p>
    <w:p w14:paraId="5C20CF0A" w14:textId="73554D78" w:rsidR="00844D91" w:rsidRPr="00A26DAB" w:rsidRDefault="00844D91" w:rsidP="00DE4FEE">
      <w:pPr>
        <w:pStyle w:val="Chng"/>
        <w:jc w:val="center"/>
        <w:outlineLvl w:val="0"/>
      </w:pPr>
      <w:bookmarkStart w:id="2" w:name="_Toc91608831"/>
      <w:r w:rsidRPr="00A26DAB">
        <w:lastRenderedPageBreak/>
        <w:t>PHẦN XÁC NHẬN VÀ ĐÁNH GIÁ CỦA GIẢNG VIÊN</w:t>
      </w:r>
      <w:bookmarkEnd w:id="2"/>
    </w:p>
    <w:p w14:paraId="2B60537C" w14:textId="77777777" w:rsidR="007E742B" w:rsidRPr="007E742B" w:rsidRDefault="007E742B" w:rsidP="007E742B"/>
    <w:p w14:paraId="71B3935D" w14:textId="77777777" w:rsidR="00844D91" w:rsidRPr="00B06E78" w:rsidRDefault="00844D91" w:rsidP="00B06E78">
      <w:pPr>
        <w:pStyle w:val="Nidungvnbn"/>
        <w:rPr>
          <w:b/>
          <w:bCs/>
        </w:rPr>
      </w:pPr>
      <w:r w:rsidRPr="00B06E78">
        <w:rPr>
          <w:b/>
          <w:bCs/>
        </w:rPr>
        <w:t>Phần xác nhận của GV hướng dẫn</w:t>
      </w:r>
    </w:p>
    <w:p w14:paraId="112943BC" w14:textId="77777777" w:rsidR="00844D91" w:rsidRPr="007E742B" w:rsidRDefault="00844D91" w:rsidP="007E742B">
      <w:pPr>
        <w:ind w:left="720"/>
        <w:rPr>
          <w:b/>
          <w:bCs/>
          <w:sz w:val="20"/>
        </w:rPr>
      </w:pPr>
    </w:p>
    <w:p w14:paraId="77183AF7" w14:textId="6D0CCCA9" w:rsidR="00844D91" w:rsidRDefault="00844D91" w:rsidP="00844D91">
      <w:pPr>
        <w:pStyle w:val="BodyText"/>
        <w:spacing w:before="8"/>
        <w:rPr>
          <w:b/>
          <w:sz w:val="19"/>
        </w:rPr>
      </w:pPr>
      <w:r>
        <w:rPr>
          <w:noProof/>
          <w:lang w:val="en-US"/>
        </w:rPr>
        <mc:AlternateContent>
          <mc:Choice Requires="wps">
            <w:drawing>
              <wp:anchor distT="0" distB="0" distL="0" distR="0" simplePos="0" relativeHeight="251659264" behindDoc="1" locked="0" layoutInCell="1" allowOverlap="1" wp14:anchorId="5C494F23" wp14:editId="58165D79">
                <wp:simplePos x="0" y="0"/>
                <wp:positionH relativeFrom="page">
                  <wp:posOffset>1260475</wp:posOffset>
                </wp:positionH>
                <wp:positionV relativeFrom="paragraph">
                  <wp:posOffset>173355</wp:posOffset>
                </wp:positionV>
                <wp:extent cx="5785485" cy="1270"/>
                <wp:effectExtent l="0" t="0" r="0" b="0"/>
                <wp:wrapTopAndBottom/>
                <wp:docPr id="33" name="Freeform: 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B70FC3" id="Freeform: Shape 33" o:spid="_x0000_s1026" style="position:absolute;margin-left:99.25pt;margin-top:13.65pt;width:455.55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0288" behindDoc="1" locked="0" layoutInCell="1" allowOverlap="1" wp14:anchorId="036DCE68" wp14:editId="668746DC">
                <wp:simplePos x="0" y="0"/>
                <wp:positionH relativeFrom="page">
                  <wp:posOffset>1260475</wp:posOffset>
                </wp:positionH>
                <wp:positionV relativeFrom="paragraph">
                  <wp:posOffset>441960</wp:posOffset>
                </wp:positionV>
                <wp:extent cx="5785485" cy="1270"/>
                <wp:effectExtent l="0" t="0" r="0" b="0"/>
                <wp:wrapTopAndBottom/>
                <wp:docPr id="32"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831B5" id="Freeform: Shape 32" o:spid="_x0000_s1026" style="position:absolute;margin-left:99.25pt;margin-top:34.8pt;width:455.55pt;height:.1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1312" behindDoc="1" locked="0" layoutInCell="1" allowOverlap="1" wp14:anchorId="26941358" wp14:editId="29110B36">
                <wp:simplePos x="0" y="0"/>
                <wp:positionH relativeFrom="page">
                  <wp:posOffset>1260475</wp:posOffset>
                </wp:positionH>
                <wp:positionV relativeFrom="paragraph">
                  <wp:posOffset>711200</wp:posOffset>
                </wp:positionV>
                <wp:extent cx="5785485" cy="1270"/>
                <wp:effectExtent l="0" t="0" r="0" b="0"/>
                <wp:wrapTopAndBottom/>
                <wp:docPr id="31" name="Freeform: 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D0F8F4" id="Freeform: Shape 31" o:spid="_x0000_s1026" style="position:absolute;margin-left:99.25pt;margin-top:56pt;width:455.55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2336" behindDoc="1" locked="0" layoutInCell="1" allowOverlap="1" wp14:anchorId="19B6ED37" wp14:editId="39F2B6BD">
                <wp:simplePos x="0" y="0"/>
                <wp:positionH relativeFrom="page">
                  <wp:posOffset>1260475</wp:posOffset>
                </wp:positionH>
                <wp:positionV relativeFrom="paragraph">
                  <wp:posOffset>979805</wp:posOffset>
                </wp:positionV>
                <wp:extent cx="5785485" cy="1270"/>
                <wp:effectExtent l="0" t="0" r="0" b="0"/>
                <wp:wrapTopAndBottom/>
                <wp:docPr id="30"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F0737" id="Freeform: Shape 30" o:spid="_x0000_s1026" style="position:absolute;margin-left:99.25pt;margin-top:77.15pt;width:455.5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3360" behindDoc="1" locked="0" layoutInCell="1" allowOverlap="1" wp14:anchorId="19B70D15" wp14:editId="743A614D">
                <wp:simplePos x="0" y="0"/>
                <wp:positionH relativeFrom="page">
                  <wp:posOffset>1260475</wp:posOffset>
                </wp:positionH>
                <wp:positionV relativeFrom="paragraph">
                  <wp:posOffset>1248410</wp:posOffset>
                </wp:positionV>
                <wp:extent cx="5789295" cy="1270"/>
                <wp:effectExtent l="0" t="0" r="0" b="0"/>
                <wp:wrapTopAndBottom/>
                <wp:docPr id="29" name="Freeform: Shape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9295" cy="1270"/>
                        </a:xfrm>
                        <a:custGeom>
                          <a:avLst/>
                          <a:gdLst>
                            <a:gd name="T0" fmla="+- 0 1985 1985"/>
                            <a:gd name="T1" fmla="*/ T0 w 9117"/>
                            <a:gd name="T2" fmla="+- 0 6462 1985"/>
                            <a:gd name="T3" fmla="*/ T2 w 9117"/>
                            <a:gd name="T4" fmla="+- 0 6467 1985"/>
                            <a:gd name="T5" fmla="*/ T4 w 9117"/>
                            <a:gd name="T6" fmla="+- 0 11102 1985"/>
                            <a:gd name="T7" fmla="*/ T6 w 9117"/>
                          </a:gdLst>
                          <a:ahLst/>
                          <a:cxnLst>
                            <a:cxn ang="0">
                              <a:pos x="T1" y="0"/>
                            </a:cxn>
                            <a:cxn ang="0">
                              <a:pos x="T3" y="0"/>
                            </a:cxn>
                            <a:cxn ang="0">
                              <a:pos x="T5" y="0"/>
                            </a:cxn>
                            <a:cxn ang="0">
                              <a:pos x="T7" y="0"/>
                            </a:cxn>
                          </a:cxnLst>
                          <a:rect l="0" t="0" r="r" b="b"/>
                          <a:pathLst>
                            <a:path w="9117">
                              <a:moveTo>
                                <a:pt x="0" y="0"/>
                              </a:moveTo>
                              <a:lnTo>
                                <a:pt x="4477" y="0"/>
                              </a:lnTo>
                              <a:moveTo>
                                <a:pt x="4482" y="0"/>
                              </a:moveTo>
                              <a:lnTo>
                                <a:pt x="9117"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8A55A9" id="Freeform: Shape 29" o:spid="_x0000_s1026" style="position:absolute;margin-left:99.25pt;margin-top:98.3pt;width:455.85pt;height:.1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7,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" path="m,l4477,t5,l9117,e" filled="f" strokeweight=".22522mm">
                <v:path arrowok="t" o:connecttype="custom" o:connectlocs="0,0;2842895,0;2846070,0;5789295,0" o:connectangles="0,0,0,0"/>
                <w10:wrap type="topAndBottom" anchorx="page"/>
              </v:shape>
            </w:pict>
          </mc:Fallback>
        </mc:AlternateContent>
      </w:r>
      <w:r>
        <w:rPr>
          <w:noProof/>
          <w:lang w:val="en-US"/>
        </w:rPr>
        <mc:AlternateContent>
          <mc:Choice Requires="wps">
            <w:drawing>
              <wp:anchor distT="0" distB="0" distL="0" distR="0" simplePos="0" relativeHeight="251664384" behindDoc="1" locked="0" layoutInCell="1" allowOverlap="1" wp14:anchorId="1E7D97A7" wp14:editId="4B635F65">
                <wp:simplePos x="0" y="0"/>
                <wp:positionH relativeFrom="page">
                  <wp:posOffset>1260475</wp:posOffset>
                </wp:positionH>
                <wp:positionV relativeFrom="paragraph">
                  <wp:posOffset>1518285</wp:posOffset>
                </wp:positionV>
                <wp:extent cx="5785485" cy="1270"/>
                <wp:effectExtent l="0" t="0" r="0" b="0"/>
                <wp:wrapTopAndBottom/>
                <wp:docPr id="28" name="Freeform: 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CD45" id="Freeform: Shape 28" o:spid="_x0000_s1026" style="position:absolute;margin-left:99.25pt;margin-top:119.55pt;width:455.55pt;height:.1pt;z-index:-251652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6iVOrw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5408" behindDoc="1" locked="0" layoutInCell="1" allowOverlap="1" wp14:anchorId="532F9DE9" wp14:editId="5B5C7F3C">
                <wp:simplePos x="0" y="0"/>
                <wp:positionH relativeFrom="page">
                  <wp:posOffset>1260475</wp:posOffset>
                </wp:positionH>
                <wp:positionV relativeFrom="paragraph">
                  <wp:posOffset>1786255</wp:posOffset>
                </wp:positionV>
                <wp:extent cx="5785485" cy="1270"/>
                <wp:effectExtent l="0" t="0" r="0" b="0"/>
                <wp:wrapTopAndBottom/>
                <wp:docPr id="27" name="Freeform: 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E8B2E2" id="Freeform: Shape 27" o:spid="_x0000_s1026" style="position:absolute;margin-left:99.25pt;margin-top:140.65pt;width:455.55pt;height:.1pt;z-index:-251651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" path="m,l9111,e" filled="f" strokeweight=".22522mm">
                <v:path arrowok="t" o:connecttype="custom" o:connectlocs="0,0;5785485,0" o:connectangles="0,0"/>
                <w10:wrap type="topAndBottom" anchorx="page"/>
              </v:shape>
            </w:pict>
          </mc:Fallback>
        </mc:AlternateContent>
      </w:r>
    </w:p>
    <w:p w14:paraId="779B145B" w14:textId="77777777" w:rsidR="00844D91" w:rsidRDefault="00844D91" w:rsidP="00844D91">
      <w:pPr>
        <w:pStyle w:val="BodyText"/>
        <w:spacing w:before="6"/>
        <w:rPr>
          <w:b/>
          <w:sz w:val="29"/>
        </w:rPr>
      </w:pPr>
    </w:p>
    <w:p w14:paraId="1368E65D" w14:textId="77777777" w:rsidR="00844D91" w:rsidRDefault="00844D91" w:rsidP="00844D91">
      <w:pPr>
        <w:pStyle w:val="BodyText"/>
        <w:spacing w:before="9"/>
        <w:rPr>
          <w:b/>
          <w:sz w:val="29"/>
        </w:rPr>
      </w:pPr>
    </w:p>
    <w:p w14:paraId="3A5A48A4" w14:textId="77777777" w:rsidR="00844D91" w:rsidRDefault="00844D91" w:rsidP="00844D91">
      <w:pPr>
        <w:pStyle w:val="BodyText"/>
        <w:spacing w:before="6"/>
        <w:rPr>
          <w:b/>
          <w:sz w:val="29"/>
        </w:rPr>
      </w:pPr>
    </w:p>
    <w:p w14:paraId="34A180AA" w14:textId="77777777" w:rsidR="00844D91" w:rsidRDefault="00844D91" w:rsidP="00844D91">
      <w:pPr>
        <w:pStyle w:val="BodyText"/>
        <w:spacing w:before="7"/>
        <w:rPr>
          <w:b/>
          <w:sz w:val="29"/>
        </w:rPr>
      </w:pPr>
    </w:p>
    <w:p w14:paraId="32D1BF5E" w14:textId="77777777" w:rsidR="00844D91" w:rsidRDefault="00844D91" w:rsidP="00844D91">
      <w:pPr>
        <w:pStyle w:val="BodyText"/>
        <w:spacing w:before="9"/>
        <w:rPr>
          <w:b/>
          <w:sz w:val="29"/>
        </w:rPr>
      </w:pPr>
    </w:p>
    <w:p w14:paraId="33A7492C" w14:textId="77777777" w:rsidR="00844D91" w:rsidRDefault="00844D91" w:rsidP="00844D91">
      <w:pPr>
        <w:pStyle w:val="BodyText"/>
        <w:spacing w:before="6"/>
        <w:rPr>
          <w:b/>
          <w:sz w:val="29"/>
        </w:rPr>
      </w:pPr>
    </w:p>
    <w:p w14:paraId="33AEF686" w14:textId="77777777" w:rsidR="00844D91" w:rsidRDefault="00844D91" w:rsidP="00844D91">
      <w:pPr>
        <w:pStyle w:val="BodyText"/>
        <w:spacing w:before="10"/>
        <w:rPr>
          <w:b/>
          <w:sz w:val="11"/>
        </w:rPr>
      </w:pPr>
    </w:p>
    <w:p w14:paraId="23C177FB" w14:textId="3DF1EC38" w:rsidR="00844D91" w:rsidRDefault="00521B38" w:rsidP="00521B38">
      <w:pPr>
        <w:pStyle w:val="BodyText"/>
        <w:ind w:left="4320"/>
        <w:rPr>
          <w:sz w:val="20"/>
        </w:rPr>
      </w:pPr>
      <w:r>
        <w:rPr>
          <w:sz w:val="24"/>
        </w:rPr>
        <w:t>Tp. Hồ Chí</w:t>
      </w:r>
      <w:r>
        <w:rPr>
          <w:spacing w:val="-1"/>
          <w:sz w:val="24"/>
        </w:rPr>
        <w:t xml:space="preserve"> </w:t>
      </w:r>
      <w:r>
        <w:rPr>
          <w:sz w:val="24"/>
        </w:rPr>
        <w:t>Minh,</w:t>
      </w:r>
      <w:r>
        <w:rPr>
          <w:spacing w:val="-1"/>
          <w:sz w:val="24"/>
        </w:rPr>
        <w:t xml:space="preserve"> </w:t>
      </w:r>
      <w:r>
        <w:rPr>
          <w:sz w:val="24"/>
        </w:rPr>
        <w:t>ngày</w:t>
      </w:r>
      <w:r w:rsidR="00E06970">
        <w:rPr>
          <w:sz w:val="24"/>
          <w:lang w:val="en-US"/>
        </w:rPr>
        <w:t xml:space="preserve">    </w:t>
      </w:r>
      <w:r>
        <w:rPr>
          <w:sz w:val="24"/>
        </w:rPr>
        <w:t xml:space="preserve">tháng </w:t>
      </w:r>
      <w:r w:rsidR="00E06970">
        <w:rPr>
          <w:sz w:val="24"/>
          <w:lang w:val="en-US"/>
        </w:rPr>
        <w:t xml:space="preserve">   </w:t>
      </w:r>
      <w:r>
        <w:rPr>
          <w:spacing w:val="-6"/>
          <w:sz w:val="24"/>
        </w:rPr>
        <w:t>năm</w:t>
      </w:r>
    </w:p>
    <w:p w14:paraId="73F09A7B" w14:textId="5F962B08" w:rsidR="00521B38" w:rsidRDefault="00521B38" w:rsidP="00521B38">
      <w:pPr>
        <w:tabs>
          <w:tab w:val="left" w:pos="7398"/>
        </w:tabs>
        <w:spacing w:before="90" w:line="278" w:lineRule="auto"/>
        <w:ind w:left="6053" w:right="1874" w:hanging="1013"/>
      </w:pPr>
      <w:r>
        <w:t xml:space="preserve">        (kí và ghi họ</w:t>
      </w:r>
      <w:r>
        <w:rPr>
          <w:spacing w:val="-3"/>
        </w:rPr>
        <w:t xml:space="preserve"> </w:t>
      </w:r>
      <w:r>
        <w:t>tên)</w:t>
      </w:r>
    </w:p>
    <w:p w14:paraId="5024A4E9" w14:textId="1727FBB9" w:rsidR="00844D91" w:rsidRDefault="00844D91" w:rsidP="00521B38">
      <w:pPr>
        <w:pStyle w:val="BodyText"/>
        <w:ind w:left="195"/>
        <w:rPr>
          <w:sz w:val="20"/>
        </w:rPr>
      </w:pPr>
    </w:p>
    <w:p w14:paraId="28D7587C" w14:textId="77777777" w:rsidR="00844D91" w:rsidRDefault="00844D91" w:rsidP="00844D91">
      <w:pPr>
        <w:pStyle w:val="BodyText"/>
        <w:rPr>
          <w:sz w:val="20"/>
        </w:rPr>
      </w:pPr>
    </w:p>
    <w:p w14:paraId="686A5EB7" w14:textId="77777777" w:rsidR="00844D91" w:rsidRDefault="00844D91" w:rsidP="00844D91">
      <w:pPr>
        <w:pStyle w:val="BodyText"/>
        <w:rPr>
          <w:sz w:val="20"/>
        </w:rPr>
      </w:pPr>
    </w:p>
    <w:p w14:paraId="53C0923B" w14:textId="77777777" w:rsidR="00844D91" w:rsidRDefault="00844D91" w:rsidP="00844D91">
      <w:pPr>
        <w:pStyle w:val="BodyText"/>
        <w:rPr>
          <w:sz w:val="20"/>
        </w:rPr>
      </w:pPr>
    </w:p>
    <w:p w14:paraId="1DB6D606" w14:textId="77777777" w:rsidR="00844D91" w:rsidRDefault="00844D91" w:rsidP="00844D91">
      <w:pPr>
        <w:pStyle w:val="BodyText"/>
        <w:spacing w:before="6"/>
        <w:rPr>
          <w:sz w:val="27"/>
        </w:rPr>
      </w:pPr>
    </w:p>
    <w:p w14:paraId="0A3D6FF0" w14:textId="77777777" w:rsidR="00844D91" w:rsidRPr="00B06E78" w:rsidRDefault="00844D91" w:rsidP="00B06E78">
      <w:pPr>
        <w:pStyle w:val="Nidungvnbn"/>
        <w:rPr>
          <w:b/>
          <w:bCs/>
        </w:rPr>
      </w:pPr>
      <w:r w:rsidRPr="00B06E78">
        <w:rPr>
          <w:b/>
          <w:bCs/>
        </w:rPr>
        <w:t>Phần đánh giá của GV chấm bài</w:t>
      </w:r>
    </w:p>
    <w:p w14:paraId="71FBEFCC" w14:textId="77777777" w:rsidR="00844D91" w:rsidRDefault="00844D91" w:rsidP="00844D91">
      <w:pPr>
        <w:pStyle w:val="BodyText"/>
        <w:rPr>
          <w:b/>
          <w:sz w:val="20"/>
        </w:rPr>
      </w:pPr>
    </w:p>
    <w:p w14:paraId="692B6C5A" w14:textId="0FCEAF0C" w:rsidR="00844D91" w:rsidRDefault="00844D91" w:rsidP="00844D91">
      <w:pPr>
        <w:pStyle w:val="BodyText"/>
        <w:spacing w:before="9"/>
        <w:rPr>
          <w:b/>
          <w:sz w:val="19"/>
        </w:rPr>
      </w:pPr>
      <w:r>
        <w:rPr>
          <w:noProof/>
          <w:lang w:val="en-US"/>
        </w:rPr>
        <mc:AlternateContent>
          <mc:Choice Requires="wps">
            <w:drawing>
              <wp:anchor distT="0" distB="0" distL="0" distR="0" simplePos="0" relativeHeight="251666432" behindDoc="1" locked="0" layoutInCell="1" allowOverlap="1" wp14:anchorId="64C9CEFB" wp14:editId="259993FA">
                <wp:simplePos x="0" y="0"/>
                <wp:positionH relativeFrom="page">
                  <wp:posOffset>1260475</wp:posOffset>
                </wp:positionH>
                <wp:positionV relativeFrom="paragraph">
                  <wp:posOffset>173990</wp:posOffset>
                </wp:positionV>
                <wp:extent cx="5788025" cy="1270"/>
                <wp:effectExtent l="0" t="0" r="0" b="0"/>
                <wp:wrapTopAndBottom/>
                <wp:docPr id="26" name="Freeform: 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8025" cy="1270"/>
                        </a:xfrm>
                        <a:custGeom>
                          <a:avLst/>
                          <a:gdLst>
                            <a:gd name="T0" fmla="+- 0 1985 1985"/>
                            <a:gd name="T1" fmla="*/ T0 w 9115"/>
                            <a:gd name="T2" fmla="+- 0 4703 1985"/>
                            <a:gd name="T3" fmla="*/ T2 w 9115"/>
                            <a:gd name="T4" fmla="+- 0 4707 1985"/>
                            <a:gd name="T5" fmla="*/ T4 w 9115"/>
                            <a:gd name="T6" fmla="+- 0 11100 1985"/>
                            <a:gd name="T7" fmla="*/ T6 w 9115"/>
                          </a:gdLst>
                          <a:ahLst/>
                          <a:cxnLst>
                            <a:cxn ang="0">
                              <a:pos x="T1" y="0"/>
                            </a:cxn>
                            <a:cxn ang="0">
                              <a:pos x="T3" y="0"/>
                            </a:cxn>
                            <a:cxn ang="0">
                              <a:pos x="T5" y="0"/>
                            </a:cxn>
                            <a:cxn ang="0">
                              <a:pos x="T7" y="0"/>
                            </a:cxn>
                          </a:cxnLst>
                          <a:rect l="0" t="0" r="r" b="b"/>
                          <a:pathLst>
                            <a:path w="9115">
                              <a:moveTo>
                                <a:pt x="0" y="0"/>
                              </a:moveTo>
                              <a:lnTo>
                                <a:pt x="2718" y="0"/>
                              </a:lnTo>
                              <a:moveTo>
                                <a:pt x="2722" y="0"/>
                              </a:moveTo>
                              <a:lnTo>
                                <a:pt x="9115"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6E68C" id="Freeform: Shape 26" o:spid="_x0000_s1026" style="position:absolute;margin-left:99.25pt;margin-top:13.7pt;width:455.75pt;height:.1pt;z-index:-2516500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" path="m,l2718,t4,l9115,e" filled="f" strokeweight=".22522mm">
                <v:path arrowok="t" o:connecttype="custom" o:connectlocs="0,0;1725930,0;1728470,0;5788025,0" o:connectangles="0,0,0,0"/>
                <w10:wrap type="topAndBottom" anchorx="page"/>
              </v:shape>
            </w:pict>
          </mc:Fallback>
        </mc:AlternateContent>
      </w:r>
      <w:r>
        <w:rPr>
          <w:noProof/>
          <w:lang w:val="en-US"/>
        </w:rPr>
        <mc:AlternateContent>
          <mc:Choice Requires="wps">
            <w:drawing>
              <wp:anchor distT="0" distB="0" distL="0" distR="0" simplePos="0" relativeHeight="251667456" behindDoc="1" locked="0" layoutInCell="1" allowOverlap="1" wp14:anchorId="2D165D22" wp14:editId="667F0036">
                <wp:simplePos x="0" y="0"/>
                <wp:positionH relativeFrom="page">
                  <wp:posOffset>1260475</wp:posOffset>
                </wp:positionH>
                <wp:positionV relativeFrom="paragraph">
                  <wp:posOffset>441960</wp:posOffset>
                </wp:positionV>
                <wp:extent cx="5785485" cy="1270"/>
                <wp:effectExtent l="0" t="0" r="0" b="0"/>
                <wp:wrapTopAndBottom/>
                <wp:docPr id="25" name="Freeform: 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311B82" id="Freeform: Shape 25" o:spid="_x0000_s1026" style="position:absolute;margin-left:99.25pt;margin-top:34.8pt;width:455.55pt;height:.1pt;z-index:-251649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1btrw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8480" behindDoc="1" locked="0" layoutInCell="1" allowOverlap="1" wp14:anchorId="4DFFB50C" wp14:editId="16B482BA">
                <wp:simplePos x="0" y="0"/>
                <wp:positionH relativeFrom="page">
                  <wp:posOffset>1260475</wp:posOffset>
                </wp:positionH>
                <wp:positionV relativeFrom="paragraph">
                  <wp:posOffset>709930</wp:posOffset>
                </wp:positionV>
                <wp:extent cx="5785485" cy="1270"/>
                <wp:effectExtent l="0" t="0" r="0" b="0"/>
                <wp:wrapTopAndBottom/>
                <wp:docPr id="24" name="Freeform: Shap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F428F5" id="Freeform: Shape 24" o:spid="_x0000_s1026" style="position:absolute;margin-left:99.25pt;margin-top:55.9pt;width:455.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69504" behindDoc="1" locked="0" layoutInCell="1" allowOverlap="1" wp14:anchorId="65D16313" wp14:editId="5E373349">
                <wp:simplePos x="0" y="0"/>
                <wp:positionH relativeFrom="page">
                  <wp:posOffset>1260475</wp:posOffset>
                </wp:positionH>
                <wp:positionV relativeFrom="paragraph">
                  <wp:posOffset>978535</wp:posOffset>
                </wp:positionV>
                <wp:extent cx="5785485" cy="1270"/>
                <wp:effectExtent l="0" t="0" r="0" b="0"/>
                <wp:wrapTopAndBottom/>
                <wp:docPr id="23" name="Freeform: Shape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60A3C" id="Freeform: Shape 23" o:spid="_x0000_s1026" style="position:absolute;margin-left:99.25pt;margin-top:77.05pt;width:455.55pt;height:.1pt;z-index:-2516469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70528" behindDoc="1" locked="0" layoutInCell="1" allowOverlap="1" wp14:anchorId="2CD2C850" wp14:editId="571BF6A1">
                <wp:simplePos x="0" y="0"/>
                <wp:positionH relativeFrom="page">
                  <wp:posOffset>1260475</wp:posOffset>
                </wp:positionH>
                <wp:positionV relativeFrom="paragraph">
                  <wp:posOffset>1248410</wp:posOffset>
                </wp:positionV>
                <wp:extent cx="5791835" cy="1270"/>
                <wp:effectExtent l="0" t="0" r="0" b="0"/>
                <wp:wrapTopAndBottom/>
                <wp:docPr id="22" name="Freeform: 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91835" cy="1270"/>
                        </a:xfrm>
                        <a:custGeom>
                          <a:avLst/>
                          <a:gdLst>
                            <a:gd name="T0" fmla="+- 0 1985 1985"/>
                            <a:gd name="T1" fmla="*/ T0 w 9121"/>
                            <a:gd name="T2" fmla="+- 0 9178 1985"/>
                            <a:gd name="T3" fmla="*/ T2 w 9121"/>
                            <a:gd name="T4" fmla="+- 0 9187 1985"/>
                            <a:gd name="T5" fmla="*/ T4 w 9121"/>
                            <a:gd name="T6" fmla="+- 0 11106 1985"/>
                            <a:gd name="T7" fmla="*/ T6 w 9121"/>
                          </a:gdLst>
                          <a:ahLst/>
                          <a:cxnLst>
                            <a:cxn ang="0">
                              <a:pos x="T1" y="0"/>
                            </a:cxn>
                            <a:cxn ang="0">
                              <a:pos x="T3" y="0"/>
                            </a:cxn>
                            <a:cxn ang="0">
                              <a:pos x="T5" y="0"/>
                            </a:cxn>
                            <a:cxn ang="0">
                              <a:pos x="T7" y="0"/>
                            </a:cxn>
                          </a:cxnLst>
                          <a:rect l="0" t="0" r="r" b="b"/>
                          <a:pathLst>
                            <a:path w="9121">
                              <a:moveTo>
                                <a:pt x="0" y="0"/>
                              </a:moveTo>
                              <a:lnTo>
                                <a:pt x="7193" y="0"/>
                              </a:lnTo>
                              <a:moveTo>
                                <a:pt x="7202" y="0"/>
                              </a:moveTo>
                              <a:lnTo>
                                <a:pt x="912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DA007C" id="Freeform: Shape 22" o:spid="_x0000_s1026" style="position:absolute;margin-left:99.25pt;margin-top:98.3pt;width:456.05pt;height:.1pt;z-index:-251645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2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" path="m,l7193,t9,l9121,e" filled="f" strokeweight=".22522mm">
                <v:path arrowok="t" o:connecttype="custom" o:connectlocs="0,0;4567555,0;4573270,0;5791835,0" o:connectangles="0,0,0,0"/>
                <w10:wrap type="topAndBottom" anchorx="page"/>
              </v:shape>
            </w:pict>
          </mc:Fallback>
        </mc:AlternateContent>
      </w:r>
      <w:r>
        <w:rPr>
          <w:noProof/>
          <w:lang w:val="en-US"/>
        </w:rPr>
        <mc:AlternateContent>
          <mc:Choice Requires="wps">
            <w:drawing>
              <wp:anchor distT="0" distB="0" distL="0" distR="0" simplePos="0" relativeHeight="251671552" behindDoc="1" locked="0" layoutInCell="1" allowOverlap="1" wp14:anchorId="2D5B7AEF" wp14:editId="03045BB5">
                <wp:simplePos x="0" y="0"/>
                <wp:positionH relativeFrom="page">
                  <wp:posOffset>1260475</wp:posOffset>
                </wp:positionH>
                <wp:positionV relativeFrom="paragraph">
                  <wp:posOffset>1516380</wp:posOffset>
                </wp:positionV>
                <wp:extent cx="5785485" cy="1270"/>
                <wp:effectExtent l="0" t="0" r="0" b="0"/>
                <wp:wrapTopAndBottom/>
                <wp:docPr id="21" name="Freeform: 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A32031" id="Freeform: Shape 21" o:spid="_x0000_s1026" style="position:absolute;margin-left:99.25pt;margin-top:119.4pt;width:455.55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" path="m,l9111,e" filled="f" strokeweight=".22522mm">
                <v:path arrowok="t" o:connecttype="custom" o:connectlocs="0,0;5785485,0" o:connectangles="0,0"/>
                <w10:wrap type="topAndBottom" anchorx="page"/>
              </v:shape>
            </w:pict>
          </mc:Fallback>
        </mc:AlternateContent>
      </w:r>
      <w:r>
        <w:rPr>
          <w:noProof/>
          <w:lang w:val="en-US"/>
        </w:rPr>
        <mc:AlternateContent>
          <mc:Choice Requires="wps">
            <w:drawing>
              <wp:anchor distT="0" distB="0" distL="0" distR="0" simplePos="0" relativeHeight="251672576" behindDoc="1" locked="0" layoutInCell="1" allowOverlap="1" wp14:anchorId="2987DC72" wp14:editId="53BFC241">
                <wp:simplePos x="0" y="0"/>
                <wp:positionH relativeFrom="page">
                  <wp:posOffset>1260475</wp:posOffset>
                </wp:positionH>
                <wp:positionV relativeFrom="paragraph">
                  <wp:posOffset>1784350</wp:posOffset>
                </wp:positionV>
                <wp:extent cx="5785485" cy="1270"/>
                <wp:effectExtent l="0" t="0" r="0" b="0"/>
                <wp:wrapTopAndBottom/>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85485" cy="1270"/>
                        </a:xfrm>
                        <a:custGeom>
                          <a:avLst/>
                          <a:gdLst>
                            <a:gd name="T0" fmla="+- 0 1985 1985"/>
                            <a:gd name="T1" fmla="*/ T0 w 9111"/>
                            <a:gd name="T2" fmla="+- 0 11096 1985"/>
                            <a:gd name="T3" fmla="*/ T2 w 9111"/>
                          </a:gdLst>
                          <a:ahLst/>
                          <a:cxnLst>
                            <a:cxn ang="0">
                              <a:pos x="T1" y="0"/>
                            </a:cxn>
                            <a:cxn ang="0">
                              <a:pos x="T3" y="0"/>
                            </a:cxn>
                          </a:cxnLst>
                          <a:rect l="0" t="0" r="r" b="b"/>
                          <a:pathLst>
                            <a:path w="9111">
                              <a:moveTo>
                                <a:pt x="0" y="0"/>
                              </a:moveTo>
                              <a:lnTo>
                                <a:pt x="9111" y="0"/>
                              </a:lnTo>
                            </a:path>
                          </a:pathLst>
                        </a:custGeom>
                        <a:noFill/>
                        <a:ln w="810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0A1F07" id="Freeform: Shape 20" o:spid="_x0000_s1026" style="position:absolute;margin-left:99.25pt;margin-top:140.5pt;width:455.55pt;height:.1pt;z-index:-251643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11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" path="m,l9111,e" filled="f" strokeweight=".22522mm">
                <v:path arrowok="t" o:connecttype="custom" o:connectlocs="0,0;5785485,0" o:connectangles="0,0"/>
                <w10:wrap type="topAndBottom" anchorx="page"/>
              </v:shape>
            </w:pict>
          </mc:Fallback>
        </mc:AlternateContent>
      </w:r>
    </w:p>
    <w:p w14:paraId="41E8B3A7" w14:textId="77777777" w:rsidR="00844D91" w:rsidRDefault="00844D91" w:rsidP="00844D91">
      <w:pPr>
        <w:pStyle w:val="BodyText"/>
        <w:spacing w:before="6"/>
        <w:rPr>
          <w:b/>
          <w:sz w:val="29"/>
        </w:rPr>
      </w:pPr>
    </w:p>
    <w:p w14:paraId="1740EA48" w14:textId="77777777" w:rsidR="00844D91" w:rsidRDefault="00844D91" w:rsidP="00844D91">
      <w:pPr>
        <w:pStyle w:val="BodyText"/>
        <w:spacing w:before="6"/>
        <w:rPr>
          <w:b/>
          <w:sz w:val="29"/>
        </w:rPr>
      </w:pPr>
    </w:p>
    <w:p w14:paraId="3068931D" w14:textId="77777777" w:rsidR="00844D91" w:rsidRDefault="00844D91" w:rsidP="00844D91">
      <w:pPr>
        <w:pStyle w:val="BodyText"/>
        <w:spacing w:before="6"/>
        <w:rPr>
          <w:b/>
          <w:sz w:val="29"/>
        </w:rPr>
      </w:pPr>
    </w:p>
    <w:p w14:paraId="36E099E6" w14:textId="77777777" w:rsidR="00844D91" w:rsidRDefault="00844D91" w:rsidP="00844D91">
      <w:pPr>
        <w:pStyle w:val="BodyText"/>
        <w:spacing w:before="9"/>
        <w:rPr>
          <w:b/>
          <w:sz w:val="29"/>
        </w:rPr>
      </w:pPr>
    </w:p>
    <w:p w14:paraId="617CE8A4" w14:textId="77777777" w:rsidR="00844D91" w:rsidRDefault="00844D91" w:rsidP="00844D91">
      <w:pPr>
        <w:pStyle w:val="BodyText"/>
        <w:spacing w:before="6"/>
        <w:rPr>
          <w:b/>
          <w:sz w:val="29"/>
        </w:rPr>
      </w:pPr>
    </w:p>
    <w:p w14:paraId="0FF5BE7D" w14:textId="77777777" w:rsidR="00844D91" w:rsidRDefault="00844D91" w:rsidP="00844D91">
      <w:pPr>
        <w:pStyle w:val="BodyText"/>
        <w:spacing w:before="6"/>
        <w:rPr>
          <w:b/>
          <w:sz w:val="29"/>
        </w:rPr>
      </w:pPr>
    </w:p>
    <w:p w14:paraId="61996BE5" w14:textId="77777777" w:rsidR="00844D91" w:rsidRDefault="00844D91" w:rsidP="00844D91">
      <w:pPr>
        <w:pStyle w:val="BodyText"/>
        <w:spacing w:before="2"/>
        <w:rPr>
          <w:b/>
          <w:sz w:val="12"/>
        </w:rPr>
      </w:pPr>
    </w:p>
    <w:p w14:paraId="141BE8B1" w14:textId="64E31485" w:rsidR="00A97769" w:rsidRPr="006978EB" w:rsidRDefault="006978EB" w:rsidP="006978EB">
      <w:pPr>
        <w:pStyle w:val="BodyText"/>
        <w:ind w:left="4320"/>
        <w:rPr>
          <w:sz w:val="20"/>
        </w:rPr>
      </w:pPr>
      <w:r>
        <w:rPr>
          <w:sz w:val="24"/>
        </w:rPr>
        <w:t>Tp. Hồ Chí</w:t>
      </w:r>
      <w:r>
        <w:rPr>
          <w:spacing w:val="-1"/>
          <w:sz w:val="24"/>
        </w:rPr>
        <w:t xml:space="preserve"> </w:t>
      </w:r>
      <w:r>
        <w:rPr>
          <w:sz w:val="24"/>
        </w:rPr>
        <w:t>Minh,</w:t>
      </w:r>
      <w:r>
        <w:rPr>
          <w:spacing w:val="-1"/>
          <w:sz w:val="24"/>
        </w:rPr>
        <w:t xml:space="preserve"> </w:t>
      </w:r>
      <w:r>
        <w:rPr>
          <w:sz w:val="24"/>
        </w:rPr>
        <w:t>ngày</w:t>
      </w:r>
      <w:r>
        <w:rPr>
          <w:sz w:val="24"/>
          <w:lang w:val="en-US"/>
        </w:rPr>
        <w:t xml:space="preserve">    </w:t>
      </w:r>
      <w:r>
        <w:rPr>
          <w:sz w:val="24"/>
        </w:rPr>
        <w:t xml:space="preserve">tháng </w:t>
      </w:r>
      <w:r>
        <w:rPr>
          <w:sz w:val="24"/>
          <w:lang w:val="en-US"/>
        </w:rPr>
        <w:t xml:space="preserve">   </w:t>
      </w:r>
      <w:r>
        <w:rPr>
          <w:spacing w:val="-6"/>
          <w:sz w:val="24"/>
        </w:rPr>
        <w:t>năm</w:t>
      </w:r>
    </w:p>
    <w:p w14:paraId="55CD09A8" w14:textId="20BD30DE" w:rsidR="00844D91" w:rsidRDefault="00A97769" w:rsidP="00A97769">
      <w:pPr>
        <w:tabs>
          <w:tab w:val="left" w:pos="7398"/>
        </w:tabs>
        <w:spacing w:before="90" w:line="276" w:lineRule="auto"/>
        <w:ind w:left="6053" w:right="1874" w:hanging="1013"/>
      </w:pPr>
      <w:r>
        <w:t xml:space="preserve">         </w:t>
      </w:r>
      <w:r w:rsidR="00844D91">
        <w:t>(kí và ghi họ</w:t>
      </w:r>
      <w:r w:rsidR="00844D91">
        <w:rPr>
          <w:spacing w:val="-3"/>
        </w:rPr>
        <w:t xml:space="preserve"> </w:t>
      </w:r>
      <w:r w:rsidR="00844D91">
        <w:t>tên)</w:t>
      </w:r>
    </w:p>
    <w:p w14:paraId="17E7A050" w14:textId="4C654B58" w:rsidR="00BF0156" w:rsidRDefault="00BF0156" w:rsidP="00310201">
      <w:pPr>
        <w:rPr>
          <w:b/>
          <w:bCs/>
          <w:sz w:val="32"/>
          <w:szCs w:val="32"/>
          <w:lang w:val="vi-VN"/>
        </w:rPr>
      </w:pPr>
    </w:p>
    <w:p w14:paraId="1FDE9EB3" w14:textId="6B8BFE89" w:rsidR="00586624" w:rsidRDefault="00586624" w:rsidP="00310201">
      <w:pPr>
        <w:rPr>
          <w:b/>
          <w:bCs/>
          <w:sz w:val="32"/>
          <w:szCs w:val="32"/>
          <w:lang w:val="vi-VN"/>
        </w:rPr>
      </w:pPr>
    </w:p>
    <w:p w14:paraId="795ADE45" w14:textId="77777777" w:rsidR="00DF6866" w:rsidRPr="00DB7595" w:rsidRDefault="00DF6866" w:rsidP="00310201">
      <w:pPr>
        <w:rPr>
          <w:b/>
          <w:bCs/>
          <w:sz w:val="32"/>
          <w:szCs w:val="32"/>
          <w:lang w:val="vi-VN"/>
        </w:rPr>
      </w:pPr>
    </w:p>
    <w:p w14:paraId="7A9D7AA8" w14:textId="2D4284A9" w:rsidR="00291721" w:rsidRPr="00DB7595" w:rsidRDefault="00BB2B2A" w:rsidP="000163FC">
      <w:pPr>
        <w:pStyle w:val="Chng"/>
        <w:spacing w:before="240" w:after="240"/>
        <w:jc w:val="center"/>
        <w:outlineLvl w:val="0"/>
        <w:rPr>
          <w:lang w:val="vi-VN"/>
        </w:rPr>
      </w:pPr>
      <w:bookmarkStart w:id="3" w:name="_Toc387692907"/>
      <w:bookmarkStart w:id="4" w:name="_Toc91608832"/>
      <w:r w:rsidRPr="00DB7595">
        <w:rPr>
          <w:lang w:val="vi-VN"/>
        </w:rPr>
        <w:lastRenderedPageBreak/>
        <w:t>TÓM TẮT</w:t>
      </w:r>
      <w:bookmarkEnd w:id="3"/>
      <w:bookmarkEnd w:id="4"/>
    </w:p>
    <w:p w14:paraId="5796A261" w14:textId="7D0BA5B7" w:rsidR="00AB6FC2" w:rsidRDefault="00AB6FC2" w:rsidP="00DF6866">
      <w:pPr>
        <w:pStyle w:val="Nidungvnbn"/>
      </w:pPr>
      <w:r>
        <w:t>Trong những năm gần đây, giới công nghệ thông tin đã chứng kiến sự bùng nổ của nền công nghiệp mạng không dây. Khả năng liên lạc không dây gần như tất yếu trong các thiết bị cầm tay (PDA), máy tính xách tay, điện thoại di động và các thiết bị số khác.</w:t>
      </w:r>
      <w:r w:rsidR="004C130C">
        <w:t xml:space="preserve"> </w:t>
      </w:r>
      <w:r>
        <w:t>Với các tính năng ưu việt về vùng phục vụ kết nối linh động, khả năng triển khai nhanh chóng, giá thành ngày càng giảm, mạng không dây đã trở thành một trong những giải pháp cạnh tranh có thể thay thế mạng Ethernet LAN truyền thống.</w:t>
      </w:r>
    </w:p>
    <w:p w14:paraId="48E0367C" w14:textId="748A58CC" w:rsidR="00AB6FC2" w:rsidRDefault="00AB6FC2" w:rsidP="00DF6866">
      <w:pPr>
        <w:pStyle w:val="Nidungvnbn"/>
      </w:pPr>
      <w:r>
        <w:t>Tuy nhiên, sự tiện lợi của mạng không dây cũng đặt ra một thử thách lớn về bảo mật đường truyền cho các nhà quản trị mạng. Ưu thế về sự tiện lợi của kết nối không dây có thể bị giảm sút do những khó khăn nảy sinh trong bảo mật mạng. Sự mất an toàn xuất phát từ nguyên nhân chính là ở yếu tố vật lý, dữ liệu được truyền trong mạng bằng sóng radio, kẻ tấn công có thể xâm nhập mạng ở bất kì đâu miễn là nằm trong vùng phủ sóng của mạng. Mặc dù có rất nhiều cách và cũng có một số công cụ tỏ ra hữu hiệu trong bảo mật cho mạng không dây cụ thể như với Wifi thì có WEP, WPA, VPN... Nhưng những điểm yếu vẫn bộc lộ mà với kĩ thuật tiên tiến hiện nay sẽ không quá khó khăn để bẻ khóa.</w:t>
      </w:r>
    </w:p>
    <w:p w14:paraId="5C970551" w14:textId="5B6C556C" w:rsidR="00AB6FC2" w:rsidRDefault="00AB6FC2" w:rsidP="00DF6866">
      <w:pPr>
        <w:pStyle w:val="Nidungvnbn"/>
      </w:pPr>
      <w:r>
        <w:t xml:space="preserve">Xuất phát từ những lý do trên </w:t>
      </w:r>
      <w:r w:rsidR="00C55D73">
        <w:t xml:space="preserve">nêm </w:t>
      </w:r>
      <w:r>
        <w:t>em đã tìm hiểu và nghiên cứu để thực hiện đề tài “</w:t>
      </w:r>
      <w:r w:rsidR="00130635">
        <w:t xml:space="preserve">Xây dựng </w:t>
      </w:r>
      <w:r w:rsidR="00FA7E2E">
        <w:t xml:space="preserve">và bảo mật </w:t>
      </w:r>
      <w:r w:rsidR="00130635">
        <w:t>hệ thống</w:t>
      </w:r>
      <w:r>
        <w:t xml:space="preserve"> mạng không dây</w:t>
      </w:r>
      <w:r w:rsidR="00130635">
        <w:t xml:space="preserve"> cho </w:t>
      </w:r>
      <w:r w:rsidR="001E4555">
        <w:t>S</w:t>
      </w:r>
      <w:r w:rsidR="00130635">
        <w:t>iêu thị FAS</w:t>
      </w:r>
      <w:r>
        <w:t xml:space="preserve">” với mong muốn </w:t>
      </w:r>
      <w:r w:rsidR="002909D5">
        <w:t>xây dựng một hệ thống mạng</w:t>
      </w:r>
      <w:r>
        <w:t xml:space="preserve"> </w:t>
      </w:r>
      <w:r w:rsidR="002909D5">
        <w:t xml:space="preserve">không dây an toàn, </w:t>
      </w:r>
      <w:r>
        <w:t>bảo mật và hiệu quả. Đề tài của em bao gồm các nội sung sau:</w:t>
      </w:r>
    </w:p>
    <w:p w14:paraId="28B3DF33" w14:textId="4409A6EF" w:rsidR="00AB6FC2" w:rsidRDefault="00AB6FC2" w:rsidP="00DF6866">
      <w:pPr>
        <w:pStyle w:val="Nidungvnbn"/>
      </w:pPr>
      <w:r>
        <w:t xml:space="preserve">Chương 1: </w:t>
      </w:r>
      <w:r w:rsidR="00356109">
        <w:t xml:space="preserve">Giới thiệu </w:t>
      </w:r>
      <w:r w:rsidR="00232D2C">
        <w:t>siêu thị</w:t>
      </w:r>
      <w:r w:rsidR="00356109">
        <w:t>, yêu cầu lắp đặt từ đó đề xuất hướng giải quyết</w:t>
      </w:r>
      <w:r w:rsidR="00BC6D80">
        <w:t>.</w:t>
      </w:r>
    </w:p>
    <w:p w14:paraId="17867B26" w14:textId="46832651" w:rsidR="00AB6FC2" w:rsidRDefault="00AB6FC2" w:rsidP="00DF6866">
      <w:pPr>
        <w:pStyle w:val="Nidungvnbn"/>
      </w:pPr>
      <w:r>
        <w:t xml:space="preserve">Chương </w:t>
      </w:r>
      <w:r w:rsidR="006F2972">
        <w:t>2</w:t>
      </w:r>
      <w:r>
        <w:t xml:space="preserve">: </w:t>
      </w:r>
      <w:r w:rsidR="006F2972">
        <w:t>Các lý thuyết liên quan, bên cạnh đó trình bày các phương thức tấn</w:t>
      </w:r>
      <w:r w:rsidR="002226EC">
        <w:t xml:space="preserve"> công</w:t>
      </w:r>
      <w:r w:rsidR="006F2972">
        <w:t xml:space="preserve"> đe dọa cũng như vấn đề bảo mật dành cho hệ thống mạng siêu thị.</w:t>
      </w:r>
    </w:p>
    <w:p w14:paraId="53137FC6" w14:textId="5732570A" w:rsidR="006F2972" w:rsidRDefault="006F2972" w:rsidP="00DF6866">
      <w:pPr>
        <w:pStyle w:val="Nidungvnbn"/>
      </w:pPr>
      <w:r>
        <w:t xml:space="preserve">Chương 3: </w:t>
      </w:r>
      <w:r w:rsidR="00773028">
        <w:t>Demo mô hình xây dựng hệ thống mạng cho siêu thị trên phần mềm Cisco Packet Tracert</w:t>
      </w:r>
      <w:r w:rsidR="00054604">
        <w:t>.</w:t>
      </w:r>
    </w:p>
    <w:p w14:paraId="75708DB0" w14:textId="5020EE5C" w:rsidR="00B3267C" w:rsidRPr="00926AE6" w:rsidRDefault="00AB6FC2" w:rsidP="00DF6866">
      <w:pPr>
        <w:pStyle w:val="Nidungvnbn"/>
      </w:pPr>
      <w:r>
        <w:t xml:space="preserve">Chương 4: </w:t>
      </w:r>
      <w:r w:rsidR="007A625F">
        <w:t>Kết luận các vấn đề về mô hình mạng không dây của siêu thị.</w:t>
      </w:r>
    </w:p>
    <w:p w14:paraId="2FA40634" w14:textId="420E668E" w:rsidR="00DB7595" w:rsidRDefault="00DB7595">
      <w:pPr>
        <w:spacing w:after="200" w:line="276" w:lineRule="auto"/>
        <w:rPr>
          <w:sz w:val="26"/>
          <w:szCs w:val="26"/>
          <w:lang w:val="vi-VN"/>
        </w:rPr>
        <w:sectPr w:rsidR="00DB7595" w:rsidSect="00B118C8">
          <w:headerReference w:type="default" r:id="rId11"/>
          <w:pgSz w:w="12240" w:h="15840"/>
          <w:pgMar w:top="1985" w:right="1134" w:bottom="1701" w:left="1985" w:header="720" w:footer="720" w:gutter="0"/>
          <w:pgNumType w:fmt="lowerRoman" w:start="1"/>
          <w:cols w:space="720"/>
          <w:docGrid w:linePitch="360"/>
        </w:sectPr>
      </w:pPr>
    </w:p>
    <w:p w14:paraId="428EBF79" w14:textId="51D8AF33" w:rsidR="007E6AB9" w:rsidRPr="007E6AB9" w:rsidRDefault="007E6AB9" w:rsidP="006265D0">
      <w:pPr>
        <w:pStyle w:val="Chng"/>
        <w:jc w:val="center"/>
        <w:outlineLvl w:val="0"/>
      </w:pPr>
      <w:bookmarkStart w:id="5" w:name="_Toc387692908"/>
      <w:bookmarkStart w:id="6" w:name="_Toc91608833"/>
      <w:r>
        <w:lastRenderedPageBreak/>
        <w:t>MỤC LỤC</w:t>
      </w:r>
      <w:bookmarkEnd w:id="5"/>
      <w:bookmarkEnd w:id="6"/>
    </w:p>
    <w:sdt>
      <w:sdtPr>
        <w:rPr>
          <w:rFonts w:ascii="Times New Roman" w:eastAsia="Times New Roman" w:hAnsi="Times New Roman" w:cs="Times New Roman"/>
          <w:color w:val="auto"/>
          <w:sz w:val="24"/>
          <w:szCs w:val="24"/>
        </w:rPr>
        <w:id w:val="6263750"/>
        <w:docPartObj>
          <w:docPartGallery w:val="Table of Contents"/>
          <w:docPartUnique/>
        </w:docPartObj>
      </w:sdtPr>
      <w:sdtEndPr>
        <w:rPr>
          <w:b/>
          <w:bCs/>
          <w:noProof/>
        </w:rPr>
      </w:sdtEndPr>
      <w:sdtContent>
        <w:p w14:paraId="68935E7A" w14:textId="06AF8EA4" w:rsidR="00AD7A3A" w:rsidRDefault="00AD7A3A">
          <w:pPr>
            <w:pStyle w:val="TOCHeading"/>
          </w:pPr>
        </w:p>
        <w:p w14:paraId="01B38019" w14:textId="0AF8E70E" w:rsidR="00B560FD" w:rsidRDefault="00AD7A3A">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91608830" w:history="1">
            <w:r w:rsidR="00B560FD" w:rsidRPr="0023774B">
              <w:rPr>
                <w:rStyle w:val="Hyperlink"/>
                <w:noProof/>
                <w:lang w:val="vi-VN"/>
              </w:rPr>
              <w:t>LỜI CẢM ƠN</w:t>
            </w:r>
            <w:r w:rsidR="00B560FD">
              <w:rPr>
                <w:noProof/>
                <w:webHidden/>
              </w:rPr>
              <w:tab/>
            </w:r>
            <w:r w:rsidR="00B560FD">
              <w:rPr>
                <w:noProof/>
                <w:webHidden/>
              </w:rPr>
              <w:fldChar w:fldCharType="begin"/>
            </w:r>
            <w:r w:rsidR="00B560FD">
              <w:rPr>
                <w:noProof/>
                <w:webHidden/>
              </w:rPr>
              <w:instrText xml:space="preserve"> PAGEREF _Toc91608830 \h </w:instrText>
            </w:r>
            <w:r w:rsidR="00B560FD">
              <w:rPr>
                <w:noProof/>
                <w:webHidden/>
              </w:rPr>
            </w:r>
            <w:r w:rsidR="00B560FD">
              <w:rPr>
                <w:noProof/>
                <w:webHidden/>
              </w:rPr>
              <w:fldChar w:fldCharType="separate"/>
            </w:r>
            <w:r w:rsidR="00B560FD">
              <w:rPr>
                <w:noProof/>
                <w:webHidden/>
              </w:rPr>
              <w:t>i</w:t>
            </w:r>
            <w:r w:rsidR="00B560FD">
              <w:rPr>
                <w:noProof/>
                <w:webHidden/>
              </w:rPr>
              <w:fldChar w:fldCharType="end"/>
            </w:r>
          </w:hyperlink>
        </w:p>
        <w:p w14:paraId="5E45F601" w14:textId="5761F04D"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31" w:history="1">
            <w:r w:rsidRPr="0023774B">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_Toc91608831 \h </w:instrText>
            </w:r>
            <w:r>
              <w:rPr>
                <w:noProof/>
                <w:webHidden/>
              </w:rPr>
            </w:r>
            <w:r>
              <w:rPr>
                <w:noProof/>
                <w:webHidden/>
              </w:rPr>
              <w:fldChar w:fldCharType="separate"/>
            </w:r>
            <w:r>
              <w:rPr>
                <w:noProof/>
                <w:webHidden/>
              </w:rPr>
              <w:t>iii</w:t>
            </w:r>
            <w:r>
              <w:rPr>
                <w:noProof/>
                <w:webHidden/>
              </w:rPr>
              <w:fldChar w:fldCharType="end"/>
            </w:r>
          </w:hyperlink>
        </w:p>
        <w:p w14:paraId="3CFB63AD" w14:textId="0FCB8034"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32" w:history="1">
            <w:r w:rsidRPr="0023774B">
              <w:rPr>
                <w:rStyle w:val="Hyperlink"/>
                <w:noProof/>
                <w:lang w:val="vi-VN"/>
              </w:rPr>
              <w:t>TÓM TẮT</w:t>
            </w:r>
            <w:r>
              <w:rPr>
                <w:noProof/>
                <w:webHidden/>
              </w:rPr>
              <w:tab/>
            </w:r>
            <w:r>
              <w:rPr>
                <w:noProof/>
                <w:webHidden/>
              </w:rPr>
              <w:fldChar w:fldCharType="begin"/>
            </w:r>
            <w:r>
              <w:rPr>
                <w:noProof/>
                <w:webHidden/>
              </w:rPr>
              <w:instrText xml:space="preserve"> PAGEREF _Toc91608832 \h </w:instrText>
            </w:r>
            <w:r>
              <w:rPr>
                <w:noProof/>
                <w:webHidden/>
              </w:rPr>
            </w:r>
            <w:r>
              <w:rPr>
                <w:noProof/>
                <w:webHidden/>
              </w:rPr>
              <w:fldChar w:fldCharType="separate"/>
            </w:r>
            <w:r>
              <w:rPr>
                <w:noProof/>
                <w:webHidden/>
              </w:rPr>
              <w:t>iv</w:t>
            </w:r>
            <w:r>
              <w:rPr>
                <w:noProof/>
                <w:webHidden/>
              </w:rPr>
              <w:fldChar w:fldCharType="end"/>
            </w:r>
          </w:hyperlink>
        </w:p>
        <w:p w14:paraId="132BB021" w14:textId="63DDAEC6"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33" w:history="1">
            <w:r w:rsidRPr="0023774B">
              <w:rPr>
                <w:rStyle w:val="Hyperlink"/>
                <w:noProof/>
              </w:rPr>
              <w:t>MỤC LỤC</w:t>
            </w:r>
            <w:r>
              <w:rPr>
                <w:noProof/>
                <w:webHidden/>
              </w:rPr>
              <w:tab/>
            </w:r>
            <w:r>
              <w:rPr>
                <w:noProof/>
                <w:webHidden/>
              </w:rPr>
              <w:fldChar w:fldCharType="begin"/>
            </w:r>
            <w:r>
              <w:rPr>
                <w:noProof/>
                <w:webHidden/>
              </w:rPr>
              <w:instrText xml:space="preserve"> PAGEREF _Toc91608833 \h </w:instrText>
            </w:r>
            <w:r>
              <w:rPr>
                <w:noProof/>
                <w:webHidden/>
              </w:rPr>
            </w:r>
            <w:r>
              <w:rPr>
                <w:noProof/>
                <w:webHidden/>
              </w:rPr>
              <w:fldChar w:fldCharType="separate"/>
            </w:r>
            <w:r>
              <w:rPr>
                <w:noProof/>
                <w:webHidden/>
              </w:rPr>
              <w:t>1</w:t>
            </w:r>
            <w:r>
              <w:rPr>
                <w:noProof/>
                <w:webHidden/>
              </w:rPr>
              <w:fldChar w:fldCharType="end"/>
            </w:r>
          </w:hyperlink>
        </w:p>
        <w:p w14:paraId="0E109205" w14:textId="08357553"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34" w:history="1">
            <w:r w:rsidRPr="0023774B">
              <w:rPr>
                <w:rStyle w:val="Hyperlink"/>
                <w:noProof/>
              </w:rPr>
              <w:t>DANH MỤC KÍ HIỆU VÀ CHỮ VIẾT TẮT</w:t>
            </w:r>
            <w:r>
              <w:rPr>
                <w:noProof/>
                <w:webHidden/>
              </w:rPr>
              <w:tab/>
            </w:r>
            <w:r>
              <w:rPr>
                <w:noProof/>
                <w:webHidden/>
              </w:rPr>
              <w:fldChar w:fldCharType="begin"/>
            </w:r>
            <w:r>
              <w:rPr>
                <w:noProof/>
                <w:webHidden/>
              </w:rPr>
              <w:instrText xml:space="preserve"> PAGEREF _Toc91608834 \h </w:instrText>
            </w:r>
            <w:r>
              <w:rPr>
                <w:noProof/>
                <w:webHidden/>
              </w:rPr>
            </w:r>
            <w:r>
              <w:rPr>
                <w:noProof/>
                <w:webHidden/>
              </w:rPr>
              <w:fldChar w:fldCharType="separate"/>
            </w:r>
            <w:r>
              <w:rPr>
                <w:noProof/>
                <w:webHidden/>
              </w:rPr>
              <w:t>6</w:t>
            </w:r>
            <w:r>
              <w:rPr>
                <w:noProof/>
                <w:webHidden/>
              </w:rPr>
              <w:fldChar w:fldCharType="end"/>
            </w:r>
          </w:hyperlink>
        </w:p>
        <w:p w14:paraId="2CBE8DDA" w14:textId="5F91EAD1"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35" w:history="1">
            <w:r w:rsidRPr="0023774B">
              <w:rPr>
                <w:rStyle w:val="Hyperlink"/>
                <w:noProof/>
              </w:rPr>
              <w:t>DANH MỤC CÁC BẢNG BIỂU, HÌNH VẼ, ĐỒ THỊ</w:t>
            </w:r>
            <w:r>
              <w:rPr>
                <w:noProof/>
                <w:webHidden/>
              </w:rPr>
              <w:tab/>
            </w:r>
            <w:r>
              <w:rPr>
                <w:noProof/>
                <w:webHidden/>
              </w:rPr>
              <w:fldChar w:fldCharType="begin"/>
            </w:r>
            <w:r>
              <w:rPr>
                <w:noProof/>
                <w:webHidden/>
              </w:rPr>
              <w:instrText xml:space="preserve"> PAGEREF _Toc91608835 \h </w:instrText>
            </w:r>
            <w:r>
              <w:rPr>
                <w:noProof/>
                <w:webHidden/>
              </w:rPr>
            </w:r>
            <w:r>
              <w:rPr>
                <w:noProof/>
                <w:webHidden/>
              </w:rPr>
              <w:fldChar w:fldCharType="separate"/>
            </w:r>
            <w:r>
              <w:rPr>
                <w:noProof/>
                <w:webHidden/>
              </w:rPr>
              <w:t>7</w:t>
            </w:r>
            <w:r>
              <w:rPr>
                <w:noProof/>
                <w:webHidden/>
              </w:rPr>
              <w:fldChar w:fldCharType="end"/>
            </w:r>
          </w:hyperlink>
        </w:p>
        <w:p w14:paraId="2554BB57" w14:textId="41791F03"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36" w:history="1">
            <w:r w:rsidRPr="0023774B">
              <w:rPr>
                <w:rStyle w:val="Hyperlink"/>
                <w:noProof/>
              </w:rPr>
              <w:t>CHƯƠNG 1 – MÔ TẢ ĐỀ TÀI</w:t>
            </w:r>
            <w:r>
              <w:rPr>
                <w:noProof/>
                <w:webHidden/>
              </w:rPr>
              <w:tab/>
            </w:r>
            <w:r>
              <w:rPr>
                <w:noProof/>
                <w:webHidden/>
              </w:rPr>
              <w:fldChar w:fldCharType="begin"/>
            </w:r>
            <w:r>
              <w:rPr>
                <w:noProof/>
                <w:webHidden/>
              </w:rPr>
              <w:instrText xml:space="preserve"> PAGEREF _Toc91608836 \h </w:instrText>
            </w:r>
            <w:r>
              <w:rPr>
                <w:noProof/>
                <w:webHidden/>
              </w:rPr>
            </w:r>
            <w:r>
              <w:rPr>
                <w:noProof/>
                <w:webHidden/>
              </w:rPr>
              <w:fldChar w:fldCharType="separate"/>
            </w:r>
            <w:r>
              <w:rPr>
                <w:noProof/>
                <w:webHidden/>
              </w:rPr>
              <w:t>16</w:t>
            </w:r>
            <w:r>
              <w:rPr>
                <w:noProof/>
                <w:webHidden/>
              </w:rPr>
              <w:fldChar w:fldCharType="end"/>
            </w:r>
          </w:hyperlink>
        </w:p>
        <w:p w14:paraId="3EA3B599" w14:textId="0ED6586F"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37" w:history="1">
            <w:r w:rsidRPr="0023774B">
              <w:rPr>
                <w:rStyle w:val="Hyperlink"/>
                <w:noProof/>
              </w:rPr>
              <w:t>1.1 Đối tượng và khảo sát</w:t>
            </w:r>
            <w:r>
              <w:rPr>
                <w:noProof/>
                <w:webHidden/>
              </w:rPr>
              <w:tab/>
            </w:r>
            <w:r>
              <w:rPr>
                <w:noProof/>
                <w:webHidden/>
              </w:rPr>
              <w:fldChar w:fldCharType="begin"/>
            </w:r>
            <w:r>
              <w:rPr>
                <w:noProof/>
                <w:webHidden/>
              </w:rPr>
              <w:instrText xml:space="preserve"> PAGEREF _Toc91608837 \h </w:instrText>
            </w:r>
            <w:r>
              <w:rPr>
                <w:noProof/>
                <w:webHidden/>
              </w:rPr>
            </w:r>
            <w:r>
              <w:rPr>
                <w:noProof/>
                <w:webHidden/>
              </w:rPr>
              <w:fldChar w:fldCharType="separate"/>
            </w:r>
            <w:r>
              <w:rPr>
                <w:noProof/>
                <w:webHidden/>
              </w:rPr>
              <w:t>16</w:t>
            </w:r>
            <w:r>
              <w:rPr>
                <w:noProof/>
                <w:webHidden/>
              </w:rPr>
              <w:fldChar w:fldCharType="end"/>
            </w:r>
          </w:hyperlink>
        </w:p>
        <w:p w14:paraId="297A82E1" w14:textId="72C06AF8"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38" w:history="1">
            <w:r w:rsidRPr="0023774B">
              <w:rPr>
                <w:rStyle w:val="Hyperlink"/>
                <w:noProof/>
              </w:rPr>
              <w:t>1.2 Yêu cầu của khách hàng</w:t>
            </w:r>
            <w:r>
              <w:rPr>
                <w:noProof/>
                <w:webHidden/>
              </w:rPr>
              <w:tab/>
            </w:r>
            <w:r>
              <w:rPr>
                <w:noProof/>
                <w:webHidden/>
              </w:rPr>
              <w:fldChar w:fldCharType="begin"/>
            </w:r>
            <w:r>
              <w:rPr>
                <w:noProof/>
                <w:webHidden/>
              </w:rPr>
              <w:instrText xml:space="preserve"> PAGEREF _Toc91608838 \h </w:instrText>
            </w:r>
            <w:r>
              <w:rPr>
                <w:noProof/>
                <w:webHidden/>
              </w:rPr>
            </w:r>
            <w:r>
              <w:rPr>
                <w:noProof/>
                <w:webHidden/>
              </w:rPr>
              <w:fldChar w:fldCharType="separate"/>
            </w:r>
            <w:r>
              <w:rPr>
                <w:noProof/>
                <w:webHidden/>
              </w:rPr>
              <w:t>16</w:t>
            </w:r>
            <w:r>
              <w:rPr>
                <w:noProof/>
                <w:webHidden/>
              </w:rPr>
              <w:fldChar w:fldCharType="end"/>
            </w:r>
          </w:hyperlink>
        </w:p>
        <w:p w14:paraId="5BFBB27A" w14:textId="0C1E154B"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39" w:history="1">
            <w:r w:rsidRPr="0023774B">
              <w:rPr>
                <w:rStyle w:val="Hyperlink"/>
                <w:noProof/>
              </w:rPr>
              <w:t>1.3 Đề xuất hướng giải quyết</w:t>
            </w:r>
            <w:r>
              <w:rPr>
                <w:noProof/>
                <w:webHidden/>
              </w:rPr>
              <w:tab/>
            </w:r>
            <w:r>
              <w:rPr>
                <w:noProof/>
                <w:webHidden/>
              </w:rPr>
              <w:fldChar w:fldCharType="begin"/>
            </w:r>
            <w:r>
              <w:rPr>
                <w:noProof/>
                <w:webHidden/>
              </w:rPr>
              <w:instrText xml:space="preserve"> PAGEREF _Toc91608839 \h </w:instrText>
            </w:r>
            <w:r>
              <w:rPr>
                <w:noProof/>
                <w:webHidden/>
              </w:rPr>
            </w:r>
            <w:r>
              <w:rPr>
                <w:noProof/>
                <w:webHidden/>
              </w:rPr>
              <w:fldChar w:fldCharType="separate"/>
            </w:r>
            <w:r>
              <w:rPr>
                <w:noProof/>
                <w:webHidden/>
              </w:rPr>
              <w:t>17</w:t>
            </w:r>
            <w:r>
              <w:rPr>
                <w:noProof/>
                <w:webHidden/>
              </w:rPr>
              <w:fldChar w:fldCharType="end"/>
            </w:r>
          </w:hyperlink>
        </w:p>
        <w:p w14:paraId="61FAC9C3" w14:textId="333D7CCF"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40" w:history="1">
            <w:r w:rsidRPr="0023774B">
              <w:rPr>
                <w:rStyle w:val="Hyperlink"/>
                <w:noProof/>
              </w:rPr>
              <w:t>1.4 Sơ đồ logic minh họa</w:t>
            </w:r>
            <w:r>
              <w:rPr>
                <w:noProof/>
                <w:webHidden/>
              </w:rPr>
              <w:tab/>
            </w:r>
            <w:r>
              <w:rPr>
                <w:noProof/>
                <w:webHidden/>
              </w:rPr>
              <w:fldChar w:fldCharType="begin"/>
            </w:r>
            <w:r>
              <w:rPr>
                <w:noProof/>
                <w:webHidden/>
              </w:rPr>
              <w:instrText xml:space="preserve"> PAGEREF _Toc91608840 \h </w:instrText>
            </w:r>
            <w:r>
              <w:rPr>
                <w:noProof/>
                <w:webHidden/>
              </w:rPr>
            </w:r>
            <w:r>
              <w:rPr>
                <w:noProof/>
                <w:webHidden/>
              </w:rPr>
              <w:fldChar w:fldCharType="separate"/>
            </w:r>
            <w:r>
              <w:rPr>
                <w:noProof/>
                <w:webHidden/>
              </w:rPr>
              <w:t>18</w:t>
            </w:r>
            <w:r>
              <w:rPr>
                <w:noProof/>
                <w:webHidden/>
              </w:rPr>
              <w:fldChar w:fldCharType="end"/>
            </w:r>
          </w:hyperlink>
        </w:p>
        <w:p w14:paraId="6D1B16B4" w14:textId="4A7F3F19"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41" w:history="1">
            <w:r w:rsidRPr="0023774B">
              <w:rPr>
                <w:rStyle w:val="Hyperlink"/>
                <w:noProof/>
              </w:rPr>
              <w:t>1.5 Thông tin các thiết bị sử dụng</w:t>
            </w:r>
            <w:r>
              <w:rPr>
                <w:noProof/>
                <w:webHidden/>
              </w:rPr>
              <w:tab/>
            </w:r>
            <w:r>
              <w:rPr>
                <w:noProof/>
                <w:webHidden/>
              </w:rPr>
              <w:fldChar w:fldCharType="begin"/>
            </w:r>
            <w:r>
              <w:rPr>
                <w:noProof/>
                <w:webHidden/>
              </w:rPr>
              <w:instrText xml:space="preserve"> PAGEREF _Toc91608841 \h </w:instrText>
            </w:r>
            <w:r>
              <w:rPr>
                <w:noProof/>
                <w:webHidden/>
              </w:rPr>
            </w:r>
            <w:r>
              <w:rPr>
                <w:noProof/>
                <w:webHidden/>
              </w:rPr>
              <w:fldChar w:fldCharType="separate"/>
            </w:r>
            <w:r>
              <w:rPr>
                <w:noProof/>
                <w:webHidden/>
              </w:rPr>
              <w:t>18</w:t>
            </w:r>
            <w:r>
              <w:rPr>
                <w:noProof/>
                <w:webHidden/>
              </w:rPr>
              <w:fldChar w:fldCharType="end"/>
            </w:r>
          </w:hyperlink>
        </w:p>
        <w:p w14:paraId="4342E190" w14:textId="4AEBB8A4"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2" w:history="1">
            <w:r w:rsidRPr="0023774B">
              <w:rPr>
                <w:rStyle w:val="Hyperlink"/>
                <w:noProof/>
              </w:rPr>
              <w:t>1.5.1 Router Cisco ISR 4331/K9 4 GB FLASH, 4 GB DRAM</w:t>
            </w:r>
            <w:r>
              <w:rPr>
                <w:noProof/>
                <w:webHidden/>
              </w:rPr>
              <w:tab/>
            </w:r>
            <w:r>
              <w:rPr>
                <w:noProof/>
                <w:webHidden/>
              </w:rPr>
              <w:fldChar w:fldCharType="begin"/>
            </w:r>
            <w:r>
              <w:rPr>
                <w:noProof/>
                <w:webHidden/>
              </w:rPr>
              <w:instrText xml:space="preserve"> PAGEREF _Toc91608842 \h </w:instrText>
            </w:r>
            <w:r>
              <w:rPr>
                <w:noProof/>
                <w:webHidden/>
              </w:rPr>
            </w:r>
            <w:r>
              <w:rPr>
                <w:noProof/>
                <w:webHidden/>
              </w:rPr>
              <w:fldChar w:fldCharType="separate"/>
            </w:r>
            <w:r>
              <w:rPr>
                <w:noProof/>
                <w:webHidden/>
              </w:rPr>
              <w:t>18</w:t>
            </w:r>
            <w:r>
              <w:rPr>
                <w:noProof/>
                <w:webHidden/>
              </w:rPr>
              <w:fldChar w:fldCharType="end"/>
            </w:r>
          </w:hyperlink>
        </w:p>
        <w:p w14:paraId="77D439FC" w14:textId="256CFFD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3" w:history="1">
            <w:r w:rsidRPr="0023774B">
              <w:rPr>
                <w:rStyle w:val="Hyperlink"/>
                <w:noProof/>
              </w:rPr>
              <w:t>1.5.2 Switch Cisco Catalyst 3560 WS-C3560V2-24PS-S</w:t>
            </w:r>
            <w:r>
              <w:rPr>
                <w:noProof/>
                <w:webHidden/>
              </w:rPr>
              <w:tab/>
            </w:r>
            <w:r>
              <w:rPr>
                <w:noProof/>
                <w:webHidden/>
              </w:rPr>
              <w:fldChar w:fldCharType="begin"/>
            </w:r>
            <w:r>
              <w:rPr>
                <w:noProof/>
                <w:webHidden/>
              </w:rPr>
              <w:instrText xml:space="preserve"> PAGEREF _Toc91608843 \h </w:instrText>
            </w:r>
            <w:r>
              <w:rPr>
                <w:noProof/>
                <w:webHidden/>
              </w:rPr>
            </w:r>
            <w:r>
              <w:rPr>
                <w:noProof/>
                <w:webHidden/>
              </w:rPr>
              <w:fldChar w:fldCharType="separate"/>
            </w:r>
            <w:r>
              <w:rPr>
                <w:noProof/>
                <w:webHidden/>
              </w:rPr>
              <w:t>19</w:t>
            </w:r>
            <w:r>
              <w:rPr>
                <w:noProof/>
                <w:webHidden/>
              </w:rPr>
              <w:fldChar w:fldCharType="end"/>
            </w:r>
          </w:hyperlink>
        </w:p>
        <w:p w14:paraId="23C16F3C" w14:textId="7297E7AF"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4" w:history="1">
            <w:r w:rsidRPr="0023774B">
              <w:rPr>
                <w:rStyle w:val="Hyperlink"/>
                <w:noProof/>
              </w:rPr>
              <w:t>1.5.3 Switch Cisco Catalyst WS-C2960-24TT-L</w:t>
            </w:r>
            <w:r>
              <w:rPr>
                <w:noProof/>
                <w:webHidden/>
              </w:rPr>
              <w:tab/>
            </w:r>
            <w:r>
              <w:rPr>
                <w:noProof/>
                <w:webHidden/>
              </w:rPr>
              <w:fldChar w:fldCharType="begin"/>
            </w:r>
            <w:r>
              <w:rPr>
                <w:noProof/>
                <w:webHidden/>
              </w:rPr>
              <w:instrText xml:space="preserve"> PAGEREF _Toc91608844 \h </w:instrText>
            </w:r>
            <w:r>
              <w:rPr>
                <w:noProof/>
                <w:webHidden/>
              </w:rPr>
            </w:r>
            <w:r>
              <w:rPr>
                <w:noProof/>
                <w:webHidden/>
              </w:rPr>
              <w:fldChar w:fldCharType="separate"/>
            </w:r>
            <w:r>
              <w:rPr>
                <w:noProof/>
                <w:webHidden/>
              </w:rPr>
              <w:t>22</w:t>
            </w:r>
            <w:r>
              <w:rPr>
                <w:noProof/>
                <w:webHidden/>
              </w:rPr>
              <w:fldChar w:fldCharType="end"/>
            </w:r>
          </w:hyperlink>
        </w:p>
        <w:p w14:paraId="4ED51FD8" w14:textId="4B47AF33"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5" w:history="1">
            <w:r w:rsidRPr="0023774B">
              <w:rPr>
                <w:rStyle w:val="Hyperlink"/>
                <w:noProof/>
              </w:rPr>
              <w:t>1.5.4 Cisco 3504 Wireless Controller AIR-CT3504-K9</w:t>
            </w:r>
            <w:r>
              <w:rPr>
                <w:noProof/>
                <w:webHidden/>
              </w:rPr>
              <w:tab/>
            </w:r>
            <w:r>
              <w:rPr>
                <w:noProof/>
                <w:webHidden/>
              </w:rPr>
              <w:fldChar w:fldCharType="begin"/>
            </w:r>
            <w:r>
              <w:rPr>
                <w:noProof/>
                <w:webHidden/>
              </w:rPr>
              <w:instrText xml:space="preserve"> PAGEREF _Toc91608845 \h </w:instrText>
            </w:r>
            <w:r>
              <w:rPr>
                <w:noProof/>
                <w:webHidden/>
              </w:rPr>
            </w:r>
            <w:r>
              <w:rPr>
                <w:noProof/>
                <w:webHidden/>
              </w:rPr>
              <w:fldChar w:fldCharType="separate"/>
            </w:r>
            <w:r>
              <w:rPr>
                <w:noProof/>
                <w:webHidden/>
              </w:rPr>
              <w:t>23</w:t>
            </w:r>
            <w:r>
              <w:rPr>
                <w:noProof/>
                <w:webHidden/>
              </w:rPr>
              <w:fldChar w:fldCharType="end"/>
            </w:r>
          </w:hyperlink>
        </w:p>
        <w:p w14:paraId="61339382" w14:textId="6AC4E101"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6" w:history="1">
            <w:r w:rsidRPr="0023774B">
              <w:rPr>
                <w:rStyle w:val="Hyperlink"/>
                <w:noProof/>
              </w:rPr>
              <w:t>1.5.5 Thiết bị Wifi Cisco AIR-CAP3702I-E-K9</w:t>
            </w:r>
            <w:r>
              <w:rPr>
                <w:noProof/>
                <w:webHidden/>
              </w:rPr>
              <w:tab/>
            </w:r>
            <w:r>
              <w:rPr>
                <w:noProof/>
                <w:webHidden/>
              </w:rPr>
              <w:fldChar w:fldCharType="begin"/>
            </w:r>
            <w:r>
              <w:rPr>
                <w:noProof/>
                <w:webHidden/>
              </w:rPr>
              <w:instrText xml:space="preserve"> PAGEREF _Toc91608846 \h </w:instrText>
            </w:r>
            <w:r>
              <w:rPr>
                <w:noProof/>
                <w:webHidden/>
              </w:rPr>
            </w:r>
            <w:r>
              <w:rPr>
                <w:noProof/>
                <w:webHidden/>
              </w:rPr>
              <w:fldChar w:fldCharType="separate"/>
            </w:r>
            <w:r>
              <w:rPr>
                <w:noProof/>
                <w:webHidden/>
              </w:rPr>
              <w:t>26</w:t>
            </w:r>
            <w:r>
              <w:rPr>
                <w:noProof/>
                <w:webHidden/>
              </w:rPr>
              <w:fldChar w:fldCharType="end"/>
            </w:r>
          </w:hyperlink>
        </w:p>
        <w:p w14:paraId="12AECD9A" w14:textId="24A581F4"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7" w:history="1">
            <w:r w:rsidRPr="0023774B">
              <w:rPr>
                <w:rStyle w:val="Hyperlink"/>
                <w:noProof/>
              </w:rPr>
              <w:t>1.5.6 Server Dell PowerEdge T440 – 8×3.5″</w:t>
            </w:r>
            <w:r>
              <w:rPr>
                <w:noProof/>
                <w:webHidden/>
              </w:rPr>
              <w:tab/>
            </w:r>
            <w:r>
              <w:rPr>
                <w:noProof/>
                <w:webHidden/>
              </w:rPr>
              <w:fldChar w:fldCharType="begin"/>
            </w:r>
            <w:r>
              <w:rPr>
                <w:noProof/>
                <w:webHidden/>
              </w:rPr>
              <w:instrText xml:space="preserve"> PAGEREF _Toc91608847 \h </w:instrText>
            </w:r>
            <w:r>
              <w:rPr>
                <w:noProof/>
                <w:webHidden/>
              </w:rPr>
            </w:r>
            <w:r>
              <w:rPr>
                <w:noProof/>
                <w:webHidden/>
              </w:rPr>
              <w:fldChar w:fldCharType="separate"/>
            </w:r>
            <w:r>
              <w:rPr>
                <w:noProof/>
                <w:webHidden/>
              </w:rPr>
              <w:t>27</w:t>
            </w:r>
            <w:r>
              <w:rPr>
                <w:noProof/>
                <w:webHidden/>
              </w:rPr>
              <w:fldChar w:fldCharType="end"/>
            </w:r>
          </w:hyperlink>
        </w:p>
        <w:p w14:paraId="57124B96" w14:textId="1A09424D"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8" w:history="1">
            <w:r w:rsidRPr="0023774B">
              <w:rPr>
                <w:rStyle w:val="Hyperlink"/>
                <w:noProof/>
              </w:rPr>
              <w:t>1.5.7 PC Dell Vostro 3888 MTI78105W-8G-1T</w:t>
            </w:r>
            <w:r>
              <w:rPr>
                <w:noProof/>
                <w:webHidden/>
              </w:rPr>
              <w:tab/>
            </w:r>
            <w:r>
              <w:rPr>
                <w:noProof/>
                <w:webHidden/>
              </w:rPr>
              <w:fldChar w:fldCharType="begin"/>
            </w:r>
            <w:r>
              <w:rPr>
                <w:noProof/>
                <w:webHidden/>
              </w:rPr>
              <w:instrText xml:space="preserve"> PAGEREF _Toc91608848 \h </w:instrText>
            </w:r>
            <w:r>
              <w:rPr>
                <w:noProof/>
                <w:webHidden/>
              </w:rPr>
            </w:r>
            <w:r>
              <w:rPr>
                <w:noProof/>
                <w:webHidden/>
              </w:rPr>
              <w:fldChar w:fldCharType="separate"/>
            </w:r>
            <w:r>
              <w:rPr>
                <w:noProof/>
                <w:webHidden/>
              </w:rPr>
              <w:t>29</w:t>
            </w:r>
            <w:r>
              <w:rPr>
                <w:noProof/>
                <w:webHidden/>
              </w:rPr>
              <w:fldChar w:fldCharType="end"/>
            </w:r>
          </w:hyperlink>
        </w:p>
        <w:p w14:paraId="73EA8DA2" w14:textId="447FEA0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49" w:history="1">
            <w:r w:rsidRPr="0023774B">
              <w:rPr>
                <w:rStyle w:val="Hyperlink"/>
                <w:noProof/>
              </w:rPr>
              <w:t>1.5.8 Cáp mạng Dintek Cat5e UTP</w:t>
            </w:r>
            <w:r>
              <w:rPr>
                <w:noProof/>
                <w:webHidden/>
              </w:rPr>
              <w:tab/>
            </w:r>
            <w:r>
              <w:rPr>
                <w:noProof/>
                <w:webHidden/>
              </w:rPr>
              <w:fldChar w:fldCharType="begin"/>
            </w:r>
            <w:r>
              <w:rPr>
                <w:noProof/>
                <w:webHidden/>
              </w:rPr>
              <w:instrText xml:space="preserve"> PAGEREF _Toc91608849 \h </w:instrText>
            </w:r>
            <w:r>
              <w:rPr>
                <w:noProof/>
                <w:webHidden/>
              </w:rPr>
            </w:r>
            <w:r>
              <w:rPr>
                <w:noProof/>
                <w:webHidden/>
              </w:rPr>
              <w:fldChar w:fldCharType="separate"/>
            </w:r>
            <w:r>
              <w:rPr>
                <w:noProof/>
                <w:webHidden/>
              </w:rPr>
              <w:t>30</w:t>
            </w:r>
            <w:r>
              <w:rPr>
                <w:noProof/>
                <w:webHidden/>
              </w:rPr>
              <w:fldChar w:fldCharType="end"/>
            </w:r>
          </w:hyperlink>
        </w:p>
        <w:p w14:paraId="08487F62" w14:textId="1DFFBEC6"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50" w:history="1">
            <w:r w:rsidRPr="0023774B">
              <w:rPr>
                <w:rStyle w:val="Hyperlink"/>
                <w:noProof/>
              </w:rPr>
              <w:t>1.5.9 Đầu Bấm Mạng RJ45 Tenda TEH5E510 CAT5E</w:t>
            </w:r>
            <w:r>
              <w:rPr>
                <w:noProof/>
                <w:webHidden/>
              </w:rPr>
              <w:tab/>
            </w:r>
            <w:r>
              <w:rPr>
                <w:noProof/>
                <w:webHidden/>
              </w:rPr>
              <w:fldChar w:fldCharType="begin"/>
            </w:r>
            <w:r>
              <w:rPr>
                <w:noProof/>
                <w:webHidden/>
              </w:rPr>
              <w:instrText xml:space="preserve"> PAGEREF _Toc91608850 \h </w:instrText>
            </w:r>
            <w:r>
              <w:rPr>
                <w:noProof/>
                <w:webHidden/>
              </w:rPr>
            </w:r>
            <w:r>
              <w:rPr>
                <w:noProof/>
                <w:webHidden/>
              </w:rPr>
              <w:fldChar w:fldCharType="separate"/>
            </w:r>
            <w:r>
              <w:rPr>
                <w:noProof/>
                <w:webHidden/>
              </w:rPr>
              <w:t>31</w:t>
            </w:r>
            <w:r>
              <w:rPr>
                <w:noProof/>
                <w:webHidden/>
              </w:rPr>
              <w:fldChar w:fldCharType="end"/>
            </w:r>
          </w:hyperlink>
        </w:p>
        <w:p w14:paraId="604B8C12" w14:textId="1477696E"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51" w:history="1">
            <w:r w:rsidRPr="0023774B">
              <w:rPr>
                <w:rStyle w:val="Hyperlink"/>
                <w:noProof/>
              </w:rPr>
              <w:t>1.6 Tính toán số lượng thiết bị và giá thành</w:t>
            </w:r>
            <w:r>
              <w:rPr>
                <w:noProof/>
                <w:webHidden/>
              </w:rPr>
              <w:tab/>
            </w:r>
            <w:r>
              <w:rPr>
                <w:noProof/>
                <w:webHidden/>
              </w:rPr>
              <w:fldChar w:fldCharType="begin"/>
            </w:r>
            <w:r>
              <w:rPr>
                <w:noProof/>
                <w:webHidden/>
              </w:rPr>
              <w:instrText xml:space="preserve"> PAGEREF _Toc91608851 \h </w:instrText>
            </w:r>
            <w:r>
              <w:rPr>
                <w:noProof/>
                <w:webHidden/>
              </w:rPr>
            </w:r>
            <w:r>
              <w:rPr>
                <w:noProof/>
                <w:webHidden/>
              </w:rPr>
              <w:fldChar w:fldCharType="separate"/>
            </w:r>
            <w:r>
              <w:rPr>
                <w:noProof/>
                <w:webHidden/>
              </w:rPr>
              <w:t>31</w:t>
            </w:r>
            <w:r>
              <w:rPr>
                <w:noProof/>
                <w:webHidden/>
              </w:rPr>
              <w:fldChar w:fldCharType="end"/>
            </w:r>
          </w:hyperlink>
        </w:p>
        <w:p w14:paraId="4D497497" w14:textId="4FE71594"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852" w:history="1">
            <w:r w:rsidRPr="0023774B">
              <w:rPr>
                <w:rStyle w:val="Hyperlink"/>
                <w:noProof/>
              </w:rPr>
              <w:t>CHƯƠNG 2 – CƠ SỞ LÝ THUYẾT</w:t>
            </w:r>
            <w:r>
              <w:rPr>
                <w:noProof/>
                <w:webHidden/>
              </w:rPr>
              <w:tab/>
            </w:r>
            <w:r>
              <w:rPr>
                <w:noProof/>
                <w:webHidden/>
              </w:rPr>
              <w:fldChar w:fldCharType="begin"/>
            </w:r>
            <w:r>
              <w:rPr>
                <w:noProof/>
                <w:webHidden/>
              </w:rPr>
              <w:instrText xml:space="preserve"> PAGEREF _Toc91608852 \h </w:instrText>
            </w:r>
            <w:r>
              <w:rPr>
                <w:noProof/>
                <w:webHidden/>
              </w:rPr>
            </w:r>
            <w:r>
              <w:rPr>
                <w:noProof/>
                <w:webHidden/>
              </w:rPr>
              <w:fldChar w:fldCharType="separate"/>
            </w:r>
            <w:r>
              <w:rPr>
                <w:noProof/>
                <w:webHidden/>
              </w:rPr>
              <w:t>34</w:t>
            </w:r>
            <w:r>
              <w:rPr>
                <w:noProof/>
                <w:webHidden/>
              </w:rPr>
              <w:fldChar w:fldCharType="end"/>
            </w:r>
          </w:hyperlink>
        </w:p>
        <w:p w14:paraId="160AADD5" w14:textId="6B323611"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53" w:history="1">
            <w:r w:rsidRPr="0023774B">
              <w:rPr>
                <w:rStyle w:val="Hyperlink"/>
                <w:noProof/>
              </w:rPr>
              <w:t>2.1 Tổng quan về VLAN</w:t>
            </w:r>
            <w:r>
              <w:rPr>
                <w:noProof/>
                <w:webHidden/>
              </w:rPr>
              <w:tab/>
            </w:r>
            <w:r>
              <w:rPr>
                <w:noProof/>
                <w:webHidden/>
              </w:rPr>
              <w:fldChar w:fldCharType="begin"/>
            </w:r>
            <w:r>
              <w:rPr>
                <w:noProof/>
                <w:webHidden/>
              </w:rPr>
              <w:instrText xml:space="preserve"> PAGEREF _Toc91608853 \h </w:instrText>
            </w:r>
            <w:r>
              <w:rPr>
                <w:noProof/>
                <w:webHidden/>
              </w:rPr>
            </w:r>
            <w:r>
              <w:rPr>
                <w:noProof/>
                <w:webHidden/>
              </w:rPr>
              <w:fldChar w:fldCharType="separate"/>
            </w:r>
            <w:r>
              <w:rPr>
                <w:noProof/>
                <w:webHidden/>
              </w:rPr>
              <w:t>34</w:t>
            </w:r>
            <w:r>
              <w:rPr>
                <w:noProof/>
                <w:webHidden/>
              </w:rPr>
              <w:fldChar w:fldCharType="end"/>
            </w:r>
          </w:hyperlink>
        </w:p>
        <w:p w14:paraId="32BB8A37" w14:textId="2886C009"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54" w:history="1">
            <w:r w:rsidRPr="0023774B">
              <w:rPr>
                <w:rStyle w:val="Hyperlink"/>
                <w:noProof/>
              </w:rPr>
              <w:t>2.1.1 Khái niệm về VLAN trong một hệ thống mạng</w:t>
            </w:r>
            <w:r>
              <w:rPr>
                <w:noProof/>
                <w:webHidden/>
              </w:rPr>
              <w:tab/>
            </w:r>
            <w:r>
              <w:rPr>
                <w:noProof/>
                <w:webHidden/>
              </w:rPr>
              <w:fldChar w:fldCharType="begin"/>
            </w:r>
            <w:r>
              <w:rPr>
                <w:noProof/>
                <w:webHidden/>
              </w:rPr>
              <w:instrText xml:space="preserve"> PAGEREF _Toc91608854 \h </w:instrText>
            </w:r>
            <w:r>
              <w:rPr>
                <w:noProof/>
                <w:webHidden/>
              </w:rPr>
            </w:r>
            <w:r>
              <w:rPr>
                <w:noProof/>
                <w:webHidden/>
              </w:rPr>
              <w:fldChar w:fldCharType="separate"/>
            </w:r>
            <w:r>
              <w:rPr>
                <w:noProof/>
                <w:webHidden/>
              </w:rPr>
              <w:t>34</w:t>
            </w:r>
            <w:r>
              <w:rPr>
                <w:noProof/>
                <w:webHidden/>
              </w:rPr>
              <w:fldChar w:fldCharType="end"/>
            </w:r>
          </w:hyperlink>
        </w:p>
        <w:p w14:paraId="5FB21E8B" w14:textId="234EBE8C"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55" w:history="1">
            <w:r w:rsidRPr="0023774B">
              <w:rPr>
                <w:rStyle w:val="Hyperlink"/>
                <w:noProof/>
              </w:rPr>
              <w:t>2.1.2 Phạm vi VLAN</w:t>
            </w:r>
            <w:r>
              <w:rPr>
                <w:noProof/>
                <w:webHidden/>
              </w:rPr>
              <w:tab/>
            </w:r>
            <w:r>
              <w:rPr>
                <w:noProof/>
                <w:webHidden/>
              </w:rPr>
              <w:fldChar w:fldCharType="begin"/>
            </w:r>
            <w:r>
              <w:rPr>
                <w:noProof/>
                <w:webHidden/>
              </w:rPr>
              <w:instrText xml:space="preserve"> PAGEREF _Toc91608855 \h </w:instrText>
            </w:r>
            <w:r>
              <w:rPr>
                <w:noProof/>
                <w:webHidden/>
              </w:rPr>
            </w:r>
            <w:r>
              <w:rPr>
                <w:noProof/>
                <w:webHidden/>
              </w:rPr>
              <w:fldChar w:fldCharType="separate"/>
            </w:r>
            <w:r>
              <w:rPr>
                <w:noProof/>
                <w:webHidden/>
              </w:rPr>
              <w:t>35</w:t>
            </w:r>
            <w:r>
              <w:rPr>
                <w:noProof/>
                <w:webHidden/>
              </w:rPr>
              <w:fldChar w:fldCharType="end"/>
            </w:r>
          </w:hyperlink>
        </w:p>
        <w:p w14:paraId="4F4AAE09" w14:textId="42401F6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56" w:history="1">
            <w:r w:rsidRPr="0023774B">
              <w:rPr>
                <w:rStyle w:val="Hyperlink"/>
                <w:noProof/>
              </w:rPr>
              <w:t>2.1.3 Cấu hình VLAN cơ bản</w:t>
            </w:r>
            <w:r>
              <w:rPr>
                <w:noProof/>
                <w:webHidden/>
              </w:rPr>
              <w:tab/>
            </w:r>
            <w:r>
              <w:rPr>
                <w:noProof/>
                <w:webHidden/>
              </w:rPr>
              <w:fldChar w:fldCharType="begin"/>
            </w:r>
            <w:r>
              <w:rPr>
                <w:noProof/>
                <w:webHidden/>
              </w:rPr>
              <w:instrText xml:space="preserve"> PAGEREF _Toc91608856 \h </w:instrText>
            </w:r>
            <w:r>
              <w:rPr>
                <w:noProof/>
                <w:webHidden/>
              </w:rPr>
            </w:r>
            <w:r>
              <w:rPr>
                <w:noProof/>
                <w:webHidden/>
              </w:rPr>
              <w:fldChar w:fldCharType="separate"/>
            </w:r>
            <w:r>
              <w:rPr>
                <w:noProof/>
                <w:webHidden/>
              </w:rPr>
              <w:t>36</w:t>
            </w:r>
            <w:r>
              <w:rPr>
                <w:noProof/>
                <w:webHidden/>
              </w:rPr>
              <w:fldChar w:fldCharType="end"/>
            </w:r>
          </w:hyperlink>
        </w:p>
        <w:p w14:paraId="7F036C8D" w14:textId="2A6A439B"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57" w:history="1">
            <w:r w:rsidRPr="0023774B">
              <w:rPr>
                <w:rStyle w:val="Hyperlink"/>
                <w:noProof/>
              </w:rPr>
              <w:t>2.2 Khái niệm về Trunking và ứng dụng</w:t>
            </w:r>
            <w:r>
              <w:rPr>
                <w:noProof/>
                <w:webHidden/>
              </w:rPr>
              <w:tab/>
            </w:r>
            <w:r>
              <w:rPr>
                <w:noProof/>
                <w:webHidden/>
              </w:rPr>
              <w:fldChar w:fldCharType="begin"/>
            </w:r>
            <w:r>
              <w:rPr>
                <w:noProof/>
                <w:webHidden/>
              </w:rPr>
              <w:instrText xml:space="preserve"> PAGEREF _Toc91608857 \h </w:instrText>
            </w:r>
            <w:r>
              <w:rPr>
                <w:noProof/>
                <w:webHidden/>
              </w:rPr>
            </w:r>
            <w:r>
              <w:rPr>
                <w:noProof/>
                <w:webHidden/>
              </w:rPr>
              <w:fldChar w:fldCharType="separate"/>
            </w:r>
            <w:r>
              <w:rPr>
                <w:noProof/>
                <w:webHidden/>
              </w:rPr>
              <w:t>37</w:t>
            </w:r>
            <w:r>
              <w:rPr>
                <w:noProof/>
                <w:webHidden/>
              </w:rPr>
              <w:fldChar w:fldCharType="end"/>
            </w:r>
          </w:hyperlink>
        </w:p>
        <w:p w14:paraId="416862E5" w14:textId="39D0D02F"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58" w:history="1">
            <w:r w:rsidRPr="0023774B">
              <w:rPr>
                <w:rStyle w:val="Hyperlink"/>
                <w:noProof/>
              </w:rPr>
              <w:t>2.2.1 Khái niệm Trunking</w:t>
            </w:r>
            <w:r>
              <w:rPr>
                <w:noProof/>
                <w:webHidden/>
              </w:rPr>
              <w:tab/>
            </w:r>
            <w:r>
              <w:rPr>
                <w:noProof/>
                <w:webHidden/>
              </w:rPr>
              <w:fldChar w:fldCharType="begin"/>
            </w:r>
            <w:r>
              <w:rPr>
                <w:noProof/>
                <w:webHidden/>
              </w:rPr>
              <w:instrText xml:space="preserve"> PAGEREF _Toc91608858 \h </w:instrText>
            </w:r>
            <w:r>
              <w:rPr>
                <w:noProof/>
                <w:webHidden/>
              </w:rPr>
            </w:r>
            <w:r>
              <w:rPr>
                <w:noProof/>
                <w:webHidden/>
              </w:rPr>
              <w:fldChar w:fldCharType="separate"/>
            </w:r>
            <w:r>
              <w:rPr>
                <w:noProof/>
                <w:webHidden/>
              </w:rPr>
              <w:t>37</w:t>
            </w:r>
            <w:r>
              <w:rPr>
                <w:noProof/>
                <w:webHidden/>
              </w:rPr>
              <w:fldChar w:fldCharType="end"/>
            </w:r>
          </w:hyperlink>
        </w:p>
        <w:p w14:paraId="5CA6C6D4" w14:textId="5905817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59" w:history="1">
            <w:r w:rsidRPr="0023774B">
              <w:rPr>
                <w:rStyle w:val="Hyperlink"/>
                <w:noProof/>
              </w:rPr>
              <w:t>2.2.2 Native Vlan trong kỹ thuật Trunking</w:t>
            </w:r>
            <w:r>
              <w:rPr>
                <w:noProof/>
                <w:webHidden/>
              </w:rPr>
              <w:tab/>
            </w:r>
            <w:r>
              <w:rPr>
                <w:noProof/>
                <w:webHidden/>
              </w:rPr>
              <w:fldChar w:fldCharType="begin"/>
            </w:r>
            <w:r>
              <w:rPr>
                <w:noProof/>
                <w:webHidden/>
              </w:rPr>
              <w:instrText xml:space="preserve"> PAGEREF _Toc91608859 \h </w:instrText>
            </w:r>
            <w:r>
              <w:rPr>
                <w:noProof/>
                <w:webHidden/>
              </w:rPr>
            </w:r>
            <w:r>
              <w:rPr>
                <w:noProof/>
                <w:webHidden/>
              </w:rPr>
              <w:fldChar w:fldCharType="separate"/>
            </w:r>
            <w:r>
              <w:rPr>
                <w:noProof/>
                <w:webHidden/>
              </w:rPr>
              <w:t>37</w:t>
            </w:r>
            <w:r>
              <w:rPr>
                <w:noProof/>
                <w:webHidden/>
              </w:rPr>
              <w:fldChar w:fldCharType="end"/>
            </w:r>
          </w:hyperlink>
        </w:p>
        <w:p w14:paraId="0526927A" w14:textId="50A4987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0" w:history="1">
            <w:r w:rsidRPr="0023774B">
              <w:rPr>
                <w:rStyle w:val="Hyperlink"/>
                <w:noProof/>
              </w:rPr>
              <w:t>2.2.3 Chuẩn IEEE và kỹ thuật Trunking Dot1Q</w:t>
            </w:r>
            <w:r>
              <w:rPr>
                <w:noProof/>
                <w:webHidden/>
              </w:rPr>
              <w:tab/>
            </w:r>
            <w:r>
              <w:rPr>
                <w:noProof/>
                <w:webHidden/>
              </w:rPr>
              <w:fldChar w:fldCharType="begin"/>
            </w:r>
            <w:r>
              <w:rPr>
                <w:noProof/>
                <w:webHidden/>
              </w:rPr>
              <w:instrText xml:space="preserve"> PAGEREF _Toc91608860 \h </w:instrText>
            </w:r>
            <w:r>
              <w:rPr>
                <w:noProof/>
                <w:webHidden/>
              </w:rPr>
            </w:r>
            <w:r>
              <w:rPr>
                <w:noProof/>
                <w:webHidden/>
              </w:rPr>
              <w:fldChar w:fldCharType="separate"/>
            </w:r>
            <w:r>
              <w:rPr>
                <w:noProof/>
                <w:webHidden/>
              </w:rPr>
              <w:t>38</w:t>
            </w:r>
            <w:r>
              <w:rPr>
                <w:noProof/>
                <w:webHidden/>
              </w:rPr>
              <w:fldChar w:fldCharType="end"/>
            </w:r>
          </w:hyperlink>
        </w:p>
        <w:p w14:paraId="33CE1588" w14:textId="7140FF3B"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1" w:history="1">
            <w:r w:rsidRPr="0023774B">
              <w:rPr>
                <w:rStyle w:val="Hyperlink"/>
                <w:noProof/>
              </w:rPr>
              <w:t>2.2.4 Chuẩn Cisco và kỹ thuật Trunking ISL</w:t>
            </w:r>
            <w:r>
              <w:rPr>
                <w:noProof/>
                <w:webHidden/>
              </w:rPr>
              <w:tab/>
            </w:r>
            <w:r>
              <w:rPr>
                <w:noProof/>
                <w:webHidden/>
              </w:rPr>
              <w:fldChar w:fldCharType="begin"/>
            </w:r>
            <w:r>
              <w:rPr>
                <w:noProof/>
                <w:webHidden/>
              </w:rPr>
              <w:instrText xml:space="preserve"> PAGEREF _Toc91608861 \h </w:instrText>
            </w:r>
            <w:r>
              <w:rPr>
                <w:noProof/>
                <w:webHidden/>
              </w:rPr>
            </w:r>
            <w:r>
              <w:rPr>
                <w:noProof/>
                <w:webHidden/>
              </w:rPr>
              <w:fldChar w:fldCharType="separate"/>
            </w:r>
            <w:r>
              <w:rPr>
                <w:noProof/>
                <w:webHidden/>
              </w:rPr>
              <w:t>39</w:t>
            </w:r>
            <w:r>
              <w:rPr>
                <w:noProof/>
                <w:webHidden/>
              </w:rPr>
              <w:fldChar w:fldCharType="end"/>
            </w:r>
          </w:hyperlink>
        </w:p>
        <w:p w14:paraId="041CD9A0" w14:textId="7986B431"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2" w:history="1">
            <w:r w:rsidRPr="0023774B">
              <w:rPr>
                <w:rStyle w:val="Hyperlink"/>
                <w:noProof/>
              </w:rPr>
              <w:t>2.2.5 Cấu hình Trunking cơ bản</w:t>
            </w:r>
            <w:r>
              <w:rPr>
                <w:noProof/>
                <w:webHidden/>
              </w:rPr>
              <w:tab/>
            </w:r>
            <w:r>
              <w:rPr>
                <w:noProof/>
                <w:webHidden/>
              </w:rPr>
              <w:fldChar w:fldCharType="begin"/>
            </w:r>
            <w:r>
              <w:rPr>
                <w:noProof/>
                <w:webHidden/>
              </w:rPr>
              <w:instrText xml:space="preserve"> PAGEREF _Toc91608862 \h </w:instrText>
            </w:r>
            <w:r>
              <w:rPr>
                <w:noProof/>
                <w:webHidden/>
              </w:rPr>
            </w:r>
            <w:r>
              <w:rPr>
                <w:noProof/>
                <w:webHidden/>
              </w:rPr>
              <w:fldChar w:fldCharType="separate"/>
            </w:r>
            <w:r>
              <w:rPr>
                <w:noProof/>
                <w:webHidden/>
              </w:rPr>
              <w:t>40</w:t>
            </w:r>
            <w:r>
              <w:rPr>
                <w:noProof/>
                <w:webHidden/>
              </w:rPr>
              <w:fldChar w:fldCharType="end"/>
            </w:r>
          </w:hyperlink>
        </w:p>
        <w:p w14:paraId="61D59315" w14:textId="6578E72F"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63" w:history="1">
            <w:r w:rsidRPr="0023774B">
              <w:rPr>
                <w:rStyle w:val="Hyperlink"/>
                <w:noProof/>
              </w:rPr>
              <w:t>2.3 Giao thức Rapid Spanning Tree Protocol (RSTP)</w:t>
            </w:r>
            <w:r>
              <w:rPr>
                <w:noProof/>
                <w:webHidden/>
              </w:rPr>
              <w:tab/>
            </w:r>
            <w:r>
              <w:rPr>
                <w:noProof/>
                <w:webHidden/>
              </w:rPr>
              <w:fldChar w:fldCharType="begin"/>
            </w:r>
            <w:r>
              <w:rPr>
                <w:noProof/>
                <w:webHidden/>
              </w:rPr>
              <w:instrText xml:space="preserve"> PAGEREF _Toc91608863 \h </w:instrText>
            </w:r>
            <w:r>
              <w:rPr>
                <w:noProof/>
                <w:webHidden/>
              </w:rPr>
            </w:r>
            <w:r>
              <w:rPr>
                <w:noProof/>
                <w:webHidden/>
              </w:rPr>
              <w:fldChar w:fldCharType="separate"/>
            </w:r>
            <w:r>
              <w:rPr>
                <w:noProof/>
                <w:webHidden/>
              </w:rPr>
              <w:t>40</w:t>
            </w:r>
            <w:r>
              <w:rPr>
                <w:noProof/>
                <w:webHidden/>
              </w:rPr>
              <w:fldChar w:fldCharType="end"/>
            </w:r>
          </w:hyperlink>
        </w:p>
        <w:p w14:paraId="5978832A" w14:textId="2844DDBC"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4" w:history="1">
            <w:r w:rsidRPr="0023774B">
              <w:rPr>
                <w:rStyle w:val="Hyperlink"/>
                <w:noProof/>
              </w:rPr>
              <w:t>2.3.1 Giới thiệu giao thức RSTP</w:t>
            </w:r>
            <w:r>
              <w:rPr>
                <w:noProof/>
                <w:webHidden/>
              </w:rPr>
              <w:tab/>
            </w:r>
            <w:r>
              <w:rPr>
                <w:noProof/>
                <w:webHidden/>
              </w:rPr>
              <w:fldChar w:fldCharType="begin"/>
            </w:r>
            <w:r>
              <w:rPr>
                <w:noProof/>
                <w:webHidden/>
              </w:rPr>
              <w:instrText xml:space="preserve"> PAGEREF _Toc91608864 \h </w:instrText>
            </w:r>
            <w:r>
              <w:rPr>
                <w:noProof/>
                <w:webHidden/>
              </w:rPr>
            </w:r>
            <w:r>
              <w:rPr>
                <w:noProof/>
                <w:webHidden/>
              </w:rPr>
              <w:fldChar w:fldCharType="separate"/>
            </w:r>
            <w:r>
              <w:rPr>
                <w:noProof/>
                <w:webHidden/>
              </w:rPr>
              <w:t>40</w:t>
            </w:r>
            <w:r>
              <w:rPr>
                <w:noProof/>
                <w:webHidden/>
              </w:rPr>
              <w:fldChar w:fldCharType="end"/>
            </w:r>
          </w:hyperlink>
        </w:p>
        <w:p w14:paraId="7F4CC9BB" w14:textId="07768D06"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5" w:history="1">
            <w:r w:rsidRPr="0023774B">
              <w:rPr>
                <w:rStyle w:val="Hyperlink"/>
                <w:noProof/>
              </w:rPr>
              <w:t>2.3.2 Trạng thái Port của RSTP</w:t>
            </w:r>
            <w:r>
              <w:rPr>
                <w:noProof/>
                <w:webHidden/>
              </w:rPr>
              <w:tab/>
            </w:r>
            <w:r>
              <w:rPr>
                <w:noProof/>
                <w:webHidden/>
              </w:rPr>
              <w:fldChar w:fldCharType="begin"/>
            </w:r>
            <w:r>
              <w:rPr>
                <w:noProof/>
                <w:webHidden/>
              </w:rPr>
              <w:instrText xml:space="preserve"> PAGEREF _Toc91608865 \h </w:instrText>
            </w:r>
            <w:r>
              <w:rPr>
                <w:noProof/>
                <w:webHidden/>
              </w:rPr>
            </w:r>
            <w:r>
              <w:rPr>
                <w:noProof/>
                <w:webHidden/>
              </w:rPr>
              <w:fldChar w:fldCharType="separate"/>
            </w:r>
            <w:r>
              <w:rPr>
                <w:noProof/>
                <w:webHidden/>
              </w:rPr>
              <w:t>41</w:t>
            </w:r>
            <w:r>
              <w:rPr>
                <w:noProof/>
                <w:webHidden/>
              </w:rPr>
              <w:fldChar w:fldCharType="end"/>
            </w:r>
          </w:hyperlink>
        </w:p>
        <w:p w14:paraId="3FE40538" w14:textId="7832369C"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6" w:history="1">
            <w:r w:rsidRPr="0023774B">
              <w:rPr>
                <w:rStyle w:val="Hyperlink"/>
                <w:noProof/>
              </w:rPr>
              <w:t>2.3.3 Tính năng hội tụ nhanh chóng của RSTP</w:t>
            </w:r>
            <w:r>
              <w:rPr>
                <w:noProof/>
                <w:webHidden/>
              </w:rPr>
              <w:tab/>
            </w:r>
            <w:r>
              <w:rPr>
                <w:noProof/>
                <w:webHidden/>
              </w:rPr>
              <w:fldChar w:fldCharType="begin"/>
            </w:r>
            <w:r>
              <w:rPr>
                <w:noProof/>
                <w:webHidden/>
              </w:rPr>
              <w:instrText xml:space="preserve"> PAGEREF _Toc91608866 \h </w:instrText>
            </w:r>
            <w:r>
              <w:rPr>
                <w:noProof/>
                <w:webHidden/>
              </w:rPr>
            </w:r>
            <w:r>
              <w:rPr>
                <w:noProof/>
                <w:webHidden/>
              </w:rPr>
              <w:fldChar w:fldCharType="separate"/>
            </w:r>
            <w:r>
              <w:rPr>
                <w:noProof/>
                <w:webHidden/>
              </w:rPr>
              <w:t>43</w:t>
            </w:r>
            <w:r>
              <w:rPr>
                <w:noProof/>
                <w:webHidden/>
              </w:rPr>
              <w:fldChar w:fldCharType="end"/>
            </w:r>
          </w:hyperlink>
        </w:p>
        <w:p w14:paraId="29A8F99B" w14:textId="72C2D706"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67" w:history="1">
            <w:r w:rsidRPr="0023774B">
              <w:rPr>
                <w:rStyle w:val="Hyperlink"/>
                <w:noProof/>
              </w:rPr>
              <w:t>2.4 Giao thức DHCP cấp phát IP động</w:t>
            </w:r>
            <w:r>
              <w:rPr>
                <w:noProof/>
                <w:webHidden/>
              </w:rPr>
              <w:tab/>
            </w:r>
            <w:r>
              <w:rPr>
                <w:noProof/>
                <w:webHidden/>
              </w:rPr>
              <w:fldChar w:fldCharType="begin"/>
            </w:r>
            <w:r>
              <w:rPr>
                <w:noProof/>
                <w:webHidden/>
              </w:rPr>
              <w:instrText xml:space="preserve"> PAGEREF _Toc91608867 \h </w:instrText>
            </w:r>
            <w:r>
              <w:rPr>
                <w:noProof/>
                <w:webHidden/>
              </w:rPr>
            </w:r>
            <w:r>
              <w:rPr>
                <w:noProof/>
                <w:webHidden/>
              </w:rPr>
              <w:fldChar w:fldCharType="separate"/>
            </w:r>
            <w:r>
              <w:rPr>
                <w:noProof/>
                <w:webHidden/>
              </w:rPr>
              <w:t>45</w:t>
            </w:r>
            <w:r>
              <w:rPr>
                <w:noProof/>
                <w:webHidden/>
              </w:rPr>
              <w:fldChar w:fldCharType="end"/>
            </w:r>
          </w:hyperlink>
        </w:p>
        <w:p w14:paraId="527C74FE" w14:textId="38F3DB2B"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8" w:history="1">
            <w:r w:rsidRPr="0023774B">
              <w:rPr>
                <w:rStyle w:val="Hyperlink"/>
                <w:noProof/>
              </w:rPr>
              <w:t>2.4.1 Tổng quan về giao thức DHCP</w:t>
            </w:r>
            <w:r>
              <w:rPr>
                <w:noProof/>
                <w:webHidden/>
              </w:rPr>
              <w:tab/>
            </w:r>
            <w:r>
              <w:rPr>
                <w:noProof/>
                <w:webHidden/>
              </w:rPr>
              <w:fldChar w:fldCharType="begin"/>
            </w:r>
            <w:r>
              <w:rPr>
                <w:noProof/>
                <w:webHidden/>
              </w:rPr>
              <w:instrText xml:space="preserve"> PAGEREF _Toc91608868 \h </w:instrText>
            </w:r>
            <w:r>
              <w:rPr>
                <w:noProof/>
                <w:webHidden/>
              </w:rPr>
            </w:r>
            <w:r>
              <w:rPr>
                <w:noProof/>
                <w:webHidden/>
              </w:rPr>
              <w:fldChar w:fldCharType="separate"/>
            </w:r>
            <w:r>
              <w:rPr>
                <w:noProof/>
                <w:webHidden/>
              </w:rPr>
              <w:t>45</w:t>
            </w:r>
            <w:r>
              <w:rPr>
                <w:noProof/>
                <w:webHidden/>
              </w:rPr>
              <w:fldChar w:fldCharType="end"/>
            </w:r>
          </w:hyperlink>
        </w:p>
        <w:p w14:paraId="0BA10B45" w14:textId="1C7F783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69" w:history="1">
            <w:r w:rsidRPr="0023774B">
              <w:rPr>
                <w:rStyle w:val="Hyperlink"/>
                <w:noProof/>
              </w:rPr>
              <w:t>2.4.2 Tiến trình hoạt động của một DHCP</w:t>
            </w:r>
            <w:r>
              <w:rPr>
                <w:noProof/>
                <w:webHidden/>
              </w:rPr>
              <w:tab/>
            </w:r>
            <w:r>
              <w:rPr>
                <w:noProof/>
                <w:webHidden/>
              </w:rPr>
              <w:fldChar w:fldCharType="begin"/>
            </w:r>
            <w:r>
              <w:rPr>
                <w:noProof/>
                <w:webHidden/>
              </w:rPr>
              <w:instrText xml:space="preserve"> PAGEREF _Toc91608869 \h </w:instrText>
            </w:r>
            <w:r>
              <w:rPr>
                <w:noProof/>
                <w:webHidden/>
              </w:rPr>
            </w:r>
            <w:r>
              <w:rPr>
                <w:noProof/>
                <w:webHidden/>
              </w:rPr>
              <w:fldChar w:fldCharType="separate"/>
            </w:r>
            <w:r>
              <w:rPr>
                <w:noProof/>
                <w:webHidden/>
              </w:rPr>
              <w:t>46</w:t>
            </w:r>
            <w:r>
              <w:rPr>
                <w:noProof/>
                <w:webHidden/>
              </w:rPr>
              <w:fldChar w:fldCharType="end"/>
            </w:r>
          </w:hyperlink>
        </w:p>
        <w:p w14:paraId="3C3A051F" w14:textId="0A37B098"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0" w:history="1">
            <w:r w:rsidRPr="0023774B">
              <w:rPr>
                <w:rStyle w:val="Hyperlink"/>
                <w:noProof/>
              </w:rPr>
              <w:t>2.4.3 DHCP Relay Agent</w:t>
            </w:r>
            <w:r>
              <w:rPr>
                <w:noProof/>
                <w:webHidden/>
              </w:rPr>
              <w:tab/>
            </w:r>
            <w:r>
              <w:rPr>
                <w:noProof/>
                <w:webHidden/>
              </w:rPr>
              <w:fldChar w:fldCharType="begin"/>
            </w:r>
            <w:r>
              <w:rPr>
                <w:noProof/>
                <w:webHidden/>
              </w:rPr>
              <w:instrText xml:space="preserve"> PAGEREF _Toc91608870 \h </w:instrText>
            </w:r>
            <w:r>
              <w:rPr>
                <w:noProof/>
                <w:webHidden/>
              </w:rPr>
            </w:r>
            <w:r>
              <w:rPr>
                <w:noProof/>
                <w:webHidden/>
              </w:rPr>
              <w:fldChar w:fldCharType="separate"/>
            </w:r>
            <w:r>
              <w:rPr>
                <w:noProof/>
                <w:webHidden/>
              </w:rPr>
              <w:t>47</w:t>
            </w:r>
            <w:r>
              <w:rPr>
                <w:noProof/>
                <w:webHidden/>
              </w:rPr>
              <w:fldChar w:fldCharType="end"/>
            </w:r>
          </w:hyperlink>
        </w:p>
        <w:p w14:paraId="18E352CD" w14:textId="15CA8966"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71" w:history="1">
            <w:r w:rsidRPr="0023774B">
              <w:rPr>
                <w:rStyle w:val="Hyperlink"/>
                <w:noProof/>
              </w:rPr>
              <w:t>2.5 Giao thức Hot Standby Router Protocol (HSRP)</w:t>
            </w:r>
            <w:r>
              <w:rPr>
                <w:noProof/>
                <w:webHidden/>
              </w:rPr>
              <w:tab/>
            </w:r>
            <w:r>
              <w:rPr>
                <w:noProof/>
                <w:webHidden/>
              </w:rPr>
              <w:fldChar w:fldCharType="begin"/>
            </w:r>
            <w:r>
              <w:rPr>
                <w:noProof/>
                <w:webHidden/>
              </w:rPr>
              <w:instrText xml:space="preserve"> PAGEREF _Toc91608871 \h </w:instrText>
            </w:r>
            <w:r>
              <w:rPr>
                <w:noProof/>
                <w:webHidden/>
              </w:rPr>
            </w:r>
            <w:r>
              <w:rPr>
                <w:noProof/>
                <w:webHidden/>
              </w:rPr>
              <w:fldChar w:fldCharType="separate"/>
            </w:r>
            <w:r>
              <w:rPr>
                <w:noProof/>
                <w:webHidden/>
              </w:rPr>
              <w:t>47</w:t>
            </w:r>
            <w:r>
              <w:rPr>
                <w:noProof/>
                <w:webHidden/>
              </w:rPr>
              <w:fldChar w:fldCharType="end"/>
            </w:r>
          </w:hyperlink>
        </w:p>
        <w:p w14:paraId="63EC4276" w14:textId="14F89A1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2" w:history="1">
            <w:r w:rsidRPr="0023774B">
              <w:rPr>
                <w:rStyle w:val="Hyperlink"/>
                <w:noProof/>
              </w:rPr>
              <w:t>2.5.1 Tổng quan về HSRP</w:t>
            </w:r>
            <w:r>
              <w:rPr>
                <w:noProof/>
                <w:webHidden/>
              </w:rPr>
              <w:tab/>
            </w:r>
            <w:r>
              <w:rPr>
                <w:noProof/>
                <w:webHidden/>
              </w:rPr>
              <w:fldChar w:fldCharType="begin"/>
            </w:r>
            <w:r>
              <w:rPr>
                <w:noProof/>
                <w:webHidden/>
              </w:rPr>
              <w:instrText xml:space="preserve"> PAGEREF _Toc91608872 \h </w:instrText>
            </w:r>
            <w:r>
              <w:rPr>
                <w:noProof/>
                <w:webHidden/>
              </w:rPr>
            </w:r>
            <w:r>
              <w:rPr>
                <w:noProof/>
                <w:webHidden/>
              </w:rPr>
              <w:fldChar w:fldCharType="separate"/>
            </w:r>
            <w:r>
              <w:rPr>
                <w:noProof/>
                <w:webHidden/>
              </w:rPr>
              <w:t>47</w:t>
            </w:r>
            <w:r>
              <w:rPr>
                <w:noProof/>
                <w:webHidden/>
              </w:rPr>
              <w:fldChar w:fldCharType="end"/>
            </w:r>
          </w:hyperlink>
        </w:p>
        <w:p w14:paraId="79BE8759" w14:textId="2B70B60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3" w:history="1">
            <w:r w:rsidRPr="0023774B">
              <w:rPr>
                <w:rStyle w:val="Hyperlink"/>
                <w:noProof/>
              </w:rPr>
              <w:t>2.5.2 Đặc điểm của HSRP</w:t>
            </w:r>
            <w:r>
              <w:rPr>
                <w:noProof/>
                <w:webHidden/>
              </w:rPr>
              <w:tab/>
            </w:r>
            <w:r>
              <w:rPr>
                <w:noProof/>
                <w:webHidden/>
              </w:rPr>
              <w:fldChar w:fldCharType="begin"/>
            </w:r>
            <w:r>
              <w:rPr>
                <w:noProof/>
                <w:webHidden/>
              </w:rPr>
              <w:instrText xml:space="preserve"> PAGEREF _Toc91608873 \h </w:instrText>
            </w:r>
            <w:r>
              <w:rPr>
                <w:noProof/>
                <w:webHidden/>
              </w:rPr>
            </w:r>
            <w:r>
              <w:rPr>
                <w:noProof/>
                <w:webHidden/>
              </w:rPr>
              <w:fldChar w:fldCharType="separate"/>
            </w:r>
            <w:r>
              <w:rPr>
                <w:noProof/>
                <w:webHidden/>
              </w:rPr>
              <w:t>48</w:t>
            </w:r>
            <w:r>
              <w:rPr>
                <w:noProof/>
                <w:webHidden/>
              </w:rPr>
              <w:fldChar w:fldCharType="end"/>
            </w:r>
          </w:hyperlink>
        </w:p>
        <w:p w14:paraId="1D5B6369" w14:textId="7BC762C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4" w:history="1">
            <w:r w:rsidRPr="0023774B">
              <w:rPr>
                <w:rStyle w:val="Hyperlink"/>
                <w:noProof/>
              </w:rPr>
              <w:t>2.5.3 Cách thức hoạt động của HSRP</w:t>
            </w:r>
            <w:r>
              <w:rPr>
                <w:noProof/>
                <w:webHidden/>
              </w:rPr>
              <w:tab/>
            </w:r>
            <w:r>
              <w:rPr>
                <w:noProof/>
                <w:webHidden/>
              </w:rPr>
              <w:fldChar w:fldCharType="begin"/>
            </w:r>
            <w:r>
              <w:rPr>
                <w:noProof/>
                <w:webHidden/>
              </w:rPr>
              <w:instrText xml:space="preserve"> PAGEREF _Toc91608874 \h </w:instrText>
            </w:r>
            <w:r>
              <w:rPr>
                <w:noProof/>
                <w:webHidden/>
              </w:rPr>
            </w:r>
            <w:r>
              <w:rPr>
                <w:noProof/>
                <w:webHidden/>
              </w:rPr>
              <w:fldChar w:fldCharType="separate"/>
            </w:r>
            <w:r>
              <w:rPr>
                <w:noProof/>
                <w:webHidden/>
              </w:rPr>
              <w:t>48</w:t>
            </w:r>
            <w:r>
              <w:rPr>
                <w:noProof/>
                <w:webHidden/>
              </w:rPr>
              <w:fldChar w:fldCharType="end"/>
            </w:r>
          </w:hyperlink>
        </w:p>
        <w:p w14:paraId="56017335" w14:textId="6ADAEF77"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75" w:history="1">
            <w:r w:rsidRPr="0023774B">
              <w:rPr>
                <w:rStyle w:val="Hyperlink"/>
                <w:noProof/>
              </w:rPr>
              <w:t>2.6 Định tuyến động OSPF</w:t>
            </w:r>
            <w:r>
              <w:rPr>
                <w:noProof/>
                <w:webHidden/>
              </w:rPr>
              <w:tab/>
            </w:r>
            <w:r>
              <w:rPr>
                <w:noProof/>
                <w:webHidden/>
              </w:rPr>
              <w:fldChar w:fldCharType="begin"/>
            </w:r>
            <w:r>
              <w:rPr>
                <w:noProof/>
                <w:webHidden/>
              </w:rPr>
              <w:instrText xml:space="preserve"> PAGEREF _Toc91608875 \h </w:instrText>
            </w:r>
            <w:r>
              <w:rPr>
                <w:noProof/>
                <w:webHidden/>
              </w:rPr>
            </w:r>
            <w:r>
              <w:rPr>
                <w:noProof/>
                <w:webHidden/>
              </w:rPr>
              <w:fldChar w:fldCharType="separate"/>
            </w:r>
            <w:r>
              <w:rPr>
                <w:noProof/>
                <w:webHidden/>
              </w:rPr>
              <w:t>49</w:t>
            </w:r>
            <w:r>
              <w:rPr>
                <w:noProof/>
                <w:webHidden/>
              </w:rPr>
              <w:fldChar w:fldCharType="end"/>
            </w:r>
          </w:hyperlink>
        </w:p>
        <w:p w14:paraId="10AD9DB6" w14:textId="5129D9B1"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6" w:history="1">
            <w:r w:rsidRPr="0023774B">
              <w:rPr>
                <w:rStyle w:val="Hyperlink"/>
                <w:noProof/>
              </w:rPr>
              <w:t>2.6.1 Khái niệm OSPF</w:t>
            </w:r>
            <w:r>
              <w:rPr>
                <w:noProof/>
                <w:webHidden/>
              </w:rPr>
              <w:tab/>
            </w:r>
            <w:r>
              <w:rPr>
                <w:noProof/>
                <w:webHidden/>
              </w:rPr>
              <w:fldChar w:fldCharType="begin"/>
            </w:r>
            <w:r>
              <w:rPr>
                <w:noProof/>
                <w:webHidden/>
              </w:rPr>
              <w:instrText xml:space="preserve"> PAGEREF _Toc91608876 \h </w:instrText>
            </w:r>
            <w:r>
              <w:rPr>
                <w:noProof/>
                <w:webHidden/>
              </w:rPr>
            </w:r>
            <w:r>
              <w:rPr>
                <w:noProof/>
                <w:webHidden/>
              </w:rPr>
              <w:fldChar w:fldCharType="separate"/>
            </w:r>
            <w:r>
              <w:rPr>
                <w:noProof/>
                <w:webHidden/>
              </w:rPr>
              <w:t>49</w:t>
            </w:r>
            <w:r>
              <w:rPr>
                <w:noProof/>
                <w:webHidden/>
              </w:rPr>
              <w:fldChar w:fldCharType="end"/>
            </w:r>
          </w:hyperlink>
        </w:p>
        <w:p w14:paraId="6F880058" w14:textId="48CD14E8"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7" w:history="1">
            <w:r w:rsidRPr="0023774B">
              <w:rPr>
                <w:rStyle w:val="Hyperlink"/>
                <w:noProof/>
              </w:rPr>
              <w:t>2.6.2 Hoạt động của OSPF</w:t>
            </w:r>
            <w:r>
              <w:rPr>
                <w:noProof/>
                <w:webHidden/>
              </w:rPr>
              <w:tab/>
            </w:r>
            <w:r>
              <w:rPr>
                <w:noProof/>
                <w:webHidden/>
              </w:rPr>
              <w:fldChar w:fldCharType="begin"/>
            </w:r>
            <w:r>
              <w:rPr>
                <w:noProof/>
                <w:webHidden/>
              </w:rPr>
              <w:instrText xml:space="preserve"> PAGEREF _Toc91608877 \h </w:instrText>
            </w:r>
            <w:r>
              <w:rPr>
                <w:noProof/>
                <w:webHidden/>
              </w:rPr>
            </w:r>
            <w:r>
              <w:rPr>
                <w:noProof/>
                <w:webHidden/>
              </w:rPr>
              <w:fldChar w:fldCharType="separate"/>
            </w:r>
            <w:r>
              <w:rPr>
                <w:noProof/>
                <w:webHidden/>
              </w:rPr>
              <w:t>50</w:t>
            </w:r>
            <w:r>
              <w:rPr>
                <w:noProof/>
                <w:webHidden/>
              </w:rPr>
              <w:fldChar w:fldCharType="end"/>
            </w:r>
          </w:hyperlink>
        </w:p>
        <w:p w14:paraId="4F8216C5" w14:textId="7BB6E604"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78" w:history="1">
            <w:r w:rsidRPr="0023774B">
              <w:rPr>
                <w:rStyle w:val="Hyperlink"/>
                <w:noProof/>
              </w:rPr>
              <w:t>2.6.3 Cấu hình định tuyến OSPF</w:t>
            </w:r>
            <w:r>
              <w:rPr>
                <w:noProof/>
                <w:webHidden/>
              </w:rPr>
              <w:tab/>
            </w:r>
            <w:r>
              <w:rPr>
                <w:noProof/>
                <w:webHidden/>
              </w:rPr>
              <w:fldChar w:fldCharType="begin"/>
            </w:r>
            <w:r>
              <w:rPr>
                <w:noProof/>
                <w:webHidden/>
              </w:rPr>
              <w:instrText xml:space="preserve"> PAGEREF _Toc91608878 \h </w:instrText>
            </w:r>
            <w:r>
              <w:rPr>
                <w:noProof/>
                <w:webHidden/>
              </w:rPr>
            </w:r>
            <w:r>
              <w:rPr>
                <w:noProof/>
                <w:webHidden/>
              </w:rPr>
              <w:fldChar w:fldCharType="separate"/>
            </w:r>
            <w:r>
              <w:rPr>
                <w:noProof/>
                <w:webHidden/>
              </w:rPr>
              <w:t>51</w:t>
            </w:r>
            <w:r>
              <w:rPr>
                <w:noProof/>
                <w:webHidden/>
              </w:rPr>
              <w:fldChar w:fldCharType="end"/>
            </w:r>
          </w:hyperlink>
        </w:p>
        <w:p w14:paraId="4CB0657F" w14:textId="77E1E414"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79" w:history="1">
            <w:r w:rsidRPr="0023774B">
              <w:rPr>
                <w:rStyle w:val="Hyperlink"/>
                <w:noProof/>
              </w:rPr>
              <w:t>2.7 Network Address Translation (NAT)</w:t>
            </w:r>
            <w:r>
              <w:rPr>
                <w:noProof/>
                <w:webHidden/>
              </w:rPr>
              <w:tab/>
            </w:r>
            <w:r>
              <w:rPr>
                <w:noProof/>
                <w:webHidden/>
              </w:rPr>
              <w:fldChar w:fldCharType="begin"/>
            </w:r>
            <w:r>
              <w:rPr>
                <w:noProof/>
                <w:webHidden/>
              </w:rPr>
              <w:instrText xml:space="preserve"> PAGEREF _Toc91608879 \h </w:instrText>
            </w:r>
            <w:r>
              <w:rPr>
                <w:noProof/>
                <w:webHidden/>
              </w:rPr>
            </w:r>
            <w:r>
              <w:rPr>
                <w:noProof/>
                <w:webHidden/>
              </w:rPr>
              <w:fldChar w:fldCharType="separate"/>
            </w:r>
            <w:r>
              <w:rPr>
                <w:noProof/>
                <w:webHidden/>
              </w:rPr>
              <w:t>51</w:t>
            </w:r>
            <w:r>
              <w:rPr>
                <w:noProof/>
                <w:webHidden/>
              </w:rPr>
              <w:fldChar w:fldCharType="end"/>
            </w:r>
          </w:hyperlink>
        </w:p>
        <w:p w14:paraId="2632A27D" w14:textId="4BB6E9D7"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0" w:history="1">
            <w:r w:rsidRPr="0023774B">
              <w:rPr>
                <w:rStyle w:val="Hyperlink"/>
                <w:noProof/>
              </w:rPr>
              <w:t>2.7.1 Tổng quan về NAT</w:t>
            </w:r>
            <w:r>
              <w:rPr>
                <w:noProof/>
                <w:webHidden/>
              </w:rPr>
              <w:tab/>
            </w:r>
            <w:r>
              <w:rPr>
                <w:noProof/>
                <w:webHidden/>
              </w:rPr>
              <w:fldChar w:fldCharType="begin"/>
            </w:r>
            <w:r>
              <w:rPr>
                <w:noProof/>
                <w:webHidden/>
              </w:rPr>
              <w:instrText xml:space="preserve"> PAGEREF _Toc91608880 \h </w:instrText>
            </w:r>
            <w:r>
              <w:rPr>
                <w:noProof/>
                <w:webHidden/>
              </w:rPr>
            </w:r>
            <w:r>
              <w:rPr>
                <w:noProof/>
                <w:webHidden/>
              </w:rPr>
              <w:fldChar w:fldCharType="separate"/>
            </w:r>
            <w:r>
              <w:rPr>
                <w:noProof/>
                <w:webHidden/>
              </w:rPr>
              <w:t>51</w:t>
            </w:r>
            <w:r>
              <w:rPr>
                <w:noProof/>
                <w:webHidden/>
              </w:rPr>
              <w:fldChar w:fldCharType="end"/>
            </w:r>
          </w:hyperlink>
        </w:p>
        <w:p w14:paraId="7F9057B8" w14:textId="75D571BD"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1" w:history="1">
            <w:r w:rsidRPr="0023774B">
              <w:rPr>
                <w:rStyle w:val="Hyperlink"/>
                <w:noProof/>
              </w:rPr>
              <w:t>2.7.2 Những khái niệm cơ bản</w:t>
            </w:r>
            <w:r>
              <w:rPr>
                <w:noProof/>
                <w:webHidden/>
              </w:rPr>
              <w:tab/>
            </w:r>
            <w:r>
              <w:rPr>
                <w:noProof/>
                <w:webHidden/>
              </w:rPr>
              <w:fldChar w:fldCharType="begin"/>
            </w:r>
            <w:r>
              <w:rPr>
                <w:noProof/>
                <w:webHidden/>
              </w:rPr>
              <w:instrText xml:space="preserve"> PAGEREF _Toc91608881 \h </w:instrText>
            </w:r>
            <w:r>
              <w:rPr>
                <w:noProof/>
                <w:webHidden/>
              </w:rPr>
            </w:r>
            <w:r>
              <w:rPr>
                <w:noProof/>
                <w:webHidden/>
              </w:rPr>
              <w:fldChar w:fldCharType="separate"/>
            </w:r>
            <w:r>
              <w:rPr>
                <w:noProof/>
                <w:webHidden/>
              </w:rPr>
              <w:t>52</w:t>
            </w:r>
            <w:r>
              <w:rPr>
                <w:noProof/>
                <w:webHidden/>
              </w:rPr>
              <w:fldChar w:fldCharType="end"/>
            </w:r>
          </w:hyperlink>
        </w:p>
        <w:p w14:paraId="5F822487" w14:textId="725414B0"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2" w:history="1">
            <w:r w:rsidRPr="0023774B">
              <w:rPr>
                <w:rStyle w:val="Hyperlink"/>
                <w:noProof/>
              </w:rPr>
              <w:t>2.7.3 NAT one-to- one</w:t>
            </w:r>
            <w:r>
              <w:rPr>
                <w:noProof/>
                <w:webHidden/>
              </w:rPr>
              <w:tab/>
            </w:r>
            <w:r>
              <w:rPr>
                <w:noProof/>
                <w:webHidden/>
              </w:rPr>
              <w:fldChar w:fldCharType="begin"/>
            </w:r>
            <w:r>
              <w:rPr>
                <w:noProof/>
                <w:webHidden/>
              </w:rPr>
              <w:instrText xml:space="preserve"> PAGEREF _Toc91608882 \h </w:instrText>
            </w:r>
            <w:r>
              <w:rPr>
                <w:noProof/>
                <w:webHidden/>
              </w:rPr>
            </w:r>
            <w:r>
              <w:rPr>
                <w:noProof/>
                <w:webHidden/>
              </w:rPr>
              <w:fldChar w:fldCharType="separate"/>
            </w:r>
            <w:r>
              <w:rPr>
                <w:noProof/>
                <w:webHidden/>
              </w:rPr>
              <w:t>52</w:t>
            </w:r>
            <w:r>
              <w:rPr>
                <w:noProof/>
                <w:webHidden/>
              </w:rPr>
              <w:fldChar w:fldCharType="end"/>
            </w:r>
          </w:hyperlink>
        </w:p>
        <w:p w14:paraId="1EC04475" w14:textId="0CF8052C"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3" w:history="1">
            <w:r w:rsidRPr="0023774B">
              <w:rPr>
                <w:rStyle w:val="Hyperlink"/>
                <w:noProof/>
              </w:rPr>
              <w:t>2.7.4 NAT many-to- one</w:t>
            </w:r>
            <w:r>
              <w:rPr>
                <w:noProof/>
                <w:webHidden/>
              </w:rPr>
              <w:tab/>
            </w:r>
            <w:r>
              <w:rPr>
                <w:noProof/>
                <w:webHidden/>
              </w:rPr>
              <w:fldChar w:fldCharType="begin"/>
            </w:r>
            <w:r>
              <w:rPr>
                <w:noProof/>
                <w:webHidden/>
              </w:rPr>
              <w:instrText xml:space="preserve"> PAGEREF _Toc91608883 \h </w:instrText>
            </w:r>
            <w:r>
              <w:rPr>
                <w:noProof/>
                <w:webHidden/>
              </w:rPr>
            </w:r>
            <w:r>
              <w:rPr>
                <w:noProof/>
                <w:webHidden/>
              </w:rPr>
              <w:fldChar w:fldCharType="separate"/>
            </w:r>
            <w:r>
              <w:rPr>
                <w:noProof/>
                <w:webHidden/>
              </w:rPr>
              <w:t>54</w:t>
            </w:r>
            <w:r>
              <w:rPr>
                <w:noProof/>
                <w:webHidden/>
              </w:rPr>
              <w:fldChar w:fldCharType="end"/>
            </w:r>
          </w:hyperlink>
        </w:p>
        <w:p w14:paraId="510F082E" w14:textId="0283FD8E"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84" w:history="1">
            <w:r w:rsidRPr="0023774B">
              <w:rPr>
                <w:rStyle w:val="Hyperlink"/>
                <w:noProof/>
              </w:rPr>
              <w:t>2.8 Tổng quan về mạng không dây</w:t>
            </w:r>
            <w:r>
              <w:rPr>
                <w:noProof/>
                <w:webHidden/>
              </w:rPr>
              <w:tab/>
            </w:r>
            <w:r>
              <w:rPr>
                <w:noProof/>
                <w:webHidden/>
              </w:rPr>
              <w:fldChar w:fldCharType="begin"/>
            </w:r>
            <w:r>
              <w:rPr>
                <w:noProof/>
                <w:webHidden/>
              </w:rPr>
              <w:instrText xml:space="preserve"> PAGEREF _Toc91608884 \h </w:instrText>
            </w:r>
            <w:r>
              <w:rPr>
                <w:noProof/>
                <w:webHidden/>
              </w:rPr>
            </w:r>
            <w:r>
              <w:rPr>
                <w:noProof/>
                <w:webHidden/>
              </w:rPr>
              <w:fldChar w:fldCharType="separate"/>
            </w:r>
            <w:r>
              <w:rPr>
                <w:noProof/>
                <w:webHidden/>
              </w:rPr>
              <w:t>54</w:t>
            </w:r>
            <w:r>
              <w:rPr>
                <w:noProof/>
                <w:webHidden/>
              </w:rPr>
              <w:fldChar w:fldCharType="end"/>
            </w:r>
          </w:hyperlink>
        </w:p>
        <w:p w14:paraId="48B9B815" w14:textId="65A344B1"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5" w:history="1">
            <w:r w:rsidRPr="0023774B">
              <w:rPr>
                <w:rStyle w:val="Hyperlink"/>
                <w:noProof/>
              </w:rPr>
              <w:t>2.8.1 Định nghĩa mạng không dây</w:t>
            </w:r>
            <w:r>
              <w:rPr>
                <w:noProof/>
                <w:webHidden/>
              </w:rPr>
              <w:tab/>
            </w:r>
            <w:r>
              <w:rPr>
                <w:noProof/>
                <w:webHidden/>
              </w:rPr>
              <w:fldChar w:fldCharType="begin"/>
            </w:r>
            <w:r>
              <w:rPr>
                <w:noProof/>
                <w:webHidden/>
              </w:rPr>
              <w:instrText xml:space="preserve"> PAGEREF _Toc91608885 \h </w:instrText>
            </w:r>
            <w:r>
              <w:rPr>
                <w:noProof/>
                <w:webHidden/>
              </w:rPr>
            </w:r>
            <w:r>
              <w:rPr>
                <w:noProof/>
                <w:webHidden/>
              </w:rPr>
              <w:fldChar w:fldCharType="separate"/>
            </w:r>
            <w:r>
              <w:rPr>
                <w:noProof/>
                <w:webHidden/>
              </w:rPr>
              <w:t>54</w:t>
            </w:r>
            <w:r>
              <w:rPr>
                <w:noProof/>
                <w:webHidden/>
              </w:rPr>
              <w:fldChar w:fldCharType="end"/>
            </w:r>
          </w:hyperlink>
        </w:p>
        <w:p w14:paraId="17D7E2A3" w14:textId="40907E6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6" w:history="1">
            <w:r w:rsidRPr="0023774B">
              <w:rPr>
                <w:rStyle w:val="Hyperlink"/>
                <w:noProof/>
              </w:rPr>
              <w:t>2.8.2 Ưu điểm và nhược điểm của mạng không dây</w:t>
            </w:r>
            <w:r>
              <w:rPr>
                <w:noProof/>
                <w:webHidden/>
              </w:rPr>
              <w:tab/>
            </w:r>
            <w:r>
              <w:rPr>
                <w:noProof/>
                <w:webHidden/>
              </w:rPr>
              <w:fldChar w:fldCharType="begin"/>
            </w:r>
            <w:r>
              <w:rPr>
                <w:noProof/>
                <w:webHidden/>
              </w:rPr>
              <w:instrText xml:space="preserve"> PAGEREF _Toc91608886 \h </w:instrText>
            </w:r>
            <w:r>
              <w:rPr>
                <w:noProof/>
                <w:webHidden/>
              </w:rPr>
            </w:r>
            <w:r>
              <w:rPr>
                <w:noProof/>
                <w:webHidden/>
              </w:rPr>
              <w:fldChar w:fldCharType="separate"/>
            </w:r>
            <w:r>
              <w:rPr>
                <w:noProof/>
                <w:webHidden/>
              </w:rPr>
              <w:t>55</w:t>
            </w:r>
            <w:r>
              <w:rPr>
                <w:noProof/>
                <w:webHidden/>
              </w:rPr>
              <w:fldChar w:fldCharType="end"/>
            </w:r>
          </w:hyperlink>
        </w:p>
        <w:p w14:paraId="501E34FF" w14:textId="4F763CE7"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7" w:history="1">
            <w:r w:rsidRPr="0023774B">
              <w:rPr>
                <w:rStyle w:val="Hyperlink"/>
                <w:noProof/>
              </w:rPr>
              <w:t>2.8.3 So sánh giữa mạng có dây và mạng không dây</w:t>
            </w:r>
            <w:r>
              <w:rPr>
                <w:noProof/>
                <w:webHidden/>
              </w:rPr>
              <w:tab/>
            </w:r>
            <w:r>
              <w:rPr>
                <w:noProof/>
                <w:webHidden/>
              </w:rPr>
              <w:fldChar w:fldCharType="begin"/>
            </w:r>
            <w:r>
              <w:rPr>
                <w:noProof/>
                <w:webHidden/>
              </w:rPr>
              <w:instrText xml:space="preserve"> PAGEREF _Toc91608887 \h </w:instrText>
            </w:r>
            <w:r>
              <w:rPr>
                <w:noProof/>
                <w:webHidden/>
              </w:rPr>
            </w:r>
            <w:r>
              <w:rPr>
                <w:noProof/>
                <w:webHidden/>
              </w:rPr>
              <w:fldChar w:fldCharType="separate"/>
            </w:r>
            <w:r>
              <w:rPr>
                <w:noProof/>
                <w:webHidden/>
              </w:rPr>
              <w:t>56</w:t>
            </w:r>
            <w:r>
              <w:rPr>
                <w:noProof/>
                <w:webHidden/>
              </w:rPr>
              <w:fldChar w:fldCharType="end"/>
            </w:r>
          </w:hyperlink>
        </w:p>
        <w:p w14:paraId="31E3F3CD" w14:textId="2FA09EE5"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88" w:history="1">
            <w:r w:rsidRPr="0023774B">
              <w:rPr>
                <w:rStyle w:val="Hyperlink"/>
                <w:noProof/>
              </w:rPr>
              <w:t>2.9 Các chuẩn mạng không dây</w:t>
            </w:r>
            <w:r>
              <w:rPr>
                <w:noProof/>
                <w:webHidden/>
              </w:rPr>
              <w:tab/>
            </w:r>
            <w:r>
              <w:rPr>
                <w:noProof/>
                <w:webHidden/>
              </w:rPr>
              <w:fldChar w:fldCharType="begin"/>
            </w:r>
            <w:r>
              <w:rPr>
                <w:noProof/>
                <w:webHidden/>
              </w:rPr>
              <w:instrText xml:space="preserve"> PAGEREF _Toc91608888 \h </w:instrText>
            </w:r>
            <w:r>
              <w:rPr>
                <w:noProof/>
                <w:webHidden/>
              </w:rPr>
            </w:r>
            <w:r>
              <w:rPr>
                <w:noProof/>
                <w:webHidden/>
              </w:rPr>
              <w:fldChar w:fldCharType="separate"/>
            </w:r>
            <w:r>
              <w:rPr>
                <w:noProof/>
                <w:webHidden/>
              </w:rPr>
              <w:t>57</w:t>
            </w:r>
            <w:r>
              <w:rPr>
                <w:noProof/>
                <w:webHidden/>
              </w:rPr>
              <w:fldChar w:fldCharType="end"/>
            </w:r>
          </w:hyperlink>
        </w:p>
        <w:p w14:paraId="110CDF29" w14:textId="60E0EE3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89" w:history="1">
            <w:r w:rsidRPr="0023774B">
              <w:rPr>
                <w:rStyle w:val="Hyperlink"/>
                <w:noProof/>
              </w:rPr>
              <w:t>2.9.1 Chuẩn 802.11a</w:t>
            </w:r>
            <w:r>
              <w:rPr>
                <w:noProof/>
                <w:webHidden/>
              </w:rPr>
              <w:tab/>
            </w:r>
            <w:r>
              <w:rPr>
                <w:noProof/>
                <w:webHidden/>
              </w:rPr>
              <w:fldChar w:fldCharType="begin"/>
            </w:r>
            <w:r>
              <w:rPr>
                <w:noProof/>
                <w:webHidden/>
              </w:rPr>
              <w:instrText xml:space="preserve"> PAGEREF _Toc91608889 \h </w:instrText>
            </w:r>
            <w:r>
              <w:rPr>
                <w:noProof/>
                <w:webHidden/>
              </w:rPr>
            </w:r>
            <w:r>
              <w:rPr>
                <w:noProof/>
                <w:webHidden/>
              </w:rPr>
              <w:fldChar w:fldCharType="separate"/>
            </w:r>
            <w:r>
              <w:rPr>
                <w:noProof/>
                <w:webHidden/>
              </w:rPr>
              <w:t>58</w:t>
            </w:r>
            <w:r>
              <w:rPr>
                <w:noProof/>
                <w:webHidden/>
              </w:rPr>
              <w:fldChar w:fldCharType="end"/>
            </w:r>
          </w:hyperlink>
        </w:p>
        <w:p w14:paraId="35D9D9A6" w14:textId="2BE5E59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0" w:history="1">
            <w:r w:rsidRPr="0023774B">
              <w:rPr>
                <w:rStyle w:val="Hyperlink"/>
                <w:noProof/>
              </w:rPr>
              <w:t>2.9.2 Chuẩn 802.11b</w:t>
            </w:r>
            <w:r>
              <w:rPr>
                <w:noProof/>
                <w:webHidden/>
              </w:rPr>
              <w:tab/>
            </w:r>
            <w:r>
              <w:rPr>
                <w:noProof/>
                <w:webHidden/>
              </w:rPr>
              <w:fldChar w:fldCharType="begin"/>
            </w:r>
            <w:r>
              <w:rPr>
                <w:noProof/>
                <w:webHidden/>
              </w:rPr>
              <w:instrText xml:space="preserve"> PAGEREF _Toc91608890 \h </w:instrText>
            </w:r>
            <w:r>
              <w:rPr>
                <w:noProof/>
                <w:webHidden/>
              </w:rPr>
            </w:r>
            <w:r>
              <w:rPr>
                <w:noProof/>
                <w:webHidden/>
              </w:rPr>
              <w:fldChar w:fldCharType="separate"/>
            </w:r>
            <w:r>
              <w:rPr>
                <w:noProof/>
                <w:webHidden/>
              </w:rPr>
              <w:t>59</w:t>
            </w:r>
            <w:r>
              <w:rPr>
                <w:noProof/>
                <w:webHidden/>
              </w:rPr>
              <w:fldChar w:fldCharType="end"/>
            </w:r>
          </w:hyperlink>
        </w:p>
        <w:p w14:paraId="017F802A" w14:textId="15CE4DE8"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1" w:history="1">
            <w:r w:rsidRPr="0023774B">
              <w:rPr>
                <w:rStyle w:val="Hyperlink"/>
                <w:noProof/>
              </w:rPr>
              <w:t>2.9.3 Chuẩn 802.11g</w:t>
            </w:r>
            <w:r>
              <w:rPr>
                <w:noProof/>
                <w:webHidden/>
              </w:rPr>
              <w:tab/>
            </w:r>
            <w:r>
              <w:rPr>
                <w:noProof/>
                <w:webHidden/>
              </w:rPr>
              <w:fldChar w:fldCharType="begin"/>
            </w:r>
            <w:r>
              <w:rPr>
                <w:noProof/>
                <w:webHidden/>
              </w:rPr>
              <w:instrText xml:space="preserve"> PAGEREF _Toc91608891 \h </w:instrText>
            </w:r>
            <w:r>
              <w:rPr>
                <w:noProof/>
                <w:webHidden/>
              </w:rPr>
            </w:r>
            <w:r>
              <w:rPr>
                <w:noProof/>
                <w:webHidden/>
              </w:rPr>
              <w:fldChar w:fldCharType="separate"/>
            </w:r>
            <w:r>
              <w:rPr>
                <w:noProof/>
                <w:webHidden/>
              </w:rPr>
              <w:t>60</w:t>
            </w:r>
            <w:r>
              <w:rPr>
                <w:noProof/>
                <w:webHidden/>
              </w:rPr>
              <w:fldChar w:fldCharType="end"/>
            </w:r>
          </w:hyperlink>
        </w:p>
        <w:p w14:paraId="136469FB" w14:textId="76A64C89"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2" w:history="1">
            <w:r w:rsidRPr="0023774B">
              <w:rPr>
                <w:rStyle w:val="Hyperlink"/>
                <w:noProof/>
              </w:rPr>
              <w:t>2.9.4 Chuẩn 802.11n</w:t>
            </w:r>
            <w:r>
              <w:rPr>
                <w:noProof/>
                <w:webHidden/>
              </w:rPr>
              <w:tab/>
            </w:r>
            <w:r>
              <w:rPr>
                <w:noProof/>
                <w:webHidden/>
              </w:rPr>
              <w:fldChar w:fldCharType="begin"/>
            </w:r>
            <w:r>
              <w:rPr>
                <w:noProof/>
                <w:webHidden/>
              </w:rPr>
              <w:instrText xml:space="preserve"> PAGEREF _Toc91608892 \h </w:instrText>
            </w:r>
            <w:r>
              <w:rPr>
                <w:noProof/>
                <w:webHidden/>
              </w:rPr>
            </w:r>
            <w:r>
              <w:rPr>
                <w:noProof/>
                <w:webHidden/>
              </w:rPr>
              <w:fldChar w:fldCharType="separate"/>
            </w:r>
            <w:r>
              <w:rPr>
                <w:noProof/>
                <w:webHidden/>
              </w:rPr>
              <w:t>60</w:t>
            </w:r>
            <w:r>
              <w:rPr>
                <w:noProof/>
                <w:webHidden/>
              </w:rPr>
              <w:fldChar w:fldCharType="end"/>
            </w:r>
          </w:hyperlink>
        </w:p>
        <w:p w14:paraId="0E4287CC" w14:textId="093BCC6C"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3" w:history="1">
            <w:r w:rsidRPr="0023774B">
              <w:rPr>
                <w:rStyle w:val="Hyperlink"/>
                <w:noProof/>
              </w:rPr>
              <w:t>2.9.5 Chuẩn 802.11ac</w:t>
            </w:r>
            <w:r>
              <w:rPr>
                <w:noProof/>
                <w:webHidden/>
              </w:rPr>
              <w:tab/>
            </w:r>
            <w:r>
              <w:rPr>
                <w:noProof/>
                <w:webHidden/>
              </w:rPr>
              <w:fldChar w:fldCharType="begin"/>
            </w:r>
            <w:r>
              <w:rPr>
                <w:noProof/>
                <w:webHidden/>
              </w:rPr>
              <w:instrText xml:space="preserve"> PAGEREF _Toc91608893 \h </w:instrText>
            </w:r>
            <w:r>
              <w:rPr>
                <w:noProof/>
                <w:webHidden/>
              </w:rPr>
            </w:r>
            <w:r>
              <w:rPr>
                <w:noProof/>
                <w:webHidden/>
              </w:rPr>
              <w:fldChar w:fldCharType="separate"/>
            </w:r>
            <w:r>
              <w:rPr>
                <w:noProof/>
                <w:webHidden/>
              </w:rPr>
              <w:t>61</w:t>
            </w:r>
            <w:r>
              <w:rPr>
                <w:noProof/>
                <w:webHidden/>
              </w:rPr>
              <w:fldChar w:fldCharType="end"/>
            </w:r>
          </w:hyperlink>
        </w:p>
        <w:p w14:paraId="29605246" w14:textId="07935627"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94" w:history="1">
            <w:r w:rsidRPr="0023774B">
              <w:rPr>
                <w:rStyle w:val="Hyperlink"/>
                <w:noProof/>
              </w:rPr>
              <w:t>2.10 Cơ sở hạ tầng và mô hình mạng WLAN</w:t>
            </w:r>
            <w:r>
              <w:rPr>
                <w:noProof/>
                <w:webHidden/>
              </w:rPr>
              <w:tab/>
            </w:r>
            <w:r>
              <w:rPr>
                <w:noProof/>
                <w:webHidden/>
              </w:rPr>
              <w:fldChar w:fldCharType="begin"/>
            </w:r>
            <w:r>
              <w:rPr>
                <w:noProof/>
                <w:webHidden/>
              </w:rPr>
              <w:instrText xml:space="preserve"> PAGEREF _Toc91608894 \h </w:instrText>
            </w:r>
            <w:r>
              <w:rPr>
                <w:noProof/>
                <w:webHidden/>
              </w:rPr>
            </w:r>
            <w:r>
              <w:rPr>
                <w:noProof/>
                <w:webHidden/>
              </w:rPr>
              <w:fldChar w:fldCharType="separate"/>
            </w:r>
            <w:r>
              <w:rPr>
                <w:noProof/>
                <w:webHidden/>
              </w:rPr>
              <w:t>61</w:t>
            </w:r>
            <w:r>
              <w:rPr>
                <w:noProof/>
                <w:webHidden/>
              </w:rPr>
              <w:fldChar w:fldCharType="end"/>
            </w:r>
          </w:hyperlink>
        </w:p>
        <w:p w14:paraId="6F410940" w14:textId="5EAEBF28"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5" w:history="1">
            <w:r w:rsidRPr="0023774B">
              <w:rPr>
                <w:rStyle w:val="Hyperlink"/>
                <w:noProof/>
              </w:rPr>
              <w:t>2.10.1 Cơ sở hạ tầng mạng WLAN</w:t>
            </w:r>
            <w:r>
              <w:rPr>
                <w:noProof/>
                <w:webHidden/>
              </w:rPr>
              <w:tab/>
            </w:r>
            <w:r>
              <w:rPr>
                <w:noProof/>
                <w:webHidden/>
              </w:rPr>
              <w:fldChar w:fldCharType="begin"/>
            </w:r>
            <w:r>
              <w:rPr>
                <w:noProof/>
                <w:webHidden/>
              </w:rPr>
              <w:instrText xml:space="preserve"> PAGEREF _Toc91608895 \h </w:instrText>
            </w:r>
            <w:r>
              <w:rPr>
                <w:noProof/>
                <w:webHidden/>
              </w:rPr>
            </w:r>
            <w:r>
              <w:rPr>
                <w:noProof/>
                <w:webHidden/>
              </w:rPr>
              <w:fldChar w:fldCharType="separate"/>
            </w:r>
            <w:r>
              <w:rPr>
                <w:noProof/>
                <w:webHidden/>
              </w:rPr>
              <w:t>61</w:t>
            </w:r>
            <w:r>
              <w:rPr>
                <w:noProof/>
                <w:webHidden/>
              </w:rPr>
              <w:fldChar w:fldCharType="end"/>
            </w:r>
          </w:hyperlink>
        </w:p>
        <w:p w14:paraId="2D0CDF30" w14:textId="5BF03EC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6" w:history="1">
            <w:r w:rsidRPr="0023774B">
              <w:rPr>
                <w:rStyle w:val="Hyperlink"/>
                <w:noProof/>
              </w:rPr>
              <w:t>2.10.2 Các mô hình WLAN</w:t>
            </w:r>
            <w:r>
              <w:rPr>
                <w:noProof/>
                <w:webHidden/>
              </w:rPr>
              <w:tab/>
            </w:r>
            <w:r>
              <w:rPr>
                <w:noProof/>
                <w:webHidden/>
              </w:rPr>
              <w:fldChar w:fldCharType="begin"/>
            </w:r>
            <w:r>
              <w:rPr>
                <w:noProof/>
                <w:webHidden/>
              </w:rPr>
              <w:instrText xml:space="preserve"> PAGEREF _Toc91608896 \h </w:instrText>
            </w:r>
            <w:r>
              <w:rPr>
                <w:noProof/>
                <w:webHidden/>
              </w:rPr>
            </w:r>
            <w:r>
              <w:rPr>
                <w:noProof/>
                <w:webHidden/>
              </w:rPr>
              <w:fldChar w:fldCharType="separate"/>
            </w:r>
            <w:r>
              <w:rPr>
                <w:noProof/>
                <w:webHidden/>
              </w:rPr>
              <w:t>65</w:t>
            </w:r>
            <w:r>
              <w:rPr>
                <w:noProof/>
                <w:webHidden/>
              </w:rPr>
              <w:fldChar w:fldCharType="end"/>
            </w:r>
          </w:hyperlink>
        </w:p>
        <w:p w14:paraId="61DB0B21" w14:textId="25C8FA40"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897" w:history="1">
            <w:r w:rsidRPr="0023774B">
              <w:rPr>
                <w:rStyle w:val="Hyperlink"/>
                <w:noProof/>
              </w:rPr>
              <w:t>2.11 Các hình thức tấn công phổ biến trong WLAN</w:t>
            </w:r>
            <w:r>
              <w:rPr>
                <w:noProof/>
                <w:webHidden/>
              </w:rPr>
              <w:tab/>
            </w:r>
            <w:r>
              <w:rPr>
                <w:noProof/>
                <w:webHidden/>
              </w:rPr>
              <w:fldChar w:fldCharType="begin"/>
            </w:r>
            <w:r>
              <w:rPr>
                <w:noProof/>
                <w:webHidden/>
              </w:rPr>
              <w:instrText xml:space="preserve"> PAGEREF _Toc91608897 \h </w:instrText>
            </w:r>
            <w:r>
              <w:rPr>
                <w:noProof/>
                <w:webHidden/>
              </w:rPr>
            </w:r>
            <w:r>
              <w:rPr>
                <w:noProof/>
                <w:webHidden/>
              </w:rPr>
              <w:fldChar w:fldCharType="separate"/>
            </w:r>
            <w:r>
              <w:rPr>
                <w:noProof/>
                <w:webHidden/>
              </w:rPr>
              <w:t>68</w:t>
            </w:r>
            <w:r>
              <w:rPr>
                <w:noProof/>
                <w:webHidden/>
              </w:rPr>
              <w:fldChar w:fldCharType="end"/>
            </w:r>
          </w:hyperlink>
        </w:p>
        <w:p w14:paraId="2B46D0E6" w14:textId="3B9F60B4"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8" w:history="1">
            <w:r w:rsidRPr="0023774B">
              <w:rPr>
                <w:rStyle w:val="Hyperlink"/>
                <w:noProof/>
              </w:rPr>
              <w:t>2.11.1 Rouge Access Point</w:t>
            </w:r>
            <w:r>
              <w:rPr>
                <w:noProof/>
                <w:webHidden/>
              </w:rPr>
              <w:tab/>
            </w:r>
            <w:r>
              <w:rPr>
                <w:noProof/>
                <w:webHidden/>
              </w:rPr>
              <w:fldChar w:fldCharType="begin"/>
            </w:r>
            <w:r>
              <w:rPr>
                <w:noProof/>
                <w:webHidden/>
              </w:rPr>
              <w:instrText xml:space="preserve"> PAGEREF _Toc91608898 \h </w:instrText>
            </w:r>
            <w:r>
              <w:rPr>
                <w:noProof/>
                <w:webHidden/>
              </w:rPr>
            </w:r>
            <w:r>
              <w:rPr>
                <w:noProof/>
                <w:webHidden/>
              </w:rPr>
              <w:fldChar w:fldCharType="separate"/>
            </w:r>
            <w:r>
              <w:rPr>
                <w:noProof/>
                <w:webHidden/>
              </w:rPr>
              <w:t>68</w:t>
            </w:r>
            <w:r>
              <w:rPr>
                <w:noProof/>
                <w:webHidden/>
              </w:rPr>
              <w:fldChar w:fldCharType="end"/>
            </w:r>
          </w:hyperlink>
        </w:p>
        <w:p w14:paraId="56C8CE36" w14:textId="4D9FF93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899" w:history="1">
            <w:r w:rsidRPr="0023774B">
              <w:rPr>
                <w:rStyle w:val="Hyperlink"/>
                <w:noProof/>
              </w:rPr>
              <w:t>2.11.2 Tấn công yêu cầu xác thực lại</w:t>
            </w:r>
            <w:r>
              <w:rPr>
                <w:noProof/>
                <w:webHidden/>
              </w:rPr>
              <w:tab/>
            </w:r>
            <w:r>
              <w:rPr>
                <w:noProof/>
                <w:webHidden/>
              </w:rPr>
              <w:fldChar w:fldCharType="begin"/>
            </w:r>
            <w:r>
              <w:rPr>
                <w:noProof/>
                <w:webHidden/>
              </w:rPr>
              <w:instrText xml:space="preserve"> PAGEREF _Toc91608899 \h </w:instrText>
            </w:r>
            <w:r>
              <w:rPr>
                <w:noProof/>
                <w:webHidden/>
              </w:rPr>
            </w:r>
            <w:r>
              <w:rPr>
                <w:noProof/>
                <w:webHidden/>
              </w:rPr>
              <w:fldChar w:fldCharType="separate"/>
            </w:r>
            <w:r>
              <w:rPr>
                <w:noProof/>
                <w:webHidden/>
              </w:rPr>
              <w:t>70</w:t>
            </w:r>
            <w:r>
              <w:rPr>
                <w:noProof/>
                <w:webHidden/>
              </w:rPr>
              <w:fldChar w:fldCharType="end"/>
            </w:r>
          </w:hyperlink>
        </w:p>
        <w:p w14:paraId="709BD278" w14:textId="6907608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0" w:history="1">
            <w:r w:rsidRPr="0023774B">
              <w:rPr>
                <w:rStyle w:val="Hyperlink"/>
                <w:noProof/>
              </w:rPr>
              <w:t>2.11.3 Face Access Point</w:t>
            </w:r>
            <w:r>
              <w:rPr>
                <w:noProof/>
                <w:webHidden/>
              </w:rPr>
              <w:tab/>
            </w:r>
            <w:r>
              <w:rPr>
                <w:noProof/>
                <w:webHidden/>
              </w:rPr>
              <w:fldChar w:fldCharType="begin"/>
            </w:r>
            <w:r>
              <w:rPr>
                <w:noProof/>
                <w:webHidden/>
              </w:rPr>
              <w:instrText xml:space="preserve"> PAGEREF _Toc91608900 \h </w:instrText>
            </w:r>
            <w:r>
              <w:rPr>
                <w:noProof/>
                <w:webHidden/>
              </w:rPr>
            </w:r>
            <w:r>
              <w:rPr>
                <w:noProof/>
                <w:webHidden/>
              </w:rPr>
              <w:fldChar w:fldCharType="separate"/>
            </w:r>
            <w:r>
              <w:rPr>
                <w:noProof/>
                <w:webHidden/>
              </w:rPr>
              <w:t>71</w:t>
            </w:r>
            <w:r>
              <w:rPr>
                <w:noProof/>
                <w:webHidden/>
              </w:rPr>
              <w:fldChar w:fldCharType="end"/>
            </w:r>
          </w:hyperlink>
        </w:p>
        <w:p w14:paraId="24E6322B" w14:textId="1398080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1" w:history="1">
            <w:r w:rsidRPr="0023774B">
              <w:rPr>
                <w:rStyle w:val="Hyperlink"/>
                <w:noProof/>
              </w:rPr>
              <w:t>2.11.4 Tấn công dựa trên sự cảm nhận sóng mạng lớp vật lý</w:t>
            </w:r>
            <w:r>
              <w:rPr>
                <w:noProof/>
                <w:webHidden/>
              </w:rPr>
              <w:tab/>
            </w:r>
            <w:r>
              <w:rPr>
                <w:noProof/>
                <w:webHidden/>
              </w:rPr>
              <w:fldChar w:fldCharType="begin"/>
            </w:r>
            <w:r>
              <w:rPr>
                <w:noProof/>
                <w:webHidden/>
              </w:rPr>
              <w:instrText xml:space="preserve"> PAGEREF _Toc91608901 \h </w:instrText>
            </w:r>
            <w:r>
              <w:rPr>
                <w:noProof/>
                <w:webHidden/>
              </w:rPr>
            </w:r>
            <w:r>
              <w:rPr>
                <w:noProof/>
                <w:webHidden/>
              </w:rPr>
              <w:fldChar w:fldCharType="separate"/>
            </w:r>
            <w:r>
              <w:rPr>
                <w:noProof/>
                <w:webHidden/>
              </w:rPr>
              <w:t>71</w:t>
            </w:r>
            <w:r>
              <w:rPr>
                <w:noProof/>
                <w:webHidden/>
              </w:rPr>
              <w:fldChar w:fldCharType="end"/>
            </w:r>
          </w:hyperlink>
        </w:p>
        <w:p w14:paraId="2E1F56BE" w14:textId="6EF4D1B6"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2" w:history="1">
            <w:r w:rsidRPr="0023774B">
              <w:rPr>
                <w:rStyle w:val="Hyperlink"/>
                <w:noProof/>
              </w:rPr>
              <w:t>2.11.5 Tấn công ngắt kết nối</w:t>
            </w:r>
            <w:r>
              <w:rPr>
                <w:noProof/>
                <w:webHidden/>
              </w:rPr>
              <w:tab/>
            </w:r>
            <w:r>
              <w:rPr>
                <w:noProof/>
                <w:webHidden/>
              </w:rPr>
              <w:fldChar w:fldCharType="begin"/>
            </w:r>
            <w:r>
              <w:rPr>
                <w:noProof/>
                <w:webHidden/>
              </w:rPr>
              <w:instrText xml:space="preserve"> PAGEREF _Toc91608902 \h </w:instrText>
            </w:r>
            <w:r>
              <w:rPr>
                <w:noProof/>
                <w:webHidden/>
              </w:rPr>
            </w:r>
            <w:r>
              <w:rPr>
                <w:noProof/>
                <w:webHidden/>
              </w:rPr>
              <w:fldChar w:fldCharType="separate"/>
            </w:r>
            <w:r>
              <w:rPr>
                <w:noProof/>
                <w:webHidden/>
              </w:rPr>
              <w:t>72</w:t>
            </w:r>
            <w:r>
              <w:rPr>
                <w:noProof/>
                <w:webHidden/>
              </w:rPr>
              <w:fldChar w:fldCharType="end"/>
            </w:r>
          </w:hyperlink>
        </w:p>
        <w:p w14:paraId="034F7691" w14:textId="2CD08FE0"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903" w:history="1">
            <w:r w:rsidRPr="0023774B">
              <w:rPr>
                <w:rStyle w:val="Hyperlink"/>
                <w:noProof/>
              </w:rPr>
              <w:t>2.12 Các giải pháp bảo mật WLAN</w:t>
            </w:r>
            <w:r>
              <w:rPr>
                <w:noProof/>
                <w:webHidden/>
              </w:rPr>
              <w:tab/>
            </w:r>
            <w:r>
              <w:rPr>
                <w:noProof/>
                <w:webHidden/>
              </w:rPr>
              <w:fldChar w:fldCharType="begin"/>
            </w:r>
            <w:r>
              <w:rPr>
                <w:noProof/>
                <w:webHidden/>
              </w:rPr>
              <w:instrText xml:space="preserve"> PAGEREF _Toc91608903 \h </w:instrText>
            </w:r>
            <w:r>
              <w:rPr>
                <w:noProof/>
                <w:webHidden/>
              </w:rPr>
            </w:r>
            <w:r>
              <w:rPr>
                <w:noProof/>
                <w:webHidden/>
              </w:rPr>
              <w:fldChar w:fldCharType="separate"/>
            </w:r>
            <w:r>
              <w:rPr>
                <w:noProof/>
                <w:webHidden/>
              </w:rPr>
              <w:t>73</w:t>
            </w:r>
            <w:r>
              <w:rPr>
                <w:noProof/>
                <w:webHidden/>
              </w:rPr>
              <w:fldChar w:fldCharType="end"/>
            </w:r>
          </w:hyperlink>
        </w:p>
        <w:p w14:paraId="1A844D5A" w14:textId="18B3F3AB"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4" w:history="1">
            <w:r w:rsidRPr="0023774B">
              <w:rPr>
                <w:rStyle w:val="Hyperlink"/>
                <w:noProof/>
              </w:rPr>
              <w:t>2.12.1 WEP</w:t>
            </w:r>
            <w:r>
              <w:rPr>
                <w:noProof/>
                <w:webHidden/>
              </w:rPr>
              <w:tab/>
            </w:r>
            <w:r>
              <w:rPr>
                <w:noProof/>
                <w:webHidden/>
              </w:rPr>
              <w:fldChar w:fldCharType="begin"/>
            </w:r>
            <w:r>
              <w:rPr>
                <w:noProof/>
                <w:webHidden/>
              </w:rPr>
              <w:instrText xml:space="preserve"> PAGEREF _Toc91608904 \h </w:instrText>
            </w:r>
            <w:r>
              <w:rPr>
                <w:noProof/>
                <w:webHidden/>
              </w:rPr>
            </w:r>
            <w:r>
              <w:rPr>
                <w:noProof/>
                <w:webHidden/>
              </w:rPr>
              <w:fldChar w:fldCharType="separate"/>
            </w:r>
            <w:r>
              <w:rPr>
                <w:noProof/>
                <w:webHidden/>
              </w:rPr>
              <w:t>73</w:t>
            </w:r>
            <w:r>
              <w:rPr>
                <w:noProof/>
                <w:webHidden/>
              </w:rPr>
              <w:fldChar w:fldCharType="end"/>
            </w:r>
          </w:hyperlink>
        </w:p>
        <w:p w14:paraId="609843C5" w14:textId="25C8AF4F"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5" w:history="1">
            <w:r w:rsidRPr="0023774B">
              <w:rPr>
                <w:rStyle w:val="Hyperlink"/>
                <w:noProof/>
              </w:rPr>
              <w:t>2.12.2 WLAN VPN</w:t>
            </w:r>
            <w:r>
              <w:rPr>
                <w:noProof/>
                <w:webHidden/>
              </w:rPr>
              <w:tab/>
            </w:r>
            <w:r>
              <w:rPr>
                <w:noProof/>
                <w:webHidden/>
              </w:rPr>
              <w:fldChar w:fldCharType="begin"/>
            </w:r>
            <w:r>
              <w:rPr>
                <w:noProof/>
                <w:webHidden/>
              </w:rPr>
              <w:instrText xml:space="preserve"> PAGEREF _Toc91608905 \h </w:instrText>
            </w:r>
            <w:r>
              <w:rPr>
                <w:noProof/>
                <w:webHidden/>
              </w:rPr>
            </w:r>
            <w:r>
              <w:rPr>
                <w:noProof/>
                <w:webHidden/>
              </w:rPr>
              <w:fldChar w:fldCharType="separate"/>
            </w:r>
            <w:r>
              <w:rPr>
                <w:noProof/>
                <w:webHidden/>
              </w:rPr>
              <w:t>74</w:t>
            </w:r>
            <w:r>
              <w:rPr>
                <w:noProof/>
                <w:webHidden/>
              </w:rPr>
              <w:fldChar w:fldCharType="end"/>
            </w:r>
          </w:hyperlink>
        </w:p>
        <w:p w14:paraId="4C6CD7C0" w14:textId="60209D6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6" w:history="1">
            <w:r w:rsidRPr="0023774B">
              <w:rPr>
                <w:rStyle w:val="Hyperlink"/>
                <w:noProof/>
              </w:rPr>
              <w:t>2.12.3 Temporal Key Integrity Protocol (TKIP)</w:t>
            </w:r>
            <w:r>
              <w:rPr>
                <w:noProof/>
                <w:webHidden/>
              </w:rPr>
              <w:tab/>
            </w:r>
            <w:r>
              <w:rPr>
                <w:noProof/>
                <w:webHidden/>
              </w:rPr>
              <w:fldChar w:fldCharType="begin"/>
            </w:r>
            <w:r>
              <w:rPr>
                <w:noProof/>
                <w:webHidden/>
              </w:rPr>
              <w:instrText xml:space="preserve"> PAGEREF _Toc91608906 \h </w:instrText>
            </w:r>
            <w:r>
              <w:rPr>
                <w:noProof/>
                <w:webHidden/>
              </w:rPr>
            </w:r>
            <w:r>
              <w:rPr>
                <w:noProof/>
                <w:webHidden/>
              </w:rPr>
              <w:fldChar w:fldCharType="separate"/>
            </w:r>
            <w:r>
              <w:rPr>
                <w:noProof/>
                <w:webHidden/>
              </w:rPr>
              <w:t>75</w:t>
            </w:r>
            <w:r>
              <w:rPr>
                <w:noProof/>
                <w:webHidden/>
              </w:rPr>
              <w:fldChar w:fldCharType="end"/>
            </w:r>
          </w:hyperlink>
        </w:p>
        <w:p w14:paraId="069DABE8" w14:textId="10CFA329"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7" w:history="1">
            <w:r w:rsidRPr="0023774B">
              <w:rPr>
                <w:rStyle w:val="Hyperlink"/>
                <w:noProof/>
              </w:rPr>
              <w:t>2.12.4 AES</w:t>
            </w:r>
            <w:r>
              <w:rPr>
                <w:noProof/>
                <w:webHidden/>
              </w:rPr>
              <w:tab/>
            </w:r>
            <w:r>
              <w:rPr>
                <w:noProof/>
                <w:webHidden/>
              </w:rPr>
              <w:fldChar w:fldCharType="begin"/>
            </w:r>
            <w:r>
              <w:rPr>
                <w:noProof/>
                <w:webHidden/>
              </w:rPr>
              <w:instrText xml:space="preserve"> PAGEREF _Toc91608907 \h </w:instrText>
            </w:r>
            <w:r>
              <w:rPr>
                <w:noProof/>
                <w:webHidden/>
              </w:rPr>
            </w:r>
            <w:r>
              <w:rPr>
                <w:noProof/>
                <w:webHidden/>
              </w:rPr>
              <w:fldChar w:fldCharType="separate"/>
            </w:r>
            <w:r>
              <w:rPr>
                <w:noProof/>
                <w:webHidden/>
              </w:rPr>
              <w:t>75</w:t>
            </w:r>
            <w:r>
              <w:rPr>
                <w:noProof/>
                <w:webHidden/>
              </w:rPr>
              <w:fldChar w:fldCharType="end"/>
            </w:r>
          </w:hyperlink>
        </w:p>
        <w:p w14:paraId="69D89DDF" w14:textId="59465DC9"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8" w:history="1">
            <w:r w:rsidRPr="0023774B">
              <w:rPr>
                <w:rStyle w:val="Hyperlink"/>
                <w:noProof/>
              </w:rPr>
              <w:t>2.12.5 802.1x và EAP</w:t>
            </w:r>
            <w:r>
              <w:rPr>
                <w:noProof/>
                <w:webHidden/>
              </w:rPr>
              <w:tab/>
            </w:r>
            <w:r>
              <w:rPr>
                <w:noProof/>
                <w:webHidden/>
              </w:rPr>
              <w:fldChar w:fldCharType="begin"/>
            </w:r>
            <w:r>
              <w:rPr>
                <w:noProof/>
                <w:webHidden/>
              </w:rPr>
              <w:instrText xml:space="preserve"> PAGEREF _Toc91608908 \h </w:instrText>
            </w:r>
            <w:r>
              <w:rPr>
                <w:noProof/>
                <w:webHidden/>
              </w:rPr>
            </w:r>
            <w:r>
              <w:rPr>
                <w:noProof/>
                <w:webHidden/>
              </w:rPr>
              <w:fldChar w:fldCharType="separate"/>
            </w:r>
            <w:r>
              <w:rPr>
                <w:noProof/>
                <w:webHidden/>
              </w:rPr>
              <w:t>76</w:t>
            </w:r>
            <w:r>
              <w:rPr>
                <w:noProof/>
                <w:webHidden/>
              </w:rPr>
              <w:fldChar w:fldCharType="end"/>
            </w:r>
          </w:hyperlink>
        </w:p>
        <w:p w14:paraId="362D75DD" w14:textId="74025120"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09" w:history="1">
            <w:r w:rsidRPr="0023774B">
              <w:rPr>
                <w:rStyle w:val="Hyperlink"/>
                <w:noProof/>
              </w:rPr>
              <w:t>2.12.6 WI-FI Protected Access (WPA)</w:t>
            </w:r>
            <w:r>
              <w:rPr>
                <w:noProof/>
                <w:webHidden/>
              </w:rPr>
              <w:tab/>
            </w:r>
            <w:r>
              <w:rPr>
                <w:noProof/>
                <w:webHidden/>
              </w:rPr>
              <w:fldChar w:fldCharType="begin"/>
            </w:r>
            <w:r>
              <w:rPr>
                <w:noProof/>
                <w:webHidden/>
              </w:rPr>
              <w:instrText xml:space="preserve"> PAGEREF _Toc91608909 \h </w:instrText>
            </w:r>
            <w:r>
              <w:rPr>
                <w:noProof/>
                <w:webHidden/>
              </w:rPr>
            </w:r>
            <w:r>
              <w:rPr>
                <w:noProof/>
                <w:webHidden/>
              </w:rPr>
              <w:fldChar w:fldCharType="separate"/>
            </w:r>
            <w:r>
              <w:rPr>
                <w:noProof/>
                <w:webHidden/>
              </w:rPr>
              <w:t>77</w:t>
            </w:r>
            <w:r>
              <w:rPr>
                <w:noProof/>
                <w:webHidden/>
              </w:rPr>
              <w:fldChar w:fldCharType="end"/>
            </w:r>
          </w:hyperlink>
        </w:p>
        <w:p w14:paraId="090F70D0" w14:textId="3ECBB63F"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0" w:history="1">
            <w:r w:rsidRPr="0023774B">
              <w:rPr>
                <w:rStyle w:val="Hyperlink"/>
                <w:noProof/>
              </w:rPr>
              <w:t>2.12.7 WPA2</w:t>
            </w:r>
            <w:r>
              <w:rPr>
                <w:noProof/>
                <w:webHidden/>
              </w:rPr>
              <w:tab/>
            </w:r>
            <w:r>
              <w:rPr>
                <w:noProof/>
                <w:webHidden/>
              </w:rPr>
              <w:fldChar w:fldCharType="begin"/>
            </w:r>
            <w:r>
              <w:rPr>
                <w:noProof/>
                <w:webHidden/>
              </w:rPr>
              <w:instrText xml:space="preserve"> PAGEREF _Toc91608910 \h </w:instrText>
            </w:r>
            <w:r>
              <w:rPr>
                <w:noProof/>
                <w:webHidden/>
              </w:rPr>
            </w:r>
            <w:r>
              <w:rPr>
                <w:noProof/>
                <w:webHidden/>
              </w:rPr>
              <w:fldChar w:fldCharType="separate"/>
            </w:r>
            <w:r>
              <w:rPr>
                <w:noProof/>
                <w:webHidden/>
              </w:rPr>
              <w:t>78</w:t>
            </w:r>
            <w:r>
              <w:rPr>
                <w:noProof/>
                <w:webHidden/>
              </w:rPr>
              <w:fldChar w:fldCharType="end"/>
            </w:r>
          </w:hyperlink>
        </w:p>
        <w:p w14:paraId="306780A7" w14:textId="4DC6E120"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1" w:history="1">
            <w:r w:rsidRPr="0023774B">
              <w:rPr>
                <w:rStyle w:val="Hyperlink"/>
                <w:noProof/>
              </w:rPr>
              <w:t>2.12.8 Lọc (Filltering)</w:t>
            </w:r>
            <w:r>
              <w:rPr>
                <w:noProof/>
                <w:webHidden/>
              </w:rPr>
              <w:tab/>
            </w:r>
            <w:r>
              <w:rPr>
                <w:noProof/>
                <w:webHidden/>
              </w:rPr>
              <w:fldChar w:fldCharType="begin"/>
            </w:r>
            <w:r>
              <w:rPr>
                <w:noProof/>
                <w:webHidden/>
              </w:rPr>
              <w:instrText xml:space="preserve"> PAGEREF _Toc91608911 \h </w:instrText>
            </w:r>
            <w:r>
              <w:rPr>
                <w:noProof/>
                <w:webHidden/>
              </w:rPr>
            </w:r>
            <w:r>
              <w:rPr>
                <w:noProof/>
                <w:webHidden/>
              </w:rPr>
              <w:fldChar w:fldCharType="separate"/>
            </w:r>
            <w:r>
              <w:rPr>
                <w:noProof/>
                <w:webHidden/>
              </w:rPr>
              <w:t>78</w:t>
            </w:r>
            <w:r>
              <w:rPr>
                <w:noProof/>
                <w:webHidden/>
              </w:rPr>
              <w:fldChar w:fldCharType="end"/>
            </w:r>
          </w:hyperlink>
        </w:p>
        <w:p w14:paraId="0DBF5D23" w14:textId="0CC039DC"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912" w:history="1">
            <w:r w:rsidRPr="0023774B">
              <w:rPr>
                <w:rStyle w:val="Hyperlink"/>
                <w:noProof/>
              </w:rPr>
              <w:t>2.13 Tổng quan về Access Control List (ACL)</w:t>
            </w:r>
            <w:r>
              <w:rPr>
                <w:noProof/>
                <w:webHidden/>
              </w:rPr>
              <w:tab/>
            </w:r>
            <w:r>
              <w:rPr>
                <w:noProof/>
                <w:webHidden/>
              </w:rPr>
              <w:fldChar w:fldCharType="begin"/>
            </w:r>
            <w:r>
              <w:rPr>
                <w:noProof/>
                <w:webHidden/>
              </w:rPr>
              <w:instrText xml:space="preserve"> PAGEREF _Toc91608912 \h </w:instrText>
            </w:r>
            <w:r>
              <w:rPr>
                <w:noProof/>
                <w:webHidden/>
              </w:rPr>
            </w:r>
            <w:r>
              <w:rPr>
                <w:noProof/>
                <w:webHidden/>
              </w:rPr>
              <w:fldChar w:fldCharType="separate"/>
            </w:r>
            <w:r>
              <w:rPr>
                <w:noProof/>
                <w:webHidden/>
              </w:rPr>
              <w:t>81</w:t>
            </w:r>
            <w:r>
              <w:rPr>
                <w:noProof/>
                <w:webHidden/>
              </w:rPr>
              <w:fldChar w:fldCharType="end"/>
            </w:r>
          </w:hyperlink>
        </w:p>
        <w:p w14:paraId="0164D2B9" w14:textId="47EC55E6"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3" w:history="1">
            <w:r w:rsidRPr="0023774B">
              <w:rPr>
                <w:rStyle w:val="Hyperlink"/>
                <w:noProof/>
              </w:rPr>
              <w:t>2.13.1 Định nghĩa và mục đích của Access Control List</w:t>
            </w:r>
            <w:r>
              <w:rPr>
                <w:noProof/>
                <w:webHidden/>
              </w:rPr>
              <w:tab/>
            </w:r>
            <w:r>
              <w:rPr>
                <w:noProof/>
                <w:webHidden/>
              </w:rPr>
              <w:fldChar w:fldCharType="begin"/>
            </w:r>
            <w:r>
              <w:rPr>
                <w:noProof/>
                <w:webHidden/>
              </w:rPr>
              <w:instrText xml:space="preserve"> PAGEREF _Toc91608913 \h </w:instrText>
            </w:r>
            <w:r>
              <w:rPr>
                <w:noProof/>
                <w:webHidden/>
              </w:rPr>
            </w:r>
            <w:r>
              <w:rPr>
                <w:noProof/>
                <w:webHidden/>
              </w:rPr>
              <w:fldChar w:fldCharType="separate"/>
            </w:r>
            <w:r>
              <w:rPr>
                <w:noProof/>
                <w:webHidden/>
              </w:rPr>
              <w:t>81</w:t>
            </w:r>
            <w:r>
              <w:rPr>
                <w:noProof/>
                <w:webHidden/>
              </w:rPr>
              <w:fldChar w:fldCharType="end"/>
            </w:r>
          </w:hyperlink>
        </w:p>
        <w:p w14:paraId="13F4AFDE" w14:textId="7BE7E14E"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4" w:history="1">
            <w:r w:rsidRPr="0023774B">
              <w:rPr>
                <w:rStyle w:val="Hyperlink"/>
                <w:noProof/>
              </w:rPr>
              <w:t>2.13.2 Phân loại Access List</w:t>
            </w:r>
            <w:r>
              <w:rPr>
                <w:noProof/>
                <w:webHidden/>
              </w:rPr>
              <w:tab/>
            </w:r>
            <w:r>
              <w:rPr>
                <w:noProof/>
                <w:webHidden/>
              </w:rPr>
              <w:fldChar w:fldCharType="begin"/>
            </w:r>
            <w:r>
              <w:rPr>
                <w:noProof/>
                <w:webHidden/>
              </w:rPr>
              <w:instrText xml:space="preserve"> PAGEREF _Toc91608914 \h </w:instrText>
            </w:r>
            <w:r>
              <w:rPr>
                <w:noProof/>
                <w:webHidden/>
              </w:rPr>
            </w:r>
            <w:r>
              <w:rPr>
                <w:noProof/>
                <w:webHidden/>
              </w:rPr>
              <w:fldChar w:fldCharType="separate"/>
            </w:r>
            <w:r>
              <w:rPr>
                <w:noProof/>
                <w:webHidden/>
              </w:rPr>
              <w:t>82</w:t>
            </w:r>
            <w:r>
              <w:rPr>
                <w:noProof/>
                <w:webHidden/>
              </w:rPr>
              <w:fldChar w:fldCharType="end"/>
            </w:r>
          </w:hyperlink>
        </w:p>
        <w:p w14:paraId="2D0B9504" w14:textId="314339D2"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5" w:history="1">
            <w:r w:rsidRPr="0023774B">
              <w:rPr>
                <w:rStyle w:val="Hyperlink"/>
                <w:noProof/>
              </w:rPr>
              <w:t>2.13.3 Nguyên lý hoạt động Access List</w:t>
            </w:r>
            <w:r>
              <w:rPr>
                <w:noProof/>
                <w:webHidden/>
              </w:rPr>
              <w:tab/>
            </w:r>
            <w:r>
              <w:rPr>
                <w:noProof/>
                <w:webHidden/>
              </w:rPr>
              <w:fldChar w:fldCharType="begin"/>
            </w:r>
            <w:r>
              <w:rPr>
                <w:noProof/>
                <w:webHidden/>
              </w:rPr>
              <w:instrText xml:space="preserve"> PAGEREF _Toc91608915 \h </w:instrText>
            </w:r>
            <w:r>
              <w:rPr>
                <w:noProof/>
                <w:webHidden/>
              </w:rPr>
            </w:r>
            <w:r>
              <w:rPr>
                <w:noProof/>
                <w:webHidden/>
              </w:rPr>
              <w:fldChar w:fldCharType="separate"/>
            </w:r>
            <w:r>
              <w:rPr>
                <w:noProof/>
                <w:webHidden/>
              </w:rPr>
              <w:t>83</w:t>
            </w:r>
            <w:r>
              <w:rPr>
                <w:noProof/>
                <w:webHidden/>
              </w:rPr>
              <w:fldChar w:fldCharType="end"/>
            </w:r>
          </w:hyperlink>
        </w:p>
        <w:p w14:paraId="306096BB" w14:textId="26FE3DC7"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6" w:history="1">
            <w:r w:rsidRPr="0023774B">
              <w:rPr>
                <w:rStyle w:val="Hyperlink"/>
                <w:noProof/>
              </w:rPr>
              <w:t>2.13.4 Cấu hình Access List cơ bản</w:t>
            </w:r>
            <w:r>
              <w:rPr>
                <w:noProof/>
                <w:webHidden/>
              </w:rPr>
              <w:tab/>
            </w:r>
            <w:r>
              <w:rPr>
                <w:noProof/>
                <w:webHidden/>
              </w:rPr>
              <w:fldChar w:fldCharType="begin"/>
            </w:r>
            <w:r>
              <w:rPr>
                <w:noProof/>
                <w:webHidden/>
              </w:rPr>
              <w:instrText xml:space="preserve"> PAGEREF _Toc91608916 \h </w:instrText>
            </w:r>
            <w:r>
              <w:rPr>
                <w:noProof/>
                <w:webHidden/>
              </w:rPr>
            </w:r>
            <w:r>
              <w:rPr>
                <w:noProof/>
                <w:webHidden/>
              </w:rPr>
              <w:fldChar w:fldCharType="separate"/>
            </w:r>
            <w:r>
              <w:rPr>
                <w:noProof/>
                <w:webHidden/>
              </w:rPr>
              <w:t>83</w:t>
            </w:r>
            <w:r>
              <w:rPr>
                <w:noProof/>
                <w:webHidden/>
              </w:rPr>
              <w:fldChar w:fldCharType="end"/>
            </w:r>
          </w:hyperlink>
        </w:p>
        <w:p w14:paraId="04833EB8" w14:textId="203812CF"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917" w:history="1">
            <w:r w:rsidRPr="0023774B">
              <w:rPr>
                <w:rStyle w:val="Hyperlink"/>
                <w:noProof/>
              </w:rPr>
              <w:t>CHƯƠNG 3 – MÔ HÌNH DEMO</w:t>
            </w:r>
            <w:r>
              <w:rPr>
                <w:noProof/>
                <w:webHidden/>
              </w:rPr>
              <w:tab/>
            </w:r>
            <w:r>
              <w:rPr>
                <w:noProof/>
                <w:webHidden/>
              </w:rPr>
              <w:fldChar w:fldCharType="begin"/>
            </w:r>
            <w:r>
              <w:rPr>
                <w:noProof/>
                <w:webHidden/>
              </w:rPr>
              <w:instrText xml:space="preserve"> PAGEREF _Toc91608917 \h </w:instrText>
            </w:r>
            <w:r>
              <w:rPr>
                <w:noProof/>
                <w:webHidden/>
              </w:rPr>
            </w:r>
            <w:r>
              <w:rPr>
                <w:noProof/>
                <w:webHidden/>
              </w:rPr>
              <w:fldChar w:fldCharType="separate"/>
            </w:r>
            <w:r>
              <w:rPr>
                <w:noProof/>
                <w:webHidden/>
              </w:rPr>
              <w:t>84</w:t>
            </w:r>
            <w:r>
              <w:rPr>
                <w:noProof/>
                <w:webHidden/>
              </w:rPr>
              <w:fldChar w:fldCharType="end"/>
            </w:r>
          </w:hyperlink>
        </w:p>
        <w:p w14:paraId="3A09CC35" w14:textId="24841520"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918" w:history="1">
            <w:r w:rsidRPr="0023774B">
              <w:rPr>
                <w:rStyle w:val="Hyperlink"/>
                <w:noProof/>
              </w:rPr>
              <w:t>3.1 Mô hình đề xuất</w:t>
            </w:r>
            <w:r>
              <w:rPr>
                <w:noProof/>
                <w:webHidden/>
              </w:rPr>
              <w:tab/>
            </w:r>
            <w:r>
              <w:rPr>
                <w:noProof/>
                <w:webHidden/>
              </w:rPr>
              <w:fldChar w:fldCharType="begin"/>
            </w:r>
            <w:r>
              <w:rPr>
                <w:noProof/>
                <w:webHidden/>
              </w:rPr>
              <w:instrText xml:space="preserve"> PAGEREF _Toc91608918 \h </w:instrText>
            </w:r>
            <w:r>
              <w:rPr>
                <w:noProof/>
                <w:webHidden/>
              </w:rPr>
            </w:r>
            <w:r>
              <w:rPr>
                <w:noProof/>
                <w:webHidden/>
              </w:rPr>
              <w:fldChar w:fldCharType="separate"/>
            </w:r>
            <w:r>
              <w:rPr>
                <w:noProof/>
                <w:webHidden/>
              </w:rPr>
              <w:t>84</w:t>
            </w:r>
            <w:r>
              <w:rPr>
                <w:noProof/>
                <w:webHidden/>
              </w:rPr>
              <w:fldChar w:fldCharType="end"/>
            </w:r>
          </w:hyperlink>
        </w:p>
        <w:p w14:paraId="24EBE7A8" w14:textId="3CB598B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19" w:history="1">
            <w:r w:rsidRPr="0023774B">
              <w:rPr>
                <w:rStyle w:val="Hyperlink"/>
                <w:noProof/>
              </w:rPr>
              <w:t>3.1.1 Mô hình mạng tổng quát</w:t>
            </w:r>
            <w:r>
              <w:rPr>
                <w:noProof/>
                <w:webHidden/>
              </w:rPr>
              <w:tab/>
            </w:r>
            <w:r>
              <w:rPr>
                <w:noProof/>
                <w:webHidden/>
              </w:rPr>
              <w:fldChar w:fldCharType="begin"/>
            </w:r>
            <w:r>
              <w:rPr>
                <w:noProof/>
                <w:webHidden/>
              </w:rPr>
              <w:instrText xml:space="preserve"> PAGEREF _Toc91608919 \h </w:instrText>
            </w:r>
            <w:r>
              <w:rPr>
                <w:noProof/>
                <w:webHidden/>
              </w:rPr>
            </w:r>
            <w:r>
              <w:rPr>
                <w:noProof/>
                <w:webHidden/>
              </w:rPr>
              <w:fldChar w:fldCharType="separate"/>
            </w:r>
            <w:r>
              <w:rPr>
                <w:noProof/>
                <w:webHidden/>
              </w:rPr>
              <w:t>84</w:t>
            </w:r>
            <w:r>
              <w:rPr>
                <w:noProof/>
                <w:webHidden/>
              </w:rPr>
              <w:fldChar w:fldCharType="end"/>
            </w:r>
          </w:hyperlink>
        </w:p>
        <w:p w14:paraId="0922E476" w14:textId="1BD2BE7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0" w:history="1">
            <w:r w:rsidRPr="0023774B">
              <w:rPr>
                <w:rStyle w:val="Hyperlink"/>
                <w:noProof/>
              </w:rPr>
              <w:t>3.1.2 Bảng địa chỉ IP</w:t>
            </w:r>
            <w:r>
              <w:rPr>
                <w:noProof/>
                <w:webHidden/>
              </w:rPr>
              <w:tab/>
            </w:r>
            <w:r>
              <w:rPr>
                <w:noProof/>
                <w:webHidden/>
              </w:rPr>
              <w:fldChar w:fldCharType="begin"/>
            </w:r>
            <w:r>
              <w:rPr>
                <w:noProof/>
                <w:webHidden/>
              </w:rPr>
              <w:instrText xml:space="preserve"> PAGEREF _Toc91608920 \h </w:instrText>
            </w:r>
            <w:r>
              <w:rPr>
                <w:noProof/>
                <w:webHidden/>
              </w:rPr>
            </w:r>
            <w:r>
              <w:rPr>
                <w:noProof/>
                <w:webHidden/>
              </w:rPr>
              <w:fldChar w:fldCharType="separate"/>
            </w:r>
            <w:r>
              <w:rPr>
                <w:noProof/>
                <w:webHidden/>
              </w:rPr>
              <w:t>84</w:t>
            </w:r>
            <w:r>
              <w:rPr>
                <w:noProof/>
                <w:webHidden/>
              </w:rPr>
              <w:fldChar w:fldCharType="end"/>
            </w:r>
          </w:hyperlink>
        </w:p>
        <w:p w14:paraId="1AA340D6" w14:textId="7933FD6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1" w:history="1">
            <w:r w:rsidRPr="0023774B">
              <w:rPr>
                <w:rStyle w:val="Hyperlink"/>
                <w:noProof/>
              </w:rPr>
              <w:t>3.1.3 Bảng thông tin WLAN</w:t>
            </w:r>
            <w:r>
              <w:rPr>
                <w:noProof/>
                <w:webHidden/>
              </w:rPr>
              <w:tab/>
            </w:r>
            <w:r>
              <w:rPr>
                <w:noProof/>
                <w:webHidden/>
              </w:rPr>
              <w:fldChar w:fldCharType="begin"/>
            </w:r>
            <w:r>
              <w:rPr>
                <w:noProof/>
                <w:webHidden/>
              </w:rPr>
              <w:instrText xml:space="preserve"> PAGEREF _Toc91608921 \h </w:instrText>
            </w:r>
            <w:r>
              <w:rPr>
                <w:noProof/>
                <w:webHidden/>
              </w:rPr>
            </w:r>
            <w:r>
              <w:rPr>
                <w:noProof/>
                <w:webHidden/>
              </w:rPr>
              <w:fldChar w:fldCharType="separate"/>
            </w:r>
            <w:r>
              <w:rPr>
                <w:noProof/>
                <w:webHidden/>
              </w:rPr>
              <w:t>86</w:t>
            </w:r>
            <w:r>
              <w:rPr>
                <w:noProof/>
                <w:webHidden/>
              </w:rPr>
              <w:fldChar w:fldCharType="end"/>
            </w:r>
          </w:hyperlink>
        </w:p>
        <w:p w14:paraId="03FB0D8A" w14:textId="365E15B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2" w:history="1">
            <w:r w:rsidRPr="0023774B">
              <w:rPr>
                <w:rStyle w:val="Hyperlink"/>
                <w:noProof/>
              </w:rPr>
              <w:t>3.1.4 Bảng thông tin account</w:t>
            </w:r>
            <w:r>
              <w:rPr>
                <w:noProof/>
                <w:webHidden/>
              </w:rPr>
              <w:tab/>
            </w:r>
            <w:r>
              <w:rPr>
                <w:noProof/>
                <w:webHidden/>
              </w:rPr>
              <w:fldChar w:fldCharType="begin"/>
            </w:r>
            <w:r>
              <w:rPr>
                <w:noProof/>
                <w:webHidden/>
              </w:rPr>
              <w:instrText xml:space="preserve"> PAGEREF _Toc91608922 \h </w:instrText>
            </w:r>
            <w:r>
              <w:rPr>
                <w:noProof/>
                <w:webHidden/>
              </w:rPr>
            </w:r>
            <w:r>
              <w:rPr>
                <w:noProof/>
                <w:webHidden/>
              </w:rPr>
              <w:fldChar w:fldCharType="separate"/>
            </w:r>
            <w:r>
              <w:rPr>
                <w:noProof/>
                <w:webHidden/>
              </w:rPr>
              <w:t>86</w:t>
            </w:r>
            <w:r>
              <w:rPr>
                <w:noProof/>
                <w:webHidden/>
              </w:rPr>
              <w:fldChar w:fldCharType="end"/>
            </w:r>
          </w:hyperlink>
        </w:p>
        <w:p w14:paraId="514318A9" w14:textId="1102497A"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923" w:history="1">
            <w:r w:rsidRPr="0023774B">
              <w:rPr>
                <w:rStyle w:val="Hyperlink"/>
                <w:noProof/>
              </w:rPr>
              <w:t>3.2 Cấu hình các thiết bị</w:t>
            </w:r>
            <w:r>
              <w:rPr>
                <w:noProof/>
                <w:webHidden/>
              </w:rPr>
              <w:tab/>
            </w:r>
            <w:r>
              <w:rPr>
                <w:noProof/>
                <w:webHidden/>
              </w:rPr>
              <w:fldChar w:fldCharType="begin"/>
            </w:r>
            <w:r>
              <w:rPr>
                <w:noProof/>
                <w:webHidden/>
              </w:rPr>
              <w:instrText xml:space="preserve"> PAGEREF _Toc91608923 \h </w:instrText>
            </w:r>
            <w:r>
              <w:rPr>
                <w:noProof/>
                <w:webHidden/>
              </w:rPr>
            </w:r>
            <w:r>
              <w:rPr>
                <w:noProof/>
                <w:webHidden/>
              </w:rPr>
              <w:fldChar w:fldCharType="separate"/>
            </w:r>
            <w:r>
              <w:rPr>
                <w:noProof/>
                <w:webHidden/>
              </w:rPr>
              <w:t>86</w:t>
            </w:r>
            <w:r>
              <w:rPr>
                <w:noProof/>
                <w:webHidden/>
              </w:rPr>
              <w:fldChar w:fldCharType="end"/>
            </w:r>
          </w:hyperlink>
        </w:p>
        <w:p w14:paraId="1615E7B6" w14:textId="5BF4E15B"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4" w:history="1">
            <w:r w:rsidRPr="0023774B">
              <w:rPr>
                <w:rStyle w:val="Hyperlink"/>
                <w:noProof/>
              </w:rPr>
              <w:t>3.2.1 Cấu hình VLAN</w:t>
            </w:r>
            <w:r>
              <w:rPr>
                <w:noProof/>
                <w:webHidden/>
              </w:rPr>
              <w:tab/>
            </w:r>
            <w:r>
              <w:rPr>
                <w:noProof/>
                <w:webHidden/>
              </w:rPr>
              <w:fldChar w:fldCharType="begin"/>
            </w:r>
            <w:r>
              <w:rPr>
                <w:noProof/>
                <w:webHidden/>
              </w:rPr>
              <w:instrText xml:space="preserve"> PAGEREF _Toc91608924 \h </w:instrText>
            </w:r>
            <w:r>
              <w:rPr>
                <w:noProof/>
                <w:webHidden/>
              </w:rPr>
            </w:r>
            <w:r>
              <w:rPr>
                <w:noProof/>
                <w:webHidden/>
              </w:rPr>
              <w:fldChar w:fldCharType="separate"/>
            </w:r>
            <w:r>
              <w:rPr>
                <w:noProof/>
                <w:webHidden/>
              </w:rPr>
              <w:t>86</w:t>
            </w:r>
            <w:r>
              <w:rPr>
                <w:noProof/>
                <w:webHidden/>
              </w:rPr>
              <w:fldChar w:fldCharType="end"/>
            </w:r>
          </w:hyperlink>
        </w:p>
        <w:p w14:paraId="6166DC33" w14:textId="18BFB980"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5" w:history="1">
            <w:r w:rsidRPr="0023774B">
              <w:rPr>
                <w:rStyle w:val="Hyperlink"/>
                <w:noProof/>
              </w:rPr>
              <w:t>3.2.2 Cấu hình Trunk</w:t>
            </w:r>
            <w:r>
              <w:rPr>
                <w:noProof/>
                <w:webHidden/>
              </w:rPr>
              <w:tab/>
            </w:r>
            <w:r>
              <w:rPr>
                <w:noProof/>
                <w:webHidden/>
              </w:rPr>
              <w:fldChar w:fldCharType="begin"/>
            </w:r>
            <w:r>
              <w:rPr>
                <w:noProof/>
                <w:webHidden/>
              </w:rPr>
              <w:instrText xml:space="preserve"> PAGEREF _Toc91608925 \h </w:instrText>
            </w:r>
            <w:r>
              <w:rPr>
                <w:noProof/>
                <w:webHidden/>
              </w:rPr>
            </w:r>
            <w:r>
              <w:rPr>
                <w:noProof/>
                <w:webHidden/>
              </w:rPr>
              <w:fldChar w:fldCharType="separate"/>
            </w:r>
            <w:r>
              <w:rPr>
                <w:noProof/>
                <w:webHidden/>
              </w:rPr>
              <w:t>94</w:t>
            </w:r>
            <w:r>
              <w:rPr>
                <w:noProof/>
                <w:webHidden/>
              </w:rPr>
              <w:fldChar w:fldCharType="end"/>
            </w:r>
          </w:hyperlink>
        </w:p>
        <w:p w14:paraId="421A7B60" w14:textId="5B583DDA"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6" w:history="1">
            <w:r w:rsidRPr="0023774B">
              <w:rPr>
                <w:rStyle w:val="Hyperlink"/>
                <w:noProof/>
              </w:rPr>
              <w:t>3.2.3 Cấu hình Rapid Spanning-Tree Protocol (RSTP) để chống loop</w:t>
            </w:r>
            <w:r>
              <w:rPr>
                <w:noProof/>
                <w:webHidden/>
              </w:rPr>
              <w:tab/>
            </w:r>
            <w:r>
              <w:rPr>
                <w:noProof/>
                <w:webHidden/>
              </w:rPr>
              <w:fldChar w:fldCharType="begin"/>
            </w:r>
            <w:r>
              <w:rPr>
                <w:noProof/>
                <w:webHidden/>
              </w:rPr>
              <w:instrText xml:space="preserve"> PAGEREF _Toc91608926 \h </w:instrText>
            </w:r>
            <w:r>
              <w:rPr>
                <w:noProof/>
                <w:webHidden/>
              </w:rPr>
            </w:r>
            <w:r>
              <w:rPr>
                <w:noProof/>
                <w:webHidden/>
              </w:rPr>
              <w:fldChar w:fldCharType="separate"/>
            </w:r>
            <w:r>
              <w:rPr>
                <w:noProof/>
                <w:webHidden/>
              </w:rPr>
              <w:t>102</w:t>
            </w:r>
            <w:r>
              <w:rPr>
                <w:noProof/>
                <w:webHidden/>
              </w:rPr>
              <w:fldChar w:fldCharType="end"/>
            </w:r>
          </w:hyperlink>
        </w:p>
        <w:p w14:paraId="0CFBEC77" w14:textId="64D98321"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7" w:history="1">
            <w:r w:rsidRPr="0023774B">
              <w:rPr>
                <w:rStyle w:val="Hyperlink"/>
                <w:noProof/>
              </w:rPr>
              <w:t>3.2.4 Cấu hình địa chỉ IP</w:t>
            </w:r>
            <w:r>
              <w:rPr>
                <w:noProof/>
                <w:webHidden/>
              </w:rPr>
              <w:tab/>
            </w:r>
            <w:r>
              <w:rPr>
                <w:noProof/>
                <w:webHidden/>
              </w:rPr>
              <w:fldChar w:fldCharType="begin"/>
            </w:r>
            <w:r>
              <w:rPr>
                <w:noProof/>
                <w:webHidden/>
              </w:rPr>
              <w:instrText xml:space="preserve"> PAGEREF _Toc91608927 \h </w:instrText>
            </w:r>
            <w:r>
              <w:rPr>
                <w:noProof/>
                <w:webHidden/>
              </w:rPr>
            </w:r>
            <w:r>
              <w:rPr>
                <w:noProof/>
                <w:webHidden/>
              </w:rPr>
              <w:fldChar w:fldCharType="separate"/>
            </w:r>
            <w:r>
              <w:rPr>
                <w:noProof/>
                <w:webHidden/>
              </w:rPr>
              <w:t>108</w:t>
            </w:r>
            <w:r>
              <w:rPr>
                <w:noProof/>
                <w:webHidden/>
              </w:rPr>
              <w:fldChar w:fldCharType="end"/>
            </w:r>
          </w:hyperlink>
        </w:p>
        <w:p w14:paraId="37AB5BDC" w14:textId="6A047AA1"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8" w:history="1">
            <w:r w:rsidRPr="0023774B">
              <w:rPr>
                <w:rStyle w:val="Hyperlink"/>
                <w:noProof/>
              </w:rPr>
              <w:t>3.2.5 Cấu hình DHCP Server để cấp IP động cho tầng 1 và tầng 2</w:t>
            </w:r>
            <w:r>
              <w:rPr>
                <w:noProof/>
                <w:webHidden/>
              </w:rPr>
              <w:tab/>
            </w:r>
            <w:r>
              <w:rPr>
                <w:noProof/>
                <w:webHidden/>
              </w:rPr>
              <w:fldChar w:fldCharType="begin"/>
            </w:r>
            <w:r>
              <w:rPr>
                <w:noProof/>
                <w:webHidden/>
              </w:rPr>
              <w:instrText xml:space="preserve"> PAGEREF _Toc91608928 \h </w:instrText>
            </w:r>
            <w:r>
              <w:rPr>
                <w:noProof/>
                <w:webHidden/>
              </w:rPr>
            </w:r>
            <w:r>
              <w:rPr>
                <w:noProof/>
                <w:webHidden/>
              </w:rPr>
              <w:fldChar w:fldCharType="separate"/>
            </w:r>
            <w:r>
              <w:rPr>
                <w:noProof/>
                <w:webHidden/>
              </w:rPr>
              <w:t>119</w:t>
            </w:r>
            <w:r>
              <w:rPr>
                <w:noProof/>
                <w:webHidden/>
              </w:rPr>
              <w:fldChar w:fldCharType="end"/>
            </w:r>
          </w:hyperlink>
        </w:p>
        <w:p w14:paraId="43EFDD77" w14:textId="451BA1AD"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29" w:history="1">
            <w:r w:rsidRPr="0023774B">
              <w:rPr>
                <w:rStyle w:val="Hyperlink"/>
                <w:noProof/>
              </w:rPr>
              <w:t>3.2.6 Cấu hình HSRP trên các Switch Core</w:t>
            </w:r>
            <w:r>
              <w:rPr>
                <w:noProof/>
                <w:webHidden/>
              </w:rPr>
              <w:tab/>
            </w:r>
            <w:r>
              <w:rPr>
                <w:noProof/>
                <w:webHidden/>
              </w:rPr>
              <w:fldChar w:fldCharType="begin"/>
            </w:r>
            <w:r>
              <w:rPr>
                <w:noProof/>
                <w:webHidden/>
              </w:rPr>
              <w:instrText xml:space="preserve"> PAGEREF _Toc91608929 \h </w:instrText>
            </w:r>
            <w:r>
              <w:rPr>
                <w:noProof/>
                <w:webHidden/>
              </w:rPr>
            </w:r>
            <w:r>
              <w:rPr>
                <w:noProof/>
                <w:webHidden/>
              </w:rPr>
              <w:fldChar w:fldCharType="separate"/>
            </w:r>
            <w:r>
              <w:rPr>
                <w:noProof/>
                <w:webHidden/>
              </w:rPr>
              <w:t>128</w:t>
            </w:r>
            <w:r>
              <w:rPr>
                <w:noProof/>
                <w:webHidden/>
              </w:rPr>
              <w:fldChar w:fldCharType="end"/>
            </w:r>
          </w:hyperlink>
        </w:p>
        <w:p w14:paraId="640FF033" w14:textId="324BBDAF"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0" w:history="1">
            <w:r w:rsidRPr="0023774B">
              <w:rPr>
                <w:rStyle w:val="Hyperlink"/>
                <w:noProof/>
              </w:rPr>
              <w:t>3.2.7 Cấu hình định tuyến OSPF để các tầng có thể giao tiếp với nhau</w:t>
            </w:r>
            <w:r>
              <w:rPr>
                <w:noProof/>
                <w:webHidden/>
              </w:rPr>
              <w:tab/>
            </w:r>
            <w:r>
              <w:rPr>
                <w:noProof/>
                <w:webHidden/>
              </w:rPr>
              <w:fldChar w:fldCharType="begin"/>
            </w:r>
            <w:r>
              <w:rPr>
                <w:noProof/>
                <w:webHidden/>
              </w:rPr>
              <w:instrText xml:space="preserve"> PAGEREF _Toc91608930 \h </w:instrText>
            </w:r>
            <w:r>
              <w:rPr>
                <w:noProof/>
                <w:webHidden/>
              </w:rPr>
            </w:r>
            <w:r>
              <w:rPr>
                <w:noProof/>
                <w:webHidden/>
              </w:rPr>
              <w:fldChar w:fldCharType="separate"/>
            </w:r>
            <w:r>
              <w:rPr>
                <w:noProof/>
                <w:webHidden/>
              </w:rPr>
              <w:t>132</w:t>
            </w:r>
            <w:r>
              <w:rPr>
                <w:noProof/>
                <w:webHidden/>
              </w:rPr>
              <w:fldChar w:fldCharType="end"/>
            </w:r>
          </w:hyperlink>
        </w:p>
        <w:p w14:paraId="527EC9CA" w14:textId="64990C09"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1" w:history="1">
            <w:r w:rsidRPr="0023774B">
              <w:rPr>
                <w:rStyle w:val="Hyperlink"/>
                <w:noProof/>
              </w:rPr>
              <w:t>3.2.8 Cấu hình Default Route và NAT để tất cả các thiết bị trong siêu thị có thể truy cập được Internet</w:t>
            </w:r>
            <w:r>
              <w:rPr>
                <w:noProof/>
                <w:webHidden/>
              </w:rPr>
              <w:tab/>
            </w:r>
            <w:r>
              <w:rPr>
                <w:noProof/>
                <w:webHidden/>
              </w:rPr>
              <w:fldChar w:fldCharType="begin"/>
            </w:r>
            <w:r>
              <w:rPr>
                <w:noProof/>
                <w:webHidden/>
              </w:rPr>
              <w:instrText xml:space="preserve"> PAGEREF _Toc91608931 \h </w:instrText>
            </w:r>
            <w:r>
              <w:rPr>
                <w:noProof/>
                <w:webHidden/>
              </w:rPr>
            </w:r>
            <w:r>
              <w:rPr>
                <w:noProof/>
                <w:webHidden/>
              </w:rPr>
              <w:fldChar w:fldCharType="separate"/>
            </w:r>
            <w:r>
              <w:rPr>
                <w:noProof/>
                <w:webHidden/>
              </w:rPr>
              <w:t>138</w:t>
            </w:r>
            <w:r>
              <w:rPr>
                <w:noProof/>
                <w:webHidden/>
              </w:rPr>
              <w:fldChar w:fldCharType="end"/>
            </w:r>
          </w:hyperlink>
        </w:p>
        <w:p w14:paraId="65102E7C" w14:textId="6E4C6E8C"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2" w:history="1">
            <w:r w:rsidRPr="0023774B">
              <w:rPr>
                <w:rStyle w:val="Hyperlink"/>
                <w:noProof/>
              </w:rPr>
              <w:t>3.2.9 Cấu hình WLAN để cung cấp mạng không dây cho nhân viên và khách hàng</w:t>
            </w:r>
            <w:r>
              <w:rPr>
                <w:noProof/>
                <w:webHidden/>
              </w:rPr>
              <w:tab/>
            </w:r>
            <w:r>
              <w:rPr>
                <w:noProof/>
                <w:webHidden/>
              </w:rPr>
              <w:fldChar w:fldCharType="begin"/>
            </w:r>
            <w:r>
              <w:rPr>
                <w:noProof/>
                <w:webHidden/>
              </w:rPr>
              <w:instrText xml:space="preserve"> PAGEREF _Toc91608932 \h </w:instrText>
            </w:r>
            <w:r>
              <w:rPr>
                <w:noProof/>
                <w:webHidden/>
              </w:rPr>
            </w:r>
            <w:r>
              <w:rPr>
                <w:noProof/>
                <w:webHidden/>
              </w:rPr>
              <w:fldChar w:fldCharType="separate"/>
            </w:r>
            <w:r>
              <w:rPr>
                <w:noProof/>
                <w:webHidden/>
              </w:rPr>
              <w:t>146</w:t>
            </w:r>
            <w:r>
              <w:rPr>
                <w:noProof/>
                <w:webHidden/>
              </w:rPr>
              <w:fldChar w:fldCharType="end"/>
            </w:r>
          </w:hyperlink>
        </w:p>
        <w:p w14:paraId="38D43EA9" w14:textId="352531F8"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3" w:history="1">
            <w:r w:rsidRPr="0023774B">
              <w:rPr>
                <w:rStyle w:val="Hyperlink"/>
                <w:noProof/>
              </w:rPr>
              <w:t>3.2.10 Cấu hình RADIUS Server</w:t>
            </w:r>
            <w:r>
              <w:rPr>
                <w:noProof/>
                <w:webHidden/>
              </w:rPr>
              <w:tab/>
            </w:r>
            <w:r>
              <w:rPr>
                <w:noProof/>
                <w:webHidden/>
              </w:rPr>
              <w:fldChar w:fldCharType="begin"/>
            </w:r>
            <w:r>
              <w:rPr>
                <w:noProof/>
                <w:webHidden/>
              </w:rPr>
              <w:instrText xml:space="preserve"> PAGEREF _Toc91608933 \h </w:instrText>
            </w:r>
            <w:r>
              <w:rPr>
                <w:noProof/>
                <w:webHidden/>
              </w:rPr>
            </w:r>
            <w:r>
              <w:rPr>
                <w:noProof/>
                <w:webHidden/>
              </w:rPr>
              <w:fldChar w:fldCharType="separate"/>
            </w:r>
            <w:r>
              <w:rPr>
                <w:noProof/>
                <w:webHidden/>
              </w:rPr>
              <w:t>170</w:t>
            </w:r>
            <w:r>
              <w:rPr>
                <w:noProof/>
                <w:webHidden/>
              </w:rPr>
              <w:fldChar w:fldCharType="end"/>
            </w:r>
          </w:hyperlink>
        </w:p>
        <w:p w14:paraId="4174BDA6" w14:textId="0B052B23"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4" w:history="1">
            <w:r w:rsidRPr="0023774B">
              <w:rPr>
                <w:rStyle w:val="Hyperlink"/>
                <w:noProof/>
              </w:rPr>
              <w:t>3.2.11 Tạo AP Group</w:t>
            </w:r>
            <w:r>
              <w:rPr>
                <w:noProof/>
                <w:webHidden/>
              </w:rPr>
              <w:tab/>
            </w:r>
            <w:r>
              <w:rPr>
                <w:noProof/>
                <w:webHidden/>
              </w:rPr>
              <w:fldChar w:fldCharType="begin"/>
            </w:r>
            <w:r>
              <w:rPr>
                <w:noProof/>
                <w:webHidden/>
              </w:rPr>
              <w:instrText xml:space="preserve"> PAGEREF _Toc91608934 \h </w:instrText>
            </w:r>
            <w:r>
              <w:rPr>
                <w:noProof/>
                <w:webHidden/>
              </w:rPr>
            </w:r>
            <w:r>
              <w:rPr>
                <w:noProof/>
                <w:webHidden/>
              </w:rPr>
              <w:fldChar w:fldCharType="separate"/>
            </w:r>
            <w:r>
              <w:rPr>
                <w:noProof/>
                <w:webHidden/>
              </w:rPr>
              <w:t>172</w:t>
            </w:r>
            <w:r>
              <w:rPr>
                <w:noProof/>
                <w:webHidden/>
              </w:rPr>
              <w:fldChar w:fldCharType="end"/>
            </w:r>
          </w:hyperlink>
        </w:p>
        <w:p w14:paraId="369C647E" w14:textId="2D9B3974"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5" w:history="1">
            <w:r w:rsidRPr="0023774B">
              <w:rPr>
                <w:rStyle w:val="Hyperlink"/>
                <w:noProof/>
              </w:rPr>
              <w:t>3.2.12 Kiểm tra kết nối mạng WLAN</w:t>
            </w:r>
            <w:r>
              <w:rPr>
                <w:noProof/>
                <w:webHidden/>
              </w:rPr>
              <w:tab/>
            </w:r>
            <w:r>
              <w:rPr>
                <w:noProof/>
                <w:webHidden/>
              </w:rPr>
              <w:fldChar w:fldCharType="begin"/>
            </w:r>
            <w:r>
              <w:rPr>
                <w:noProof/>
                <w:webHidden/>
              </w:rPr>
              <w:instrText xml:space="preserve"> PAGEREF _Toc91608935 \h </w:instrText>
            </w:r>
            <w:r>
              <w:rPr>
                <w:noProof/>
                <w:webHidden/>
              </w:rPr>
            </w:r>
            <w:r>
              <w:rPr>
                <w:noProof/>
                <w:webHidden/>
              </w:rPr>
              <w:fldChar w:fldCharType="separate"/>
            </w:r>
            <w:r>
              <w:rPr>
                <w:noProof/>
                <w:webHidden/>
              </w:rPr>
              <w:t>177</w:t>
            </w:r>
            <w:r>
              <w:rPr>
                <w:noProof/>
                <w:webHidden/>
              </w:rPr>
              <w:fldChar w:fldCharType="end"/>
            </w:r>
          </w:hyperlink>
        </w:p>
        <w:p w14:paraId="28C811CA" w14:textId="69811795"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6" w:history="1">
            <w:r w:rsidRPr="0023774B">
              <w:rPr>
                <w:rStyle w:val="Hyperlink"/>
                <w:noProof/>
              </w:rPr>
              <w:t>3.2.13 Cấu hình Access List</w:t>
            </w:r>
            <w:r>
              <w:rPr>
                <w:noProof/>
                <w:webHidden/>
              </w:rPr>
              <w:tab/>
            </w:r>
            <w:r>
              <w:rPr>
                <w:noProof/>
                <w:webHidden/>
              </w:rPr>
              <w:fldChar w:fldCharType="begin"/>
            </w:r>
            <w:r>
              <w:rPr>
                <w:noProof/>
                <w:webHidden/>
              </w:rPr>
              <w:instrText xml:space="preserve"> PAGEREF _Toc91608936 \h </w:instrText>
            </w:r>
            <w:r>
              <w:rPr>
                <w:noProof/>
                <w:webHidden/>
              </w:rPr>
            </w:r>
            <w:r>
              <w:rPr>
                <w:noProof/>
                <w:webHidden/>
              </w:rPr>
              <w:fldChar w:fldCharType="separate"/>
            </w:r>
            <w:r>
              <w:rPr>
                <w:noProof/>
                <w:webHidden/>
              </w:rPr>
              <w:t>180</w:t>
            </w:r>
            <w:r>
              <w:rPr>
                <w:noProof/>
                <w:webHidden/>
              </w:rPr>
              <w:fldChar w:fldCharType="end"/>
            </w:r>
          </w:hyperlink>
        </w:p>
        <w:p w14:paraId="1E5F27F5" w14:textId="44AF16C4"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7" w:history="1">
            <w:r w:rsidRPr="0023774B">
              <w:rPr>
                <w:rStyle w:val="Hyperlink"/>
                <w:noProof/>
              </w:rPr>
              <w:t>3.2.14 Cấu hình các dịch vụ trên Server</w:t>
            </w:r>
            <w:r>
              <w:rPr>
                <w:noProof/>
                <w:webHidden/>
              </w:rPr>
              <w:tab/>
            </w:r>
            <w:r>
              <w:rPr>
                <w:noProof/>
                <w:webHidden/>
              </w:rPr>
              <w:fldChar w:fldCharType="begin"/>
            </w:r>
            <w:r>
              <w:rPr>
                <w:noProof/>
                <w:webHidden/>
              </w:rPr>
              <w:instrText xml:space="preserve"> PAGEREF _Toc91608937 \h </w:instrText>
            </w:r>
            <w:r>
              <w:rPr>
                <w:noProof/>
                <w:webHidden/>
              </w:rPr>
            </w:r>
            <w:r>
              <w:rPr>
                <w:noProof/>
                <w:webHidden/>
              </w:rPr>
              <w:fldChar w:fldCharType="separate"/>
            </w:r>
            <w:r>
              <w:rPr>
                <w:noProof/>
                <w:webHidden/>
              </w:rPr>
              <w:t>184</w:t>
            </w:r>
            <w:r>
              <w:rPr>
                <w:noProof/>
                <w:webHidden/>
              </w:rPr>
              <w:fldChar w:fldCharType="end"/>
            </w:r>
          </w:hyperlink>
        </w:p>
        <w:p w14:paraId="438CB6F9" w14:textId="5A74EBC0" w:rsidR="00B560FD" w:rsidRDefault="00B560FD">
          <w:pPr>
            <w:pStyle w:val="TOC2"/>
            <w:tabs>
              <w:tab w:val="right" w:leader="dot" w:pos="9111"/>
            </w:tabs>
            <w:rPr>
              <w:rFonts w:asciiTheme="minorHAnsi" w:eastAsiaTheme="minorEastAsia" w:hAnsiTheme="minorHAnsi" w:cstheme="minorBidi"/>
              <w:noProof/>
              <w:sz w:val="22"/>
              <w:szCs w:val="22"/>
            </w:rPr>
          </w:pPr>
          <w:hyperlink w:anchor="_Toc91608938" w:history="1">
            <w:r w:rsidRPr="0023774B">
              <w:rPr>
                <w:rStyle w:val="Hyperlink"/>
                <w:noProof/>
              </w:rPr>
              <w:t>3.3 Kết quả chạy chương trình</w:t>
            </w:r>
            <w:r>
              <w:rPr>
                <w:noProof/>
                <w:webHidden/>
              </w:rPr>
              <w:tab/>
            </w:r>
            <w:r>
              <w:rPr>
                <w:noProof/>
                <w:webHidden/>
              </w:rPr>
              <w:fldChar w:fldCharType="begin"/>
            </w:r>
            <w:r>
              <w:rPr>
                <w:noProof/>
                <w:webHidden/>
              </w:rPr>
              <w:instrText xml:space="preserve"> PAGEREF _Toc91608938 \h </w:instrText>
            </w:r>
            <w:r>
              <w:rPr>
                <w:noProof/>
                <w:webHidden/>
              </w:rPr>
            </w:r>
            <w:r>
              <w:rPr>
                <w:noProof/>
                <w:webHidden/>
              </w:rPr>
              <w:fldChar w:fldCharType="separate"/>
            </w:r>
            <w:r>
              <w:rPr>
                <w:noProof/>
                <w:webHidden/>
              </w:rPr>
              <w:t>200</w:t>
            </w:r>
            <w:r>
              <w:rPr>
                <w:noProof/>
                <w:webHidden/>
              </w:rPr>
              <w:fldChar w:fldCharType="end"/>
            </w:r>
          </w:hyperlink>
        </w:p>
        <w:p w14:paraId="0854478D" w14:textId="5E1A3E79"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39" w:history="1">
            <w:r w:rsidRPr="0023774B">
              <w:rPr>
                <w:rStyle w:val="Hyperlink"/>
                <w:noProof/>
              </w:rPr>
              <w:t>3.3.1 Giao tiếp giữa các tầng</w:t>
            </w:r>
            <w:r>
              <w:rPr>
                <w:noProof/>
                <w:webHidden/>
              </w:rPr>
              <w:tab/>
            </w:r>
            <w:r>
              <w:rPr>
                <w:noProof/>
                <w:webHidden/>
              </w:rPr>
              <w:fldChar w:fldCharType="begin"/>
            </w:r>
            <w:r>
              <w:rPr>
                <w:noProof/>
                <w:webHidden/>
              </w:rPr>
              <w:instrText xml:space="preserve"> PAGEREF _Toc91608939 \h </w:instrText>
            </w:r>
            <w:r>
              <w:rPr>
                <w:noProof/>
                <w:webHidden/>
              </w:rPr>
            </w:r>
            <w:r>
              <w:rPr>
                <w:noProof/>
                <w:webHidden/>
              </w:rPr>
              <w:fldChar w:fldCharType="separate"/>
            </w:r>
            <w:r>
              <w:rPr>
                <w:noProof/>
                <w:webHidden/>
              </w:rPr>
              <w:t>200</w:t>
            </w:r>
            <w:r>
              <w:rPr>
                <w:noProof/>
                <w:webHidden/>
              </w:rPr>
              <w:fldChar w:fldCharType="end"/>
            </w:r>
          </w:hyperlink>
        </w:p>
        <w:p w14:paraId="24499E94" w14:textId="5304D873"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40" w:history="1">
            <w:r w:rsidRPr="0023774B">
              <w:rPr>
                <w:rStyle w:val="Hyperlink"/>
                <w:noProof/>
              </w:rPr>
              <w:t>3.3.2 Truy cập Internet</w:t>
            </w:r>
            <w:r>
              <w:rPr>
                <w:noProof/>
                <w:webHidden/>
              </w:rPr>
              <w:tab/>
            </w:r>
            <w:r>
              <w:rPr>
                <w:noProof/>
                <w:webHidden/>
              </w:rPr>
              <w:fldChar w:fldCharType="begin"/>
            </w:r>
            <w:r>
              <w:rPr>
                <w:noProof/>
                <w:webHidden/>
              </w:rPr>
              <w:instrText xml:space="preserve"> PAGEREF _Toc91608940 \h </w:instrText>
            </w:r>
            <w:r>
              <w:rPr>
                <w:noProof/>
                <w:webHidden/>
              </w:rPr>
            </w:r>
            <w:r>
              <w:rPr>
                <w:noProof/>
                <w:webHidden/>
              </w:rPr>
              <w:fldChar w:fldCharType="separate"/>
            </w:r>
            <w:r>
              <w:rPr>
                <w:noProof/>
                <w:webHidden/>
              </w:rPr>
              <w:t>202</w:t>
            </w:r>
            <w:r>
              <w:rPr>
                <w:noProof/>
                <w:webHidden/>
              </w:rPr>
              <w:fldChar w:fldCharType="end"/>
            </w:r>
          </w:hyperlink>
        </w:p>
        <w:p w14:paraId="375549A4" w14:textId="2F024193"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41" w:history="1">
            <w:r w:rsidRPr="0023774B">
              <w:rPr>
                <w:rStyle w:val="Hyperlink"/>
                <w:noProof/>
              </w:rPr>
              <w:t>3.3.3 Kiểm tra Access List</w:t>
            </w:r>
            <w:r>
              <w:rPr>
                <w:noProof/>
                <w:webHidden/>
              </w:rPr>
              <w:tab/>
            </w:r>
            <w:r>
              <w:rPr>
                <w:noProof/>
                <w:webHidden/>
              </w:rPr>
              <w:fldChar w:fldCharType="begin"/>
            </w:r>
            <w:r>
              <w:rPr>
                <w:noProof/>
                <w:webHidden/>
              </w:rPr>
              <w:instrText xml:space="preserve"> PAGEREF _Toc91608941 \h </w:instrText>
            </w:r>
            <w:r>
              <w:rPr>
                <w:noProof/>
                <w:webHidden/>
              </w:rPr>
            </w:r>
            <w:r>
              <w:rPr>
                <w:noProof/>
                <w:webHidden/>
              </w:rPr>
              <w:fldChar w:fldCharType="separate"/>
            </w:r>
            <w:r>
              <w:rPr>
                <w:noProof/>
                <w:webHidden/>
              </w:rPr>
              <w:t>206</w:t>
            </w:r>
            <w:r>
              <w:rPr>
                <w:noProof/>
                <w:webHidden/>
              </w:rPr>
              <w:fldChar w:fldCharType="end"/>
            </w:r>
          </w:hyperlink>
        </w:p>
        <w:p w14:paraId="5DF6E30E" w14:textId="65348A26" w:rsidR="00B560FD" w:rsidRDefault="00B560FD">
          <w:pPr>
            <w:pStyle w:val="TOC3"/>
            <w:tabs>
              <w:tab w:val="right" w:leader="dot" w:pos="9111"/>
            </w:tabs>
            <w:rPr>
              <w:rFonts w:asciiTheme="minorHAnsi" w:eastAsiaTheme="minorEastAsia" w:hAnsiTheme="minorHAnsi" w:cstheme="minorBidi"/>
              <w:noProof/>
              <w:sz w:val="22"/>
              <w:szCs w:val="22"/>
            </w:rPr>
          </w:pPr>
          <w:hyperlink w:anchor="_Toc91608942" w:history="1">
            <w:r w:rsidRPr="0023774B">
              <w:rPr>
                <w:rStyle w:val="Hyperlink"/>
                <w:noProof/>
              </w:rPr>
              <w:t>3.3.3 Kiểm tra các dịch vụ trên Server</w:t>
            </w:r>
            <w:r>
              <w:rPr>
                <w:noProof/>
                <w:webHidden/>
              </w:rPr>
              <w:tab/>
            </w:r>
            <w:r>
              <w:rPr>
                <w:noProof/>
                <w:webHidden/>
              </w:rPr>
              <w:fldChar w:fldCharType="begin"/>
            </w:r>
            <w:r>
              <w:rPr>
                <w:noProof/>
                <w:webHidden/>
              </w:rPr>
              <w:instrText xml:space="preserve"> PAGEREF _Toc91608942 \h </w:instrText>
            </w:r>
            <w:r>
              <w:rPr>
                <w:noProof/>
                <w:webHidden/>
              </w:rPr>
            </w:r>
            <w:r>
              <w:rPr>
                <w:noProof/>
                <w:webHidden/>
              </w:rPr>
              <w:fldChar w:fldCharType="separate"/>
            </w:r>
            <w:r>
              <w:rPr>
                <w:noProof/>
                <w:webHidden/>
              </w:rPr>
              <w:t>210</w:t>
            </w:r>
            <w:r>
              <w:rPr>
                <w:noProof/>
                <w:webHidden/>
              </w:rPr>
              <w:fldChar w:fldCharType="end"/>
            </w:r>
          </w:hyperlink>
        </w:p>
        <w:p w14:paraId="63717F0E" w14:textId="1BA79A4C"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943" w:history="1">
            <w:r w:rsidRPr="0023774B">
              <w:rPr>
                <w:rStyle w:val="Hyperlink"/>
                <w:noProof/>
              </w:rPr>
              <w:t>CHƯƠNG 4 – KẾT LUẬN</w:t>
            </w:r>
            <w:r>
              <w:rPr>
                <w:noProof/>
                <w:webHidden/>
              </w:rPr>
              <w:tab/>
            </w:r>
            <w:r>
              <w:rPr>
                <w:noProof/>
                <w:webHidden/>
              </w:rPr>
              <w:fldChar w:fldCharType="begin"/>
            </w:r>
            <w:r>
              <w:rPr>
                <w:noProof/>
                <w:webHidden/>
              </w:rPr>
              <w:instrText xml:space="preserve"> PAGEREF _Toc91608943 \h </w:instrText>
            </w:r>
            <w:r>
              <w:rPr>
                <w:noProof/>
                <w:webHidden/>
              </w:rPr>
            </w:r>
            <w:r>
              <w:rPr>
                <w:noProof/>
                <w:webHidden/>
              </w:rPr>
              <w:fldChar w:fldCharType="separate"/>
            </w:r>
            <w:r>
              <w:rPr>
                <w:noProof/>
                <w:webHidden/>
              </w:rPr>
              <w:t>214</w:t>
            </w:r>
            <w:r>
              <w:rPr>
                <w:noProof/>
                <w:webHidden/>
              </w:rPr>
              <w:fldChar w:fldCharType="end"/>
            </w:r>
          </w:hyperlink>
        </w:p>
        <w:p w14:paraId="1424164D" w14:textId="0C03C8C1" w:rsidR="00B560FD" w:rsidRDefault="00B560FD">
          <w:pPr>
            <w:pStyle w:val="TOC1"/>
            <w:tabs>
              <w:tab w:val="right" w:leader="dot" w:pos="9111"/>
            </w:tabs>
            <w:rPr>
              <w:rFonts w:asciiTheme="minorHAnsi" w:eastAsiaTheme="minorEastAsia" w:hAnsiTheme="minorHAnsi" w:cstheme="minorBidi"/>
              <w:noProof/>
              <w:sz w:val="22"/>
              <w:szCs w:val="22"/>
            </w:rPr>
          </w:pPr>
          <w:hyperlink w:anchor="_Toc91608944" w:history="1">
            <w:r w:rsidRPr="0023774B">
              <w:rPr>
                <w:rStyle w:val="Hyperlink"/>
                <w:noProof/>
              </w:rPr>
              <w:t>TÀI LIỆU THAM KHẢO</w:t>
            </w:r>
            <w:r>
              <w:rPr>
                <w:noProof/>
                <w:webHidden/>
              </w:rPr>
              <w:tab/>
            </w:r>
            <w:r>
              <w:rPr>
                <w:noProof/>
                <w:webHidden/>
              </w:rPr>
              <w:fldChar w:fldCharType="begin"/>
            </w:r>
            <w:r>
              <w:rPr>
                <w:noProof/>
                <w:webHidden/>
              </w:rPr>
              <w:instrText xml:space="preserve"> PAGEREF _Toc91608944 \h </w:instrText>
            </w:r>
            <w:r>
              <w:rPr>
                <w:noProof/>
                <w:webHidden/>
              </w:rPr>
            </w:r>
            <w:r>
              <w:rPr>
                <w:noProof/>
                <w:webHidden/>
              </w:rPr>
              <w:fldChar w:fldCharType="separate"/>
            </w:r>
            <w:r>
              <w:rPr>
                <w:noProof/>
                <w:webHidden/>
              </w:rPr>
              <w:t>215</w:t>
            </w:r>
            <w:r>
              <w:rPr>
                <w:noProof/>
                <w:webHidden/>
              </w:rPr>
              <w:fldChar w:fldCharType="end"/>
            </w:r>
          </w:hyperlink>
        </w:p>
        <w:p w14:paraId="367F9EAF" w14:textId="4778561F" w:rsidR="00AD7A3A" w:rsidRDefault="00AD7A3A" w:rsidP="00AD7A3A">
          <w:pPr>
            <w:rPr>
              <w:b/>
              <w:bCs/>
              <w:noProof/>
            </w:rPr>
          </w:pPr>
          <w:r>
            <w:rPr>
              <w:b/>
              <w:bCs/>
              <w:noProof/>
            </w:rPr>
            <w:fldChar w:fldCharType="end"/>
          </w:r>
        </w:p>
      </w:sdtContent>
    </w:sdt>
    <w:p w14:paraId="20E77205" w14:textId="531061AA" w:rsidR="007E6AB9" w:rsidRPr="00AD7A3A" w:rsidRDefault="007E6AB9" w:rsidP="00AD7A3A">
      <w:r>
        <w:rPr>
          <w:sz w:val="26"/>
          <w:szCs w:val="26"/>
        </w:rPr>
        <w:br w:type="page"/>
      </w:r>
    </w:p>
    <w:p w14:paraId="6A0DEC80" w14:textId="23F166E7" w:rsidR="007E6AB9" w:rsidRPr="00B85F0B" w:rsidRDefault="007E6AB9" w:rsidP="000E7F4F">
      <w:pPr>
        <w:pStyle w:val="Chng"/>
        <w:jc w:val="center"/>
        <w:outlineLvl w:val="0"/>
      </w:pPr>
      <w:bookmarkStart w:id="7" w:name="_Toc91608834"/>
      <w:r w:rsidRPr="00B85F0B">
        <w:lastRenderedPageBreak/>
        <w:t>DANH MỤC KÍ HIỆU VÀ CHỮ VIẾT TẮT</w:t>
      </w:r>
      <w:bookmarkEnd w:id="7"/>
    </w:p>
    <w:p w14:paraId="3336E92B" w14:textId="77777777" w:rsidR="00291721" w:rsidRDefault="00291721" w:rsidP="00291721"/>
    <w:p w14:paraId="5C9BDFC0" w14:textId="77777777" w:rsidR="00791EED" w:rsidRPr="000E7F4F" w:rsidRDefault="00791EED" w:rsidP="000E7F4F">
      <w:pPr>
        <w:pStyle w:val="Nidungvnbn"/>
        <w:ind w:firstLine="0"/>
        <w:rPr>
          <w:b/>
          <w:bCs/>
        </w:rPr>
      </w:pPr>
      <w:r w:rsidRPr="000E7F4F">
        <w:rPr>
          <w:b/>
          <w:bCs/>
        </w:rPr>
        <w:t>CÁC KÝ HIỆU</w:t>
      </w:r>
    </w:p>
    <w:p w14:paraId="2DFBB319" w14:textId="77777777" w:rsidR="00A10E90" w:rsidRPr="006C3A2B" w:rsidRDefault="00A10E90" w:rsidP="00096489">
      <w:pPr>
        <w:spacing w:before="60" w:after="60" w:line="276" w:lineRule="auto"/>
        <w:jc w:val="both"/>
      </w:pPr>
    </w:p>
    <w:p w14:paraId="0D077DC0" w14:textId="77777777" w:rsidR="00791EED" w:rsidRPr="000E7F4F" w:rsidRDefault="00791EED" w:rsidP="000E7F4F">
      <w:pPr>
        <w:pStyle w:val="Nidungvnbn"/>
        <w:ind w:firstLine="0"/>
        <w:rPr>
          <w:b/>
          <w:bCs/>
        </w:rPr>
      </w:pPr>
      <w:r w:rsidRPr="000E7F4F">
        <w:rPr>
          <w:b/>
          <w:bCs/>
        </w:rPr>
        <w:t xml:space="preserve">CÁC CHỮ VIẾT TẮT </w:t>
      </w:r>
    </w:p>
    <w:p w14:paraId="5FF60856" w14:textId="6338EBC2" w:rsidR="00AD4A6F" w:rsidRDefault="00AD4A6F" w:rsidP="00375446">
      <w:pPr>
        <w:pStyle w:val="Nidungvnbn"/>
        <w:ind w:firstLine="0"/>
      </w:pPr>
      <w:r>
        <w:t>LAN</w:t>
      </w:r>
      <w:r>
        <w:tab/>
      </w:r>
      <w:r>
        <w:tab/>
        <w:t>Local Area Network</w:t>
      </w:r>
    </w:p>
    <w:p w14:paraId="736FF21C" w14:textId="1128A95D" w:rsidR="00791EED" w:rsidRDefault="00B33387" w:rsidP="00375446">
      <w:pPr>
        <w:pStyle w:val="Nidungvnbn"/>
        <w:ind w:firstLine="0"/>
      </w:pPr>
      <w:r>
        <w:t>WLAN</w:t>
      </w:r>
      <w:r w:rsidR="00791EED" w:rsidRPr="00063B59">
        <w:t xml:space="preserve">    </w:t>
      </w:r>
      <w:r w:rsidR="001E3E7F">
        <w:tab/>
      </w:r>
      <w:r>
        <w:t>Wireless Local Area Network</w:t>
      </w:r>
    </w:p>
    <w:p w14:paraId="3EA07D1F" w14:textId="4E241C5E" w:rsidR="000121EE" w:rsidRDefault="000121EE" w:rsidP="00375446">
      <w:pPr>
        <w:pStyle w:val="Nidungvnbn"/>
        <w:ind w:firstLine="0"/>
      </w:pPr>
      <w:r>
        <w:t>VLAN</w:t>
      </w:r>
      <w:r>
        <w:tab/>
        <w:t>Virtual Local Area Network</w:t>
      </w:r>
    </w:p>
    <w:p w14:paraId="5A613310" w14:textId="3B9D6879" w:rsidR="00BB7EA8" w:rsidRDefault="00BB7EA8" w:rsidP="00375446">
      <w:pPr>
        <w:pStyle w:val="Nidungvnbn"/>
        <w:ind w:firstLine="0"/>
      </w:pPr>
      <w:r>
        <w:t>AP</w:t>
      </w:r>
      <w:r>
        <w:tab/>
      </w:r>
      <w:r>
        <w:tab/>
        <w:t>Acceess Point</w:t>
      </w:r>
    </w:p>
    <w:p w14:paraId="75C5753A" w14:textId="6DB662A2" w:rsidR="00F07C07" w:rsidRDefault="00F07C07" w:rsidP="00375446">
      <w:pPr>
        <w:pStyle w:val="Nidungvnbn"/>
        <w:ind w:firstLine="0"/>
      </w:pPr>
      <w:r>
        <w:t>I</w:t>
      </w:r>
      <w:r w:rsidR="006F1A1A">
        <w:t>EEE</w:t>
      </w:r>
      <w:r>
        <w:tab/>
      </w:r>
      <w:r>
        <w:tab/>
      </w:r>
      <w:r w:rsidR="006F1A1A" w:rsidRPr="006F1A1A">
        <w:t>Institute of Electrical and Electronics Engineers</w:t>
      </w:r>
    </w:p>
    <w:p w14:paraId="580139BB" w14:textId="2B00E726" w:rsidR="00544CCB" w:rsidRDefault="00EB1767" w:rsidP="00375446">
      <w:pPr>
        <w:pStyle w:val="Nidungvnbn"/>
        <w:ind w:firstLine="0"/>
      </w:pPr>
      <w:r>
        <w:t>RSTP</w:t>
      </w:r>
      <w:r w:rsidR="00C3768C">
        <w:tab/>
      </w:r>
      <w:r w:rsidR="00C3768C">
        <w:tab/>
      </w:r>
      <w:r>
        <w:t>Rapid Spanning Tree Protocol</w:t>
      </w:r>
    </w:p>
    <w:p w14:paraId="788A3B9A" w14:textId="15E0515F" w:rsidR="001E3E7F" w:rsidRDefault="00EC0FB8" w:rsidP="00375446">
      <w:pPr>
        <w:pStyle w:val="Nidungvnbn"/>
        <w:ind w:firstLine="0"/>
      </w:pPr>
      <w:r>
        <w:t>MAC</w:t>
      </w:r>
      <w:r w:rsidR="006C30B3">
        <w:tab/>
      </w:r>
      <w:r w:rsidR="006C30B3">
        <w:tab/>
      </w:r>
      <w:r>
        <w:t>Meida Access Control</w:t>
      </w:r>
    </w:p>
    <w:p w14:paraId="06033D4C" w14:textId="43561C55" w:rsidR="008C77AE" w:rsidRDefault="00AD217A" w:rsidP="00375446">
      <w:pPr>
        <w:pStyle w:val="Nidungvnbn"/>
        <w:ind w:firstLine="0"/>
      </w:pPr>
      <w:r>
        <w:t>DHCP</w:t>
      </w:r>
      <w:r w:rsidR="008C77AE">
        <w:tab/>
      </w:r>
      <w:r w:rsidR="008C77AE">
        <w:tab/>
      </w:r>
      <w:r>
        <w:t>Dynamic Host Configuration Protocol</w:t>
      </w:r>
    </w:p>
    <w:p w14:paraId="7C65D35C" w14:textId="28CDB362" w:rsidR="00C4108E" w:rsidRDefault="00672FE6" w:rsidP="00375446">
      <w:pPr>
        <w:pStyle w:val="Nidungvnbn"/>
        <w:ind w:firstLine="0"/>
      </w:pPr>
      <w:r>
        <w:t>HSRP</w:t>
      </w:r>
      <w:r w:rsidR="00C4108E">
        <w:tab/>
      </w:r>
      <w:r w:rsidR="00C4108E">
        <w:tab/>
      </w:r>
      <w:r>
        <w:t>Host Standby Router Protocol</w:t>
      </w:r>
    </w:p>
    <w:p w14:paraId="31796D94" w14:textId="77777777" w:rsidR="00BC11A9" w:rsidRDefault="00BC11A9" w:rsidP="00375446">
      <w:pPr>
        <w:pStyle w:val="Nidungvnbn"/>
        <w:ind w:firstLine="0"/>
      </w:pPr>
      <w:r>
        <w:t>OSPF</w:t>
      </w:r>
      <w:r>
        <w:tab/>
      </w:r>
      <w:r>
        <w:tab/>
      </w:r>
      <w:r w:rsidRPr="009E46FA">
        <w:t xml:space="preserve">Open Shortest Path First </w:t>
      </w:r>
    </w:p>
    <w:p w14:paraId="50F1340E" w14:textId="77777777" w:rsidR="0098209E" w:rsidRDefault="00C61E99" w:rsidP="00375446">
      <w:pPr>
        <w:pStyle w:val="Nidungvnbn"/>
        <w:ind w:firstLine="0"/>
      </w:pPr>
      <w:r>
        <w:t>NAT</w:t>
      </w:r>
      <w:r>
        <w:tab/>
      </w:r>
      <w:r>
        <w:tab/>
      </w:r>
      <w:r w:rsidR="00147706">
        <w:t>Network Address Translation</w:t>
      </w:r>
    </w:p>
    <w:p w14:paraId="3F9D11D9" w14:textId="77777777" w:rsidR="007040C2" w:rsidRDefault="0098209E" w:rsidP="00375446">
      <w:pPr>
        <w:pStyle w:val="Nidungvnbn"/>
        <w:ind w:firstLine="0"/>
      </w:pPr>
      <w:r>
        <w:t>WEP</w:t>
      </w:r>
      <w:r>
        <w:tab/>
      </w:r>
      <w:r>
        <w:tab/>
        <w:t xml:space="preserve">Wired Equivalen Privacy </w:t>
      </w:r>
    </w:p>
    <w:p w14:paraId="69B4EE58" w14:textId="632C787D" w:rsidR="00E00EB3" w:rsidRDefault="00940DF9" w:rsidP="00375446">
      <w:pPr>
        <w:pStyle w:val="Nidungvnbn"/>
        <w:ind w:firstLine="0"/>
      </w:pPr>
      <w:r>
        <w:t>VPN</w:t>
      </w:r>
      <w:r>
        <w:tab/>
      </w:r>
      <w:r>
        <w:tab/>
        <w:t>Virtual Private Network</w:t>
      </w:r>
    </w:p>
    <w:p w14:paraId="3C1742E7" w14:textId="2C1A5317" w:rsidR="00122523" w:rsidRDefault="00122523" w:rsidP="00375446">
      <w:pPr>
        <w:pStyle w:val="Nidungvnbn"/>
        <w:ind w:firstLine="0"/>
      </w:pPr>
      <w:r>
        <w:t>AES</w:t>
      </w:r>
      <w:r>
        <w:tab/>
      </w:r>
      <w:r>
        <w:tab/>
        <w:t>Advanced Encryption Stadar</w:t>
      </w:r>
    </w:p>
    <w:p w14:paraId="08F27659" w14:textId="638704FB" w:rsidR="00695B85" w:rsidRDefault="00695B85" w:rsidP="00375446">
      <w:pPr>
        <w:pStyle w:val="Nidungvnbn"/>
        <w:ind w:firstLine="0"/>
      </w:pPr>
      <w:r>
        <w:t>WPA</w:t>
      </w:r>
      <w:r>
        <w:tab/>
      </w:r>
      <w:r>
        <w:tab/>
        <w:t>Wi-Fi Protected Access</w:t>
      </w:r>
    </w:p>
    <w:p w14:paraId="4DD6F969" w14:textId="4577F96C" w:rsidR="00C1431D" w:rsidRDefault="00C1431D" w:rsidP="00375446">
      <w:pPr>
        <w:pStyle w:val="Nidungvnbn"/>
        <w:ind w:firstLine="0"/>
      </w:pPr>
      <w:r>
        <w:t>EAP</w:t>
      </w:r>
      <w:r>
        <w:tab/>
      </w:r>
      <w:r>
        <w:tab/>
      </w:r>
      <w:r w:rsidRPr="00C1431D">
        <w:t>Extensible Authentication Protocol</w:t>
      </w:r>
    </w:p>
    <w:p w14:paraId="26A86CC4" w14:textId="4C06B2F9" w:rsidR="00F961C0" w:rsidRDefault="00262EF6" w:rsidP="00375446">
      <w:pPr>
        <w:pStyle w:val="Nidungvnbn"/>
        <w:ind w:firstLine="0"/>
      </w:pPr>
      <w:r>
        <w:t>ACL</w:t>
      </w:r>
      <w:r>
        <w:tab/>
      </w:r>
      <w:r>
        <w:tab/>
        <w:t>Access Control List</w:t>
      </w:r>
    </w:p>
    <w:p w14:paraId="380CE66E" w14:textId="41A03E3A" w:rsidR="00262EF6" w:rsidRDefault="00262EF6" w:rsidP="00375446">
      <w:pPr>
        <w:pStyle w:val="Nidungvnbn"/>
        <w:ind w:firstLine="0"/>
      </w:pPr>
      <w:r>
        <w:t>IP</w:t>
      </w:r>
      <w:r>
        <w:tab/>
      </w:r>
      <w:r>
        <w:tab/>
        <w:t>Internet Protocol</w:t>
      </w:r>
    </w:p>
    <w:p w14:paraId="3B80193A" w14:textId="306E917F" w:rsidR="005A34C6" w:rsidRDefault="005A34C6" w:rsidP="00375446">
      <w:pPr>
        <w:pStyle w:val="Nidungvnbn"/>
        <w:ind w:firstLine="0"/>
      </w:pPr>
      <w:r>
        <w:t>DNS</w:t>
      </w:r>
      <w:r>
        <w:tab/>
      </w:r>
      <w:r>
        <w:tab/>
        <w:t>Domain Name System</w:t>
      </w:r>
    </w:p>
    <w:p w14:paraId="1CD08730" w14:textId="0B4D6A04" w:rsidR="00096489" w:rsidRDefault="00096489" w:rsidP="00375446">
      <w:pPr>
        <w:pStyle w:val="Nidungvnbn"/>
        <w:ind w:firstLine="0"/>
      </w:pPr>
      <w:r>
        <w:t>FTP</w:t>
      </w:r>
      <w:r>
        <w:tab/>
      </w:r>
      <w:r>
        <w:tab/>
      </w:r>
      <w:r w:rsidRPr="00096489">
        <w:t>File Transfer Protocol</w:t>
      </w:r>
    </w:p>
    <w:p w14:paraId="33E8D599" w14:textId="50AACAC7" w:rsidR="0042575B" w:rsidRDefault="0042575B" w:rsidP="00375446">
      <w:pPr>
        <w:pStyle w:val="Nidungvnbn"/>
        <w:ind w:firstLine="0"/>
      </w:pPr>
      <w:r>
        <w:t>RADIUS</w:t>
      </w:r>
      <w:r>
        <w:tab/>
      </w:r>
      <w:r w:rsidRPr="0042575B">
        <w:t>Remote Authentication Dial-In User Service</w:t>
      </w:r>
    </w:p>
    <w:p w14:paraId="10B08410" w14:textId="0078A7CC" w:rsidR="007E6AB9" w:rsidRDefault="0042575B" w:rsidP="00375446">
      <w:pPr>
        <w:pStyle w:val="Nidungvnbn"/>
        <w:ind w:firstLine="0"/>
      </w:pPr>
      <w:r>
        <w:t>AAA</w:t>
      </w:r>
      <w:r>
        <w:tab/>
      </w:r>
      <w:r>
        <w:tab/>
      </w:r>
      <w:r w:rsidR="001E4C6D" w:rsidRPr="001E4C6D">
        <w:t>Authentication Authorization Audit</w:t>
      </w:r>
      <w:r w:rsidR="007E6AB9">
        <w:br w:type="page"/>
      </w:r>
    </w:p>
    <w:p w14:paraId="5EC70545" w14:textId="1CF26DED" w:rsidR="007E6AB9" w:rsidRPr="007E6AB9" w:rsidRDefault="007B1A23" w:rsidP="00BB6AD2">
      <w:pPr>
        <w:pStyle w:val="Chng"/>
        <w:jc w:val="center"/>
        <w:outlineLvl w:val="0"/>
      </w:pPr>
      <w:bookmarkStart w:id="8" w:name="_Toc387692909"/>
      <w:bookmarkStart w:id="9" w:name="_Toc91608835"/>
      <w:r>
        <w:lastRenderedPageBreak/>
        <w:t>DANH MỤC CÁC BẢNG BIỂU, HÌNH VẼ, ĐỒ THỊ</w:t>
      </w:r>
      <w:bookmarkEnd w:id="8"/>
      <w:bookmarkEnd w:id="9"/>
    </w:p>
    <w:p w14:paraId="321F1A7F" w14:textId="03247935" w:rsidR="00773472" w:rsidRPr="00D546F1" w:rsidRDefault="00791EED" w:rsidP="002C0A20">
      <w:pPr>
        <w:pStyle w:val="Nidungvnbn"/>
        <w:spacing w:before="240" w:after="240"/>
        <w:ind w:firstLine="0"/>
        <w:rPr>
          <w:b/>
          <w:bCs/>
        </w:rPr>
      </w:pPr>
      <w:r w:rsidRPr="00D546F1">
        <w:rPr>
          <w:b/>
          <w:bCs/>
        </w:rPr>
        <w:t>DANH MỤC HÌNH</w:t>
      </w:r>
    </w:p>
    <w:p w14:paraId="46CB86B5" w14:textId="506DCC99" w:rsidR="009548BA" w:rsidRDefault="00254524">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"Hình 1." </w:instrText>
      </w:r>
      <w:r>
        <w:rPr>
          <w:szCs w:val="26"/>
        </w:rPr>
        <w:fldChar w:fldCharType="separate"/>
      </w:r>
      <w:hyperlink w:anchor="_Toc91603925" w:history="1">
        <w:r w:rsidR="009548BA" w:rsidRPr="00A21751">
          <w:rPr>
            <w:rStyle w:val="Hyperlink"/>
            <w:rFonts w:eastAsiaTheme="majorEastAsia"/>
            <w:noProof/>
          </w:rPr>
          <w:t>Hình 1. 1: Sơ đồ logic mạng của Siêu thị FAS</w:t>
        </w:r>
        <w:r w:rsidR="009548BA">
          <w:rPr>
            <w:noProof/>
            <w:webHidden/>
          </w:rPr>
          <w:tab/>
        </w:r>
        <w:r w:rsidR="009548BA">
          <w:rPr>
            <w:noProof/>
            <w:webHidden/>
          </w:rPr>
          <w:fldChar w:fldCharType="begin"/>
        </w:r>
        <w:r w:rsidR="009548BA">
          <w:rPr>
            <w:noProof/>
            <w:webHidden/>
          </w:rPr>
          <w:instrText xml:space="preserve"> PAGEREF _Toc91603925 \h </w:instrText>
        </w:r>
        <w:r w:rsidR="009548BA">
          <w:rPr>
            <w:noProof/>
            <w:webHidden/>
          </w:rPr>
        </w:r>
        <w:r w:rsidR="009548BA">
          <w:rPr>
            <w:noProof/>
            <w:webHidden/>
          </w:rPr>
          <w:fldChar w:fldCharType="separate"/>
        </w:r>
        <w:r w:rsidR="009548BA">
          <w:rPr>
            <w:noProof/>
            <w:webHidden/>
          </w:rPr>
          <w:t>18</w:t>
        </w:r>
        <w:r w:rsidR="009548BA">
          <w:rPr>
            <w:noProof/>
            <w:webHidden/>
          </w:rPr>
          <w:fldChar w:fldCharType="end"/>
        </w:r>
      </w:hyperlink>
    </w:p>
    <w:p w14:paraId="08FBB622" w14:textId="43FFAF64"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26" w:history="1">
        <w:r w:rsidR="009548BA" w:rsidRPr="00A21751">
          <w:rPr>
            <w:rStyle w:val="Hyperlink"/>
            <w:rFonts w:eastAsiaTheme="majorEastAsia"/>
            <w:noProof/>
          </w:rPr>
          <w:t>Hình 1. 2: Router Cisco ISR 4331/K9</w:t>
        </w:r>
        <w:r w:rsidR="009548BA">
          <w:rPr>
            <w:noProof/>
            <w:webHidden/>
          </w:rPr>
          <w:tab/>
        </w:r>
        <w:r w:rsidR="009548BA">
          <w:rPr>
            <w:noProof/>
            <w:webHidden/>
          </w:rPr>
          <w:fldChar w:fldCharType="begin"/>
        </w:r>
        <w:r w:rsidR="009548BA">
          <w:rPr>
            <w:noProof/>
            <w:webHidden/>
          </w:rPr>
          <w:instrText xml:space="preserve"> PAGEREF _Toc91603926 \h </w:instrText>
        </w:r>
        <w:r w:rsidR="009548BA">
          <w:rPr>
            <w:noProof/>
            <w:webHidden/>
          </w:rPr>
        </w:r>
        <w:r w:rsidR="009548BA">
          <w:rPr>
            <w:noProof/>
            <w:webHidden/>
          </w:rPr>
          <w:fldChar w:fldCharType="separate"/>
        </w:r>
        <w:r w:rsidR="009548BA">
          <w:rPr>
            <w:noProof/>
            <w:webHidden/>
          </w:rPr>
          <w:t>18</w:t>
        </w:r>
        <w:r w:rsidR="009548BA">
          <w:rPr>
            <w:noProof/>
            <w:webHidden/>
          </w:rPr>
          <w:fldChar w:fldCharType="end"/>
        </w:r>
      </w:hyperlink>
    </w:p>
    <w:p w14:paraId="3B86F644" w14:textId="1891D849"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27" w:history="1">
        <w:r w:rsidR="009548BA" w:rsidRPr="00A21751">
          <w:rPr>
            <w:rStyle w:val="Hyperlink"/>
            <w:rFonts w:eastAsiaTheme="majorEastAsia"/>
            <w:noProof/>
          </w:rPr>
          <w:t>Hình 1. 3: Switch Cisco 3560 WS-C3560V2-24PS-S</w:t>
        </w:r>
        <w:r w:rsidR="009548BA">
          <w:rPr>
            <w:noProof/>
            <w:webHidden/>
          </w:rPr>
          <w:tab/>
        </w:r>
        <w:r w:rsidR="009548BA">
          <w:rPr>
            <w:noProof/>
            <w:webHidden/>
          </w:rPr>
          <w:fldChar w:fldCharType="begin"/>
        </w:r>
        <w:r w:rsidR="009548BA">
          <w:rPr>
            <w:noProof/>
            <w:webHidden/>
          </w:rPr>
          <w:instrText xml:space="preserve"> PAGEREF _Toc91603927 \h </w:instrText>
        </w:r>
        <w:r w:rsidR="009548BA">
          <w:rPr>
            <w:noProof/>
            <w:webHidden/>
          </w:rPr>
        </w:r>
        <w:r w:rsidR="009548BA">
          <w:rPr>
            <w:noProof/>
            <w:webHidden/>
          </w:rPr>
          <w:fldChar w:fldCharType="separate"/>
        </w:r>
        <w:r w:rsidR="009548BA">
          <w:rPr>
            <w:noProof/>
            <w:webHidden/>
          </w:rPr>
          <w:t>20</w:t>
        </w:r>
        <w:r w:rsidR="009548BA">
          <w:rPr>
            <w:noProof/>
            <w:webHidden/>
          </w:rPr>
          <w:fldChar w:fldCharType="end"/>
        </w:r>
      </w:hyperlink>
    </w:p>
    <w:p w14:paraId="43A26638" w14:textId="71B5F3BC"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28" w:history="1">
        <w:r w:rsidR="009548BA" w:rsidRPr="00A21751">
          <w:rPr>
            <w:rStyle w:val="Hyperlink"/>
            <w:rFonts w:eastAsiaTheme="majorEastAsia"/>
            <w:noProof/>
          </w:rPr>
          <w:t>Hình 1. 4: Switch Cisco WS-C2960-24TT-L</w:t>
        </w:r>
        <w:r w:rsidR="009548BA">
          <w:rPr>
            <w:noProof/>
            <w:webHidden/>
          </w:rPr>
          <w:tab/>
        </w:r>
        <w:r w:rsidR="009548BA">
          <w:rPr>
            <w:noProof/>
            <w:webHidden/>
          </w:rPr>
          <w:fldChar w:fldCharType="begin"/>
        </w:r>
        <w:r w:rsidR="009548BA">
          <w:rPr>
            <w:noProof/>
            <w:webHidden/>
          </w:rPr>
          <w:instrText xml:space="preserve"> PAGEREF _Toc91603928 \h </w:instrText>
        </w:r>
        <w:r w:rsidR="009548BA">
          <w:rPr>
            <w:noProof/>
            <w:webHidden/>
          </w:rPr>
        </w:r>
        <w:r w:rsidR="009548BA">
          <w:rPr>
            <w:noProof/>
            <w:webHidden/>
          </w:rPr>
          <w:fldChar w:fldCharType="separate"/>
        </w:r>
        <w:r w:rsidR="009548BA">
          <w:rPr>
            <w:noProof/>
            <w:webHidden/>
          </w:rPr>
          <w:t>22</w:t>
        </w:r>
        <w:r w:rsidR="009548BA">
          <w:rPr>
            <w:noProof/>
            <w:webHidden/>
          </w:rPr>
          <w:fldChar w:fldCharType="end"/>
        </w:r>
      </w:hyperlink>
    </w:p>
    <w:p w14:paraId="4838522D" w14:textId="4EE41C96"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29" w:history="1">
        <w:r w:rsidR="009548BA" w:rsidRPr="00A21751">
          <w:rPr>
            <w:rStyle w:val="Hyperlink"/>
            <w:rFonts w:eastAsiaTheme="majorEastAsia"/>
            <w:noProof/>
          </w:rPr>
          <w:t>Hình 1. 5: Cisco Wireless Controller AIR-CT3504-K9</w:t>
        </w:r>
        <w:r w:rsidR="009548BA">
          <w:rPr>
            <w:noProof/>
            <w:webHidden/>
          </w:rPr>
          <w:tab/>
        </w:r>
        <w:r w:rsidR="009548BA">
          <w:rPr>
            <w:noProof/>
            <w:webHidden/>
          </w:rPr>
          <w:fldChar w:fldCharType="begin"/>
        </w:r>
        <w:r w:rsidR="009548BA">
          <w:rPr>
            <w:noProof/>
            <w:webHidden/>
          </w:rPr>
          <w:instrText xml:space="preserve"> PAGEREF _Toc91603929 \h </w:instrText>
        </w:r>
        <w:r w:rsidR="009548BA">
          <w:rPr>
            <w:noProof/>
            <w:webHidden/>
          </w:rPr>
        </w:r>
        <w:r w:rsidR="009548BA">
          <w:rPr>
            <w:noProof/>
            <w:webHidden/>
          </w:rPr>
          <w:fldChar w:fldCharType="separate"/>
        </w:r>
        <w:r w:rsidR="009548BA">
          <w:rPr>
            <w:noProof/>
            <w:webHidden/>
          </w:rPr>
          <w:t>24</w:t>
        </w:r>
        <w:r w:rsidR="009548BA">
          <w:rPr>
            <w:noProof/>
            <w:webHidden/>
          </w:rPr>
          <w:fldChar w:fldCharType="end"/>
        </w:r>
      </w:hyperlink>
    </w:p>
    <w:p w14:paraId="33B56E67" w14:textId="2AB63AAA"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30" w:history="1">
        <w:r w:rsidR="009548BA" w:rsidRPr="00A21751">
          <w:rPr>
            <w:rStyle w:val="Hyperlink"/>
            <w:rFonts w:eastAsiaTheme="majorEastAsia"/>
            <w:noProof/>
          </w:rPr>
          <w:t>Hình 1. 6: Thiết bị Wifi Cisco AIR-CAP3702I-E-K9</w:t>
        </w:r>
        <w:r w:rsidR="009548BA">
          <w:rPr>
            <w:noProof/>
            <w:webHidden/>
          </w:rPr>
          <w:tab/>
        </w:r>
        <w:r w:rsidR="009548BA">
          <w:rPr>
            <w:noProof/>
            <w:webHidden/>
          </w:rPr>
          <w:fldChar w:fldCharType="begin"/>
        </w:r>
        <w:r w:rsidR="009548BA">
          <w:rPr>
            <w:noProof/>
            <w:webHidden/>
          </w:rPr>
          <w:instrText xml:space="preserve"> PAGEREF _Toc91603930 \h </w:instrText>
        </w:r>
        <w:r w:rsidR="009548BA">
          <w:rPr>
            <w:noProof/>
            <w:webHidden/>
          </w:rPr>
        </w:r>
        <w:r w:rsidR="009548BA">
          <w:rPr>
            <w:noProof/>
            <w:webHidden/>
          </w:rPr>
          <w:fldChar w:fldCharType="separate"/>
        </w:r>
        <w:r w:rsidR="009548BA">
          <w:rPr>
            <w:noProof/>
            <w:webHidden/>
          </w:rPr>
          <w:t>27</w:t>
        </w:r>
        <w:r w:rsidR="009548BA">
          <w:rPr>
            <w:noProof/>
            <w:webHidden/>
          </w:rPr>
          <w:fldChar w:fldCharType="end"/>
        </w:r>
      </w:hyperlink>
    </w:p>
    <w:p w14:paraId="52592807" w14:textId="106AE318"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31" w:history="1">
        <w:r w:rsidR="009548BA" w:rsidRPr="00A21751">
          <w:rPr>
            <w:rStyle w:val="Hyperlink"/>
            <w:rFonts w:eastAsiaTheme="majorEastAsia"/>
            <w:noProof/>
          </w:rPr>
          <w:t>Hình 1. 7: Server Dell PowerEdge T440 – 8×3.5″</w:t>
        </w:r>
        <w:r w:rsidR="009548BA">
          <w:rPr>
            <w:noProof/>
            <w:webHidden/>
          </w:rPr>
          <w:tab/>
        </w:r>
        <w:r w:rsidR="009548BA">
          <w:rPr>
            <w:noProof/>
            <w:webHidden/>
          </w:rPr>
          <w:fldChar w:fldCharType="begin"/>
        </w:r>
        <w:r w:rsidR="009548BA">
          <w:rPr>
            <w:noProof/>
            <w:webHidden/>
          </w:rPr>
          <w:instrText xml:space="preserve"> PAGEREF _Toc91603931 \h </w:instrText>
        </w:r>
        <w:r w:rsidR="009548BA">
          <w:rPr>
            <w:noProof/>
            <w:webHidden/>
          </w:rPr>
        </w:r>
        <w:r w:rsidR="009548BA">
          <w:rPr>
            <w:noProof/>
            <w:webHidden/>
          </w:rPr>
          <w:fldChar w:fldCharType="separate"/>
        </w:r>
        <w:r w:rsidR="009548BA">
          <w:rPr>
            <w:noProof/>
            <w:webHidden/>
          </w:rPr>
          <w:t>28</w:t>
        </w:r>
        <w:r w:rsidR="009548BA">
          <w:rPr>
            <w:noProof/>
            <w:webHidden/>
          </w:rPr>
          <w:fldChar w:fldCharType="end"/>
        </w:r>
      </w:hyperlink>
    </w:p>
    <w:p w14:paraId="416180BD" w14:textId="0981ED2A"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32" w:history="1">
        <w:r w:rsidR="009548BA" w:rsidRPr="00A21751">
          <w:rPr>
            <w:rStyle w:val="Hyperlink"/>
            <w:rFonts w:eastAsiaTheme="majorEastAsia"/>
            <w:noProof/>
          </w:rPr>
          <w:t>Hình 1. 8: PC Dell Vostro 3888 MTI78105W-8G-1T</w:t>
        </w:r>
        <w:r w:rsidR="009548BA">
          <w:rPr>
            <w:noProof/>
            <w:webHidden/>
          </w:rPr>
          <w:tab/>
        </w:r>
        <w:r w:rsidR="009548BA">
          <w:rPr>
            <w:noProof/>
            <w:webHidden/>
          </w:rPr>
          <w:fldChar w:fldCharType="begin"/>
        </w:r>
        <w:r w:rsidR="009548BA">
          <w:rPr>
            <w:noProof/>
            <w:webHidden/>
          </w:rPr>
          <w:instrText xml:space="preserve"> PAGEREF _Toc91603932 \h </w:instrText>
        </w:r>
        <w:r w:rsidR="009548BA">
          <w:rPr>
            <w:noProof/>
            <w:webHidden/>
          </w:rPr>
        </w:r>
        <w:r w:rsidR="009548BA">
          <w:rPr>
            <w:noProof/>
            <w:webHidden/>
          </w:rPr>
          <w:fldChar w:fldCharType="separate"/>
        </w:r>
        <w:r w:rsidR="009548BA">
          <w:rPr>
            <w:noProof/>
            <w:webHidden/>
          </w:rPr>
          <w:t>29</w:t>
        </w:r>
        <w:r w:rsidR="009548BA">
          <w:rPr>
            <w:noProof/>
            <w:webHidden/>
          </w:rPr>
          <w:fldChar w:fldCharType="end"/>
        </w:r>
      </w:hyperlink>
    </w:p>
    <w:p w14:paraId="5494B796" w14:textId="1EC17464"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33" w:history="1">
        <w:r w:rsidR="009548BA" w:rsidRPr="00A21751">
          <w:rPr>
            <w:rStyle w:val="Hyperlink"/>
            <w:rFonts w:eastAsiaTheme="majorEastAsia"/>
            <w:noProof/>
          </w:rPr>
          <w:t>Hình 1. 9: Cáp mạng Dintek Cat5e UTP</w:t>
        </w:r>
        <w:r w:rsidR="009548BA">
          <w:rPr>
            <w:noProof/>
            <w:webHidden/>
          </w:rPr>
          <w:tab/>
        </w:r>
        <w:r w:rsidR="009548BA">
          <w:rPr>
            <w:noProof/>
            <w:webHidden/>
          </w:rPr>
          <w:fldChar w:fldCharType="begin"/>
        </w:r>
        <w:r w:rsidR="009548BA">
          <w:rPr>
            <w:noProof/>
            <w:webHidden/>
          </w:rPr>
          <w:instrText xml:space="preserve"> PAGEREF _Toc91603933 \h </w:instrText>
        </w:r>
        <w:r w:rsidR="009548BA">
          <w:rPr>
            <w:noProof/>
            <w:webHidden/>
          </w:rPr>
        </w:r>
        <w:r w:rsidR="009548BA">
          <w:rPr>
            <w:noProof/>
            <w:webHidden/>
          </w:rPr>
          <w:fldChar w:fldCharType="separate"/>
        </w:r>
        <w:r w:rsidR="009548BA">
          <w:rPr>
            <w:noProof/>
            <w:webHidden/>
          </w:rPr>
          <w:t>30</w:t>
        </w:r>
        <w:r w:rsidR="009548BA">
          <w:rPr>
            <w:noProof/>
            <w:webHidden/>
          </w:rPr>
          <w:fldChar w:fldCharType="end"/>
        </w:r>
      </w:hyperlink>
    </w:p>
    <w:p w14:paraId="6853E908" w14:textId="41109352"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34" w:history="1">
        <w:r w:rsidR="009548BA" w:rsidRPr="00A21751">
          <w:rPr>
            <w:rStyle w:val="Hyperlink"/>
            <w:rFonts w:eastAsiaTheme="majorEastAsia"/>
            <w:noProof/>
          </w:rPr>
          <w:t>Hình 1. 10: Đầu Bấm Mạng RJ45 Tenda</w:t>
        </w:r>
        <w:r w:rsidR="009548BA">
          <w:rPr>
            <w:noProof/>
            <w:webHidden/>
          </w:rPr>
          <w:tab/>
        </w:r>
        <w:r w:rsidR="009548BA">
          <w:rPr>
            <w:noProof/>
            <w:webHidden/>
          </w:rPr>
          <w:fldChar w:fldCharType="begin"/>
        </w:r>
        <w:r w:rsidR="009548BA">
          <w:rPr>
            <w:noProof/>
            <w:webHidden/>
          </w:rPr>
          <w:instrText xml:space="preserve"> PAGEREF _Toc91603934 \h </w:instrText>
        </w:r>
        <w:r w:rsidR="009548BA">
          <w:rPr>
            <w:noProof/>
            <w:webHidden/>
          </w:rPr>
        </w:r>
        <w:r w:rsidR="009548BA">
          <w:rPr>
            <w:noProof/>
            <w:webHidden/>
          </w:rPr>
          <w:fldChar w:fldCharType="separate"/>
        </w:r>
        <w:r w:rsidR="009548BA">
          <w:rPr>
            <w:noProof/>
            <w:webHidden/>
          </w:rPr>
          <w:t>31</w:t>
        </w:r>
        <w:r w:rsidR="009548BA">
          <w:rPr>
            <w:noProof/>
            <w:webHidden/>
          </w:rPr>
          <w:fldChar w:fldCharType="end"/>
        </w:r>
      </w:hyperlink>
    </w:p>
    <w:p w14:paraId="2DB99508" w14:textId="77777777" w:rsidR="009548BA" w:rsidRDefault="00254524" w:rsidP="00585051">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2." </w:instrText>
      </w:r>
      <w:r>
        <w:rPr>
          <w:szCs w:val="26"/>
        </w:rPr>
        <w:fldChar w:fldCharType="separate"/>
      </w:r>
    </w:p>
    <w:p w14:paraId="43971731" w14:textId="14850A9C"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39" w:history="1">
        <w:r w:rsidR="009548BA" w:rsidRPr="00946226">
          <w:rPr>
            <w:rStyle w:val="Hyperlink"/>
            <w:rFonts w:eastAsiaTheme="majorEastAsia"/>
            <w:noProof/>
          </w:rPr>
          <w:t>Hình 2. 1: Ví dụ về VLAN</w:t>
        </w:r>
        <w:r w:rsidR="009548BA">
          <w:rPr>
            <w:noProof/>
            <w:webHidden/>
          </w:rPr>
          <w:tab/>
        </w:r>
        <w:r w:rsidR="009548BA">
          <w:rPr>
            <w:noProof/>
            <w:webHidden/>
          </w:rPr>
          <w:fldChar w:fldCharType="begin"/>
        </w:r>
        <w:r w:rsidR="009548BA">
          <w:rPr>
            <w:noProof/>
            <w:webHidden/>
          </w:rPr>
          <w:instrText xml:space="preserve"> PAGEREF _Toc91603939 \h </w:instrText>
        </w:r>
        <w:r w:rsidR="009548BA">
          <w:rPr>
            <w:noProof/>
            <w:webHidden/>
          </w:rPr>
        </w:r>
        <w:r w:rsidR="009548BA">
          <w:rPr>
            <w:noProof/>
            <w:webHidden/>
          </w:rPr>
          <w:fldChar w:fldCharType="separate"/>
        </w:r>
        <w:r w:rsidR="009548BA">
          <w:rPr>
            <w:noProof/>
            <w:webHidden/>
          </w:rPr>
          <w:t>35</w:t>
        </w:r>
        <w:r w:rsidR="009548BA">
          <w:rPr>
            <w:noProof/>
            <w:webHidden/>
          </w:rPr>
          <w:fldChar w:fldCharType="end"/>
        </w:r>
      </w:hyperlink>
    </w:p>
    <w:p w14:paraId="166190FD" w14:textId="40538BC7"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0" w:history="1">
        <w:r w:rsidR="009548BA" w:rsidRPr="00946226">
          <w:rPr>
            <w:rStyle w:val="Hyperlink"/>
            <w:rFonts w:eastAsiaTheme="majorEastAsia"/>
            <w:noProof/>
          </w:rPr>
          <w:t>Hình 2. 2: Ví dụ về Trunking</w:t>
        </w:r>
        <w:r w:rsidR="009548BA">
          <w:rPr>
            <w:noProof/>
            <w:webHidden/>
          </w:rPr>
          <w:tab/>
        </w:r>
        <w:r w:rsidR="009548BA">
          <w:rPr>
            <w:noProof/>
            <w:webHidden/>
          </w:rPr>
          <w:fldChar w:fldCharType="begin"/>
        </w:r>
        <w:r w:rsidR="009548BA">
          <w:rPr>
            <w:noProof/>
            <w:webHidden/>
          </w:rPr>
          <w:instrText xml:space="preserve"> PAGEREF _Toc91603940 \h </w:instrText>
        </w:r>
        <w:r w:rsidR="009548BA">
          <w:rPr>
            <w:noProof/>
            <w:webHidden/>
          </w:rPr>
        </w:r>
        <w:r w:rsidR="009548BA">
          <w:rPr>
            <w:noProof/>
            <w:webHidden/>
          </w:rPr>
          <w:fldChar w:fldCharType="separate"/>
        </w:r>
        <w:r w:rsidR="009548BA">
          <w:rPr>
            <w:noProof/>
            <w:webHidden/>
          </w:rPr>
          <w:t>37</w:t>
        </w:r>
        <w:r w:rsidR="009548BA">
          <w:rPr>
            <w:noProof/>
            <w:webHidden/>
          </w:rPr>
          <w:fldChar w:fldCharType="end"/>
        </w:r>
      </w:hyperlink>
    </w:p>
    <w:p w14:paraId="3803F9C0" w14:textId="6E03134B"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1" w:history="1">
        <w:r w:rsidR="009548BA" w:rsidRPr="00946226">
          <w:rPr>
            <w:rStyle w:val="Hyperlink"/>
            <w:rFonts w:eastAsiaTheme="majorEastAsia"/>
            <w:noProof/>
          </w:rPr>
          <w:t>Hình 2. 3: Kỹ thuật Trunking 802.1Q</w:t>
        </w:r>
        <w:r w:rsidR="009548BA">
          <w:rPr>
            <w:noProof/>
            <w:webHidden/>
          </w:rPr>
          <w:tab/>
        </w:r>
        <w:r w:rsidR="009548BA">
          <w:rPr>
            <w:noProof/>
            <w:webHidden/>
          </w:rPr>
          <w:fldChar w:fldCharType="begin"/>
        </w:r>
        <w:r w:rsidR="009548BA">
          <w:rPr>
            <w:noProof/>
            <w:webHidden/>
          </w:rPr>
          <w:instrText xml:space="preserve"> PAGEREF _Toc91603941 \h </w:instrText>
        </w:r>
        <w:r w:rsidR="009548BA">
          <w:rPr>
            <w:noProof/>
            <w:webHidden/>
          </w:rPr>
        </w:r>
        <w:r w:rsidR="009548BA">
          <w:rPr>
            <w:noProof/>
            <w:webHidden/>
          </w:rPr>
          <w:fldChar w:fldCharType="separate"/>
        </w:r>
        <w:r w:rsidR="009548BA">
          <w:rPr>
            <w:noProof/>
            <w:webHidden/>
          </w:rPr>
          <w:t>38</w:t>
        </w:r>
        <w:r w:rsidR="009548BA">
          <w:rPr>
            <w:noProof/>
            <w:webHidden/>
          </w:rPr>
          <w:fldChar w:fldCharType="end"/>
        </w:r>
      </w:hyperlink>
    </w:p>
    <w:p w14:paraId="0B910B4D" w14:textId="0B09FACC"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2" w:history="1">
        <w:r w:rsidR="009548BA" w:rsidRPr="00946226">
          <w:rPr>
            <w:rStyle w:val="Hyperlink"/>
            <w:rFonts w:eastAsiaTheme="majorEastAsia"/>
            <w:noProof/>
          </w:rPr>
          <w:t>Hình 2. 4: Kỹ thuật Trunking ISL</w:t>
        </w:r>
        <w:r w:rsidR="009548BA">
          <w:rPr>
            <w:noProof/>
            <w:webHidden/>
          </w:rPr>
          <w:tab/>
        </w:r>
        <w:r w:rsidR="009548BA">
          <w:rPr>
            <w:noProof/>
            <w:webHidden/>
          </w:rPr>
          <w:fldChar w:fldCharType="begin"/>
        </w:r>
        <w:r w:rsidR="009548BA">
          <w:rPr>
            <w:noProof/>
            <w:webHidden/>
          </w:rPr>
          <w:instrText xml:space="preserve"> PAGEREF _Toc91603942 \h </w:instrText>
        </w:r>
        <w:r w:rsidR="009548BA">
          <w:rPr>
            <w:noProof/>
            <w:webHidden/>
          </w:rPr>
        </w:r>
        <w:r w:rsidR="009548BA">
          <w:rPr>
            <w:noProof/>
            <w:webHidden/>
          </w:rPr>
          <w:fldChar w:fldCharType="separate"/>
        </w:r>
        <w:r w:rsidR="009548BA">
          <w:rPr>
            <w:noProof/>
            <w:webHidden/>
          </w:rPr>
          <w:t>39</w:t>
        </w:r>
        <w:r w:rsidR="009548BA">
          <w:rPr>
            <w:noProof/>
            <w:webHidden/>
          </w:rPr>
          <w:fldChar w:fldCharType="end"/>
        </w:r>
      </w:hyperlink>
    </w:p>
    <w:p w14:paraId="566B4690" w14:textId="492E16A3"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3" w:history="1">
        <w:r w:rsidR="009548BA" w:rsidRPr="00946226">
          <w:rPr>
            <w:rStyle w:val="Hyperlink"/>
            <w:rFonts w:eastAsiaTheme="majorEastAsia"/>
            <w:noProof/>
          </w:rPr>
          <w:t>Hình 2. 5: Root Port trong RSTP</w:t>
        </w:r>
        <w:r w:rsidR="009548BA">
          <w:rPr>
            <w:noProof/>
            <w:webHidden/>
          </w:rPr>
          <w:tab/>
        </w:r>
        <w:r w:rsidR="009548BA">
          <w:rPr>
            <w:noProof/>
            <w:webHidden/>
          </w:rPr>
          <w:fldChar w:fldCharType="begin"/>
        </w:r>
        <w:r w:rsidR="009548BA">
          <w:rPr>
            <w:noProof/>
            <w:webHidden/>
          </w:rPr>
          <w:instrText xml:space="preserve"> PAGEREF _Toc91603943 \h </w:instrText>
        </w:r>
        <w:r w:rsidR="009548BA">
          <w:rPr>
            <w:noProof/>
            <w:webHidden/>
          </w:rPr>
        </w:r>
        <w:r w:rsidR="009548BA">
          <w:rPr>
            <w:noProof/>
            <w:webHidden/>
          </w:rPr>
          <w:fldChar w:fldCharType="separate"/>
        </w:r>
        <w:r w:rsidR="009548BA">
          <w:rPr>
            <w:noProof/>
            <w:webHidden/>
          </w:rPr>
          <w:t>42</w:t>
        </w:r>
        <w:r w:rsidR="009548BA">
          <w:rPr>
            <w:noProof/>
            <w:webHidden/>
          </w:rPr>
          <w:fldChar w:fldCharType="end"/>
        </w:r>
      </w:hyperlink>
    </w:p>
    <w:p w14:paraId="6C7EE7FD" w14:textId="52B58A35"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4" w:history="1">
        <w:r w:rsidR="009548BA" w:rsidRPr="00946226">
          <w:rPr>
            <w:rStyle w:val="Hyperlink"/>
            <w:rFonts w:eastAsiaTheme="majorEastAsia"/>
            <w:noProof/>
          </w:rPr>
          <w:t>Hình 2. 6: Designated Port trong RSTP</w:t>
        </w:r>
        <w:r w:rsidR="009548BA">
          <w:rPr>
            <w:noProof/>
            <w:webHidden/>
          </w:rPr>
          <w:tab/>
        </w:r>
        <w:r w:rsidR="009548BA">
          <w:rPr>
            <w:noProof/>
            <w:webHidden/>
          </w:rPr>
          <w:fldChar w:fldCharType="begin"/>
        </w:r>
        <w:r w:rsidR="009548BA">
          <w:rPr>
            <w:noProof/>
            <w:webHidden/>
          </w:rPr>
          <w:instrText xml:space="preserve"> PAGEREF _Toc91603944 \h </w:instrText>
        </w:r>
        <w:r w:rsidR="009548BA">
          <w:rPr>
            <w:noProof/>
            <w:webHidden/>
          </w:rPr>
        </w:r>
        <w:r w:rsidR="009548BA">
          <w:rPr>
            <w:noProof/>
            <w:webHidden/>
          </w:rPr>
          <w:fldChar w:fldCharType="separate"/>
        </w:r>
        <w:r w:rsidR="009548BA">
          <w:rPr>
            <w:noProof/>
            <w:webHidden/>
          </w:rPr>
          <w:t>42</w:t>
        </w:r>
        <w:r w:rsidR="009548BA">
          <w:rPr>
            <w:noProof/>
            <w:webHidden/>
          </w:rPr>
          <w:fldChar w:fldCharType="end"/>
        </w:r>
      </w:hyperlink>
    </w:p>
    <w:p w14:paraId="5B96C168" w14:textId="377A5FAE"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5" w:history="1">
        <w:r w:rsidR="009548BA" w:rsidRPr="00946226">
          <w:rPr>
            <w:rStyle w:val="Hyperlink"/>
            <w:rFonts w:eastAsiaTheme="majorEastAsia"/>
            <w:noProof/>
          </w:rPr>
          <w:t>Hình 2. 7: Alternate Port trong RSTP</w:t>
        </w:r>
        <w:r w:rsidR="009548BA">
          <w:rPr>
            <w:noProof/>
            <w:webHidden/>
          </w:rPr>
          <w:tab/>
        </w:r>
        <w:r w:rsidR="009548BA">
          <w:rPr>
            <w:noProof/>
            <w:webHidden/>
          </w:rPr>
          <w:fldChar w:fldCharType="begin"/>
        </w:r>
        <w:r w:rsidR="009548BA">
          <w:rPr>
            <w:noProof/>
            <w:webHidden/>
          </w:rPr>
          <w:instrText xml:space="preserve"> PAGEREF _Toc91603945 \h </w:instrText>
        </w:r>
        <w:r w:rsidR="009548BA">
          <w:rPr>
            <w:noProof/>
            <w:webHidden/>
          </w:rPr>
        </w:r>
        <w:r w:rsidR="009548BA">
          <w:rPr>
            <w:noProof/>
            <w:webHidden/>
          </w:rPr>
          <w:fldChar w:fldCharType="separate"/>
        </w:r>
        <w:r w:rsidR="009548BA">
          <w:rPr>
            <w:noProof/>
            <w:webHidden/>
          </w:rPr>
          <w:t>43</w:t>
        </w:r>
        <w:r w:rsidR="009548BA">
          <w:rPr>
            <w:noProof/>
            <w:webHidden/>
          </w:rPr>
          <w:fldChar w:fldCharType="end"/>
        </w:r>
      </w:hyperlink>
    </w:p>
    <w:p w14:paraId="41868D38" w14:textId="22C7EB4D"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6" w:history="1">
        <w:r w:rsidR="009548BA" w:rsidRPr="00946226">
          <w:rPr>
            <w:rStyle w:val="Hyperlink"/>
            <w:rFonts w:eastAsiaTheme="majorEastAsia"/>
            <w:noProof/>
          </w:rPr>
          <w:t>Hình 2. 8: Backup Port trong RSTP</w:t>
        </w:r>
        <w:r w:rsidR="009548BA">
          <w:rPr>
            <w:noProof/>
            <w:webHidden/>
          </w:rPr>
          <w:tab/>
        </w:r>
        <w:r w:rsidR="009548BA">
          <w:rPr>
            <w:noProof/>
            <w:webHidden/>
          </w:rPr>
          <w:fldChar w:fldCharType="begin"/>
        </w:r>
        <w:r w:rsidR="009548BA">
          <w:rPr>
            <w:noProof/>
            <w:webHidden/>
          </w:rPr>
          <w:instrText xml:space="preserve"> PAGEREF _Toc91603946 \h </w:instrText>
        </w:r>
        <w:r w:rsidR="009548BA">
          <w:rPr>
            <w:noProof/>
            <w:webHidden/>
          </w:rPr>
        </w:r>
        <w:r w:rsidR="009548BA">
          <w:rPr>
            <w:noProof/>
            <w:webHidden/>
          </w:rPr>
          <w:fldChar w:fldCharType="separate"/>
        </w:r>
        <w:r w:rsidR="009548BA">
          <w:rPr>
            <w:noProof/>
            <w:webHidden/>
          </w:rPr>
          <w:t>43</w:t>
        </w:r>
        <w:r w:rsidR="009548BA">
          <w:rPr>
            <w:noProof/>
            <w:webHidden/>
          </w:rPr>
          <w:fldChar w:fldCharType="end"/>
        </w:r>
      </w:hyperlink>
    </w:p>
    <w:p w14:paraId="61E48066" w14:textId="0AD545DB"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7" w:history="1">
        <w:r w:rsidR="009548BA" w:rsidRPr="00946226">
          <w:rPr>
            <w:rStyle w:val="Hyperlink"/>
            <w:rFonts w:eastAsiaTheme="majorEastAsia"/>
            <w:noProof/>
          </w:rPr>
          <w:t>Hình 2. 9: Tính hội tụ của RSTP</w:t>
        </w:r>
        <w:r w:rsidR="009548BA">
          <w:rPr>
            <w:noProof/>
            <w:webHidden/>
          </w:rPr>
          <w:tab/>
        </w:r>
        <w:r w:rsidR="009548BA">
          <w:rPr>
            <w:noProof/>
            <w:webHidden/>
          </w:rPr>
          <w:fldChar w:fldCharType="begin"/>
        </w:r>
        <w:r w:rsidR="009548BA">
          <w:rPr>
            <w:noProof/>
            <w:webHidden/>
          </w:rPr>
          <w:instrText xml:space="preserve"> PAGEREF _Toc91603947 \h </w:instrText>
        </w:r>
        <w:r w:rsidR="009548BA">
          <w:rPr>
            <w:noProof/>
            <w:webHidden/>
          </w:rPr>
        </w:r>
        <w:r w:rsidR="009548BA">
          <w:rPr>
            <w:noProof/>
            <w:webHidden/>
          </w:rPr>
          <w:fldChar w:fldCharType="separate"/>
        </w:r>
        <w:r w:rsidR="009548BA">
          <w:rPr>
            <w:noProof/>
            <w:webHidden/>
          </w:rPr>
          <w:t>44</w:t>
        </w:r>
        <w:r w:rsidR="009548BA">
          <w:rPr>
            <w:noProof/>
            <w:webHidden/>
          </w:rPr>
          <w:fldChar w:fldCharType="end"/>
        </w:r>
      </w:hyperlink>
    </w:p>
    <w:p w14:paraId="161EA7D8" w14:textId="5869ACD8"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8" w:history="1">
        <w:r w:rsidR="009548BA" w:rsidRPr="00946226">
          <w:rPr>
            <w:rStyle w:val="Hyperlink"/>
            <w:rFonts w:eastAsiaTheme="majorEastAsia"/>
            <w:noProof/>
          </w:rPr>
          <w:t>Hình 2. 10: Ví dụ về DHCP Relay Agent</w:t>
        </w:r>
        <w:r w:rsidR="009548BA">
          <w:rPr>
            <w:noProof/>
            <w:webHidden/>
          </w:rPr>
          <w:tab/>
        </w:r>
        <w:r w:rsidR="009548BA">
          <w:rPr>
            <w:noProof/>
            <w:webHidden/>
          </w:rPr>
          <w:fldChar w:fldCharType="begin"/>
        </w:r>
        <w:r w:rsidR="009548BA">
          <w:rPr>
            <w:noProof/>
            <w:webHidden/>
          </w:rPr>
          <w:instrText xml:space="preserve"> PAGEREF _Toc91603948 \h </w:instrText>
        </w:r>
        <w:r w:rsidR="009548BA">
          <w:rPr>
            <w:noProof/>
            <w:webHidden/>
          </w:rPr>
        </w:r>
        <w:r w:rsidR="009548BA">
          <w:rPr>
            <w:noProof/>
            <w:webHidden/>
          </w:rPr>
          <w:fldChar w:fldCharType="separate"/>
        </w:r>
        <w:r w:rsidR="009548BA">
          <w:rPr>
            <w:noProof/>
            <w:webHidden/>
          </w:rPr>
          <w:t>47</w:t>
        </w:r>
        <w:r w:rsidR="009548BA">
          <w:rPr>
            <w:noProof/>
            <w:webHidden/>
          </w:rPr>
          <w:fldChar w:fldCharType="end"/>
        </w:r>
      </w:hyperlink>
    </w:p>
    <w:p w14:paraId="3119B454" w14:textId="5728AE3A"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49" w:history="1">
        <w:r w:rsidR="009548BA" w:rsidRPr="00946226">
          <w:rPr>
            <w:rStyle w:val="Hyperlink"/>
            <w:rFonts w:eastAsiaTheme="majorEastAsia"/>
            <w:noProof/>
          </w:rPr>
          <w:t>Hình 2. 11: Cấu trúc cơ bản của mạng WLAN</w:t>
        </w:r>
        <w:r w:rsidR="009548BA">
          <w:rPr>
            <w:noProof/>
            <w:webHidden/>
          </w:rPr>
          <w:tab/>
        </w:r>
        <w:r w:rsidR="009548BA">
          <w:rPr>
            <w:noProof/>
            <w:webHidden/>
          </w:rPr>
          <w:fldChar w:fldCharType="begin"/>
        </w:r>
        <w:r w:rsidR="009548BA">
          <w:rPr>
            <w:noProof/>
            <w:webHidden/>
          </w:rPr>
          <w:instrText xml:space="preserve"> PAGEREF _Toc91603949 \h </w:instrText>
        </w:r>
        <w:r w:rsidR="009548BA">
          <w:rPr>
            <w:noProof/>
            <w:webHidden/>
          </w:rPr>
        </w:r>
        <w:r w:rsidR="009548BA">
          <w:rPr>
            <w:noProof/>
            <w:webHidden/>
          </w:rPr>
          <w:fldChar w:fldCharType="separate"/>
        </w:r>
        <w:r w:rsidR="009548BA">
          <w:rPr>
            <w:noProof/>
            <w:webHidden/>
          </w:rPr>
          <w:t>62</w:t>
        </w:r>
        <w:r w:rsidR="009548BA">
          <w:rPr>
            <w:noProof/>
            <w:webHidden/>
          </w:rPr>
          <w:fldChar w:fldCharType="end"/>
        </w:r>
      </w:hyperlink>
    </w:p>
    <w:p w14:paraId="4227D075" w14:textId="1739EA2B"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0" w:history="1">
        <w:r w:rsidR="009548BA" w:rsidRPr="00946226">
          <w:rPr>
            <w:rStyle w:val="Hyperlink"/>
            <w:rFonts w:eastAsiaTheme="majorEastAsia"/>
            <w:noProof/>
          </w:rPr>
          <w:t>Hình 2. 12: AP hoạt động ở Root mode</w:t>
        </w:r>
        <w:r w:rsidR="009548BA">
          <w:rPr>
            <w:noProof/>
            <w:webHidden/>
          </w:rPr>
          <w:tab/>
        </w:r>
        <w:r w:rsidR="009548BA">
          <w:rPr>
            <w:noProof/>
            <w:webHidden/>
          </w:rPr>
          <w:fldChar w:fldCharType="begin"/>
        </w:r>
        <w:r w:rsidR="009548BA">
          <w:rPr>
            <w:noProof/>
            <w:webHidden/>
          </w:rPr>
          <w:instrText xml:space="preserve"> PAGEREF _Toc91603950 \h </w:instrText>
        </w:r>
        <w:r w:rsidR="009548BA">
          <w:rPr>
            <w:noProof/>
            <w:webHidden/>
          </w:rPr>
        </w:r>
        <w:r w:rsidR="009548BA">
          <w:rPr>
            <w:noProof/>
            <w:webHidden/>
          </w:rPr>
          <w:fldChar w:fldCharType="separate"/>
        </w:r>
        <w:r w:rsidR="009548BA">
          <w:rPr>
            <w:noProof/>
            <w:webHidden/>
          </w:rPr>
          <w:t>63</w:t>
        </w:r>
        <w:r w:rsidR="009548BA">
          <w:rPr>
            <w:noProof/>
            <w:webHidden/>
          </w:rPr>
          <w:fldChar w:fldCharType="end"/>
        </w:r>
      </w:hyperlink>
    </w:p>
    <w:p w14:paraId="0C74FF75" w14:textId="7319B00A"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1" w:history="1">
        <w:r w:rsidR="009548BA" w:rsidRPr="00946226">
          <w:rPr>
            <w:rStyle w:val="Hyperlink"/>
            <w:rFonts w:eastAsiaTheme="majorEastAsia"/>
            <w:noProof/>
          </w:rPr>
          <w:t>Hình 2. 13: AP hoạt động ở Bridge mode</w:t>
        </w:r>
        <w:r w:rsidR="009548BA">
          <w:rPr>
            <w:noProof/>
            <w:webHidden/>
          </w:rPr>
          <w:tab/>
        </w:r>
        <w:r w:rsidR="009548BA">
          <w:rPr>
            <w:noProof/>
            <w:webHidden/>
          </w:rPr>
          <w:fldChar w:fldCharType="begin"/>
        </w:r>
        <w:r w:rsidR="009548BA">
          <w:rPr>
            <w:noProof/>
            <w:webHidden/>
          </w:rPr>
          <w:instrText xml:space="preserve"> PAGEREF _Toc91603951 \h </w:instrText>
        </w:r>
        <w:r w:rsidR="009548BA">
          <w:rPr>
            <w:noProof/>
            <w:webHidden/>
          </w:rPr>
        </w:r>
        <w:r w:rsidR="009548BA">
          <w:rPr>
            <w:noProof/>
            <w:webHidden/>
          </w:rPr>
          <w:fldChar w:fldCharType="separate"/>
        </w:r>
        <w:r w:rsidR="009548BA">
          <w:rPr>
            <w:noProof/>
            <w:webHidden/>
          </w:rPr>
          <w:t>63</w:t>
        </w:r>
        <w:r w:rsidR="009548BA">
          <w:rPr>
            <w:noProof/>
            <w:webHidden/>
          </w:rPr>
          <w:fldChar w:fldCharType="end"/>
        </w:r>
      </w:hyperlink>
    </w:p>
    <w:p w14:paraId="7F78F501" w14:textId="6623A7D4"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2" w:history="1">
        <w:r w:rsidR="009548BA" w:rsidRPr="00946226">
          <w:rPr>
            <w:rStyle w:val="Hyperlink"/>
            <w:rFonts w:eastAsiaTheme="majorEastAsia"/>
            <w:noProof/>
          </w:rPr>
          <w:t>Hình 2. 14: AP hoạt động ở Repeater mode</w:t>
        </w:r>
        <w:r w:rsidR="009548BA">
          <w:rPr>
            <w:noProof/>
            <w:webHidden/>
          </w:rPr>
          <w:tab/>
        </w:r>
        <w:r w:rsidR="009548BA">
          <w:rPr>
            <w:noProof/>
            <w:webHidden/>
          </w:rPr>
          <w:fldChar w:fldCharType="begin"/>
        </w:r>
        <w:r w:rsidR="009548BA">
          <w:rPr>
            <w:noProof/>
            <w:webHidden/>
          </w:rPr>
          <w:instrText xml:space="preserve"> PAGEREF _Toc91603952 \h </w:instrText>
        </w:r>
        <w:r w:rsidR="009548BA">
          <w:rPr>
            <w:noProof/>
            <w:webHidden/>
          </w:rPr>
        </w:r>
        <w:r w:rsidR="009548BA">
          <w:rPr>
            <w:noProof/>
            <w:webHidden/>
          </w:rPr>
          <w:fldChar w:fldCharType="separate"/>
        </w:r>
        <w:r w:rsidR="009548BA">
          <w:rPr>
            <w:noProof/>
            <w:webHidden/>
          </w:rPr>
          <w:t>64</w:t>
        </w:r>
        <w:r w:rsidR="009548BA">
          <w:rPr>
            <w:noProof/>
            <w:webHidden/>
          </w:rPr>
          <w:fldChar w:fldCharType="end"/>
        </w:r>
      </w:hyperlink>
    </w:p>
    <w:p w14:paraId="5E5C2ED5" w14:textId="3407AD13"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3" w:history="1">
        <w:r w:rsidR="009548BA" w:rsidRPr="00946226">
          <w:rPr>
            <w:rStyle w:val="Hyperlink"/>
            <w:rFonts w:eastAsiaTheme="majorEastAsia"/>
            <w:noProof/>
          </w:rPr>
          <w:t>Hình 2. 15: Thiết bị Wireless Access Point</w:t>
        </w:r>
        <w:r w:rsidR="009548BA">
          <w:rPr>
            <w:noProof/>
            <w:webHidden/>
          </w:rPr>
          <w:tab/>
        </w:r>
        <w:r w:rsidR="009548BA">
          <w:rPr>
            <w:noProof/>
            <w:webHidden/>
          </w:rPr>
          <w:fldChar w:fldCharType="begin"/>
        </w:r>
        <w:r w:rsidR="009548BA">
          <w:rPr>
            <w:noProof/>
            <w:webHidden/>
          </w:rPr>
          <w:instrText xml:space="preserve"> PAGEREF _Toc91603953 \h </w:instrText>
        </w:r>
        <w:r w:rsidR="009548BA">
          <w:rPr>
            <w:noProof/>
            <w:webHidden/>
          </w:rPr>
        </w:r>
        <w:r w:rsidR="009548BA">
          <w:rPr>
            <w:noProof/>
            <w:webHidden/>
          </w:rPr>
          <w:fldChar w:fldCharType="separate"/>
        </w:r>
        <w:r w:rsidR="009548BA">
          <w:rPr>
            <w:noProof/>
            <w:webHidden/>
          </w:rPr>
          <w:t>64</w:t>
        </w:r>
        <w:r w:rsidR="009548BA">
          <w:rPr>
            <w:noProof/>
            <w:webHidden/>
          </w:rPr>
          <w:fldChar w:fldCharType="end"/>
        </w:r>
      </w:hyperlink>
    </w:p>
    <w:p w14:paraId="117D8ACE" w14:textId="74D86D9E"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4" w:history="1">
        <w:r w:rsidR="009548BA" w:rsidRPr="00946226">
          <w:rPr>
            <w:rStyle w:val="Hyperlink"/>
            <w:rFonts w:eastAsiaTheme="majorEastAsia"/>
            <w:noProof/>
          </w:rPr>
          <w:t>Hình 2. 16: Thiết bị Wireless Router</w:t>
        </w:r>
        <w:r w:rsidR="009548BA">
          <w:rPr>
            <w:noProof/>
            <w:webHidden/>
          </w:rPr>
          <w:tab/>
        </w:r>
        <w:r w:rsidR="009548BA">
          <w:rPr>
            <w:noProof/>
            <w:webHidden/>
          </w:rPr>
          <w:fldChar w:fldCharType="begin"/>
        </w:r>
        <w:r w:rsidR="009548BA">
          <w:rPr>
            <w:noProof/>
            <w:webHidden/>
          </w:rPr>
          <w:instrText xml:space="preserve"> PAGEREF _Toc91603954 \h </w:instrText>
        </w:r>
        <w:r w:rsidR="009548BA">
          <w:rPr>
            <w:noProof/>
            <w:webHidden/>
          </w:rPr>
        </w:r>
        <w:r w:rsidR="009548BA">
          <w:rPr>
            <w:noProof/>
            <w:webHidden/>
          </w:rPr>
          <w:fldChar w:fldCharType="separate"/>
        </w:r>
        <w:r w:rsidR="009548BA">
          <w:rPr>
            <w:noProof/>
            <w:webHidden/>
          </w:rPr>
          <w:t>65</w:t>
        </w:r>
        <w:r w:rsidR="009548BA">
          <w:rPr>
            <w:noProof/>
            <w:webHidden/>
          </w:rPr>
          <w:fldChar w:fldCharType="end"/>
        </w:r>
      </w:hyperlink>
    </w:p>
    <w:p w14:paraId="1842CA1E" w14:textId="6021A800"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5" w:history="1">
        <w:r w:rsidR="009548BA" w:rsidRPr="00946226">
          <w:rPr>
            <w:rStyle w:val="Hyperlink"/>
            <w:rFonts w:eastAsiaTheme="majorEastAsia"/>
            <w:noProof/>
          </w:rPr>
          <w:t>Hình 2. 17: Thiết bị Wireless NICs</w:t>
        </w:r>
        <w:r w:rsidR="009548BA">
          <w:rPr>
            <w:noProof/>
            <w:webHidden/>
          </w:rPr>
          <w:tab/>
        </w:r>
        <w:r w:rsidR="009548BA">
          <w:rPr>
            <w:noProof/>
            <w:webHidden/>
          </w:rPr>
          <w:fldChar w:fldCharType="begin"/>
        </w:r>
        <w:r w:rsidR="009548BA">
          <w:rPr>
            <w:noProof/>
            <w:webHidden/>
          </w:rPr>
          <w:instrText xml:space="preserve"> PAGEREF _Toc91603955 \h </w:instrText>
        </w:r>
        <w:r w:rsidR="009548BA">
          <w:rPr>
            <w:noProof/>
            <w:webHidden/>
          </w:rPr>
        </w:r>
        <w:r w:rsidR="009548BA">
          <w:rPr>
            <w:noProof/>
            <w:webHidden/>
          </w:rPr>
          <w:fldChar w:fldCharType="separate"/>
        </w:r>
        <w:r w:rsidR="009548BA">
          <w:rPr>
            <w:noProof/>
            <w:webHidden/>
          </w:rPr>
          <w:t>65</w:t>
        </w:r>
        <w:r w:rsidR="009548BA">
          <w:rPr>
            <w:noProof/>
            <w:webHidden/>
          </w:rPr>
          <w:fldChar w:fldCharType="end"/>
        </w:r>
      </w:hyperlink>
    </w:p>
    <w:p w14:paraId="5550AD19" w14:textId="2A66AB5A"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6" w:history="1">
        <w:r w:rsidR="009548BA" w:rsidRPr="00946226">
          <w:rPr>
            <w:rStyle w:val="Hyperlink"/>
            <w:rFonts w:eastAsiaTheme="majorEastAsia"/>
            <w:noProof/>
          </w:rPr>
          <w:t>Hình 2. 18: Mô hình mạng Ad-hoc</w:t>
        </w:r>
        <w:r w:rsidR="009548BA">
          <w:rPr>
            <w:noProof/>
            <w:webHidden/>
          </w:rPr>
          <w:tab/>
        </w:r>
        <w:r w:rsidR="009548BA">
          <w:rPr>
            <w:noProof/>
            <w:webHidden/>
          </w:rPr>
          <w:fldChar w:fldCharType="begin"/>
        </w:r>
        <w:r w:rsidR="009548BA">
          <w:rPr>
            <w:noProof/>
            <w:webHidden/>
          </w:rPr>
          <w:instrText xml:space="preserve"> PAGEREF _Toc91603956 \h </w:instrText>
        </w:r>
        <w:r w:rsidR="009548BA">
          <w:rPr>
            <w:noProof/>
            <w:webHidden/>
          </w:rPr>
        </w:r>
        <w:r w:rsidR="009548BA">
          <w:rPr>
            <w:noProof/>
            <w:webHidden/>
          </w:rPr>
          <w:fldChar w:fldCharType="separate"/>
        </w:r>
        <w:r w:rsidR="009548BA">
          <w:rPr>
            <w:noProof/>
            <w:webHidden/>
          </w:rPr>
          <w:t>66</w:t>
        </w:r>
        <w:r w:rsidR="009548BA">
          <w:rPr>
            <w:noProof/>
            <w:webHidden/>
          </w:rPr>
          <w:fldChar w:fldCharType="end"/>
        </w:r>
      </w:hyperlink>
    </w:p>
    <w:p w14:paraId="130D8DDF" w14:textId="756076FB"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7" w:history="1">
        <w:r w:rsidR="009548BA" w:rsidRPr="00946226">
          <w:rPr>
            <w:rStyle w:val="Hyperlink"/>
            <w:rFonts w:eastAsiaTheme="majorEastAsia"/>
            <w:noProof/>
          </w:rPr>
          <w:t>Hình 2. 19: Mô hình mạng BSS</w:t>
        </w:r>
        <w:r w:rsidR="009548BA">
          <w:rPr>
            <w:noProof/>
            <w:webHidden/>
          </w:rPr>
          <w:tab/>
        </w:r>
        <w:r w:rsidR="009548BA">
          <w:rPr>
            <w:noProof/>
            <w:webHidden/>
          </w:rPr>
          <w:fldChar w:fldCharType="begin"/>
        </w:r>
        <w:r w:rsidR="009548BA">
          <w:rPr>
            <w:noProof/>
            <w:webHidden/>
          </w:rPr>
          <w:instrText xml:space="preserve"> PAGEREF _Toc91603957 \h </w:instrText>
        </w:r>
        <w:r w:rsidR="009548BA">
          <w:rPr>
            <w:noProof/>
            <w:webHidden/>
          </w:rPr>
        </w:r>
        <w:r w:rsidR="009548BA">
          <w:rPr>
            <w:noProof/>
            <w:webHidden/>
          </w:rPr>
          <w:fldChar w:fldCharType="separate"/>
        </w:r>
        <w:r w:rsidR="009548BA">
          <w:rPr>
            <w:noProof/>
            <w:webHidden/>
          </w:rPr>
          <w:t>67</w:t>
        </w:r>
        <w:r w:rsidR="009548BA">
          <w:rPr>
            <w:noProof/>
            <w:webHidden/>
          </w:rPr>
          <w:fldChar w:fldCharType="end"/>
        </w:r>
      </w:hyperlink>
    </w:p>
    <w:p w14:paraId="0A086C2C" w14:textId="68562382"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8" w:history="1">
        <w:r w:rsidR="009548BA" w:rsidRPr="00946226">
          <w:rPr>
            <w:rStyle w:val="Hyperlink"/>
            <w:rFonts w:eastAsiaTheme="majorEastAsia"/>
            <w:noProof/>
          </w:rPr>
          <w:t>Hình 2. 20: Mô hình mạng ESS</w:t>
        </w:r>
        <w:r w:rsidR="009548BA">
          <w:rPr>
            <w:noProof/>
            <w:webHidden/>
          </w:rPr>
          <w:tab/>
        </w:r>
        <w:r w:rsidR="009548BA">
          <w:rPr>
            <w:noProof/>
            <w:webHidden/>
          </w:rPr>
          <w:fldChar w:fldCharType="begin"/>
        </w:r>
        <w:r w:rsidR="009548BA">
          <w:rPr>
            <w:noProof/>
            <w:webHidden/>
          </w:rPr>
          <w:instrText xml:space="preserve"> PAGEREF _Toc91603958 \h </w:instrText>
        </w:r>
        <w:r w:rsidR="009548BA">
          <w:rPr>
            <w:noProof/>
            <w:webHidden/>
          </w:rPr>
        </w:r>
        <w:r w:rsidR="009548BA">
          <w:rPr>
            <w:noProof/>
            <w:webHidden/>
          </w:rPr>
          <w:fldChar w:fldCharType="separate"/>
        </w:r>
        <w:r w:rsidR="009548BA">
          <w:rPr>
            <w:noProof/>
            <w:webHidden/>
          </w:rPr>
          <w:t>68</w:t>
        </w:r>
        <w:r w:rsidR="009548BA">
          <w:rPr>
            <w:noProof/>
            <w:webHidden/>
          </w:rPr>
          <w:fldChar w:fldCharType="end"/>
        </w:r>
      </w:hyperlink>
    </w:p>
    <w:p w14:paraId="002A8464" w14:textId="619176F6"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59" w:history="1">
        <w:r w:rsidR="009548BA" w:rsidRPr="00946226">
          <w:rPr>
            <w:rStyle w:val="Hyperlink"/>
            <w:rFonts w:eastAsiaTheme="majorEastAsia"/>
            <w:noProof/>
          </w:rPr>
          <w:t>Hình 2. 21: Mô hình tấn công yêu cầu xác thực lại</w:t>
        </w:r>
        <w:r w:rsidR="009548BA">
          <w:rPr>
            <w:noProof/>
            <w:webHidden/>
          </w:rPr>
          <w:tab/>
        </w:r>
        <w:r w:rsidR="009548BA">
          <w:rPr>
            <w:noProof/>
            <w:webHidden/>
          </w:rPr>
          <w:fldChar w:fldCharType="begin"/>
        </w:r>
        <w:r w:rsidR="009548BA">
          <w:rPr>
            <w:noProof/>
            <w:webHidden/>
          </w:rPr>
          <w:instrText xml:space="preserve"> PAGEREF _Toc91603959 \h </w:instrText>
        </w:r>
        <w:r w:rsidR="009548BA">
          <w:rPr>
            <w:noProof/>
            <w:webHidden/>
          </w:rPr>
        </w:r>
        <w:r w:rsidR="009548BA">
          <w:rPr>
            <w:noProof/>
            <w:webHidden/>
          </w:rPr>
          <w:fldChar w:fldCharType="separate"/>
        </w:r>
        <w:r w:rsidR="009548BA">
          <w:rPr>
            <w:noProof/>
            <w:webHidden/>
          </w:rPr>
          <w:t>70</w:t>
        </w:r>
        <w:r w:rsidR="009548BA">
          <w:rPr>
            <w:noProof/>
            <w:webHidden/>
          </w:rPr>
          <w:fldChar w:fldCharType="end"/>
        </w:r>
      </w:hyperlink>
    </w:p>
    <w:p w14:paraId="7A25B0D7" w14:textId="63BB0449"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0" w:history="1">
        <w:r w:rsidR="009548BA" w:rsidRPr="00946226">
          <w:rPr>
            <w:rStyle w:val="Hyperlink"/>
            <w:rFonts w:eastAsiaTheme="majorEastAsia"/>
            <w:noProof/>
          </w:rPr>
          <w:t>Hình 2. 22: Mô hình tấn công Face Access Point</w:t>
        </w:r>
        <w:r w:rsidR="009548BA">
          <w:rPr>
            <w:noProof/>
            <w:webHidden/>
          </w:rPr>
          <w:tab/>
        </w:r>
        <w:r w:rsidR="009548BA">
          <w:rPr>
            <w:noProof/>
            <w:webHidden/>
          </w:rPr>
          <w:fldChar w:fldCharType="begin"/>
        </w:r>
        <w:r w:rsidR="009548BA">
          <w:rPr>
            <w:noProof/>
            <w:webHidden/>
          </w:rPr>
          <w:instrText xml:space="preserve"> PAGEREF _Toc91603960 \h </w:instrText>
        </w:r>
        <w:r w:rsidR="009548BA">
          <w:rPr>
            <w:noProof/>
            <w:webHidden/>
          </w:rPr>
        </w:r>
        <w:r w:rsidR="009548BA">
          <w:rPr>
            <w:noProof/>
            <w:webHidden/>
          </w:rPr>
          <w:fldChar w:fldCharType="separate"/>
        </w:r>
        <w:r w:rsidR="009548BA">
          <w:rPr>
            <w:noProof/>
            <w:webHidden/>
          </w:rPr>
          <w:t>71</w:t>
        </w:r>
        <w:r w:rsidR="009548BA">
          <w:rPr>
            <w:noProof/>
            <w:webHidden/>
          </w:rPr>
          <w:fldChar w:fldCharType="end"/>
        </w:r>
      </w:hyperlink>
    </w:p>
    <w:p w14:paraId="12FE1102" w14:textId="7898D7D5"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1" w:history="1">
        <w:r w:rsidR="009548BA" w:rsidRPr="00946226">
          <w:rPr>
            <w:rStyle w:val="Hyperlink"/>
            <w:rFonts w:eastAsiaTheme="majorEastAsia"/>
            <w:noProof/>
          </w:rPr>
          <w:t>Hình 2. 23: Mô hình tấn công ngắt kết nối</w:t>
        </w:r>
        <w:r w:rsidR="009548BA">
          <w:rPr>
            <w:noProof/>
            <w:webHidden/>
          </w:rPr>
          <w:tab/>
        </w:r>
        <w:r w:rsidR="009548BA">
          <w:rPr>
            <w:noProof/>
            <w:webHidden/>
          </w:rPr>
          <w:fldChar w:fldCharType="begin"/>
        </w:r>
        <w:r w:rsidR="009548BA">
          <w:rPr>
            <w:noProof/>
            <w:webHidden/>
          </w:rPr>
          <w:instrText xml:space="preserve"> PAGEREF _Toc91603961 \h </w:instrText>
        </w:r>
        <w:r w:rsidR="009548BA">
          <w:rPr>
            <w:noProof/>
            <w:webHidden/>
          </w:rPr>
        </w:r>
        <w:r w:rsidR="009548BA">
          <w:rPr>
            <w:noProof/>
            <w:webHidden/>
          </w:rPr>
          <w:fldChar w:fldCharType="separate"/>
        </w:r>
        <w:r w:rsidR="009548BA">
          <w:rPr>
            <w:noProof/>
            <w:webHidden/>
          </w:rPr>
          <w:t>73</w:t>
        </w:r>
        <w:r w:rsidR="009548BA">
          <w:rPr>
            <w:noProof/>
            <w:webHidden/>
          </w:rPr>
          <w:fldChar w:fldCharType="end"/>
        </w:r>
      </w:hyperlink>
    </w:p>
    <w:p w14:paraId="37DF46FA" w14:textId="04AD1BE0"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2" w:history="1">
        <w:r w:rsidR="009548BA" w:rsidRPr="00946226">
          <w:rPr>
            <w:rStyle w:val="Hyperlink"/>
            <w:rFonts w:eastAsiaTheme="majorEastAsia"/>
            <w:noProof/>
          </w:rPr>
          <w:t>Hình 2. 24: Mô hình WLAN VPN</w:t>
        </w:r>
        <w:r w:rsidR="009548BA">
          <w:rPr>
            <w:noProof/>
            <w:webHidden/>
          </w:rPr>
          <w:tab/>
        </w:r>
        <w:r w:rsidR="009548BA">
          <w:rPr>
            <w:noProof/>
            <w:webHidden/>
          </w:rPr>
          <w:fldChar w:fldCharType="begin"/>
        </w:r>
        <w:r w:rsidR="009548BA">
          <w:rPr>
            <w:noProof/>
            <w:webHidden/>
          </w:rPr>
          <w:instrText xml:space="preserve"> PAGEREF _Toc91603962 \h </w:instrText>
        </w:r>
        <w:r w:rsidR="009548BA">
          <w:rPr>
            <w:noProof/>
            <w:webHidden/>
          </w:rPr>
        </w:r>
        <w:r w:rsidR="009548BA">
          <w:rPr>
            <w:noProof/>
            <w:webHidden/>
          </w:rPr>
          <w:fldChar w:fldCharType="separate"/>
        </w:r>
        <w:r w:rsidR="009548BA">
          <w:rPr>
            <w:noProof/>
            <w:webHidden/>
          </w:rPr>
          <w:t>75</w:t>
        </w:r>
        <w:r w:rsidR="009548BA">
          <w:rPr>
            <w:noProof/>
            <w:webHidden/>
          </w:rPr>
          <w:fldChar w:fldCharType="end"/>
        </w:r>
      </w:hyperlink>
    </w:p>
    <w:p w14:paraId="0BB2C914" w14:textId="5BB8DD1F"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3" w:history="1">
        <w:r w:rsidR="009548BA" w:rsidRPr="00946226">
          <w:rPr>
            <w:rStyle w:val="Hyperlink"/>
            <w:rFonts w:eastAsiaTheme="majorEastAsia"/>
            <w:noProof/>
          </w:rPr>
          <w:t>Hình 2. 25: Mô hình hoạt động xác thực 802.1x</w:t>
        </w:r>
        <w:r w:rsidR="009548BA">
          <w:rPr>
            <w:noProof/>
            <w:webHidden/>
          </w:rPr>
          <w:tab/>
        </w:r>
        <w:r w:rsidR="009548BA">
          <w:rPr>
            <w:noProof/>
            <w:webHidden/>
          </w:rPr>
          <w:fldChar w:fldCharType="begin"/>
        </w:r>
        <w:r w:rsidR="009548BA">
          <w:rPr>
            <w:noProof/>
            <w:webHidden/>
          </w:rPr>
          <w:instrText xml:space="preserve"> PAGEREF _Toc91603963 \h </w:instrText>
        </w:r>
        <w:r w:rsidR="009548BA">
          <w:rPr>
            <w:noProof/>
            <w:webHidden/>
          </w:rPr>
        </w:r>
        <w:r w:rsidR="009548BA">
          <w:rPr>
            <w:noProof/>
            <w:webHidden/>
          </w:rPr>
          <w:fldChar w:fldCharType="separate"/>
        </w:r>
        <w:r w:rsidR="009548BA">
          <w:rPr>
            <w:noProof/>
            <w:webHidden/>
          </w:rPr>
          <w:t>76</w:t>
        </w:r>
        <w:r w:rsidR="009548BA">
          <w:rPr>
            <w:noProof/>
            <w:webHidden/>
          </w:rPr>
          <w:fldChar w:fldCharType="end"/>
        </w:r>
      </w:hyperlink>
    </w:p>
    <w:p w14:paraId="64D8B917" w14:textId="00B1E15D"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4" w:history="1">
        <w:r w:rsidR="009548BA" w:rsidRPr="00946226">
          <w:rPr>
            <w:rStyle w:val="Hyperlink"/>
            <w:rFonts w:eastAsiaTheme="majorEastAsia"/>
            <w:noProof/>
          </w:rPr>
          <w:t>Hình 2. 26: Tiến trình xác thực MAC</w:t>
        </w:r>
        <w:r w:rsidR="009548BA">
          <w:rPr>
            <w:noProof/>
            <w:webHidden/>
          </w:rPr>
          <w:tab/>
        </w:r>
        <w:r w:rsidR="009548BA">
          <w:rPr>
            <w:noProof/>
            <w:webHidden/>
          </w:rPr>
          <w:fldChar w:fldCharType="begin"/>
        </w:r>
        <w:r w:rsidR="009548BA">
          <w:rPr>
            <w:noProof/>
            <w:webHidden/>
          </w:rPr>
          <w:instrText xml:space="preserve"> PAGEREF _Toc91603964 \h </w:instrText>
        </w:r>
        <w:r w:rsidR="009548BA">
          <w:rPr>
            <w:noProof/>
            <w:webHidden/>
          </w:rPr>
        </w:r>
        <w:r w:rsidR="009548BA">
          <w:rPr>
            <w:noProof/>
            <w:webHidden/>
          </w:rPr>
          <w:fldChar w:fldCharType="separate"/>
        </w:r>
        <w:r w:rsidR="009548BA">
          <w:rPr>
            <w:noProof/>
            <w:webHidden/>
          </w:rPr>
          <w:t>80</w:t>
        </w:r>
        <w:r w:rsidR="009548BA">
          <w:rPr>
            <w:noProof/>
            <w:webHidden/>
          </w:rPr>
          <w:fldChar w:fldCharType="end"/>
        </w:r>
      </w:hyperlink>
    </w:p>
    <w:p w14:paraId="6941835D" w14:textId="312A9D51"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5" w:history="1">
        <w:r w:rsidR="009548BA" w:rsidRPr="00946226">
          <w:rPr>
            <w:rStyle w:val="Hyperlink"/>
            <w:rFonts w:eastAsiaTheme="majorEastAsia"/>
            <w:noProof/>
          </w:rPr>
          <w:t>Hình 2. 27: Lọc giao thức</w:t>
        </w:r>
        <w:r w:rsidR="009548BA">
          <w:rPr>
            <w:noProof/>
            <w:webHidden/>
          </w:rPr>
          <w:tab/>
        </w:r>
        <w:r w:rsidR="009548BA">
          <w:rPr>
            <w:noProof/>
            <w:webHidden/>
          </w:rPr>
          <w:fldChar w:fldCharType="begin"/>
        </w:r>
        <w:r w:rsidR="009548BA">
          <w:rPr>
            <w:noProof/>
            <w:webHidden/>
          </w:rPr>
          <w:instrText xml:space="preserve"> PAGEREF _Toc91603965 \h </w:instrText>
        </w:r>
        <w:r w:rsidR="009548BA">
          <w:rPr>
            <w:noProof/>
            <w:webHidden/>
          </w:rPr>
        </w:r>
        <w:r w:rsidR="009548BA">
          <w:rPr>
            <w:noProof/>
            <w:webHidden/>
          </w:rPr>
          <w:fldChar w:fldCharType="separate"/>
        </w:r>
        <w:r w:rsidR="009548BA">
          <w:rPr>
            <w:noProof/>
            <w:webHidden/>
          </w:rPr>
          <w:t>81</w:t>
        </w:r>
        <w:r w:rsidR="009548BA">
          <w:rPr>
            <w:noProof/>
            <w:webHidden/>
          </w:rPr>
          <w:fldChar w:fldCharType="end"/>
        </w:r>
      </w:hyperlink>
    </w:p>
    <w:p w14:paraId="11598917" w14:textId="736CBF3F" w:rsidR="009548BA" w:rsidRDefault="00DF67BD">
      <w:pPr>
        <w:pStyle w:val="TableofFigures"/>
        <w:tabs>
          <w:tab w:val="right" w:leader="dot" w:pos="9111"/>
        </w:tabs>
        <w:rPr>
          <w:rFonts w:asciiTheme="minorHAnsi" w:eastAsiaTheme="minorEastAsia" w:hAnsiTheme="minorHAnsi" w:cstheme="minorBidi"/>
          <w:noProof/>
          <w:sz w:val="22"/>
          <w:szCs w:val="22"/>
        </w:rPr>
      </w:pPr>
      <w:hyperlink w:anchor="_Toc91603966" w:history="1">
        <w:r w:rsidR="009548BA" w:rsidRPr="00946226">
          <w:rPr>
            <w:rStyle w:val="Hyperlink"/>
            <w:rFonts w:eastAsiaTheme="majorEastAsia"/>
            <w:noProof/>
          </w:rPr>
          <w:t>Hình 2. 28: Ví dụ về Access List</w:t>
        </w:r>
        <w:r w:rsidR="009548BA">
          <w:rPr>
            <w:noProof/>
            <w:webHidden/>
          </w:rPr>
          <w:tab/>
        </w:r>
        <w:r w:rsidR="009548BA">
          <w:rPr>
            <w:noProof/>
            <w:webHidden/>
          </w:rPr>
          <w:fldChar w:fldCharType="begin"/>
        </w:r>
        <w:r w:rsidR="009548BA">
          <w:rPr>
            <w:noProof/>
            <w:webHidden/>
          </w:rPr>
          <w:instrText xml:space="preserve"> PAGEREF _Toc91603966 \h </w:instrText>
        </w:r>
        <w:r w:rsidR="009548BA">
          <w:rPr>
            <w:noProof/>
            <w:webHidden/>
          </w:rPr>
        </w:r>
        <w:r w:rsidR="009548BA">
          <w:rPr>
            <w:noProof/>
            <w:webHidden/>
          </w:rPr>
          <w:fldChar w:fldCharType="separate"/>
        </w:r>
        <w:r w:rsidR="009548BA">
          <w:rPr>
            <w:noProof/>
            <w:webHidden/>
          </w:rPr>
          <w:t>81</w:t>
        </w:r>
        <w:r w:rsidR="009548BA">
          <w:rPr>
            <w:noProof/>
            <w:webHidden/>
          </w:rPr>
          <w:fldChar w:fldCharType="end"/>
        </w:r>
      </w:hyperlink>
    </w:p>
    <w:p w14:paraId="497EF398" w14:textId="77777777" w:rsidR="000B4922" w:rsidRDefault="00254524" w:rsidP="00585051">
      <w:pPr>
        <w:pStyle w:val="TableofFigures"/>
        <w:tabs>
          <w:tab w:val="right" w:leader="dot" w:pos="9111"/>
        </w:tabs>
        <w:rPr>
          <w:noProof/>
        </w:rPr>
      </w:pPr>
      <w:r>
        <w:rPr>
          <w:szCs w:val="26"/>
        </w:rPr>
        <w:fldChar w:fldCharType="end"/>
      </w:r>
      <w:r>
        <w:rPr>
          <w:szCs w:val="26"/>
        </w:rPr>
        <w:fldChar w:fldCharType="begin"/>
      </w:r>
      <w:r>
        <w:rPr>
          <w:szCs w:val="26"/>
        </w:rPr>
        <w:instrText xml:space="preserve"> TOC \h \z \c "Hình 3." </w:instrText>
      </w:r>
      <w:r>
        <w:rPr>
          <w:szCs w:val="26"/>
        </w:rPr>
        <w:fldChar w:fldCharType="separate"/>
      </w:r>
    </w:p>
    <w:p w14:paraId="2653F8B2" w14:textId="72D2B88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45" w:history="1">
        <w:r w:rsidRPr="00ED1378">
          <w:rPr>
            <w:rStyle w:val="Hyperlink"/>
            <w:rFonts w:eastAsiaTheme="majorEastAsia"/>
            <w:noProof/>
          </w:rPr>
          <w:t>Hình 3. 1: Mô hình mạng Siêu thị FAS mô phỏng trên Cisco Packet Tracert</w:t>
        </w:r>
        <w:r>
          <w:rPr>
            <w:noProof/>
            <w:webHidden/>
          </w:rPr>
          <w:tab/>
        </w:r>
        <w:r>
          <w:rPr>
            <w:noProof/>
            <w:webHidden/>
          </w:rPr>
          <w:fldChar w:fldCharType="begin"/>
        </w:r>
        <w:r>
          <w:rPr>
            <w:noProof/>
            <w:webHidden/>
          </w:rPr>
          <w:instrText xml:space="preserve"> PAGEREF _Toc91608945 \h </w:instrText>
        </w:r>
        <w:r>
          <w:rPr>
            <w:noProof/>
            <w:webHidden/>
          </w:rPr>
        </w:r>
        <w:r>
          <w:rPr>
            <w:noProof/>
            <w:webHidden/>
          </w:rPr>
          <w:fldChar w:fldCharType="separate"/>
        </w:r>
        <w:r>
          <w:rPr>
            <w:noProof/>
            <w:webHidden/>
          </w:rPr>
          <w:t>84</w:t>
        </w:r>
        <w:r>
          <w:rPr>
            <w:noProof/>
            <w:webHidden/>
          </w:rPr>
          <w:fldChar w:fldCharType="end"/>
        </w:r>
      </w:hyperlink>
    </w:p>
    <w:p w14:paraId="7E787C68" w14:textId="608D39C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46" w:history="1">
        <w:r w:rsidRPr="00ED1378">
          <w:rPr>
            <w:rStyle w:val="Hyperlink"/>
            <w:rFonts w:eastAsiaTheme="majorEastAsia"/>
            <w:noProof/>
          </w:rPr>
          <w:t>Hình 3. 2: Cấu hình VLAN trên Switch Core 1</w:t>
        </w:r>
        <w:r>
          <w:rPr>
            <w:noProof/>
            <w:webHidden/>
          </w:rPr>
          <w:tab/>
        </w:r>
        <w:r>
          <w:rPr>
            <w:noProof/>
            <w:webHidden/>
          </w:rPr>
          <w:fldChar w:fldCharType="begin"/>
        </w:r>
        <w:r>
          <w:rPr>
            <w:noProof/>
            <w:webHidden/>
          </w:rPr>
          <w:instrText xml:space="preserve"> PAGEREF _Toc91608946 \h </w:instrText>
        </w:r>
        <w:r>
          <w:rPr>
            <w:noProof/>
            <w:webHidden/>
          </w:rPr>
        </w:r>
        <w:r>
          <w:rPr>
            <w:noProof/>
            <w:webHidden/>
          </w:rPr>
          <w:fldChar w:fldCharType="separate"/>
        </w:r>
        <w:r>
          <w:rPr>
            <w:noProof/>
            <w:webHidden/>
          </w:rPr>
          <w:t>88</w:t>
        </w:r>
        <w:r>
          <w:rPr>
            <w:noProof/>
            <w:webHidden/>
          </w:rPr>
          <w:fldChar w:fldCharType="end"/>
        </w:r>
      </w:hyperlink>
    </w:p>
    <w:p w14:paraId="6F49A760" w14:textId="1BADFBD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47" w:history="1">
        <w:r w:rsidRPr="00ED1378">
          <w:rPr>
            <w:rStyle w:val="Hyperlink"/>
            <w:rFonts w:eastAsiaTheme="majorEastAsia"/>
            <w:noProof/>
          </w:rPr>
          <w:t>Hình 3. 3: Cấu hình VLAN trên Switch Core 2</w:t>
        </w:r>
        <w:r>
          <w:rPr>
            <w:noProof/>
            <w:webHidden/>
          </w:rPr>
          <w:tab/>
        </w:r>
        <w:r>
          <w:rPr>
            <w:noProof/>
            <w:webHidden/>
          </w:rPr>
          <w:fldChar w:fldCharType="begin"/>
        </w:r>
        <w:r>
          <w:rPr>
            <w:noProof/>
            <w:webHidden/>
          </w:rPr>
          <w:instrText xml:space="preserve"> PAGEREF _Toc91608947 \h </w:instrText>
        </w:r>
        <w:r>
          <w:rPr>
            <w:noProof/>
            <w:webHidden/>
          </w:rPr>
        </w:r>
        <w:r>
          <w:rPr>
            <w:noProof/>
            <w:webHidden/>
          </w:rPr>
          <w:fldChar w:fldCharType="separate"/>
        </w:r>
        <w:r>
          <w:rPr>
            <w:noProof/>
            <w:webHidden/>
          </w:rPr>
          <w:t>89</w:t>
        </w:r>
        <w:r>
          <w:rPr>
            <w:noProof/>
            <w:webHidden/>
          </w:rPr>
          <w:fldChar w:fldCharType="end"/>
        </w:r>
      </w:hyperlink>
    </w:p>
    <w:p w14:paraId="77A708FB" w14:textId="2E581F5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48" w:history="1">
        <w:r w:rsidRPr="00ED1378">
          <w:rPr>
            <w:rStyle w:val="Hyperlink"/>
            <w:rFonts w:eastAsiaTheme="majorEastAsia"/>
            <w:noProof/>
          </w:rPr>
          <w:t>Hình 3. 4: Cấu hình VLAN trên Switch Server</w:t>
        </w:r>
        <w:r>
          <w:rPr>
            <w:noProof/>
            <w:webHidden/>
          </w:rPr>
          <w:tab/>
        </w:r>
        <w:r>
          <w:rPr>
            <w:noProof/>
            <w:webHidden/>
          </w:rPr>
          <w:fldChar w:fldCharType="begin"/>
        </w:r>
        <w:r>
          <w:rPr>
            <w:noProof/>
            <w:webHidden/>
          </w:rPr>
          <w:instrText xml:space="preserve"> PAGEREF _Toc91608948 \h </w:instrText>
        </w:r>
        <w:r>
          <w:rPr>
            <w:noProof/>
            <w:webHidden/>
          </w:rPr>
        </w:r>
        <w:r>
          <w:rPr>
            <w:noProof/>
            <w:webHidden/>
          </w:rPr>
          <w:fldChar w:fldCharType="separate"/>
        </w:r>
        <w:r>
          <w:rPr>
            <w:noProof/>
            <w:webHidden/>
          </w:rPr>
          <w:t>90</w:t>
        </w:r>
        <w:r>
          <w:rPr>
            <w:noProof/>
            <w:webHidden/>
          </w:rPr>
          <w:fldChar w:fldCharType="end"/>
        </w:r>
      </w:hyperlink>
    </w:p>
    <w:p w14:paraId="5E106FCE" w14:textId="2307B80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49" w:history="1">
        <w:r w:rsidRPr="00ED1378">
          <w:rPr>
            <w:rStyle w:val="Hyperlink"/>
            <w:rFonts w:eastAsiaTheme="majorEastAsia"/>
            <w:noProof/>
          </w:rPr>
          <w:t>Hình 3. 5: Cấu hình VLAN trên Switch Office</w:t>
        </w:r>
        <w:r>
          <w:rPr>
            <w:noProof/>
            <w:webHidden/>
          </w:rPr>
          <w:tab/>
        </w:r>
        <w:r>
          <w:rPr>
            <w:noProof/>
            <w:webHidden/>
          </w:rPr>
          <w:fldChar w:fldCharType="begin"/>
        </w:r>
        <w:r>
          <w:rPr>
            <w:noProof/>
            <w:webHidden/>
          </w:rPr>
          <w:instrText xml:space="preserve"> PAGEREF _Toc91608949 \h </w:instrText>
        </w:r>
        <w:r>
          <w:rPr>
            <w:noProof/>
            <w:webHidden/>
          </w:rPr>
        </w:r>
        <w:r>
          <w:rPr>
            <w:noProof/>
            <w:webHidden/>
          </w:rPr>
          <w:fldChar w:fldCharType="separate"/>
        </w:r>
        <w:r>
          <w:rPr>
            <w:noProof/>
            <w:webHidden/>
          </w:rPr>
          <w:t>91</w:t>
        </w:r>
        <w:r>
          <w:rPr>
            <w:noProof/>
            <w:webHidden/>
          </w:rPr>
          <w:fldChar w:fldCharType="end"/>
        </w:r>
      </w:hyperlink>
    </w:p>
    <w:p w14:paraId="379E1DF5" w14:textId="29B4BEF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0" w:history="1">
        <w:r w:rsidRPr="00ED1378">
          <w:rPr>
            <w:rStyle w:val="Hyperlink"/>
            <w:rFonts w:eastAsiaTheme="majorEastAsia"/>
            <w:noProof/>
          </w:rPr>
          <w:t>Hình 3. 6: Cấu hình VLAN trên Switch Access 1</w:t>
        </w:r>
        <w:r>
          <w:rPr>
            <w:noProof/>
            <w:webHidden/>
          </w:rPr>
          <w:tab/>
        </w:r>
        <w:r>
          <w:rPr>
            <w:noProof/>
            <w:webHidden/>
          </w:rPr>
          <w:fldChar w:fldCharType="begin"/>
        </w:r>
        <w:r>
          <w:rPr>
            <w:noProof/>
            <w:webHidden/>
          </w:rPr>
          <w:instrText xml:space="preserve"> PAGEREF _Toc91608950 \h </w:instrText>
        </w:r>
        <w:r>
          <w:rPr>
            <w:noProof/>
            <w:webHidden/>
          </w:rPr>
        </w:r>
        <w:r>
          <w:rPr>
            <w:noProof/>
            <w:webHidden/>
          </w:rPr>
          <w:fldChar w:fldCharType="separate"/>
        </w:r>
        <w:r>
          <w:rPr>
            <w:noProof/>
            <w:webHidden/>
          </w:rPr>
          <w:t>92</w:t>
        </w:r>
        <w:r>
          <w:rPr>
            <w:noProof/>
            <w:webHidden/>
          </w:rPr>
          <w:fldChar w:fldCharType="end"/>
        </w:r>
      </w:hyperlink>
    </w:p>
    <w:p w14:paraId="47F01DF7" w14:textId="08BF226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1" w:history="1">
        <w:r w:rsidRPr="00ED1378">
          <w:rPr>
            <w:rStyle w:val="Hyperlink"/>
            <w:rFonts w:eastAsiaTheme="majorEastAsia"/>
            <w:noProof/>
          </w:rPr>
          <w:t>Hình 3. 7: Cấu hình VLAN trên Switch Access 2</w:t>
        </w:r>
        <w:r>
          <w:rPr>
            <w:noProof/>
            <w:webHidden/>
          </w:rPr>
          <w:tab/>
        </w:r>
        <w:r>
          <w:rPr>
            <w:noProof/>
            <w:webHidden/>
          </w:rPr>
          <w:fldChar w:fldCharType="begin"/>
        </w:r>
        <w:r>
          <w:rPr>
            <w:noProof/>
            <w:webHidden/>
          </w:rPr>
          <w:instrText xml:space="preserve"> PAGEREF _Toc91608951 \h </w:instrText>
        </w:r>
        <w:r>
          <w:rPr>
            <w:noProof/>
            <w:webHidden/>
          </w:rPr>
        </w:r>
        <w:r>
          <w:rPr>
            <w:noProof/>
            <w:webHidden/>
          </w:rPr>
          <w:fldChar w:fldCharType="separate"/>
        </w:r>
        <w:r>
          <w:rPr>
            <w:noProof/>
            <w:webHidden/>
          </w:rPr>
          <w:t>93</w:t>
        </w:r>
        <w:r>
          <w:rPr>
            <w:noProof/>
            <w:webHidden/>
          </w:rPr>
          <w:fldChar w:fldCharType="end"/>
        </w:r>
      </w:hyperlink>
    </w:p>
    <w:p w14:paraId="61BA5E07" w14:textId="399E4AF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2" w:history="1">
        <w:r w:rsidRPr="00ED1378">
          <w:rPr>
            <w:rStyle w:val="Hyperlink"/>
            <w:rFonts w:eastAsiaTheme="majorEastAsia"/>
            <w:noProof/>
          </w:rPr>
          <w:t>Hình 3. 8: Kiểm tra lại VLAN đã tạo trên Switch Access 2</w:t>
        </w:r>
        <w:r>
          <w:rPr>
            <w:noProof/>
            <w:webHidden/>
          </w:rPr>
          <w:tab/>
        </w:r>
        <w:r>
          <w:rPr>
            <w:noProof/>
            <w:webHidden/>
          </w:rPr>
          <w:fldChar w:fldCharType="begin"/>
        </w:r>
        <w:r>
          <w:rPr>
            <w:noProof/>
            <w:webHidden/>
          </w:rPr>
          <w:instrText xml:space="preserve"> PAGEREF _Toc91608952 \h </w:instrText>
        </w:r>
        <w:r>
          <w:rPr>
            <w:noProof/>
            <w:webHidden/>
          </w:rPr>
        </w:r>
        <w:r>
          <w:rPr>
            <w:noProof/>
            <w:webHidden/>
          </w:rPr>
          <w:fldChar w:fldCharType="separate"/>
        </w:r>
        <w:r>
          <w:rPr>
            <w:noProof/>
            <w:webHidden/>
          </w:rPr>
          <w:t>94</w:t>
        </w:r>
        <w:r>
          <w:rPr>
            <w:noProof/>
            <w:webHidden/>
          </w:rPr>
          <w:fldChar w:fldCharType="end"/>
        </w:r>
      </w:hyperlink>
    </w:p>
    <w:p w14:paraId="45B60F74" w14:textId="30196DB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3" w:history="1">
        <w:r w:rsidRPr="00ED1378">
          <w:rPr>
            <w:rStyle w:val="Hyperlink"/>
            <w:rFonts w:eastAsiaTheme="majorEastAsia"/>
            <w:noProof/>
          </w:rPr>
          <w:t>Hình 3. 9: Cấu hình Trunk trên Switch Core 1</w:t>
        </w:r>
        <w:r>
          <w:rPr>
            <w:noProof/>
            <w:webHidden/>
          </w:rPr>
          <w:tab/>
        </w:r>
        <w:r>
          <w:rPr>
            <w:noProof/>
            <w:webHidden/>
          </w:rPr>
          <w:fldChar w:fldCharType="begin"/>
        </w:r>
        <w:r>
          <w:rPr>
            <w:noProof/>
            <w:webHidden/>
          </w:rPr>
          <w:instrText xml:space="preserve"> PAGEREF _Toc91608953 \h </w:instrText>
        </w:r>
        <w:r>
          <w:rPr>
            <w:noProof/>
            <w:webHidden/>
          </w:rPr>
        </w:r>
        <w:r>
          <w:rPr>
            <w:noProof/>
            <w:webHidden/>
          </w:rPr>
          <w:fldChar w:fldCharType="separate"/>
        </w:r>
        <w:r>
          <w:rPr>
            <w:noProof/>
            <w:webHidden/>
          </w:rPr>
          <w:t>95</w:t>
        </w:r>
        <w:r>
          <w:rPr>
            <w:noProof/>
            <w:webHidden/>
          </w:rPr>
          <w:fldChar w:fldCharType="end"/>
        </w:r>
      </w:hyperlink>
    </w:p>
    <w:p w14:paraId="747BB7F8" w14:textId="470CD5F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4" w:history="1">
        <w:r w:rsidRPr="00ED1378">
          <w:rPr>
            <w:rStyle w:val="Hyperlink"/>
            <w:rFonts w:eastAsiaTheme="majorEastAsia"/>
            <w:noProof/>
          </w:rPr>
          <w:t>Hình 3. 10: Cấu hình Trunk trên Switch Core 2</w:t>
        </w:r>
        <w:r>
          <w:rPr>
            <w:noProof/>
            <w:webHidden/>
          </w:rPr>
          <w:tab/>
        </w:r>
        <w:r>
          <w:rPr>
            <w:noProof/>
            <w:webHidden/>
          </w:rPr>
          <w:fldChar w:fldCharType="begin"/>
        </w:r>
        <w:r>
          <w:rPr>
            <w:noProof/>
            <w:webHidden/>
          </w:rPr>
          <w:instrText xml:space="preserve"> PAGEREF _Toc91608954 \h </w:instrText>
        </w:r>
        <w:r>
          <w:rPr>
            <w:noProof/>
            <w:webHidden/>
          </w:rPr>
        </w:r>
        <w:r>
          <w:rPr>
            <w:noProof/>
            <w:webHidden/>
          </w:rPr>
          <w:fldChar w:fldCharType="separate"/>
        </w:r>
        <w:r>
          <w:rPr>
            <w:noProof/>
            <w:webHidden/>
          </w:rPr>
          <w:t>96</w:t>
        </w:r>
        <w:r>
          <w:rPr>
            <w:noProof/>
            <w:webHidden/>
          </w:rPr>
          <w:fldChar w:fldCharType="end"/>
        </w:r>
      </w:hyperlink>
    </w:p>
    <w:p w14:paraId="494D9556" w14:textId="0BE2F56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5" w:history="1">
        <w:r w:rsidRPr="00ED1378">
          <w:rPr>
            <w:rStyle w:val="Hyperlink"/>
            <w:rFonts w:eastAsiaTheme="majorEastAsia"/>
            <w:noProof/>
          </w:rPr>
          <w:t>Hình 3. 11: Cấu hình Trunk và gán cổng Vlan trên Switch Server</w:t>
        </w:r>
        <w:r>
          <w:rPr>
            <w:noProof/>
            <w:webHidden/>
          </w:rPr>
          <w:tab/>
        </w:r>
        <w:r>
          <w:rPr>
            <w:noProof/>
            <w:webHidden/>
          </w:rPr>
          <w:fldChar w:fldCharType="begin"/>
        </w:r>
        <w:r>
          <w:rPr>
            <w:noProof/>
            <w:webHidden/>
          </w:rPr>
          <w:instrText xml:space="preserve"> PAGEREF _Toc91608955 \h </w:instrText>
        </w:r>
        <w:r>
          <w:rPr>
            <w:noProof/>
            <w:webHidden/>
          </w:rPr>
        </w:r>
        <w:r>
          <w:rPr>
            <w:noProof/>
            <w:webHidden/>
          </w:rPr>
          <w:fldChar w:fldCharType="separate"/>
        </w:r>
        <w:r>
          <w:rPr>
            <w:noProof/>
            <w:webHidden/>
          </w:rPr>
          <w:t>97</w:t>
        </w:r>
        <w:r>
          <w:rPr>
            <w:noProof/>
            <w:webHidden/>
          </w:rPr>
          <w:fldChar w:fldCharType="end"/>
        </w:r>
      </w:hyperlink>
    </w:p>
    <w:p w14:paraId="4066E1FA" w14:textId="63FD515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6" w:history="1">
        <w:r w:rsidRPr="00ED1378">
          <w:rPr>
            <w:rStyle w:val="Hyperlink"/>
            <w:rFonts w:eastAsiaTheme="majorEastAsia"/>
            <w:noProof/>
          </w:rPr>
          <w:t>Hình 3. 12: Cấu hình Trunk và gán cổng Vlan trên Switch Office</w:t>
        </w:r>
        <w:r>
          <w:rPr>
            <w:noProof/>
            <w:webHidden/>
          </w:rPr>
          <w:tab/>
        </w:r>
        <w:r>
          <w:rPr>
            <w:noProof/>
            <w:webHidden/>
          </w:rPr>
          <w:fldChar w:fldCharType="begin"/>
        </w:r>
        <w:r>
          <w:rPr>
            <w:noProof/>
            <w:webHidden/>
          </w:rPr>
          <w:instrText xml:space="preserve"> PAGEREF _Toc91608956 \h </w:instrText>
        </w:r>
        <w:r>
          <w:rPr>
            <w:noProof/>
            <w:webHidden/>
          </w:rPr>
        </w:r>
        <w:r>
          <w:rPr>
            <w:noProof/>
            <w:webHidden/>
          </w:rPr>
          <w:fldChar w:fldCharType="separate"/>
        </w:r>
        <w:r>
          <w:rPr>
            <w:noProof/>
            <w:webHidden/>
          </w:rPr>
          <w:t>98</w:t>
        </w:r>
        <w:r>
          <w:rPr>
            <w:noProof/>
            <w:webHidden/>
          </w:rPr>
          <w:fldChar w:fldCharType="end"/>
        </w:r>
      </w:hyperlink>
    </w:p>
    <w:p w14:paraId="45F81693" w14:textId="167090D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7" w:history="1">
        <w:r w:rsidRPr="00ED1378">
          <w:rPr>
            <w:rStyle w:val="Hyperlink"/>
            <w:rFonts w:eastAsiaTheme="majorEastAsia"/>
            <w:noProof/>
          </w:rPr>
          <w:t>Hình 3. 13: Cấu hình Trunk và gán cổng Vlan trên Switch Access 1</w:t>
        </w:r>
        <w:r>
          <w:rPr>
            <w:noProof/>
            <w:webHidden/>
          </w:rPr>
          <w:tab/>
        </w:r>
        <w:r>
          <w:rPr>
            <w:noProof/>
            <w:webHidden/>
          </w:rPr>
          <w:fldChar w:fldCharType="begin"/>
        </w:r>
        <w:r>
          <w:rPr>
            <w:noProof/>
            <w:webHidden/>
          </w:rPr>
          <w:instrText xml:space="preserve"> PAGEREF _Toc91608957 \h </w:instrText>
        </w:r>
        <w:r>
          <w:rPr>
            <w:noProof/>
            <w:webHidden/>
          </w:rPr>
        </w:r>
        <w:r>
          <w:rPr>
            <w:noProof/>
            <w:webHidden/>
          </w:rPr>
          <w:fldChar w:fldCharType="separate"/>
        </w:r>
        <w:r>
          <w:rPr>
            <w:noProof/>
            <w:webHidden/>
          </w:rPr>
          <w:t>99</w:t>
        </w:r>
        <w:r>
          <w:rPr>
            <w:noProof/>
            <w:webHidden/>
          </w:rPr>
          <w:fldChar w:fldCharType="end"/>
        </w:r>
      </w:hyperlink>
    </w:p>
    <w:p w14:paraId="5986EEAD" w14:textId="3B22625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8" w:history="1">
        <w:r w:rsidRPr="00ED1378">
          <w:rPr>
            <w:rStyle w:val="Hyperlink"/>
            <w:rFonts w:eastAsiaTheme="majorEastAsia"/>
            <w:noProof/>
          </w:rPr>
          <w:t>Hình 3. 14: Kiểm tra lại cổng đã access vào Vlan trên Switch Access 1</w:t>
        </w:r>
        <w:r>
          <w:rPr>
            <w:noProof/>
            <w:webHidden/>
          </w:rPr>
          <w:tab/>
        </w:r>
        <w:r>
          <w:rPr>
            <w:noProof/>
            <w:webHidden/>
          </w:rPr>
          <w:fldChar w:fldCharType="begin"/>
        </w:r>
        <w:r>
          <w:rPr>
            <w:noProof/>
            <w:webHidden/>
          </w:rPr>
          <w:instrText xml:space="preserve"> PAGEREF _Toc91608958 \h </w:instrText>
        </w:r>
        <w:r>
          <w:rPr>
            <w:noProof/>
            <w:webHidden/>
          </w:rPr>
        </w:r>
        <w:r>
          <w:rPr>
            <w:noProof/>
            <w:webHidden/>
          </w:rPr>
          <w:fldChar w:fldCharType="separate"/>
        </w:r>
        <w:r>
          <w:rPr>
            <w:noProof/>
            <w:webHidden/>
          </w:rPr>
          <w:t>100</w:t>
        </w:r>
        <w:r>
          <w:rPr>
            <w:noProof/>
            <w:webHidden/>
          </w:rPr>
          <w:fldChar w:fldCharType="end"/>
        </w:r>
      </w:hyperlink>
    </w:p>
    <w:p w14:paraId="287F448E" w14:textId="6F1B574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59" w:history="1">
        <w:r w:rsidRPr="00ED1378">
          <w:rPr>
            <w:rStyle w:val="Hyperlink"/>
            <w:rFonts w:eastAsiaTheme="majorEastAsia"/>
            <w:noProof/>
          </w:rPr>
          <w:t>Hình 3. 15: Cấu hình Trunk trên Switch Access 2</w:t>
        </w:r>
        <w:r>
          <w:rPr>
            <w:noProof/>
            <w:webHidden/>
          </w:rPr>
          <w:tab/>
        </w:r>
        <w:r>
          <w:rPr>
            <w:noProof/>
            <w:webHidden/>
          </w:rPr>
          <w:fldChar w:fldCharType="begin"/>
        </w:r>
        <w:r>
          <w:rPr>
            <w:noProof/>
            <w:webHidden/>
          </w:rPr>
          <w:instrText xml:space="preserve"> PAGEREF _Toc91608959 \h </w:instrText>
        </w:r>
        <w:r>
          <w:rPr>
            <w:noProof/>
            <w:webHidden/>
          </w:rPr>
        </w:r>
        <w:r>
          <w:rPr>
            <w:noProof/>
            <w:webHidden/>
          </w:rPr>
          <w:fldChar w:fldCharType="separate"/>
        </w:r>
        <w:r>
          <w:rPr>
            <w:noProof/>
            <w:webHidden/>
          </w:rPr>
          <w:t>101</w:t>
        </w:r>
        <w:r>
          <w:rPr>
            <w:noProof/>
            <w:webHidden/>
          </w:rPr>
          <w:fldChar w:fldCharType="end"/>
        </w:r>
      </w:hyperlink>
    </w:p>
    <w:p w14:paraId="3575D008" w14:textId="50301F8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0" w:history="1">
        <w:r w:rsidRPr="00ED1378">
          <w:rPr>
            <w:rStyle w:val="Hyperlink"/>
            <w:rFonts w:eastAsiaTheme="majorEastAsia"/>
            <w:noProof/>
          </w:rPr>
          <w:t>Hình 3. 16: Kiểm tra lại các đường đã Trunk trên Switch Access 2</w:t>
        </w:r>
        <w:r>
          <w:rPr>
            <w:noProof/>
            <w:webHidden/>
          </w:rPr>
          <w:tab/>
        </w:r>
        <w:r>
          <w:rPr>
            <w:noProof/>
            <w:webHidden/>
          </w:rPr>
          <w:fldChar w:fldCharType="begin"/>
        </w:r>
        <w:r>
          <w:rPr>
            <w:noProof/>
            <w:webHidden/>
          </w:rPr>
          <w:instrText xml:space="preserve"> PAGEREF _Toc91608960 \h </w:instrText>
        </w:r>
        <w:r>
          <w:rPr>
            <w:noProof/>
            <w:webHidden/>
          </w:rPr>
        </w:r>
        <w:r>
          <w:rPr>
            <w:noProof/>
            <w:webHidden/>
          </w:rPr>
          <w:fldChar w:fldCharType="separate"/>
        </w:r>
        <w:r>
          <w:rPr>
            <w:noProof/>
            <w:webHidden/>
          </w:rPr>
          <w:t>102</w:t>
        </w:r>
        <w:r>
          <w:rPr>
            <w:noProof/>
            <w:webHidden/>
          </w:rPr>
          <w:fldChar w:fldCharType="end"/>
        </w:r>
      </w:hyperlink>
    </w:p>
    <w:p w14:paraId="03BA9196" w14:textId="1DE1EF5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1" w:history="1">
        <w:r w:rsidRPr="00ED1378">
          <w:rPr>
            <w:rStyle w:val="Hyperlink"/>
            <w:rFonts w:eastAsiaTheme="majorEastAsia"/>
            <w:noProof/>
          </w:rPr>
          <w:t>Hình 3. 17: Cấu hình RSTP trên Switch Core 1</w:t>
        </w:r>
        <w:r>
          <w:rPr>
            <w:noProof/>
            <w:webHidden/>
          </w:rPr>
          <w:tab/>
        </w:r>
        <w:r>
          <w:rPr>
            <w:noProof/>
            <w:webHidden/>
          </w:rPr>
          <w:fldChar w:fldCharType="begin"/>
        </w:r>
        <w:r>
          <w:rPr>
            <w:noProof/>
            <w:webHidden/>
          </w:rPr>
          <w:instrText xml:space="preserve"> PAGEREF _Toc91608961 \h </w:instrText>
        </w:r>
        <w:r>
          <w:rPr>
            <w:noProof/>
            <w:webHidden/>
          </w:rPr>
        </w:r>
        <w:r>
          <w:rPr>
            <w:noProof/>
            <w:webHidden/>
          </w:rPr>
          <w:fldChar w:fldCharType="separate"/>
        </w:r>
        <w:r>
          <w:rPr>
            <w:noProof/>
            <w:webHidden/>
          </w:rPr>
          <w:t>103</w:t>
        </w:r>
        <w:r>
          <w:rPr>
            <w:noProof/>
            <w:webHidden/>
          </w:rPr>
          <w:fldChar w:fldCharType="end"/>
        </w:r>
      </w:hyperlink>
    </w:p>
    <w:p w14:paraId="276FD054" w14:textId="55F8E3D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2" w:history="1">
        <w:r w:rsidRPr="00ED1378">
          <w:rPr>
            <w:rStyle w:val="Hyperlink"/>
            <w:rFonts w:eastAsiaTheme="majorEastAsia"/>
            <w:noProof/>
          </w:rPr>
          <w:t>Hình 3. 18: Cấu hình RSTP trên Switch Core 2</w:t>
        </w:r>
        <w:r>
          <w:rPr>
            <w:noProof/>
            <w:webHidden/>
          </w:rPr>
          <w:tab/>
        </w:r>
        <w:r>
          <w:rPr>
            <w:noProof/>
            <w:webHidden/>
          </w:rPr>
          <w:fldChar w:fldCharType="begin"/>
        </w:r>
        <w:r>
          <w:rPr>
            <w:noProof/>
            <w:webHidden/>
          </w:rPr>
          <w:instrText xml:space="preserve"> PAGEREF _Toc91608962 \h </w:instrText>
        </w:r>
        <w:r>
          <w:rPr>
            <w:noProof/>
            <w:webHidden/>
          </w:rPr>
        </w:r>
        <w:r>
          <w:rPr>
            <w:noProof/>
            <w:webHidden/>
          </w:rPr>
          <w:fldChar w:fldCharType="separate"/>
        </w:r>
        <w:r>
          <w:rPr>
            <w:noProof/>
            <w:webHidden/>
          </w:rPr>
          <w:t>104</w:t>
        </w:r>
        <w:r>
          <w:rPr>
            <w:noProof/>
            <w:webHidden/>
          </w:rPr>
          <w:fldChar w:fldCharType="end"/>
        </w:r>
      </w:hyperlink>
    </w:p>
    <w:p w14:paraId="07980022" w14:textId="125F7B8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3" w:history="1">
        <w:r w:rsidRPr="00ED1378">
          <w:rPr>
            <w:rStyle w:val="Hyperlink"/>
            <w:rFonts w:eastAsiaTheme="majorEastAsia"/>
            <w:noProof/>
          </w:rPr>
          <w:t>Hình 3. 19: Cấu hình RSTP trên Switch Server</w:t>
        </w:r>
        <w:r>
          <w:rPr>
            <w:noProof/>
            <w:webHidden/>
          </w:rPr>
          <w:tab/>
        </w:r>
        <w:r>
          <w:rPr>
            <w:noProof/>
            <w:webHidden/>
          </w:rPr>
          <w:fldChar w:fldCharType="begin"/>
        </w:r>
        <w:r>
          <w:rPr>
            <w:noProof/>
            <w:webHidden/>
          </w:rPr>
          <w:instrText xml:space="preserve"> PAGEREF _Toc91608963 \h </w:instrText>
        </w:r>
        <w:r>
          <w:rPr>
            <w:noProof/>
            <w:webHidden/>
          </w:rPr>
        </w:r>
        <w:r>
          <w:rPr>
            <w:noProof/>
            <w:webHidden/>
          </w:rPr>
          <w:fldChar w:fldCharType="separate"/>
        </w:r>
        <w:r>
          <w:rPr>
            <w:noProof/>
            <w:webHidden/>
          </w:rPr>
          <w:t>105</w:t>
        </w:r>
        <w:r>
          <w:rPr>
            <w:noProof/>
            <w:webHidden/>
          </w:rPr>
          <w:fldChar w:fldCharType="end"/>
        </w:r>
      </w:hyperlink>
    </w:p>
    <w:p w14:paraId="6D49D51E" w14:textId="50319A3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4" w:history="1">
        <w:r w:rsidRPr="00ED1378">
          <w:rPr>
            <w:rStyle w:val="Hyperlink"/>
            <w:rFonts w:eastAsiaTheme="majorEastAsia"/>
            <w:noProof/>
          </w:rPr>
          <w:t>Hình 3. 20: Cấu hình RSTP trên Switch Office</w:t>
        </w:r>
        <w:r>
          <w:rPr>
            <w:noProof/>
            <w:webHidden/>
          </w:rPr>
          <w:tab/>
        </w:r>
        <w:r>
          <w:rPr>
            <w:noProof/>
            <w:webHidden/>
          </w:rPr>
          <w:fldChar w:fldCharType="begin"/>
        </w:r>
        <w:r>
          <w:rPr>
            <w:noProof/>
            <w:webHidden/>
          </w:rPr>
          <w:instrText xml:space="preserve"> PAGEREF _Toc91608964 \h </w:instrText>
        </w:r>
        <w:r>
          <w:rPr>
            <w:noProof/>
            <w:webHidden/>
          </w:rPr>
        </w:r>
        <w:r>
          <w:rPr>
            <w:noProof/>
            <w:webHidden/>
          </w:rPr>
          <w:fldChar w:fldCharType="separate"/>
        </w:r>
        <w:r>
          <w:rPr>
            <w:noProof/>
            <w:webHidden/>
          </w:rPr>
          <w:t>106</w:t>
        </w:r>
        <w:r>
          <w:rPr>
            <w:noProof/>
            <w:webHidden/>
          </w:rPr>
          <w:fldChar w:fldCharType="end"/>
        </w:r>
      </w:hyperlink>
    </w:p>
    <w:p w14:paraId="4481C5A7" w14:textId="26DD675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5" w:history="1">
        <w:r w:rsidRPr="00ED1378">
          <w:rPr>
            <w:rStyle w:val="Hyperlink"/>
            <w:rFonts w:eastAsiaTheme="majorEastAsia"/>
            <w:noProof/>
          </w:rPr>
          <w:t>Hình 3. 21: Cấu hình RSTP trên Switch Access 1</w:t>
        </w:r>
        <w:r>
          <w:rPr>
            <w:noProof/>
            <w:webHidden/>
          </w:rPr>
          <w:tab/>
        </w:r>
        <w:r>
          <w:rPr>
            <w:noProof/>
            <w:webHidden/>
          </w:rPr>
          <w:fldChar w:fldCharType="begin"/>
        </w:r>
        <w:r>
          <w:rPr>
            <w:noProof/>
            <w:webHidden/>
          </w:rPr>
          <w:instrText xml:space="preserve"> PAGEREF _Toc91608965 \h </w:instrText>
        </w:r>
        <w:r>
          <w:rPr>
            <w:noProof/>
            <w:webHidden/>
          </w:rPr>
        </w:r>
        <w:r>
          <w:rPr>
            <w:noProof/>
            <w:webHidden/>
          </w:rPr>
          <w:fldChar w:fldCharType="separate"/>
        </w:r>
        <w:r>
          <w:rPr>
            <w:noProof/>
            <w:webHidden/>
          </w:rPr>
          <w:t>107</w:t>
        </w:r>
        <w:r>
          <w:rPr>
            <w:noProof/>
            <w:webHidden/>
          </w:rPr>
          <w:fldChar w:fldCharType="end"/>
        </w:r>
      </w:hyperlink>
    </w:p>
    <w:p w14:paraId="418864EB" w14:textId="2655B83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6" w:history="1">
        <w:r w:rsidRPr="00ED1378">
          <w:rPr>
            <w:rStyle w:val="Hyperlink"/>
            <w:rFonts w:eastAsiaTheme="majorEastAsia"/>
            <w:noProof/>
          </w:rPr>
          <w:t>Hình 3. 22: Cấu hình RSTP trên Switch Access 2</w:t>
        </w:r>
        <w:r>
          <w:rPr>
            <w:noProof/>
            <w:webHidden/>
          </w:rPr>
          <w:tab/>
        </w:r>
        <w:r>
          <w:rPr>
            <w:noProof/>
            <w:webHidden/>
          </w:rPr>
          <w:fldChar w:fldCharType="begin"/>
        </w:r>
        <w:r>
          <w:rPr>
            <w:noProof/>
            <w:webHidden/>
          </w:rPr>
          <w:instrText xml:space="preserve"> PAGEREF _Toc91608966 \h </w:instrText>
        </w:r>
        <w:r>
          <w:rPr>
            <w:noProof/>
            <w:webHidden/>
          </w:rPr>
        </w:r>
        <w:r>
          <w:rPr>
            <w:noProof/>
            <w:webHidden/>
          </w:rPr>
          <w:fldChar w:fldCharType="separate"/>
        </w:r>
        <w:r>
          <w:rPr>
            <w:noProof/>
            <w:webHidden/>
          </w:rPr>
          <w:t>108</w:t>
        </w:r>
        <w:r>
          <w:rPr>
            <w:noProof/>
            <w:webHidden/>
          </w:rPr>
          <w:fldChar w:fldCharType="end"/>
        </w:r>
      </w:hyperlink>
    </w:p>
    <w:p w14:paraId="28946FA0" w14:textId="42E4324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7" w:history="1">
        <w:r w:rsidRPr="00ED1378">
          <w:rPr>
            <w:rStyle w:val="Hyperlink"/>
            <w:rFonts w:eastAsiaTheme="majorEastAsia"/>
            <w:noProof/>
          </w:rPr>
          <w:t>Hình 3. 23: Kiểm tra lại địa chỉ IP trên Switch Core 1</w:t>
        </w:r>
        <w:r>
          <w:rPr>
            <w:noProof/>
            <w:webHidden/>
          </w:rPr>
          <w:tab/>
        </w:r>
        <w:r>
          <w:rPr>
            <w:noProof/>
            <w:webHidden/>
          </w:rPr>
          <w:fldChar w:fldCharType="begin"/>
        </w:r>
        <w:r>
          <w:rPr>
            <w:noProof/>
            <w:webHidden/>
          </w:rPr>
          <w:instrText xml:space="preserve"> PAGEREF _Toc91608967 \h </w:instrText>
        </w:r>
        <w:r>
          <w:rPr>
            <w:noProof/>
            <w:webHidden/>
          </w:rPr>
        </w:r>
        <w:r>
          <w:rPr>
            <w:noProof/>
            <w:webHidden/>
          </w:rPr>
          <w:fldChar w:fldCharType="separate"/>
        </w:r>
        <w:r>
          <w:rPr>
            <w:noProof/>
            <w:webHidden/>
          </w:rPr>
          <w:t>110</w:t>
        </w:r>
        <w:r>
          <w:rPr>
            <w:noProof/>
            <w:webHidden/>
          </w:rPr>
          <w:fldChar w:fldCharType="end"/>
        </w:r>
      </w:hyperlink>
    </w:p>
    <w:p w14:paraId="618B2850" w14:textId="1DBB51C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8" w:history="1">
        <w:r w:rsidRPr="00ED1378">
          <w:rPr>
            <w:rStyle w:val="Hyperlink"/>
            <w:rFonts w:eastAsiaTheme="majorEastAsia"/>
            <w:noProof/>
          </w:rPr>
          <w:t>Hình 3. 24: Kiểm tra lại Port Channel trên Switch Core 1</w:t>
        </w:r>
        <w:r>
          <w:rPr>
            <w:noProof/>
            <w:webHidden/>
          </w:rPr>
          <w:tab/>
        </w:r>
        <w:r>
          <w:rPr>
            <w:noProof/>
            <w:webHidden/>
          </w:rPr>
          <w:fldChar w:fldCharType="begin"/>
        </w:r>
        <w:r>
          <w:rPr>
            <w:noProof/>
            <w:webHidden/>
          </w:rPr>
          <w:instrText xml:space="preserve"> PAGEREF _Toc91608968 \h </w:instrText>
        </w:r>
        <w:r>
          <w:rPr>
            <w:noProof/>
            <w:webHidden/>
          </w:rPr>
        </w:r>
        <w:r>
          <w:rPr>
            <w:noProof/>
            <w:webHidden/>
          </w:rPr>
          <w:fldChar w:fldCharType="separate"/>
        </w:r>
        <w:r>
          <w:rPr>
            <w:noProof/>
            <w:webHidden/>
          </w:rPr>
          <w:t>111</w:t>
        </w:r>
        <w:r>
          <w:rPr>
            <w:noProof/>
            <w:webHidden/>
          </w:rPr>
          <w:fldChar w:fldCharType="end"/>
        </w:r>
      </w:hyperlink>
    </w:p>
    <w:p w14:paraId="32966113" w14:textId="2A6F3DE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69" w:history="1">
        <w:r w:rsidRPr="00ED1378">
          <w:rPr>
            <w:rStyle w:val="Hyperlink"/>
            <w:rFonts w:eastAsiaTheme="majorEastAsia"/>
            <w:noProof/>
          </w:rPr>
          <w:t>Hình 3. 25: Kiểm tra lại địa chỉ IP trên Switch Core 2</w:t>
        </w:r>
        <w:r>
          <w:rPr>
            <w:noProof/>
            <w:webHidden/>
          </w:rPr>
          <w:tab/>
        </w:r>
        <w:r>
          <w:rPr>
            <w:noProof/>
            <w:webHidden/>
          </w:rPr>
          <w:fldChar w:fldCharType="begin"/>
        </w:r>
        <w:r>
          <w:rPr>
            <w:noProof/>
            <w:webHidden/>
          </w:rPr>
          <w:instrText xml:space="preserve"> PAGEREF _Toc91608969 \h </w:instrText>
        </w:r>
        <w:r>
          <w:rPr>
            <w:noProof/>
            <w:webHidden/>
          </w:rPr>
        </w:r>
        <w:r>
          <w:rPr>
            <w:noProof/>
            <w:webHidden/>
          </w:rPr>
          <w:fldChar w:fldCharType="separate"/>
        </w:r>
        <w:r>
          <w:rPr>
            <w:noProof/>
            <w:webHidden/>
          </w:rPr>
          <w:t>112</w:t>
        </w:r>
        <w:r>
          <w:rPr>
            <w:noProof/>
            <w:webHidden/>
          </w:rPr>
          <w:fldChar w:fldCharType="end"/>
        </w:r>
      </w:hyperlink>
    </w:p>
    <w:p w14:paraId="4E16F1D7" w14:textId="60B00FE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0" w:history="1">
        <w:r w:rsidRPr="00ED1378">
          <w:rPr>
            <w:rStyle w:val="Hyperlink"/>
            <w:rFonts w:eastAsiaTheme="majorEastAsia"/>
            <w:noProof/>
          </w:rPr>
          <w:t>Hình 3. 26: Kiểm tra lại Port Channel trên Switch Core 2</w:t>
        </w:r>
        <w:r>
          <w:rPr>
            <w:noProof/>
            <w:webHidden/>
          </w:rPr>
          <w:tab/>
        </w:r>
        <w:r>
          <w:rPr>
            <w:noProof/>
            <w:webHidden/>
          </w:rPr>
          <w:fldChar w:fldCharType="begin"/>
        </w:r>
        <w:r>
          <w:rPr>
            <w:noProof/>
            <w:webHidden/>
          </w:rPr>
          <w:instrText xml:space="preserve"> PAGEREF _Toc91608970 \h </w:instrText>
        </w:r>
        <w:r>
          <w:rPr>
            <w:noProof/>
            <w:webHidden/>
          </w:rPr>
        </w:r>
        <w:r>
          <w:rPr>
            <w:noProof/>
            <w:webHidden/>
          </w:rPr>
          <w:fldChar w:fldCharType="separate"/>
        </w:r>
        <w:r>
          <w:rPr>
            <w:noProof/>
            <w:webHidden/>
          </w:rPr>
          <w:t>113</w:t>
        </w:r>
        <w:r>
          <w:rPr>
            <w:noProof/>
            <w:webHidden/>
          </w:rPr>
          <w:fldChar w:fldCharType="end"/>
        </w:r>
      </w:hyperlink>
    </w:p>
    <w:p w14:paraId="61489A13" w14:textId="10BC4C8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1" w:history="1">
        <w:r w:rsidRPr="00ED1378">
          <w:rPr>
            <w:rStyle w:val="Hyperlink"/>
            <w:rFonts w:eastAsiaTheme="majorEastAsia"/>
            <w:noProof/>
          </w:rPr>
          <w:t>Hình 3. 27: Cấu hình địa chỉ IP trên Router 1</w:t>
        </w:r>
        <w:r>
          <w:rPr>
            <w:noProof/>
            <w:webHidden/>
          </w:rPr>
          <w:tab/>
        </w:r>
        <w:r>
          <w:rPr>
            <w:noProof/>
            <w:webHidden/>
          </w:rPr>
          <w:fldChar w:fldCharType="begin"/>
        </w:r>
        <w:r>
          <w:rPr>
            <w:noProof/>
            <w:webHidden/>
          </w:rPr>
          <w:instrText xml:space="preserve"> PAGEREF _Toc91608971 \h </w:instrText>
        </w:r>
        <w:r>
          <w:rPr>
            <w:noProof/>
            <w:webHidden/>
          </w:rPr>
        </w:r>
        <w:r>
          <w:rPr>
            <w:noProof/>
            <w:webHidden/>
          </w:rPr>
          <w:fldChar w:fldCharType="separate"/>
        </w:r>
        <w:r>
          <w:rPr>
            <w:noProof/>
            <w:webHidden/>
          </w:rPr>
          <w:t>114</w:t>
        </w:r>
        <w:r>
          <w:rPr>
            <w:noProof/>
            <w:webHidden/>
          </w:rPr>
          <w:fldChar w:fldCharType="end"/>
        </w:r>
      </w:hyperlink>
    </w:p>
    <w:p w14:paraId="394BA3FE" w14:textId="5C8E722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2" w:history="1">
        <w:r w:rsidRPr="00ED1378">
          <w:rPr>
            <w:rStyle w:val="Hyperlink"/>
            <w:rFonts w:eastAsiaTheme="majorEastAsia"/>
            <w:noProof/>
          </w:rPr>
          <w:t>Hình 3. 28: Cấu hình địa chỉ IP trên Router 2</w:t>
        </w:r>
        <w:r>
          <w:rPr>
            <w:noProof/>
            <w:webHidden/>
          </w:rPr>
          <w:tab/>
        </w:r>
        <w:r>
          <w:rPr>
            <w:noProof/>
            <w:webHidden/>
          </w:rPr>
          <w:fldChar w:fldCharType="begin"/>
        </w:r>
        <w:r>
          <w:rPr>
            <w:noProof/>
            <w:webHidden/>
          </w:rPr>
          <w:instrText xml:space="preserve"> PAGEREF _Toc91608972 \h </w:instrText>
        </w:r>
        <w:r>
          <w:rPr>
            <w:noProof/>
            <w:webHidden/>
          </w:rPr>
        </w:r>
        <w:r>
          <w:rPr>
            <w:noProof/>
            <w:webHidden/>
          </w:rPr>
          <w:fldChar w:fldCharType="separate"/>
        </w:r>
        <w:r>
          <w:rPr>
            <w:noProof/>
            <w:webHidden/>
          </w:rPr>
          <w:t>115</w:t>
        </w:r>
        <w:r>
          <w:rPr>
            <w:noProof/>
            <w:webHidden/>
          </w:rPr>
          <w:fldChar w:fldCharType="end"/>
        </w:r>
      </w:hyperlink>
    </w:p>
    <w:p w14:paraId="25DF1FFE" w14:textId="090E89D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3" w:history="1">
        <w:r w:rsidRPr="00ED1378">
          <w:rPr>
            <w:rStyle w:val="Hyperlink"/>
            <w:rFonts w:eastAsiaTheme="majorEastAsia"/>
            <w:noProof/>
          </w:rPr>
          <w:t>Hình 3. 29: Kiểm tra lại địa chỉ IP trên Router 2</w:t>
        </w:r>
        <w:r>
          <w:rPr>
            <w:noProof/>
            <w:webHidden/>
          </w:rPr>
          <w:tab/>
        </w:r>
        <w:r>
          <w:rPr>
            <w:noProof/>
            <w:webHidden/>
          </w:rPr>
          <w:fldChar w:fldCharType="begin"/>
        </w:r>
        <w:r>
          <w:rPr>
            <w:noProof/>
            <w:webHidden/>
          </w:rPr>
          <w:instrText xml:space="preserve"> PAGEREF _Toc91608973 \h </w:instrText>
        </w:r>
        <w:r>
          <w:rPr>
            <w:noProof/>
            <w:webHidden/>
          </w:rPr>
        </w:r>
        <w:r>
          <w:rPr>
            <w:noProof/>
            <w:webHidden/>
          </w:rPr>
          <w:fldChar w:fldCharType="separate"/>
        </w:r>
        <w:r>
          <w:rPr>
            <w:noProof/>
            <w:webHidden/>
          </w:rPr>
          <w:t>116</w:t>
        </w:r>
        <w:r>
          <w:rPr>
            <w:noProof/>
            <w:webHidden/>
          </w:rPr>
          <w:fldChar w:fldCharType="end"/>
        </w:r>
      </w:hyperlink>
    </w:p>
    <w:p w14:paraId="7BDB0925" w14:textId="3732C13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4" w:history="1">
        <w:r w:rsidRPr="00ED1378">
          <w:rPr>
            <w:rStyle w:val="Hyperlink"/>
            <w:rFonts w:eastAsiaTheme="majorEastAsia"/>
            <w:noProof/>
          </w:rPr>
          <w:t>Hình 3. 30: Cấu hình địa chỉ IP trên Router Internet</w:t>
        </w:r>
        <w:r>
          <w:rPr>
            <w:noProof/>
            <w:webHidden/>
          </w:rPr>
          <w:tab/>
        </w:r>
        <w:r>
          <w:rPr>
            <w:noProof/>
            <w:webHidden/>
          </w:rPr>
          <w:fldChar w:fldCharType="begin"/>
        </w:r>
        <w:r>
          <w:rPr>
            <w:noProof/>
            <w:webHidden/>
          </w:rPr>
          <w:instrText xml:space="preserve"> PAGEREF _Toc91608974 \h </w:instrText>
        </w:r>
        <w:r>
          <w:rPr>
            <w:noProof/>
            <w:webHidden/>
          </w:rPr>
        </w:r>
        <w:r>
          <w:rPr>
            <w:noProof/>
            <w:webHidden/>
          </w:rPr>
          <w:fldChar w:fldCharType="separate"/>
        </w:r>
        <w:r>
          <w:rPr>
            <w:noProof/>
            <w:webHidden/>
          </w:rPr>
          <w:t>117</w:t>
        </w:r>
        <w:r>
          <w:rPr>
            <w:noProof/>
            <w:webHidden/>
          </w:rPr>
          <w:fldChar w:fldCharType="end"/>
        </w:r>
      </w:hyperlink>
    </w:p>
    <w:p w14:paraId="1CFAC149" w14:textId="1AECFE9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5" w:history="1">
        <w:r w:rsidRPr="00ED1378">
          <w:rPr>
            <w:rStyle w:val="Hyperlink"/>
            <w:rFonts w:eastAsiaTheme="majorEastAsia"/>
            <w:noProof/>
          </w:rPr>
          <w:t>Hình 3. 31: Đặt IP trên máy chủ Server</w:t>
        </w:r>
        <w:r>
          <w:rPr>
            <w:noProof/>
            <w:webHidden/>
          </w:rPr>
          <w:tab/>
        </w:r>
        <w:r>
          <w:rPr>
            <w:noProof/>
            <w:webHidden/>
          </w:rPr>
          <w:fldChar w:fldCharType="begin"/>
        </w:r>
        <w:r>
          <w:rPr>
            <w:noProof/>
            <w:webHidden/>
          </w:rPr>
          <w:instrText xml:space="preserve"> PAGEREF _Toc91608975 \h </w:instrText>
        </w:r>
        <w:r>
          <w:rPr>
            <w:noProof/>
            <w:webHidden/>
          </w:rPr>
        </w:r>
        <w:r>
          <w:rPr>
            <w:noProof/>
            <w:webHidden/>
          </w:rPr>
          <w:fldChar w:fldCharType="separate"/>
        </w:r>
        <w:r>
          <w:rPr>
            <w:noProof/>
            <w:webHidden/>
          </w:rPr>
          <w:t>118</w:t>
        </w:r>
        <w:r>
          <w:rPr>
            <w:noProof/>
            <w:webHidden/>
          </w:rPr>
          <w:fldChar w:fldCharType="end"/>
        </w:r>
      </w:hyperlink>
    </w:p>
    <w:p w14:paraId="5AD5D646" w14:textId="3AFFE23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6" w:history="1">
        <w:r w:rsidRPr="00ED1378">
          <w:rPr>
            <w:rStyle w:val="Hyperlink"/>
            <w:rFonts w:eastAsiaTheme="majorEastAsia"/>
            <w:noProof/>
          </w:rPr>
          <w:t>Hình 3. 32: Đặt IP trên WLC</w:t>
        </w:r>
        <w:r>
          <w:rPr>
            <w:noProof/>
            <w:webHidden/>
          </w:rPr>
          <w:tab/>
        </w:r>
        <w:r>
          <w:rPr>
            <w:noProof/>
            <w:webHidden/>
          </w:rPr>
          <w:fldChar w:fldCharType="begin"/>
        </w:r>
        <w:r>
          <w:rPr>
            <w:noProof/>
            <w:webHidden/>
          </w:rPr>
          <w:instrText xml:space="preserve"> PAGEREF _Toc91608976 \h </w:instrText>
        </w:r>
        <w:r>
          <w:rPr>
            <w:noProof/>
            <w:webHidden/>
          </w:rPr>
        </w:r>
        <w:r>
          <w:rPr>
            <w:noProof/>
            <w:webHidden/>
          </w:rPr>
          <w:fldChar w:fldCharType="separate"/>
        </w:r>
        <w:r>
          <w:rPr>
            <w:noProof/>
            <w:webHidden/>
          </w:rPr>
          <w:t>118</w:t>
        </w:r>
        <w:r>
          <w:rPr>
            <w:noProof/>
            <w:webHidden/>
          </w:rPr>
          <w:fldChar w:fldCharType="end"/>
        </w:r>
      </w:hyperlink>
    </w:p>
    <w:p w14:paraId="588A2394" w14:textId="2C2B498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7" w:history="1">
        <w:r w:rsidRPr="00ED1378">
          <w:rPr>
            <w:rStyle w:val="Hyperlink"/>
            <w:rFonts w:eastAsiaTheme="majorEastAsia"/>
            <w:noProof/>
          </w:rPr>
          <w:t>Hình 3. 33: Đặt IP trên máy PC Admin</w:t>
        </w:r>
        <w:r>
          <w:rPr>
            <w:noProof/>
            <w:webHidden/>
          </w:rPr>
          <w:tab/>
        </w:r>
        <w:r>
          <w:rPr>
            <w:noProof/>
            <w:webHidden/>
          </w:rPr>
          <w:fldChar w:fldCharType="begin"/>
        </w:r>
        <w:r>
          <w:rPr>
            <w:noProof/>
            <w:webHidden/>
          </w:rPr>
          <w:instrText xml:space="preserve"> PAGEREF _Toc91608977 \h </w:instrText>
        </w:r>
        <w:r>
          <w:rPr>
            <w:noProof/>
            <w:webHidden/>
          </w:rPr>
        </w:r>
        <w:r>
          <w:rPr>
            <w:noProof/>
            <w:webHidden/>
          </w:rPr>
          <w:fldChar w:fldCharType="separate"/>
        </w:r>
        <w:r>
          <w:rPr>
            <w:noProof/>
            <w:webHidden/>
          </w:rPr>
          <w:t>119</w:t>
        </w:r>
        <w:r>
          <w:rPr>
            <w:noProof/>
            <w:webHidden/>
          </w:rPr>
          <w:fldChar w:fldCharType="end"/>
        </w:r>
      </w:hyperlink>
    </w:p>
    <w:p w14:paraId="4683D109" w14:textId="2013708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8" w:history="1">
        <w:r w:rsidRPr="00ED1378">
          <w:rPr>
            <w:rStyle w:val="Hyperlink"/>
            <w:rFonts w:eastAsiaTheme="majorEastAsia"/>
            <w:noProof/>
          </w:rPr>
          <w:t>Hình 3. 34: Cấu hình DCHP Server cho VLAN 1</w:t>
        </w:r>
        <w:r>
          <w:rPr>
            <w:noProof/>
            <w:webHidden/>
          </w:rPr>
          <w:tab/>
        </w:r>
        <w:r>
          <w:rPr>
            <w:noProof/>
            <w:webHidden/>
          </w:rPr>
          <w:fldChar w:fldCharType="begin"/>
        </w:r>
        <w:r>
          <w:rPr>
            <w:noProof/>
            <w:webHidden/>
          </w:rPr>
          <w:instrText xml:space="preserve"> PAGEREF _Toc91608978 \h </w:instrText>
        </w:r>
        <w:r>
          <w:rPr>
            <w:noProof/>
            <w:webHidden/>
          </w:rPr>
        </w:r>
        <w:r>
          <w:rPr>
            <w:noProof/>
            <w:webHidden/>
          </w:rPr>
          <w:fldChar w:fldCharType="separate"/>
        </w:r>
        <w:r>
          <w:rPr>
            <w:noProof/>
            <w:webHidden/>
          </w:rPr>
          <w:t>120</w:t>
        </w:r>
        <w:r>
          <w:rPr>
            <w:noProof/>
            <w:webHidden/>
          </w:rPr>
          <w:fldChar w:fldCharType="end"/>
        </w:r>
      </w:hyperlink>
    </w:p>
    <w:p w14:paraId="49F7322A" w14:textId="69651A3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79" w:history="1">
        <w:r w:rsidRPr="00ED1378">
          <w:rPr>
            <w:rStyle w:val="Hyperlink"/>
            <w:rFonts w:eastAsiaTheme="majorEastAsia"/>
            <w:noProof/>
          </w:rPr>
          <w:t>Hình 3. 35: Cấu hình DHCP Server cho VLAN 10</w:t>
        </w:r>
        <w:r>
          <w:rPr>
            <w:noProof/>
            <w:webHidden/>
          </w:rPr>
          <w:tab/>
        </w:r>
        <w:r>
          <w:rPr>
            <w:noProof/>
            <w:webHidden/>
          </w:rPr>
          <w:fldChar w:fldCharType="begin"/>
        </w:r>
        <w:r>
          <w:rPr>
            <w:noProof/>
            <w:webHidden/>
          </w:rPr>
          <w:instrText xml:space="preserve"> PAGEREF _Toc91608979 \h </w:instrText>
        </w:r>
        <w:r>
          <w:rPr>
            <w:noProof/>
            <w:webHidden/>
          </w:rPr>
        </w:r>
        <w:r>
          <w:rPr>
            <w:noProof/>
            <w:webHidden/>
          </w:rPr>
          <w:fldChar w:fldCharType="separate"/>
        </w:r>
        <w:r>
          <w:rPr>
            <w:noProof/>
            <w:webHidden/>
          </w:rPr>
          <w:t>120</w:t>
        </w:r>
        <w:r>
          <w:rPr>
            <w:noProof/>
            <w:webHidden/>
          </w:rPr>
          <w:fldChar w:fldCharType="end"/>
        </w:r>
      </w:hyperlink>
    </w:p>
    <w:p w14:paraId="2B4C64AE" w14:textId="736DBD4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0" w:history="1">
        <w:r w:rsidRPr="00ED1378">
          <w:rPr>
            <w:rStyle w:val="Hyperlink"/>
            <w:rFonts w:eastAsiaTheme="majorEastAsia"/>
            <w:noProof/>
          </w:rPr>
          <w:t>Hình 3. 36: Cấu hình DHCP Server cho VLAN 20</w:t>
        </w:r>
        <w:r>
          <w:rPr>
            <w:noProof/>
            <w:webHidden/>
          </w:rPr>
          <w:tab/>
        </w:r>
        <w:r>
          <w:rPr>
            <w:noProof/>
            <w:webHidden/>
          </w:rPr>
          <w:fldChar w:fldCharType="begin"/>
        </w:r>
        <w:r>
          <w:rPr>
            <w:noProof/>
            <w:webHidden/>
          </w:rPr>
          <w:instrText xml:space="preserve"> PAGEREF _Toc91608980 \h </w:instrText>
        </w:r>
        <w:r>
          <w:rPr>
            <w:noProof/>
            <w:webHidden/>
          </w:rPr>
        </w:r>
        <w:r>
          <w:rPr>
            <w:noProof/>
            <w:webHidden/>
          </w:rPr>
          <w:fldChar w:fldCharType="separate"/>
        </w:r>
        <w:r>
          <w:rPr>
            <w:noProof/>
            <w:webHidden/>
          </w:rPr>
          <w:t>121</w:t>
        </w:r>
        <w:r>
          <w:rPr>
            <w:noProof/>
            <w:webHidden/>
          </w:rPr>
          <w:fldChar w:fldCharType="end"/>
        </w:r>
      </w:hyperlink>
    </w:p>
    <w:p w14:paraId="2CBF1E82" w14:textId="38CC1CE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1" w:history="1">
        <w:r w:rsidRPr="00ED1378">
          <w:rPr>
            <w:rStyle w:val="Hyperlink"/>
            <w:rFonts w:eastAsiaTheme="majorEastAsia"/>
            <w:noProof/>
          </w:rPr>
          <w:t>Hình 3. 37: Cấu hình DCHP Server cho VLAN 30</w:t>
        </w:r>
        <w:r>
          <w:rPr>
            <w:noProof/>
            <w:webHidden/>
          </w:rPr>
          <w:tab/>
        </w:r>
        <w:r>
          <w:rPr>
            <w:noProof/>
            <w:webHidden/>
          </w:rPr>
          <w:fldChar w:fldCharType="begin"/>
        </w:r>
        <w:r>
          <w:rPr>
            <w:noProof/>
            <w:webHidden/>
          </w:rPr>
          <w:instrText xml:space="preserve"> PAGEREF _Toc91608981 \h </w:instrText>
        </w:r>
        <w:r>
          <w:rPr>
            <w:noProof/>
            <w:webHidden/>
          </w:rPr>
        </w:r>
        <w:r>
          <w:rPr>
            <w:noProof/>
            <w:webHidden/>
          </w:rPr>
          <w:fldChar w:fldCharType="separate"/>
        </w:r>
        <w:r>
          <w:rPr>
            <w:noProof/>
            <w:webHidden/>
          </w:rPr>
          <w:t>122</w:t>
        </w:r>
        <w:r>
          <w:rPr>
            <w:noProof/>
            <w:webHidden/>
          </w:rPr>
          <w:fldChar w:fldCharType="end"/>
        </w:r>
      </w:hyperlink>
    </w:p>
    <w:p w14:paraId="3B023D04" w14:textId="2D59F22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2" w:history="1">
        <w:r w:rsidRPr="00ED1378">
          <w:rPr>
            <w:rStyle w:val="Hyperlink"/>
            <w:rFonts w:eastAsiaTheme="majorEastAsia"/>
            <w:noProof/>
          </w:rPr>
          <w:t>Hình 3. 38: Cấu hình DHCP Server cho VLAN 40</w:t>
        </w:r>
        <w:r>
          <w:rPr>
            <w:noProof/>
            <w:webHidden/>
          </w:rPr>
          <w:tab/>
        </w:r>
        <w:r>
          <w:rPr>
            <w:noProof/>
            <w:webHidden/>
          </w:rPr>
          <w:fldChar w:fldCharType="begin"/>
        </w:r>
        <w:r>
          <w:rPr>
            <w:noProof/>
            <w:webHidden/>
          </w:rPr>
          <w:instrText xml:space="preserve"> PAGEREF _Toc91608982 \h </w:instrText>
        </w:r>
        <w:r>
          <w:rPr>
            <w:noProof/>
            <w:webHidden/>
          </w:rPr>
        </w:r>
        <w:r>
          <w:rPr>
            <w:noProof/>
            <w:webHidden/>
          </w:rPr>
          <w:fldChar w:fldCharType="separate"/>
        </w:r>
        <w:r>
          <w:rPr>
            <w:noProof/>
            <w:webHidden/>
          </w:rPr>
          <w:t>122</w:t>
        </w:r>
        <w:r>
          <w:rPr>
            <w:noProof/>
            <w:webHidden/>
          </w:rPr>
          <w:fldChar w:fldCharType="end"/>
        </w:r>
      </w:hyperlink>
    </w:p>
    <w:p w14:paraId="5FEB897C" w14:textId="271F69F3"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3" w:history="1">
        <w:r w:rsidRPr="00ED1378">
          <w:rPr>
            <w:rStyle w:val="Hyperlink"/>
            <w:rFonts w:eastAsiaTheme="majorEastAsia"/>
            <w:noProof/>
          </w:rPr>
          <w:t>Hình 3. 39: Cấu hình DCHP Relay Agent trên Switch Core 1</w:t>
        </w:r>
        <w:r>
          <w:rPr>
            <w:noProof/>
            <w:webHidden/>
          </w:rPr>
          <w:tab/>
        </w:r>
        <w:r>
          <w:rPr>
            <w:noProof/>
            <w:webHidden/>
          </w:rPr>
          <w:fldChar w:fldCharType="begin"/>
        </w:r>
        <w:r>
          <w:rPr>
            <w:noProof/>
            <w:webHidden/>
          </w:rPr>
          <w:instrText xml:space="preserve"> PAGEREF _Toc91608983 \h </w:instrText>
        </w:r>
        <w:r>
          <w:rPr>
            <w:noProof/>
            <w:webHidden/>
          </w:rPr>
        </w:r>
        <w:r>
          <w:rPr>
            <w:noProof/>
            <w:webHidden/>
          </w:rPr>
          <w:fldChar w:fldCharType="separate"/>
        </w:r>
        <w:r>
          <w:rPr>
            <w:noProof/>
            <w:webHidden/>
          </w:rPr>
          <w:t>123</w:t>
        </w:r>
        <w:r>
          <w:rPr>
            <w:noProof/>
            <w:webHidden/>
          </w:rPr>
          <w:fldChar w:fldCharType="end"/>
        </w:r>
      </w:hyperlink>
    </w:p>
    <w:p w14:paraId="6A063B60" w14:textId="72F920A9"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4" w:history="1">
        <w:r w:rsidRPr="00ED1378">
          <w:rPr>
            <w:rStyle w:val="Hyperlink"/>
            <w:rFonts w:eastAsiaTheme="majorEastAsia"/>
            <w:noProof/>
          </w:rPr>
          <w:t>Hình 3. 40: Cấu hình DHCP Relay Agent trên Switch Core 2</w:t>
        </w:r>
        <w:r>
          <w:rPr>
            <w:noProof/>
            <w:webHidden/>
          </w:rPr>
          <w:tab/>
        </w:r>
        <w:r>
          <w:rPr>
            <w:noProof/>
            <w:webHidden/>
          </w:rPr>
          <w:fldChar w:fldCharType="begin"/>
        </w:r>
        <w:r>
          <w:rPr>
            <w:noProof/>
            <w:webHidden/>
          </w:rPr>
          <w:instrText xml:space="preserve"> PAGEREF _Toc91608984 \h </w:instrText>
        </w:r>
        <w:r>
          <w:rPr>
            <w:noProof/>
            <w:webHidden/>
          </w:rPr>
        </w:r>
        <w:r>
          <w:rPr>
            <w:noProof/>
            <w:webHidden/>
          </w:rPr>
          <w:fldChar w:fldCharType="separate"/>
        </w:r>
        <w:r>
          <w:rPr>
            <w:noProof/>
            <w:webHidden/>
          </w:rPr>
          <w:t>124</w:t>
        </w:r>
        <w:r>
          <w:rPr>
            <w:noProof/>
            <w:webHidden/>
          </w:rPr>
          <w:fldChar w:fldCharType="end"/>
        </w:r>
      </w:hyperlink>
    </w:p>
    <w:p w14:paraId="0C20D035" w14:textId="716EFD4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5" w:history="1">
        <w:r w:rsidRPr="00ED1378">
          <w:rPr>
            <w:rStyle w:val="Hyperlink"/>
            <w:rFonts w:eastAsiaTheme="majorEastAsia"/>
            <w:noProof/>
          </w:rPr>
          <w:t>Hình 3. 41: Nhận IP DHCP trên PC 1</w:t>
        </w:r>
        <w:r>
          <w:rPr>
            <w:noProof/>
            <w:webHidden/>
          </w:rPr>
          <w:tab/>
        </w:r>
        <w:r>
          <w:rPr>
            <w:noProof/>
            <w:webHidden/>
          </w:rPr>
          <w:fldChar w:fldCharType="begin"/>
        </w:r>
        <w:r>
          <w:rPr>
            <w:noProof/>
            <w:webHidden/>
          </w:rPr>
          <w:instrText xml:space="preserve"> PAGEREF _Toc91608985 \h </w:instrText>
        </w:r>
        <w:r>
          <w:rPr>
            <w:noProof/>
            <w:webHidden/>
          </w:rPr>
        </w:r>
        <w:r>
          <w:rPr>
            <w:noProof/>
            <w:webHidden/>
          </w:rPr>
          <w:fldChar w:fldCharType="separate"/>
        </w:r>
        <w:r>
          <w:rPr>
            <w:noProof/>
            <w:webHidden/>
          </w:rPr>
          <w:t>125</w:t>
        </w:r>
        <w:r>
          <w:rPr>
            <w:noProof/>
            <w:webHidden/>
          </w:rPr>
          <w:fldChar w:fldCharType="end"/>
        </w:r>
      </w:hyperlink>
    </w:p>
    <w:p w14:paraId="61E03E2B" w14:textId="0EA53ED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6" w:history="1">
        <w:r w:rsidRPr="00ED1378">
          <w:rPr>
            <w:rStyle w:val="Hyperlink"/>
            <w:rFonts w:eastAsiaTheme="majorEastAsia"/>
            <w:noProof/>
          </w:rPr>
          <w:t>Hình 3. 42: Nhận IP DHCP trên PC 2</w:t>
        </w:r>
        <w:r>
          <w:rPr>
            <w:noProof/>
            <w:webHidden/>
          </w:rPr>
          <w:tab/>
        </w:r>
        <w:r>
          <w:rPr>
            <w:noProof/>
            <w:webHidden/>
          </w:rPr>
          <w:fldChar w:fldCharType="begin"/>
        </w:r>
        <w:r>
          <w:rPr>
            <w:noProof/>
            <w:webHidden/>
          </w:rPr>
          <w:instrText xml:space="preserve"> PAGEREF _Toc91608986 \h </w:instrText>
        </w:r>
        <w:r>
          <w:rPr>
            <w:noProof/>
            <w:webHidden/>
          </w:rPr>
        </w:r>
        <w:r>
          <w:rPr>
            <w:noProof/>
            <w:webHidden/>
          </w:rPr>
          <w:fldChar w:fldCharType="separate"/>
        </w:r>
        <w:r>
          <w:rPr>
            <w:noProof/>
            <w:webHidden/>
          </w:rPr>
          <w:t>125</w:t>
        </w:r>
        <w:r>
          <w:rPr>
            <w:noProof/>
            <w:webHidden/>
          </w:rPr>
          <w:fldChar w:fldCharType="end"/>
        </w:r>
      </w:hyperlink>
    </w:p>
    <w:p w14:paraId="72BDEB4F" w14:textId="4BDCE55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7" w:history="1">
        <w:r w:rsidRPr="00ED1378">
          <w:rPr>
            <w:rStyle w:val="Hyperlink"/>
            <w:rFonts w:eastAsiaTheme="majorEastAsia"/>
            <w:noProof/>
          </w:rPr>
          <w:t>Hình 3. 43: Nhận IP DHCP trên POS-1</w:t>
        </w:r>
        <w:r>
          <w:rPr>
            <w:noProof/>
            <w:webHidden/>
          </w:rPr>
          <w:tab/>
        </w:r>
        <w:r>
          <w:rPr>
            <w:noProof/>
            <w:webHidden/>
          </w:rPr>
          <w:fldChar w:fldCharType="begin"/>
        </w:r>
        <w:r>
          <w:rPr>
            <w:noProof/>
            <w:webHidden/>
          </w:rPr>
          <w:instrText xml:space="preserve"> PAGEREF _Toc91608987 \h </w:instrText>
        </w:r>
        <w:r>
          <w:rPr>
            <w:noProof/>
            <w:webHidden/>
          </w:rPr>
        </w:r>
        <w:r>
          <w:rPr>
            <w:noProof/>
            <w:webHidden/>
          </w:rPr>
          <w:fldChar w:fldCharType="separate"/>
        </w:r>
        <w:r>
          <w:rPr>
            <w:noProof/>
            <w:webHidden/>
          </w:rPr>
          <w:t>126</w:t>
        </w:r>
        <w:r>
          <w:rPr>
            <w:noProof/>
            <w:webHidden/>
          </w:rPr>
          <w:fldChar w:fldCharType="end"/>
        </w:r>
      </w:hyperlink>
    </w:p>
    <w:p w14:paraId="7AF920EB" w14:textId="49640DE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8" w:history="1">
        <w:r w:rsidRPr="00ED1378">
          <w:rPr>
            <w:rStyle w:val="Hyperlink"/>
            <w:rFonts w:eastAsiaTheme="majorEastAsia"/>
            <w:noProof/>
          </w:rPr>
          <w:t>Hình 3. 44: Nhận IP DHCP trên POS-2</w:t>
        </w:r>
        <w:r>
          <w:rPr>
            <w:noProof/>
            <w:webHidden/>
          </w:rPr>
          <w:tab/>
        </w:r>
        <w:r>
          <w:rPr>
            <w:noProof/>
            <w:webHidden/>
          </w:rPr>
          <w:fldChar w:fldCharType="begin"/>
        </w:r>
        <w:r>
          <w:rPr>
            <w:noProof/>
            <w:webHidden/>
          </w:rPr>
          <w:instrText xml:space="preserve"> PAGEREF _Toc91608988 \h </w:instrText>
        </w:r>
        <w:r>
          <w:rPr>
            <w:noProof/>
            <w:webHidden/>
          </w:rPr>
        </w:r>
        <w:r>
          <w:rPr>
            <w:noProof/>
            <w:webHidden/>
          </w:rPr>
          <w:fldChar w:fldCharType="separate"/>
        </w:r>
        <w:r>
          <w:rPr>
            <w:noProof/>
            <w:webHidden/>
          </w:rPr>
          <w:t>126</w:t>
        </w:r>
        <w:r>
          <w:rPr>
            <w:noProof/>
            <w:webHidden/>
          </w:rPr>
          <w:fldChar w:fldCharType="end"/>
        </w:r>
      </w:hyperlink>
    </w:p>
    <w:p w14:paraId="4270D4E0" w14:textId="631F47D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89" w:history="1">
        <w:r w:rsidRPr="00ED1378">
          <w:rPr>
            <w:rStyle w:val="Hyperlink"/>
            <w:rFonts w:eastAsiaTheme="majorEastAsia"/>
            <w:noProof/>
          </w:rPr>
          <w:t>Hình 3. 45: Nhận IP DHCP trên AP-Office</w:t>
        </w:r>
        <w:r>
          <w:rPr>
            <w:noProof/>
            <w:webHidden/>
          </w:rPr>
          <w:tab/>
        </w:r>
        <w:r>
          <w:rPr>
            <w:noProof/>
            <w:webHidden/>
          </w:rPr>
          <w:fldChar w:fldCharType="begin"/>
        </w:r>
        <w:r>
          <w:rPr>
            <w:noProof/>
            <w:webHidden/>
          </w:rPr>
          <w:instrText xml:space="preserve"> PAGEREF _Toc91608989 \h </w:instrText>
        </w:r>
        <w:r>
          <w:rPr>
            <w:noProof/>
            <w:webHidden/>
          </w:rPr>
        </w:r>
        <w:r>
          <w:rPr>
            <w:noProof/>
            <w:webHidden/>
          </w:rPr>
          <w:fldChar w:fldCharType="separate"/>
        </w:r>
        <w:r>
          <w:rPr>
            <w:noProof/>
            <w:webHidden/>
          </w:rPr>
          <w:t>127</w:t>
        </w:r>
        <w:r>
          <w:rPr>
            <w:noProof/>
            <w:webHidden/>
          </w:rPr>
          <w:fldChar w:fldCharType="end"/>
        </w:r>
      </w:hyperlink>
    </w:p>
    <w:p w14:paraId="7DA378CD" w14:textId="5E622949"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0" w:history="1">
        <w:r w:rsidRPr="00ED1378">
          <w:rPr>
            <w:rStyle w:val="Hyperlink"/>
            <w:rFonts w:eastAsiaTheme="majorEastAsia"/>
            <w:noProof/>
          </w:rPr>
          <w:t>Hình 3. 46: Nhận IP trên AP-Access-1</w:t>
        </w:r>
        <w:r>
          <w:rPr>
            <w:noProof/>
            <w:webHidden/>
          </w:rPr>
          <w:tab/>
        </w:r>
        <w:r>
          <w:rPr>
            <w:noProof/>
            <w:webHidden/>
          </w:rPr>
          <w:fldChar w:fldCharType="begin"/>
        </w:r>
        <w:r>
          <w:rPr>
            <w:noProof/>
            <w:webHidden/>
          </w:rPr>
          <w:instrText xml:space="preserve"> PAGEREF _Toc91608990 \h </w:instrText>
        </w:r>
        <w:r>
          <w:rPr>
            <w:noProof/>
            <w:webHidden/>
          </w:rPr>
        </w:r>
        <w:r>
          <w:rPr>
            <w:noProof/>
            <w:webHidden/>
          </w:rPr>
          <w:fldChar w:fldCharType="separate"/>
        </w:r>
        <w:r>
          <w:rPr>
            <w:noProof/>
            <w:webHidden/>
          </w:rPr>
          <w:t>127</w:t>
        </w:r>
        <w:r>
          <w:rPr>
            <w:noProof/>
            <w:webHidden/>
          </w:rPr>
          <w:fldChar w:fldCharType="end"/>
        </w:r>
      </w:hyperlink>
    </w:p>
    <w:p w14:paraId="035E521A" w14:textId="11CB50A3"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1" w:history="1">
        <w:r w:rsidRPr="00ED1378">
          <w:rPr>
            <w:rStyle w:val="Hyperlink"/>
            <w:rFonts w:eastAsiaTheme="majorEastAsia"/>
            <w:noProof/>
          </w:rPr>
          <w:t>Hình 3. 47: Nhận IP DHCP trên AP-Access-2</w:t>
        </w:r>
        <w:r>
          <w:rPr>
            <w:noProof/>
            <w:webHidden/>
          </w:rPr>
          <w:tab/>
        </w:r>
        <w:r>
          <w:rPr>
            <w:noProof/>
            <w:webHidden/>
          </w:rPr>
          <w:fldChar w:fldCharType="begin"/>
        </w:r>
        <w:r>
          <w:rPr>
            <w:noProof/>
            <w:webHidden/>
          </w:rPr>
          <w:instrText xml:space="preserve"> PAGEREF _Toc91608991 \h </w:instrText>
        </w:r>
        <w:r>
          <w:rPr>
            <w:noProof/>
            <w:webHidden/>
          </w:rPr>
        </w:r>
        <w:r>
          <w:rPr>
            <w:noProof/>
            <w:webHidden/>
          </w:rPr>
          <w:fldChar w:fldCharType="separate"/>
        </w:r>
        <w:r>
          <w:rPr>
            <w:noProof/>
            <w:webHidden/>
          </w:rPr>
          <w:t>128</w:t>
        </w:r>
        <w:r>
          <w:rPr>
            <w:noProof/>
            <w:webHidden/>
          </w:rPr>
          <w:fldChar w:fldCharType="end"/>
        </w:r>
      </w:hyperlink>
    </w:p>
    <w:p w14:paraId="54806C36" w14:textId="3BC1904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2" w:history="1">
        <w:r w:rsidRPr="00ED1378">
          <w:rPr>
            <w:rStyle w:val="Hyperlink"/>
            <w:rFonts w:eastAsiaTheme="majorEastAsia"/>
            <w:noProof/>
          </w:rPr>
          <w:t>Hình 3. 48: Kiểm tra lại cấu hình HSRP trên Switch Core 1 (1)</w:t>
        </w:r>
        <w:r>
          <w:rPr>
            <w:noProof/>
            <w:webHidden/>
          </w:rPr>
          <w:tab/>
        </w:r>
        <w:r>
          <w:rPr>
            <w:noProof/>
            <w:webHidden/>
          </w:rPr>
          <w:fldChar w:fldCharType="begin"/>
        </w:r>
        <w:r>
          <w:rPr>
            <w:noProof/>
            <w:webHidden/>
          </w:rPr>
          <w:instrText xml:space="preserve"> PAGEREF _Toc91608992 \h </w:instrText>
        </w:r>
        <w:r>
          <w:rPr>
            <w:noProof/>
            <w:webHidden/>
          </w:rPr>
        </w:r>
        <w:r>
          <w:rPr>
            <w:noProof/>
            <w:webHidden/>
          </w:rPr>
          <w:fldChar w:fldCharType="separate"/>
        </w:r>
        <w:r>
          <w:rPr>
            <w:noProof/>
            <w:webHidden/>
          </w:rPr>
          <w:t>129</w:t>
        </w:r>
        <w:r>
          <w:rPr>
            <w:noProof/>
            <w:webHidden/>
          </w:rPr>
          <w:fldChar w:fldCharType="end"/>
        </w:r>
      </w:hyperlink>
    </w:p>
    <w:p w14:paraId="5DC4395E" w14:textId="65EC2CF9"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3" w:history="1">
        <w:r w:rsidRPr="00ED1378">
          <w:rPr>
            <w:rStyle w:val="Hyperlink"/>
            <w:rFonts w:eastAsiaTheme="majorEastAsia"/>
            <w:noProof/>
          </w:rPr>
          <w:t>Hình 3. 49: Kiểm tra lại cấu hình HSRP trên Switch Core 1 (2)</w:t>
        </w:r>
        <w:r>
          <w:rPr>
            <w:noProof/>
            <w:webHidden/>
          </w:rPr>
          <w:tab/>
        </w:r>
        <w:r>
          <w:rPr>
            <w:noProof/>
            <w:webHidden/>
          </w:rPr>
          <w:fldChar w:fldCharType="begin"/>
        </w:r>
        <w:r>
          <w:rPr>
            <w:noProof/>
            <w:webHidden/>
          </w:rPr>
          <w:instrText xml:space="preserve"> PAGEREF _Toc91608993 \h </w:instrText>
        </w:r>
        <w:r>
          <w:rPr>
            <w:noProof/>
            <w:webHidden/>
          </w:rPr>
        </w:r>
        <w:r>
          <w:rPr>
            <w:noProof/>
            <w:webHidden/>
          </w:rPr>
          <w:fldChar w:fldCharType="separate"/>
        </w:r>
        <w:r>
          <w:rPr>
            <w:noProof/>
            <w:webHidden/>
          </w:rPr>
          <w:t>130</w:t>
        </w:r>
        <w:r>
          <w:rPr>
            <w:noProof/>
            <w:webHidden/>
          </w:rPr>
          <w:fldChar w:fldCharType="end"/>
        </w:r>
      </w:hyperlink>
    </w:p>
    <w:p w14:paraId="4BD9BE9D" w14:textId="7E6DA61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4" w:history="1">
        <w:r w:rsidRPr="00ED1378">
          <w:rPr>
            <w:rStyle w:val="Hyperlink"/>
            <w:rFonts w:eastAsiaTheme="majorEastAsia"/>
            <w:noProof/>
          </w:rPr>
          <w:t>Hình 3. 50: Kiểm tra lại cấu hình HSRP trên Switch Core 2 (1)</w:t>
        </w:r>
        <w:r>
          <w:rPr>
            <w:noProof/>
            <w:webHidden/>
          </w:rPr>
          <w:tab/>
        </w:r>
        <w:r>
          <w:rPr>
            <w:noProof/>
            <w:webHidden/>
          </w:rPr>
          <w:fldChar w:fldCharType="begin"/>
        </w:r>
        <w:r>
          <w:rPr>
            <w:noProof/>
            <w:webHidden/>
          </w:rPr>
          <w:instrText xml:space="preserve"> PAGEREF _Toc91608994 \h </w:instrText>
        </w:r>
        <w:r>
          <w:rPr>
            <w:noProof/>
            <w:webHidden/>
          </w:rPr>
        </w:r>
        <w:r>
          <w:rPr>
            <w:noProof/>
            <w:webHidden/>
          </w:rPr>
          <w:fldChar w:fldCharType="separate"/>
        </w:r>
        <w:r>
          <w:rPr>
            <w:noProof/>
            <w:webHidden/>
          </w:rPr>
          <w:t>131</w:t>
        </w:r>
        <w:r>
          <w:rPr>
            <w:noProof/>
            <w:webHidden/>
          </w:rPr>
          <w:fldChar w:fldCharType="end"/>
        </w:r>
      </w:hyperlink>
    </w:p>
    <w:p w14:paraId="7B726359" w14:textId="34E12183"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5" w:history="1">
        <w:r w:rsidRPr="00ED1378">
          <w:rPr>
            <w:rStyle w:val="Hyperlink"/>
            <w:rFonts w:eastAsiaTheme="majorEastAsia"/>
            <w:noProof/>
          </w:rPr>
          <w:t>Hình 3. 51: Kiểm tra lại cấu hình HSRP trên Switch Core 2 (2)</w:t>
        </w:r>
        <w:r>
          <w:rPr>
            <w:noProof/>
            <w:webHidden/>
          </w:rPr>
          <w:tab/>
        </w:r>
        <w:r>
          <w:rPr>
            <w:noProof/>
            <w:webHidden/>
          </w:rPr>
          <w:fldChar w:fldCharType="begin"/>
        </w:r>
        <w:r>
          <w:rPr>
            <w:noProof/>
            <w:webHidden/>
          </w:rPr>
          <w:instrText xml:space="preserve"> PAGEREF _Toc91608995 \h </w:instrText>
        </w:r>
        <w:r>
          <w:rPr>
            <w:noProof/>
            <w:webHidden/>
          </w:rPr>
        </w:r>
        <w:r>
          <w:rPr>
            <w:noProof/>
            <w:webHidden/>
          </w:rPr>
          <w:fldChar w:fldCharType="separate"/>
        </w:r>
        <w:r>
          <w:rPr>
            <w:noProof/>
            <w:webHidden/>
          </w:rPr>
          <w:t>132</w:t>
        </w:r>
        <w:r>
          <w:rPr>
            <w:noProof/>
            <w:webHidden/>
          </w:rPr>
          <w:fldChar w:fldCharType="end"/>
        </w:r>
      </w:hyperlink>
    </w:p>
    <w:p w14:paraId="6E5A571F" w14:textId="240E1759"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6" w:history="1">
        <w:r w:rsidRPr="00ED1378">
          <w:rPr>
            <w:rStyle w:val="Hyperlink"/>
            <w:rFonts w:eastAsiaTheme="majorEastAsia"/>
            <w:noProof/>
          </w:rPr>
          <w:t>Hình 3. 52: Cấu hình định tuyến OSPF trên Router 1</w:t>
        </w:r>
        <w:r>
          <w:rPr>
            <w:noProof/>
            <w:webHidden/>
          </w:rPr>
          <w:tab/>
        </w:r>
        <w:r>
          <w:rPr>
            <w:noProof/>
            <w:webHidden/>
          </w:rPr>
          <w:fldChar w:fldCharType="begin"/>
        </w:r>
        <w:r>
          <w:rPr>
            <w:noProof/>
            <w:webHidden/>
          </w:rPr>
          <w:instrText xml:space="preserve"> PAGEREF _Toc91608996 \h </w:instrText>
        </w:r>
        <w:r>
          <w:rPr>
            <w:noProof/>
            <w:webHidden/>
          </w:rPr>
        </w:r>
        <w:r>
          <w:rPr>
            <w:noProof/>
            <w:webHidden/>
          </w:rPr>
          <w:fldChar w:fldCharType="separate"/>
        </w:r>
        <w:r>
          <w:rPr>
            <w:noProof/>
            <w:webHidden/>
          </w:rPr>
          <w:t>133</w:t>
        </w:r>
        <w:r>
          <w:rPr>
            <w:noProof/>
            <w:webHidden/>
          </w:rPr>
          <w:fldChar w:fldCharType="end"/>
        </w:r>
      </w:hyperlink>
    </w:p>
    <w:p w14:paraId="1ACD41F7" w14:textId="427270C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7" w:history="1">
        <w:r w:rsidRPr="00ED1378">
          <w:rPr>
            <w:rStyle w:val="Hyperlink"/>
            <w:rFonts w:eastAsiaTheme="majorEastAsia"/>
            <w:noProof/>
          </w:rPr>
          <w:t>Hình 3. 53: Cấu hình định tuyến OSPF trên Router 2</w:t>
        </w:r>
        <w:r>
          <w:rPr>
            <w:noProof/>
            <w:webHidden/>
          </w:rPr>
          <w:tab/>
        </w:r>
        <w:r>
          <w:rPr>
            <w:noProof/>
            <w:webHidden/>
          </w:rPr>
          <w:fldChar w:fldCharType="begin"/>
        </w:r>
        <w:r>
          <w:rPr>
            <w:noProof/>
            <w:webHidden/>
          </w:rPr>
          <w:instrText xml:space="preserve"> PAGEREF _Toc91608997 \h </w:instrText>
        </w:r>
        <w:r>
          <w:rPr>
            <w:noProof/>
            <w:webHidden/>
          </w:rPr>
        </w:r>
        <w:r>
          <w:rPr>
            <w:noProof/>
            <w:webHidden/>
          </w:rPr>
          <w:fldChar w:fldCharType="separate"/>
        </w:r>
        <w:r>
          <w:rPr>
            <w:noProof/>
            <w:webHidden/>
          </w:rPr>
          <w:t>134</w:t>
        </w:r>
        <w:r>
          <w:rPr>
            <w:noProof/>
            <w:webHidden/>
          </w:rPr>
          <w:fldChar w:fldCharType="end"/>
        </w:r>
      </w:hyperlink>
    </w:p>
    <w:p w14:paraId="4F686464" w14:textId="6A673DC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8" w:history="1">
        <w:r w:rsidRPr="00ED1378">
          <w:rPr>
            <w:rStyle w:val="Hyperlink"/>
            <w:rFonts w:eastAsiaTheme="majorEastAsia"/>
            <w:noProof/>
          </w:rPr>
          <w:t>Hình 3. 54: Cấu hình định tuyến OSPF trên Switch Core 1</w:t>
        </w:r>
        <w:r>
          <w:rPr>
            <w:noProof/>
            <w:webHidden/>
          </w:rPr>
          <w:tab/>
        </w:r>
        <w:r>
          <w:rPr>
            <w:noProof/>
            <w:webHidden/>
          </w:rPr>
          <w:fldChar w:fldCharType="begin"/>
        </w:r>
        <w:r>
          <w:rPr>
            <w:noProof/>
            <w:webHidden/>
          </w:rPr>
          <w:instrText xml:space="preserve"> PAGEREF _Toc91608998 \h </w:instrText>
        </w:r>
        <w:r>
          <w:rPr>
            <w:noProof/>
            <w:webHidden/>
          </w:rPr>
        </w:r>
        <w:r>
          <w:rPr>
            <w:noProof/>
            <w:webHidden/>
          </w:rPr>
          <w:fldChar w:fldCharType="separate"/>
        </w:r>
        <w:r>
          <w:rPr>
            <w:noProof/>
            <w:webHidden/>
          </w:rPr>
          <w:t>135</w:t>
        </w:r>
        <w:r>
          <w:rPr>
            <w:noProof/>
            <w:webHidden/>
          </w:rPr>
          <w:fldChar w:fldCharType="end"/>
        </w:r>
      </w:hyperlink>
    </w:p>
    <w:p w14:paraId="72E02AFD" w14:textId="51AB085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8999" w:history="1">
        <w:r w:rsidRPr="00ED1378">
          <w:rPr>
            <w:rStyle w:val="Hyperlink"/>
            <w:rFonts w:eastAsiaTheme="majorEastAsia"/>
            <w:noProof/>
          </w:rPr>
          <w:t>Hình 3. 55: Cấu hình định tuyến OSPF trên Switch Core 2</w:t>
        </w:r>
        <w:r>
          <w:rPr>
            <w:noProof/>
            <w:webHidden/>
          </w:rPr>
          <w:tab/>
        </w:r>
        <w:r>
          <w:rPr>
            <w:noProof/>
            <w:webHidden/>
          </w:rPr>
          <w:fldChar w:fldCharType="begin"/>
        </w:r>
        <w:r>
          <w:rPr>
            <w:noProof/>
            <w:webHidden/>
          </w:rPr>
          <w:instrText xml:space="preserve"> PAGEREF _Toc91608999 \h </w:instrText>
        </w:r>
        <w:r>
          <w:rPr>
            <w:noProof/>
            <w:webHidden/>
          </w:rPr>
        </w:r>
        <w:r>
          <w:rPr>
            <w:noProof/>
            <w:webHidden/>
          </w:rPr>
          <w:fldChar w:fldCharType="separate"/>
        </w:r>
        <w:r>
          <w:rPr>
            <w:noProof/>
            <w:webHidden/>
          </w:rPr>
          <w:t>136</w:t>
        </w:r>
        <w:r>
          <w:rPr>
            <w:noProof/>
            <w:webHidden/>
          </w:rPr>
          <w:fldChar w:fldCharType="end"/>
        </w:r>
      </w:hyperlink>
    </w:p>
    <w:p w14:paraId="1CDE23DF" w14:textId="7F3580C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0" w:history="1">
        <w:r w:rsidRPr="00ED1378">
          <w:rPr>
            <w:rStyle w:val="Hyperlink"/>
            <w:rFonts w:eastAsiaTheme="majorEastAsia"/>
            <w:noProof/>
          </w:rPr>
          <w:t>Hình 3. 56: Kiểm tra các mạng lân cận trên Switch Core 1</w:t>
        </w:r>
        <w:r>
          <w:rPr>
            <w:noProof/>
            <w:webHidden/>
          </w:rPr>
          <w:tab/>
        </w:r>
        <w:r>
          <w:rPr>
            <w:noProof/>
            <w:webHidden/>
          </w:rPr>
          <w:fldChar w:fldCharType="begin"/>
        </w:r>
        <w:r>
          <w:rPr>
            <w:noProof/>
            <w:webHidden/>
          </w:rPr>
          <w:instrText xml:space="preserve"> PAGEREF _Toc91609000 \h </w:instrText>
        </w:r>
        <w:r>
          <w:rPr>
            <w:noProof/>
            <w:webHidden/>
          </w:rPr>
        </w:r>
        <w:r>
          <w:rPr>
            <w:noProof/>
            <w:webHidden/>
          </w:rPr>
          <w:fldChar w:fldCharType="separate"/>
        </w:r>
        <w:r>
          <w:rPr>
            <w:noProof/>
            <w:webHidden/>
          </w:rPr>
          <w:t>137</w:t>
        </w:r>
        <w:r>
          <w:rPr>
            <w:noProof/>
            <w:webHidden/>
          </w:rPr>
          <w:fldChar w:fldCharType="end"/>
        </w:r>
      </w:hyperlink>
    </w:p>
    <w:p w14:paraId="1112F483" w14:textId="6368A63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1" w:history="1">
        <w:r w:rsidRPr="00ED1378">
          <w:rPr>
            <w:rStyle w:val="Hyperlink"/>
            <w:rFonts w:eastAsiaTheme="majorEastAsia"/>
            <w:noProof/>
          </w:rPr>
          <w:t>Hình 3. 57: Kiểm tra các mạng đã định tuyến OSPF trên Router 1</w:t>
        </w:r>
        <w:r>
          <w:rPr>
            <w:noProof/>
            <w:webHidden/>
          </w:rPr>
          <w:tab/>
        </w:r>
        <w:r>
          <w:rPr>
            <w:noProof/>
            <w:webHidden/>
          </w:rPr>
          <w:fldChar w:fldCharType="begin"/>
        </w:r>
        <w:r>
          <w:rPr>
            <w:noProof/>
            <w:webHidden/>
          </w:rPr>
          <w:instrText xml:space="preserve"> PAGEREF _Toc91609001 \h </w:instrText>
        </w:r>
        <w:r>
          <w:rPr>
            <w:noProof/>
            <w:webHidden/>
          </w:rPr>
        </w:r>
        <w:r>
          <w:rPr>
            <w:noProof/>
            <w:webHidden/>
          </w:rPr>
          <w:fldChar w:fldCharType="separate"/>
        </w:r>
        <w:r>
          <w:rPr>
            <w:noProof/>
            <w:webHidden/>
          </w:rPr>
          <w:t>138</w:t>
        </w:r>
        <w:r>
          <w:rPr>
            <w:noProof/>
            <w:webHidden/>
          </w:rPr>
          <w:fldChar w:fldCharType="end"/>
        </w:r>
      </w:hyperlink>
    </w:p>
    <w:p w14:paraId="1F3AF88B" w14:textId="291AE1C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2" w:history="1">
        <w:r w:rsidRPr="00ED1378">
          <w:rPr>
            <w:rStyle w:val="Hyperlink"/>
            <w:rFonts w:eastAsiaTheme="majorEastAsia"/>
            <w:noProof/>
          </w:rPr>
          <w:t>Hình 3. 58: Cấu hình Default Route trên Router 1</w:t>
        </w:r>
        <w:r>
          <w:rPr>
            <w:noProof/>
            <w:webHidden/>
          </w:rPr>
          <w:tab/>
        </w:r>
        <w:r>
          <w:rPr>
            <w:noProof/>
            <w:webHidden/>
          </w:rPr>
          <w:fldChar w:fldCharType="begin"/>
        </w:r>
        <w:r>
          <w:rPr>
            <w:noProof/>
            <w:webHidden/>
          </w:rPr>
          <w:instrText xml:space="preserve"> PAGEREF _Toc91609002 \h </w:instrText>
        </w:r>
        <w:r>
          <w:rPr>
            <w:noProof/>
            <w:webHidden/>
          </w:rPr>
        </w:r>
        <w:r>
          <w:rPr>
            <w:noProof/>
            <w:webHidden/>
          </w:rPr>
          <w:fldChar w:fldCharType="separate"/>
        </w:r>
        <w:r>
          <w:rPr>
            <w:noProof/>
            <w:webHidden/>
          </w:rPr>
          <w:t>139</w:t>
        </w:r>
        <w:r>
          <w:rPr>
            <w:noProof/>
            <w:webHidden/>
          </w:rPr>
          <w:fldChar w:fldCharType="end"/>
        </w:r>
      </w:hyperlink>
    </w:p>
    <w:p w14:paraId="345DB3C1" w14:textId="5CD6A89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3" w:history="1">
        <w:r w:rsidRPr="00ED1378">
          <w:rPr>
            <w:rStyle w:val="Hyperlink"/>
            <w:rFonts w:eastAsiaTheme="majorEastAsia"/>
            <w:noProof/>
          </w:rPr>
          <w:t>Hình 3. 59: Cấu hình Default Route trên Router 2</w:t>
        </w:r>
        <w:r>
          <w:rPr>
            <w:noProof/>
            <w:webHidden/>
          </w:rPr>
          <w:tab/>
        </w:r>
        <w:r>
          <w:rPr>
            <w:noProof/>
            <w:webHidden/>
          </w:rPr>
          <w:fldChar w:fldCharType="begin"/>
        </w:r>
        <w:r>
          <w:rPr>
            <w:noProof/>
            <w:webHidden/>
          </w:rPr>
          <w:instrText xml:space="preserve"> PAGEREF _Toc91609003 \h </w:instrText>
        </w:r>
        <w:r>
          <w:rPr>
            <w:noProof/>
            <w:webHidden/>
          </w:rPr>
        </w:r>
        <w:r>
          <w:rPr>
            <w:noProof/>
            <w:webHidden/>
          </w:rPr>
          <w:fldChar w:fldCharType="separate"/>
        </w:r>
        <w:r>
          <w:rPr>
            <w:noProof/>
            <w:webHidden/>
          </w:rPr>
          <w:t>140</w:t>
        </w:r>
        <w:r>
          <w:rPr>
            <w:noProof/>
            <w:webHidden/>
          </w:rPr>
          <w:fldChar w:fldCharType="end"/>
        </w:r>
      </w:hyperlink>
    </w:p>
    <w:p w14:paraId="09C5C2FE" w14:textId="217C54C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4" w:history="1">
        <w:r w:rsidRPr="00ED1378">
          <w:rPr>
            <w:rStyle w:val="Hyperlink"/>
            <w:rFonts w:eastAsiaTheme="majorEastAsia"/>
            <w:noProof/>
          </w:rPr>
          <w:t>Hình 3. 60: Kiểm tra mạng đã route trên Switch Core 1</w:t>
        </w:r>
        <w:r>
          <w:rPr>
            <w:noProof/>
            <w:webHidden/>
          </w:rPr>
          <w:tab/>
        </w:r>
        <w:r>
          <w:rPr>
            <w:noProof/>
            <w:webHidden/>
          </w:rPr>
          <w:fldChar w:fldCharType="begin"/>
        </w:r>
        <w:r>
          <w:rPr>
            <w:noProof/>
            <w:webHidden/>
          </w:rPr>
          <w:instrText xml:space="preserve"> PAGEREF _Toc91609004 \h </w:instrText>
        </w:r>
        <w:r>
          <w:rPr>
            <w:noProof/>
            <w:webHidden/>
          </w:rPr>
        </w:r>
        <w:r>
          <w:rPr>
            <w:noProof/>
            <w:webHidden/>
          </w:rPr>
          <w:fldChar w:fldCharType="separate"/>
        </w:r>
        <w:r>
          <w:rPr>
            <w:noProof/>
            <w:webHidden/>
          </w:rPr>
          <w:t>141</w:t>
        </w:r>
        <w:r>
          <w:rPr>
            <w:noProof/>
            <w:webHidden/>
          </w:rPr>
          <w:fldChar w:fldCharType="end"/>
        </w:r>
      </w:hyperlink>
    </w:p>
    <w:p w14:paraId="02D62F84" w14:textId="038B38A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5" w:history="1">
        <w:r w:rsidRPr="00ED1378">
          <w:rPr>
            <w:rStyle w:val="Hyperlink"/>
            <w:rFonts w:eastAsiaTheme="majorEastAsia"/>
            <w:noProof/>
          </w:rPr>
          <w:t>Hình 3. 61: Kiểm tra mạng đã route trên Switch Core 2</w:t>
        </w:r>
        <w:r>
          <w:rPr>
            <w:noProof/>
            <w:webHidden/>
          </w:rPr>
          <w:tab/>
        </w:r>
        <w:r>
          <w:rPr>
            <w:noProof/>
            <w:webHidden/>
          </w:rPr>
          <w:fldChar w:fldCharType="begin"/>
        </w:r>
        <w:r>
          <w:rPr>
            <w:noProof/>
            <w:webHidden/>
          </w:rPr>
          <w:instrText xml:space="preserve"> PAGEREF _Toc91609005 \h </w:instrText>
        </w:r>
        <w:r>
          <w:rPr>
            <w:noProof/>
            <w:webHidden/>
          </w:rPr>
        </w:r>
        <w:r>
          <w:rPr>
            <w:noProof/>
            <w:webHidden/>
          </w:rPr>
          <w:fldChar w:fldCharType="separate"/>
        </w:r>
        <w:r>
          <w:rPr>
            <w:noProof/>
            <w:webHidden/>
          </w:rPr>
          <w:t>141</w:t>
        </w:r>
        <w:r>
          <w:rPr>
            <w:noProof/>
            <w:webHidden/>
          </w:rPr>
          <w:fldChar w:fldCharType="end"/>
        </w:r>
      </w:hyperlink>
    </w:p>
    <w:p w14:paraId="6DE998FE" w14:textId="0180F01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6" w:history="1">
        <w:r w:rsidRPr="00ED1378">
          <w:rPr>
            <w:rStyle w:val="Hyperlink"/>
            <w:rFonts w:eastAsiaTheme="majorEastAsia"/>
            <w:noProof/>
          </w:rPr>
          <w:t>Hình 3. 62: Cấu hình NAT trên Router 1</w:t>
        </w:r>
        <w:r>
          <w:rPr>
            <w:noProof/>
            <w:webHidden/>
          </w:rPr>
          <w:tab/>
        </w:r>
        <w:r>
          <w:rPr>
            <w:noProof/>
            <w:webHidden/>
          </w:rPr>
          <w:fldChar w:fldCharType="begin"/>
        </w:r>
        <w:r>
          <w:rPr>
            <w:noProof/>
            <w:webHidden/>
          </w:rPr>
          <w:instrText xml:space="preserve"> PAGEREF _Toc91609006 \h </w:instrText>
        </w:r>
        <w:r>
          <w:rPr>
            <w:noProof/>
            <w:webHidden/>
          </w:rPr>
        </w:r>
        <w:r>
          <w:rPr>
            <w:noProof/>
            <w:webHidden/>
          </w:rPr>
          <w:fldChar w:fldCharType="separate"/>
        </w:r>
        <w:r>
          <w:rPr>
            <w:noProof/>
            <w:webHidden/>
          </w:rPr>
          <w:t>142</w:t>
        </w:r>
        <w:r>
          <w:rPr>
            <w:noProof/>
            <w:webHidden/>
          </w:rPr>
          <w:fldChar w:fldCharType="end"/>
        </w:r>
      </w:hyperlink>
    </w:p>
    <w:p w14:paraId="359F3167" w14:textId="6CF4B1C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7" w:history="1">
        <w:r w:rsidRPr="00ED1378">
          <w:rPr>
            <w:rStyle w:val="Hyperlink"/>
            <w:rFonts w:eastAsiaTheme="majorEastAsia"/>
            <w:noProof/>
          </w:rPr>
          <w:t>Hình 3. 63: Cấu hình NAT trên Router 2</w:t>
        </w:r>
        <w:r>
          <w:rPr>
            <w:noProof/>
            <w:webHidden/>
          </w:rPr>
          <w:tab/>
        </w:r>
        <w:r>
          <w:rPr>
            <w:noProof/>
            <w:webHidden/>
          </w:rPr>
          <w:fldChar w:fldCharType="begin"/>
        </w:r>
        <w:r>
          <w:rPr>
            <w:noProof/>
            <w:webHidden/>
          </w:rPr>
          <w:instrText xml:space="preserve"> PAGEREF _Toc91609007 \h </w:instrText>
        </w:r>
        <w:r>
          <w:rPr>
            <w:noProof/>
            <w:webHidden/>
          </w:rPr>
        </w:r>
        <w:r>
          <w:rPr>
            <w:noProof/>
            <w:webHidden/>
          </w:rPr>
          <w:fldChar w:fldCharType="separate"/>
        </w:r>
        <w:r>
          <w:rPr>
            <w:noProof/>
            <w:webHidden/>
          </w:rPr>
          <w:t>143</w:t>
        </w:r>
        <w:r>
          <w:rPr>
            <w:noProof/>
            <w:webHidden/>
          </w:rPr>
          <w:fldChar w:fldCharType="end"/>
        </w:r>
      </w:hyperlink>
    </w:p>
    <w:p w14:paraId="373700D4" w14:textId="723C102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8" w:history="1">
        <w:r w:rsidRPr="00ED1378">
          <w:rPr>
            <w:rStyle w:val="Hyperlink"/>
            <w:rFonts w:eastAsiaTheme="majorEastAsia"/>
            <w:noProof/>
          </w:rPr>
          <w:t>Hình 3. 64: Ping từ Switch Core 1 đến Internet</w:t>
        </w:r>
        <w:r>
          <w:rPr>
            <w:noProof/>
            <w:webHidden/>
          </w:rPr>
          <w:tab/>
        </w:r>
        <w:r>
          <w:rPr>
            <w:noProof/>
            <w:webHidden/>
          </w:rPr>
          <w:fldChar w:fldCharType="begin"/>
        </w:r>
        <w:r>
          <w:rPr>
            <w:noProof/>
            <w:webHidden/>
          </w:rPr>
          <w:instrText xml:space="preserve"> PAGEREF _Toc91609008 \h </w:instrText>
        </w:r>
        <w:r>
          <w:rPr>
            <w:noProof/>
            <w:webHidden/>
          </w:rPr>
        </w:r>
        <w:r>
          <w:rPr>
            <w:noProof/>
            <w:webHidden/>
          </w:rPr>
          <w:fldChar w:fldCharType="separate"/>
        </w:r>
        <w:r>
          <w:rPr>
            <w:noProof/>
            <w:webHidden/>
          </w:rPr>
          <w:t>144</w:t>
        </w:r>
        <w:r>
          <w:rPr>
            <w:noProof/>
            <w:webHidden/>
          </w:rPr>
          <w:fldChar w:fldCharType="end"/>
        </w:r>
      </w:hyperlink>
    </w:p>
    <w:p w14:paraId="542798A2" w14:textId="5A4B34C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09" w:history="1">
        <w:r w:rsidRPr="00ED1378">
          <w:rPr>
            <w:rStyle w:val="Hyperlink"/>
            <w:rFonts w:eastAsiaTheme="majorEastAsia"/>
            <w:noProof/>
          </w:rPr>
          <w:t>Hình 3. 65: Ping từ Server đến Internet</w:t>
        </w:r>
        <w:r>
          <w:rPr>
            <w:noProof/>
            <w:webHidden/>
          </w:rPr>
          <w:tab/>
        </w:r>
        <w:r>
          <w:rPr>
            <w:noProof/>
            <w:webHidden/>
          </w:rPr>
          <w:fldChar w:fldCharType="begin"/>
        </w:r>
        <w:r>
          <w:rPr>
            <w:noProof/>
            <w:webHidden/>
          </w:rPr>
          <w:instrText xml:space="preserve"> PAGEREF _Toc91609009 \h </w:instrText>
        </w:r>
        <w:r>
          <w:rPr>
            <w:noProof/>
            <w:webHidden/>
          </w:rPr>
        </w:r>
        <w:r>
          <w:rPr>
            <w:noProof/>
            <w:webHidden/>
          </w:rPr>
          <w:fldChar w:fldCharType="separate"/>
        </w:r>
        <w:r>
          <w:rPr>
            <w:noProof/>
            <w:webHidden/>
          </w:rPr>
          <w:t>144</w:t>
        </w:r>
        <w:r>
          <w:rPr>
            <w:noProof/>
            <w:webHidden/>
          </w:rPr>
          <w:fldChar w:fldCharType="end"/>
        </w:r>
      </w:hyperlink>
    </w:p>
    <w:p w14:paraId="0E1773F8" w14:textId="4F02CEA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0" w:history="1">
        <w:r w:rsidRPr="00ED1378">
          <w:rPr>
            <w:rStyle w:val="Hyperlink"/>
            <w:rFonts w:eastAsiaTheme="majorEastAsia"/>
            <w:noProof/>
          </w:rPr>
          <w:t>Hình 3. 66: Ping từ PC1 của Tầng 2 đến Internet</w:t>
        </w:r>
        <w:r>
          <w:rPr>
            <w:noProof/>
            <w:webHidden/>
          </w:rPr>
          <w:tab/>
        </w:r>
        <w:r>
          <w:rPr>
            <w:noProof/>
            <w:webHidden/>
          </w:rPr>
          <w:fldChar w:fldCharType="begin"/>
        </w:r>
        <w:r>
          <w:rPr>
            <w:noProof/>
            <w:webHidden/>
          </w:rPr>
          <w:instrText xml:space="preserve"> PAGEREF _Toc91609010 \h </w:instrText>
        </w:r>
        <w:r>
          <w:rPr>
            <w:noProof/>
            <w:webHidden/>
          </w:rPr>
        </w:r>
        <w:r>
          <w:rPr>
            <w:noProof/>
            <w:webHidden/>
          </w:rPr>
          <w:fldChar w:fldCharType="separate"/>
        </w:r>
        <w:r>
          <w:rPr>
            <w:noProof/>
            <w:webHidden/>
          </w:rPr>
          <w:t>145</w:t>
        </w:r>
        <w:r>
          <w:rPr>
            <w:noProof/>
            <w:webHidden/>
          </w:rPr>
          <w:fldChar w:fldCharType="end"/>
        </w:r>
      </w:hyperlink>
    </w:p>
    <w:p w14:paraId="34C8A0E6" w14:textId="504E9A1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1" w:history="1">
        <w:r w:rsidRPr="00ED1378">
          <w:rPr>
            <w:rStyle w:val="Hyperlink"/>
            <w:rFonts w:eastAsiaTheme="majorEastAsia"/>
            <w:noProof/>
          </w:rPr>
          <w:t>Hình 3. 67: Ping từ POS-1 của Tầng 1 đến Internet</w:t>
        </w:r>
        <w:r>
          <w:rPr>
            <w:noProof/>
            <w:webHidden/>
          </w:rPr>
          <w:tab/>
        </w:r>
        <w:r>
          <w:rPr>
            <w:noProof/>
            <w:webHidden/>
          </w:rPr>
          <w:fldChar w:fldCharType="begin"/>
        </w:r>
        <w:r>
          <w:rPr>
            <w:noProof/>
            <w:webHidden/>
          </w:rPr>
          <w:instrText xml:space="preserve"> PAGEREF _Toc91609011 \h </w:instrText>
        </w:r>
        <w:r>
          <w:rPr>
            <w:noProof/>
            <w:webHidden/>
          </w:rPr>
        </w:r>
        <w:r>
          <w:rPr>
            <w:noProof/>
            <w:webHidden/>
          </w:rPr>
          <w:fldChar w:fldCharType="separate"/>
        </w:r>
        <w:r>
          <w:rPr>
            <w:noProof/>
            <w:webHidden/>
          </w:rPr>
          <w:t>146</w:t>
        </w:r>
        <w:r>
          <w:rPr>
            <w:noProof/>
            <w:webHidden/>
          </w:rPr>
          <w:fldChar w:fldCharType="end"/>
        </w:r>
      </w:hyperlink>
    </w:p>
    <w:p w14:paraId="0FD16D0D" w14:textId="35B2FC9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2" w:history="1">
        <w:r w:rsidRPr="00ED1378">
          <w:rPr>
            <w:rStyle w:val="Hyperlink"/>
            <w:rFonts w:eastAsiaTheme="majorEastAsia"/>
            <w:noProof/>
          </w:rPr>
          <w:t>Hình 3. 68: Tạo tài khoản đăng nhập WLC – Step 1</w:t>
        </w:r>
        <w:r>
          <w:rPr>
            <w:noProof/>
            <w:webHidden/>
          </w:rPr>
          <w:tab/>
        </w:r>
        <w:r>
          <w:rPr>
            <w:noProof/>
            <w:webHidden/>
          </w:rPr>
          <w:fldChar w:fldCharType="begin"/>
        </w:r>
        <w:r>
          <w:rPr>
            <w:noProof/>
            <w:webHidden/>
          </w:rPr>
          <w:instrText xml:space="preserve"> PAGEREF _Toc91609012 \h </w:instrText>
        </w:r>
        <w:r>
          <w:rPr>
            <w:noProof/>
            <w:webHidden/>
          </w:rPr>
        </w:r>
        <w:r>
          <w:rPr>
            <w:noProof/>
            <w:webHidden/>
          </w:rPr>
          <w:fldChar w:fldCharType="separate"/>
        </w:r>
        <w:r>
          <w:rPr>
            <w:noProof/>
            <w:webHidden/>
          </w:rPr>
          <w:t>147</w:t>
        </w:r>
        <w:r>
          <w:rPr>
            <w:noProof/>
            <w:webHidden/>
          </w:rPr>
          <w:fldChar w:fldCharType="end"/>
        </w:r>
      </w:hyperlink>
    </w:p>
    <w:p w14:paraId="705148DD" w14:textId="3F1CAFE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3" w:history="1">
        <w:r w:rsidRPr="00ED1378">
          <w:rPr>
            <w:rStyle w:val="Hyperlink"/>
            <w:rFonts w:eastAsiaTheme="majorEastAsia"/>
            <w:noProof/>
          </w:rPr>
          <w:t>Hình 3. 69: Tạo tài khoản đăng nhập WLC – Step 2</w:t>
        </w:r>
        <w:r>
          <w:rPr>
            <w:noProof/>
            <w:webHidden/>
          </w:rPr>
          <w:tab/>
        </w:r>
        <w:r>
          <w:rPr>
            <w:noProof/>
            <w:webHidden/>
          </w:rPr>
          <w:fldChar w:fldCharType="begin"/>
        </w:r>
        <w:r>
          <w:rPr>
            <w:noProof/>
            <w:webHidden/>
          </w:rPr>
          <w:instrText xml:space="preserve"> PAGEREF _Toc91609013 \h </w:instrText>
        </w:r>
        <w:r>
          <w:rPr>
            <w:noProof/>
            <w:webHidden/>
          </w:rPr>
        </w:r>
        <w:r>
          <w:rPr>
            <w:noProof/>
            <w:webHidden/>
          </w:rPr>
          <w:fldChar w:fldCharType="separate"/>
        </w:r>
        <w:r>
          <w:rPr>
            <w:noProof/>
            <w:webHidden/>
          </w:rPr>
          <w:t>148</w:t>
        </w:r>
        <w:r>
          <w:rPr>
            <w:noProof/>
            <w:webHidden/>
          </w:rPr>
          <w:fldChar w:fldCharType="end"/>
        </w:r>
      </w:hyperlink>
    </w:p>
    <w:p w14:paraId="79652883" w14:textId="56CB243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4" w:history="1">
        <w:r w:rsidRPr="00ED1378">
          <w:rPr>
            <w:rStyle w:val="Hyperlink"/>
            <w:rFonts w:eastAsiaTheme="majorEastAsia"/>
            <w:noProof/>
          </w:rPr>
          <w:t>Hình 3. 70: Tạo tài khoản đăng nhập WLC – Step 3</w:t>
        </w:r>
        <w:r>
          <w:rPr>
            <w:noProof/>
            <w:webHidden/>
          </w:rPr>
          <w:tab/>
        </w:r>
        <w:r>
          <w:rPr>
            <w:noProof/>
            <w:webHidden/>
          </w:rPr>
          <w:fldChar w:fldCharType="begin"/>
        </w:r>
        <w:r>
          <w:rPr>
            <w:noProof/>
            <w:webHidden/>
          </w:rPr>
          <w:instrText xml:space="preserve"> PAGEREF _Toc91609014 \h </w:instrText>
        </w:r>
        <w:r>
          <w:rPr>
            <w:noProof/>
            <w:webHidden/>
          </w:rPr>
        </w:r>
        <w:r>
          <w:rPr>
            <w:noProof/>
            <w:webHidden/>
          </w:rPr>
          <w:fldChar w:fldCharType="separate"/>
        </w:r>
        <w:r>
          <w:rPr>
            <w:noProof/>
            <w:webHidden/>
          </w:rPr>
          <w:t>149</w:t>
        </w:r>
        <w:r>
          <w:rPr>
            <w:noProof/>
            <w:webHidden/>
          </w:rPr>
          <w:fldChar w:fldCharType="end"/>
        </w:r>
      </w:hyperlink>
    </w:p>
    <w:p w14:paraId="38D02EE3" w14:textId="59CD92D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5" w:history="1">
        <w:r w:rsidRPr="00ED1378">
          <w:rPr>
            <w:rStyle w:val="Hyperlink"/>
            <w:rFonts w:eastAsiaTheme="majorEastAsia"/>
            <w:noProof/>
          </w:rPr>
          <w:t>Hình 3. 71: Tạo tài khoản đăng nhập WLC – Step 4</w:t>
        </w:r>
        <w:r>
          <w:rPr>
            <w:noProof/>
            <w:webHidden/>
          </w:rPr>
          <w:tab/>
        </w:r>
        <w:r>
          <w:rPr>
            <w:noProof/>
            <w:webHidden/>
          </w:rPr>
          <w:fldChar w:fldCharType="begin"/>
        </w:r>
        <w:r>
          <w:rPr>
            <w:noProof/>
            <w:webHidden/>
          </w:rPr>
          <w:instrText xml:space="preserve"> PAGEREF _Toc91609015 \h </w:instrText>
        </w:r>
        <w:r>
          <w:rPr>
            <w:noProof/>
            <w:webHidden/>
          </w:rPr>
        </w:r>
        <w:r>
          <w:rPr>
            <w:noProof/>
            <w:webHidden/>
          </w:rPr>
          <w:fldChar w:fldCharType="separate"/>
        </w:r>
        <w:r>
          <w:rPr>
            <w:noProof/>
            <w:webHidden/>
          </w:rPr>
          <w:t>150</w:t>
        </w:r>
        <w:r>
          <w:rPr>
            <w:noProof/>
            <w:webHidden/>
          </w:rPr>
          <w:fldChar w:fldCharType="end"/>
        </w:r>
      </w:hyperlink>
    </w:p>
    <w:p w14:paraId="25A399B3" w14:textId="4206B0C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6" w:history="1">
        <w:r w:rsidRPr="00ED1378">
          <w:rPr>
            <w:rStyle w:val="Hyperlink"/>
            <w:rFonts w:eastAsiaTheme="majorEastAsia"/>
            <w:noProof/>
          </w:rPr>
          <w:t>Hình 3. 72: Tạo tài khoản đăng nhập WLC – Step 5</w:t>
        </w:r>
        <w:r>
          <w:rPr>
            <w:noProof/>
            <w:webHidden/>
          </w:rPr>
          <w:tab/>
        </w:r>
        <w:r>
          <w:rPr>
            <w:noProof/>
            <w:webHidden/>
          </w:rPr>
          <w:fldChar w:fldCharType="begin"/>
        </w:r>
        <w:r>
          <w:rPr>
            <w:noProof/>
            <w:webHidden/>
          </w:rPr>
          <w:instrText xml:space="preserve"> PAGEREF _Toc91609016 \h </w:instrText>
        </w:r>
        <w:r>
          <w:rPr>
            <w:noProof/>
            <w:webHidden/>
          </w:rPr>
        </w:r>
        <w:r>
          <w:rPr>
            <w:noProof/>
            <w:webHidden/>
          </w:rPr>
          <w:fldChar w:fldCharType="separate"/>
        </w:r>
        <w:r>
          <w:rPr>
            <w:noProof/>
            <w:webHidden/>
          </w:rPr>
          <w:t>151</w:t>
        </w:r>
        <w:r>
          <w:rPr>
            <w:noProof/>
            <w:webHidden/>
          </w:rPr>
          <w:fldChar w:fldCharType="end"/>
        </w:r>
      </w:hyperlink>
    </w:p>
    <w:p w14:paraId="104C3CB3" w14:textId="30A4AF2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7" w:history="1">
        <w:r w:rsidRPr="00ED1378">
          <w:rPr>
            <w:rStyle w:val="Hyperlink"/>
            <w:rFonts w:eastAsiaTheme="majorEastAsia"/>
            <w:noProof/>
          </w:rPr>
          <w:t>Hình 3. 73: Tạo tài khoản đăng nhập WLC – Step 6</w:t>
        </w:r>
        <w:r>
          <w:rPr>
            <w:noProof/>
            <w:webHidden/>
          </w:rPr>
          <w:tab/>
        </w:r>
        <w:r>
          <w:rPr>
            <w:noProof/>
            <w:webHidden/>
          </w:rPr>
          <w:fldChar w:fldCharType="begin"/>
        </w:r>
        <w:r>
          <w:rPr>
            <w:noProof/>
            <w:webHidden/>
          </w:rPr>
          <w:instrText xml:space="preserve"> PAGEREF _Toc91609017 \h </w:instrText>
        </w:r>
        <w:r>
          <w:rPr>
            <w:noProof/>
            <w:webHidden/>
          </w:rPr>
        </w:r>
        <w:r>
          <w:rPr>
            <w:noProof/>
            <w:webHidden/>
          </w:rPr>
          <w:fldChar w:fldCharType="separate"/>
        </w:r>
        <w:r>
          <w:rPr>
            <w:noProof/>
            <w:webHidden/>
          </w:rPr>
          <w:t>152</w:t>
        </w:r>
        <w:r>
          <w:rPr>
            <w:noProof/>
            <w:webHidden/>
          </w:rPr>
          <w:fldChar w:fldCharType="end"/>
        </w:r>
      </w:hyperlink>
    </w:p>
    <w:p w14:paraId="57C15C3E" w14:textId="0640AB5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8" w:history="1">
        <w:r w:rsidRPr="00ED1378">
          <w:rPr>
            <w:rStyle w:val="Hyperlink"/>
            <w:rFonts w:eastAsiaTheme="majorEastAsia"/>
            <w:noProof/>
          </w:rPr>
          <w:t>Hình 3. 74: Đăng nhập vào WLC</w:t>
        </w:r>
        <w:r>
          <w:rPr>
            <w:noProof/>
            <w:webHidden/>
          </w:rPr>
          <w:tab/>
        </w:r>
        <w:r>
          <w:rPr>
            <w:noProof/>
            <w:webHidden/>
          </w:rPr>
          <w:fldChar w:fldCharType="begin"/>
        </w:r>
        <w:r>
          <w:rPr>
            <w:noProof/>
            <w:webHidden/>
          </w:rPr>
          <w:instrText xml:space="preserve"> PAGEREF _Toc91609018 \h </w:instrText>
        </w:r>
        <w:r>
          <w:rPr>
            <w:noProof/>
            <w:webHidden/>
          </w:rPr>
        </w:r>
        <w:r>
          <w:rPr>
            <w:noProof/>
            <w:webHidden/>
          </w:rPr>
          <w:fldChar w:fldCharType="separate"/>
        </w:r>
        <w:r>
          <w:rPr>
            <w:noProof/>
            <w:webHidden/>
          </w:rPr>
          <w:t>153</w:t>
        </w:r>
        <w:r>
          <w:rPr>
            <w:noProof/>
            <w:webHidden/>
          </w:rPr>
          <w:fldChar w:fldCharType="end"/>
        </w:r>
      </w:hyperlink>
    </w:p>
    <w:p w14:paraId="2FFC9FB9" w14:textId="6809746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19" w:history="1">
        <w:r w:rsidRPr="00ED1378">
          <w:rPr>
            <w:rStyle w:val="Hyperlink"/>
            <w:rFonts w:eastAsiaTheme="majorEastAsia"/>
            <w:noProof/>
          </w:rPr>
          <w:t>Hình 3. 75: Kiểm tra kết nối của các Access Point</w:t>
        </w:r>
        <w:r>
          <w:rPr>
            <w:noProof/>
            <w:webHidden/>
          </w:rPr>
          <w:tab/>
        </w:r>
        <w:r>
          <w:rPr>
            <w:noProof/>
            <w:webHidden/>
          </w:rPr>
          <w:fldChar w:fldCharType="begin"/>
        </w:r>
        <w:r>
          <w:rPr>
            <w:noProof/>
            <w:webHidden/>
          </w:rPr>
          <w:instrText xml:space="preserve"> PAGEREF _Toc91609019 \h </w:instrText>
        </w:r>
        <w:r>
          <w:rPr>
            <w:noProof/>
            <w:webHidden/>
          </w:rPr>
        </w:r>
        <w:r>
          <w:rPr>
            <w:noProof/>
            <w:webHidden/>
          </w:rPr>
          <w:fldChar w:fldCharType="separate"/>
        </w:r>
        <w:r>
          <w:rPr>
            <w:noProof/>
            <w:webHidden/>
          </w:rPr>
          <w:t>153</w:t>
        </w:r>
        <w:r>
          <w:rPr>
            <w:noProof/>
            <w:webHidden/>
          </w:rPr>
          <w:fldChar w:fldCharType="end"/>
        </w:r>
      </w:hyperlink>
    </w:p>
    <w:p w14:paraId="098856F3" w14:textId="2CB24A4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0" w:history="1">
        <w:r w:rsidRPr="00ED1378">
          <w:rPr>
            <w:rStyle w:val="Hyperlink"/>
            <w:rFonts w:eastAsiaTheme="majorEastAsia"/>
            <w:noProof/>
          </w:rPr>
          <w:t>Hình 3. 76: Cấu hình WLC với RADIUS Server – Step1</w:t>
        </w:r>
        <w:r>
          <w:rPr>
            <w:noProof/>
            <w:webHidden/>
          </w:rPr>
          <w:tab/>
        </w:r>
        <w:r>
          <w:rPr>
            <w:noProof/>
            <w:webHidden/>
          </w:rPr>
          <w:fldChar w:fldCharType="begin"/>
        </w:r>
        <w:r>
          <w:rPr>
            <w:noProof/>
            <w:webHidden/>
          </w:rPr>
          <w:instrText xml:space="preserve"> PAGEREF _Toc91609020 \h </w:instrText>
        </w:r>
        <w:r>
          <w:rPr>
            <w:noProof/>
            <w:webHidden/>
          </w:rPr>
        </w:r>
        <w:r>
          <w:rPr>
            <w:noProof/>
            <w:webHidden/>
          </w:rPr>
          <w:fldChar w:fldCharType="separate"/>
        </w:r>
        <w:r>
          <w:rPr>
            <w:noProof/>
            <w:webHidden/>
          </w:rPr>
          <w:t>154</w:t>
        </w:r>
        <w:r>
          <w:rPr>
            <w:noProof/>
            <w:webHidden/>
          </w:rPr>
          <w:fldChar w:fldCharType="end"/>
        </w:r>
      </w:hyperlink>
    </w:p>
    <w:p w14:paraId="4E7C5A7B" w14:textId="37C5239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1" w:history="1">
        <w:r w:rsidRPr="00ED1378">
          <w:rPr>
            <w:rStyle w:val="Hyperlink"/>
            <w:rFonts w:eastAsiaTheme="majorEastAsia"/>
            <w:noProof/>
          </w:rPr>
          <w:t>Hình 3. 77: Cấu hình WLC với RADIUS Server – Step 2</w:t>
        </w:r>
        <w:r>
          <w:rPr>
            <w:noProof/>
            <w:webHidden/>
          </w:rPr>
          <w:tab/>
        </w:r>
        <w:r>
          <w:rPr>
            <w:noProof/>
            <w:webHidden/>
          </w:rPr>
          <w:fldChar w:fldCharType="begin"/>
        </w:r>
        <w:r>
          <w:rPr>
            <w:noProof/>
            <w:webHidden/>
          </w:rPr>
          <w:instrText xml:space="preserve"> PAGEREF _Toc91609021 \h </w:instrText>
        </w:r>
        <w:r>
          <w:rPr>
            <w:noProof/>
            <w:webHidden/>
          </w:rPr>
        </w:r>
        <w:r>
          <w:rPr>
            <w:noProof/>
            <w:webHidden/>
          </w:rPr>
          <w:fldChar w:fldCharType="separate"/>
        </w:r>
        <w:r>
          <w:rPr>
            <w:noProof/>
            <w:webHidden/>
          </w:rPr>
          <w:t>155</w:t>
        </w:r>
        <w:r>
          <w:rPr>
            <w:noProof/>
            <w:webHidden/>
          </w:rPr>
          <w:fldChar w:fldCharType="end"/>
        </w:r>
      </w:hyperlink>
    </w:p>
    <w:p w14:paraId="13A7EEFD" w14:textId="3AA7685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2" w:history="1">
        <w:r w:rsidRPr="00ED1378">
          <w:rPr>
            <w:rStyle w:val="Hyperlink"/>
            <w:rFonts w:eastAsiaTheme="majorEastAsia"/>
            <w:noProof/>
          </w:rPr>
          <w:t>Hình 3. 78: Cấu hình giao diện WLAN Staff – Step 1</w:t>
        </w:r>
        <w:r>
          <w:rPr>
            <w:noProof/>
            <w:webHidden/>
          </w:rPr>
          <w:tab/>
        </w:r>
        <w:r>
          <w:rPr>
            <w:noProof/>
            <w:webHidden/>
          </w:rPr>
          <w:fldChar w:fldCharType="begin"/>
        </w:r>
        <w:r>
          <w:rPr>
            <w:noProof/>
            <w:webHidden/>
          </w:rPr>
          <w:instrText xml:space="preserve"> PAGEREF _Toc91609022 \h </w:instrText>
        </w:r>
        <w:r>
          <w:rPr>
            <w:noProof/>
            <w:webHidden/>
          </w:rPr>
        </w:r>
        <w:r>
          <w:rPr>
            <w:noProof/>
            <w:webHidden/>
          </w:rPr>
          <w:fldChar w:fldCharType="separate"/>
        </w:r>
        <w:r>
          <w:rPr>
            <w:noProof/>
            <w:webHidden/>
          </w:rPr>
          <w:t>156</w:t>
        </w:r>
        <w:r>
          <w:rPr>
            <w:noProof/>
            <w:webHidden/>
          </w:rPr>
          <w:fldChar w:fldCharType="end"/>
        </w:r>
      </w:hyperlink>
    </w:p>
    <w:p w14:paraId="2C880C45" w14:textId="4BDAF08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3" w:history="1">
        <w:r w:rsidRPr="00ED1378">
          <w:rPr>
            <w:rStyle w:val="Hyperlink"/>
            <w:rFonts w:eastAsiaTheme="majorEastAsia"/>
            <w:noProof/>
          </w:rPr>
          <w:t>Hình 3. 79: Cấu hình giao diện WLAN Staff – Step 2</w:t>
        </w:r>
        <w:r>
          <w:rPr>
            <w:noProof/>
            <w:webHidden/>
          </w:rPr>
          <w:tab/>
        </w:r>
        <w:r>
          <w:rPr>
            <w:noProof/>
            <w:webHidden/>
          </w:rPr>
          <w:fldChar w:fldCharType="begin"/>
        </w:r>
        <w:r>
          <w:rPr>
            <w:noProof/>
            <w:webHidden/>
          </w:rPr>
          <w:instrText xml:space="preserve"> PAGEREF _Toc91609023 \h </w:instrText>
        </w:r>
        <w:r>
          <w:rPr>
            <w:noProof/>
            <w:webHidden/>
          </w:rPr>
        </w:r>
        <w:r>
          <w:rPr>
            <w:noProof/>
            <w:webHidden/>
          </w:rPr>
          <w:fldChar w:fldCharType="separate"/>
        </w:r>
        <w:r>
          <w:rPr>
            <w:noProof/>
            <w:webHidden/>
          </w:rPr>
          <w:t>156</w:t>
        </w:r>
        <w:r>
          <w:rPr>
            <w:noProof/>
            <w:webHidden/>
          </w:rPr>
          <w:fldChar w:fldCharType="end"/>
        </w:r>
      </w:hyperlink>
    </w:p>
    <w:p w14:paraId="7A4B7AEB" w14:textId="17C56B2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4" w:history="1">
        <w:r w:rsidRPr="00ED1378">
          <w:rPr>
            <w:rStyle w:val="Hyperlink"/>
            <w:rFonts w:eastAsiaTheme="majorEastAsia"/>
            <w:noProof/>
          </w:rPr>
          <w:t>Hình 3. 80: Cấu hình giao diện WLAN Staff – Step 3</w:t>
        </w:r>
        <w:r>
          <w:rPr>
            <w:noProof/>
            <w:webHidden/>
          </w:rPr>
          <w:tab/>
        </w:r>
        <w:r>
          <w:rPr>
            <w:noProof/>
            <w:webHidden/>
          </w:rPr>
          <w:fldChar w:fldCharType="begin"/>
        </w:r>
        <w:r>
          <w:rPr>
            <w:noProof/>
            <w:webHidden/>
          </w:rPr>
          <w:instrText xml:space="preserve"> PAGEREF _Toc91609024 \h </w:instrText>
        </w:r>
        <w:r>
          <w:rPr>
            <w:noProof/>
            <w:webHidden/>
          </w:rPr>
        </w:r>
        <w:r>
          <w:rPr>
            <w:noProof/>
            <w:webHidden/>
          </w:rPr>
          <w:fldChar w:fldCharType="separate"/>
        </w:r>
        <w:r>
          <w:rPr>
            <w:noProof/>
            <w:webHidden/>
          </w:rPr>
          <w:t>157</w:t>
        </w:r>
        <w:r>
          <w:rPr>
            <w:noProof/>
            <w:webHidden/>
          </w:rPr>
          <w:fldChar w:fldCharType="end"/>
        </w:r>
      </w:hyperlink>
    </w:p>
    <w:p w14:paraId="3CB790FE" w14:textId="30E0A1C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5" w:history="1">
        <w:r w:rsidRPr="00ED1378">
          <w:rPr>
            <w:rStyle w:val="Hyperlink"/>
            <w:rFonts w:eastAsiaTheme="majorEastAsia"/>
            <w:noProof/>
          </w:rPr>
          <w:t>Hình 3. 81: Cấu hình giao diện WLAN POS – Step 1</w:t>
        </w:r>
        <w:r>
          <w:rPr>
            <w:noProof/>
            <w:webHidden/>
          </w:rPr>
          <w:tab/>
        </w:r>
        <w:r>
          <w:rPr>
            <w:noProof/>
            <w:webHidden/>
          </w:rPr>
          <w:fldChar w:fldCharType="begin"/>
        </w:r>
        <w:r>
          <w:rPr>
            <w:noProof/>
            <w:webHidden/>
          </w:rPr>
          <w:instrText xml:space="preserve"> PAGEREF _Toc91609025 \h </w:instrText>
        </w:r>
        <w:r>
          <w:rPr>
            <w:noProof/>
            <w:webHidden/>
          </w:rPr>
        </w:r>
        <w:r>
          <w:rPr>
            <w:noProof/>
            <w:webHidden/>
          </w:rPr>
          <w:fldChar w:fldCharType="separate"/>
        </w:r>
        <w:r>
          <w:rPr>
            <w:noProof/>
            <w:webHidden/>
          </w:rPr>
          <w:t>157</w:t>
        </w:r>
        <w:r>
          <w:rPr>
            <w:noProof/>
            <w:webHidden/>
          </w:rPr>
          <w:fldChar w:fldCharType="end"/>
        </w:r>
      </w:hyperlink>
    </w:p>
    <w:p w14:paraId="6942316B" w14:textId="6CF48E0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6" w:history="1">
        <w:r w:rsidRPr="00ED1378">
          <w:rPr>
            <w:rStyle w:val="Hyperlink"/>
            <w:rFonts w:eastAsiaTheme="majorEastAsia"/>
            <w:noProof/>
          </w:rPr>
          <w:t>Hình 3. 82: Cấu hình giao diện WLAN POS – Step 2</w:t>
        </w:r>
        <w:r>
          <w:rPr>
            <w:noProof/>
            <w:webHidden/>
          </w:rPr>
          <w:tab/>
        </w:r>
        <w:r>
          <w:rPr>
            <w:noProof/>
            <w:webHidden/>
          </w:rPr>
          <w:fldChar w:fldCharType="begin"/>
        </w:r>
        <w:r>
          <w:rPr>
            <w:noProof/>
            <w:webHidden/>
          </w:rPr>
          <w:instrText xml:space="preserve"> PAGEREF _Toc91609026 \h </w:instrText>
        </w:r>
        <w:r>
          <w:rPr>
            <w:noProof/>
            <w:webHidden/>
          </w:rPr>
        </w:r>
        <w:r>
          <w:rPr>
            <w:noProof/>
            <w:webHidden/>
          </w:rPr>
          <w:fldChar w:fldCharType="separate"/>
        </w:r>
        <w:r>
          <w:rPr>
            <w:noProof/>
            <w:webHidden/>
          </w:rPr>
          <w:t>158</w:t>
        </w:r>
        <w:r>
          <w:rPr>
            <w:noProof/>
            <w:webHidden/>
          </w:rPr>
          <w:fldChar w:fldCharType="end"/>
        </w:r>
      </w:hyperlink>
    </w:p>
    <w:p w14:paraId="2B6ECB36" w14:textId="1289CAC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7" w:history="1">
        <w:r w:rsidRPr="00ED1378">
          <w:rPr>
            <w:rStyle w:val="Hyperlink"/>
            <w:rFonts w:eastAsiaTheme="majorEastAsia"/>
            <w:noProof/>
          </w:rPr>
          <w:t>Hình 3. 83: Cấu hình giao diện WLAN POS – Step 3</w:t>
        </w:r>
        <w:r>
          <w:rPr>
            <w:noProof/>
            <w:webHidden/>
          </w:rPr>
          <w:tab/>
        </w:r>
        <w:r>
          <w:rPr>
            <w:noProof/>
            <w:webHidden/>
          </w:rPr>
          <w:fldChar w:fldCharType="begin"/>
        </w:r>
        <w:r>
          <w:rPr>
            <w:noProof/>
            <w:webHidden/>
          </w:rPr>
          <w:instrText xml:space="preserve"> PAGEREF _Toc91609027 \h </w:instrText>
        </w:r>
        <w:r>
          <w:rPr>
            <w:noProof/>
            <w:webHidden/>
          </w:rPr>
        </w:r>
        <w:r>
          <w:rPr>
            <w:noProof/>
            <w:webHidden/>
          </w:rPr>
          <w:fldChar w:fldCharType="separate"/>
        </w:r>
        <w:r>
          <w:rPr>
            <w:noProof/>
            <w:webHidden/>
          </w:rPr>
          <w:t>158</w:t>
        </w:r>
        <w:r>
          <w:rPr>
            <w:noProof/>
            <w:webHidden/>
          </w:rPr>
          <w:fldChar w:fldCharType="end"/>
        </w:r>
      </w:hyperlink>
    </w:p>
    <w:p w14:paraId="54769B53" w14:textId="6FC6313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8" w:history="1">
        <w:r w:rsidRPr="00ED1378">
          <w:rPr>
            <w:rStyle w:val="Hyperlink"/>
            <w:rFonts w:eastAsiaTheme="majorEastAsia"/>
            <w:noProof/>
          </w:rPr>
          <w:t>Hình 3. 84: Cấu hình giao diện WLAN Guest – Step 1</w:t>
        </w:r>
        <w:r>
          <w:rPr>
            <w:noProof/>
            <w:webHidden/>
          </w:rPr>
          <w:tab/>
        </w:r>
        <w:r>
          <w:rPr>
            <w:noProof/>
            <w:webHidden/>
          </w:rPr>
          <w:fldChar w:fldCharType="begin"/>
        </w:r>
        <w:r>
          <w:rPr>
            <w:noProof/>
            <w:webHidden/>
          </w:rPr>
          <w:instrText xml:space="preserve"> PAGEREF _Toc91609028 \h </w:instrText>
        </w:r>
        <w:r>
          <w:rPr>
            <w:noProof/>
            <w:webHidden/>
          </w:rPr>
        </w:r>
        <w:r>
          <w:rPr>
            <w:noProof/>
            <w:webHidden/>
          </w:rPr>
          <w:fldChar w:fldCharType="separate"/>
        </w:r>
        <w:r>
          <w:rPr>
            <w:noProof/>
            <w:webHidden/>
          </w:rPr>
          <w:t>159</w:t>
        </w:r>
        <w:r>
          <w:rPr>
            <w:noProof/>
            <w:webHidden/>
          </w:rPr>
          <w:fldChar w:fldCharType="end"/>
        </w:r>
      </w:hyperlink>
    </w:p>
    <w:p w14:paraId="6531AEA5" w14:textId="22B4817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29" w:history="1">
        <w:r w:rsidRPr="00ED1378">
          <w:rPr>
            <w:rStyle w:val="Hyperlink"/>
            <w:rFonts w:eastAsiaTheme="majorEastAsia"/>
            <w:noProof/>
          </w:rPr>
          <w:t>Hình 3. 85: Cấu hình giao diện WLAN Guest – Step 2</w:t>
        </w:r>
        <w:r>
          <w:rPr>
            <w:noProof/>
            <w:webHidden/>
          </w:rPr>
          <w:tab/>
        </w:r>
        <w:r>
          <w:rPr>
            <w:noProof/>
            <w:webHidden/>
          </w:rPr>
          <w:fldChar w:fldCharType="begin"/>
        </w:r>
        <w:r>
          <w:rPr>
            <w:noProof/>
            <w:webHidden/>
          </w:rPr>
          <w:instrText xml:space="preserve"> PAGEREF _Toc91609029 \h </w:instrText>
        </w:r>
        <w:r>
          <w:rPr>
            <w:noProof/>
            <w:webHidden/>
          </w:rPr>
        </w:r>
        <w:r>
          <w:rPr>
            <w:noProof/>
            <w:webHidden/>
          </w:rPr>
          <w:fldChar w:fldCharType="separate"/>
        </w:r>
        <w:r>
          <w:rPr>
            <w:noProof/>
            <w:webHidden/>
          </w:rPr>
          <w:t>159</w:t>
        </w:r>
        <w:r>
          <w:rPr>
            <w:noProof/>
            <w:webHidden/>
          </w:rPr>
          <w:fldChar w:fldCharType="end"/>
        </w:r>
      </w:hyperlink>
    </w:p>
    <w:p w14:paraId="3E05D492" w14:textId="5EE23A8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0" w:history="1">
        <w:r w:rsidRPr="00ED1378">
          <w:rPr>
            <w:rStyle w:val="Hyperlink"/>
            <w:rFonts w:eastAsiaTheme="majorEastAsia"/>
            <w:noProof/>
          </w:rPr>
          <w:t>Hình 3. 86: Cấu hình giao diện WLAN Guest – Step 3</w:t>
        </w:r>
        <w:r>
          <w:rPr>
            <w:noProof/>
            <w:webHidden/>
          </w:rPr>
          <w:tab/>
        </w:r>
        <w:r>
          <w:rPr>
            <w:noProof/>
            <w:webHidden/>
          </w:rPr>
          <w:fldChar w:fldCharType="begin"/>
        </w:r>
        <w:r>
          <w:rPr>
            <w:noProof/>
            <w:webHidden/>
          </w:rPr>
          <w:instrText xml:space="preserve"> PAGEREF _Toc91609030 \h </w:instrText>
        </w:r>
        <w:r>
          <w:rPr>
            <w:noProof/>
            <w:webHidden/>
          </w:rPr>
        </w:r>
        <w:r>
          <w:rPr>
            <w:noProof/>
            <w:webHidden/>
          </w:rPr>
          <w:fldChar w:fldCharType="separate"/>
        </w:r>
        <w:r>
          <w:rPr>
            <w:noProof/>
            <w:webHidden/>
          </w:rPr>
          <w:t>160</w:t>
        </w:r>
        <w:r>
          <w:rPr>
            <w:noProof/>
            <w:webHidden/>
          </w:rPr>
          <w:fldChar w:fldCharType="end"/>
        </w:r>
      </w:hyperlink>
    </w:p>
    <w:p w14:paraId="00B8BCB6" w14:textId="120DD46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1" w:history="1">
        <w:r w:rsidRPr="00ED1378">
          <w:rPr>
            <w:rStyle w:val="Hyperlink"/>
            <w:rFonts w:eastAsiaTheme="majorEastAsia"/>
            <w:noProof/>
          </w:rPr>
          <w:t>Hình 3. 87: Tạo WLAN Staff – Step1</w:t>
        </w:r>
        <w:r>
          <w:rPr>
            <w:noProof/>
            <w:webHidden/>
          </w:rPr>
          <w:tab/>
        </w:r>
        <w:r>
          <w:rPr>
            <w:noProof/>
            <w:webHidden/>
          </w:rPr>
          <w:fldChar w:fldCharType="begin"/>
        </w:r>
        <w:r>
          <w:rPr>
            <w:noProof/>
            <w:webHidden/>
          </w:rPr>
          <w:instrText xml:space="preserve"> PAGEREF _Toc91609031 \h </w:instrText>
        </w:r>
        <w:r>
          <w:rPr>
            <w:noProof/>
            <w:webHidden/>
          </w:rPr>
        </w:r>
        <w:r>
          <w:rPr>
            <w:noProof/>
            <w:webHidden/>
          </w:rPr>
          <w:fldChar w:fldCharType="separate"/>
        </w:r>
        <w:r>
          <w:rPr>
            <w:noProof/>
            <w:webHidden/>
          </w:rPr>
          <w:t>161</w:t>
        </w:r>
        <w:r>
          <w:rPr>
            <w:noProof/>
            <w:webHidden/>
          </w:rPr>
          <w:fldChar w:fldCharType="end"/>
        </w:r>
      </w:hyperlink>
    </w:p>
    <w:p w14:paraId="4A2C3329" w14:textId="5E40993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2" w:history="1">
        <w:r w:rsidRPr="00ED1378">
          <w:rPr>
            <w:rStyle w:val="Hyperlink"/>
            <w:rFonts w:eastAsiaTheme="majorEastAsia"/>
            <w:noProof/>
          </w:rPr>
          <w:t>Hình 3. 88: Tạo WLAN Staff – Step 2</w:t>
        </w:r>
        <w:r>
          <w:rPr>
            <w:noProof/>
            <w:webHidden/>
          </w:rPr>
          <w:tab/>
        </w:r>
        <w:r>
          <w:rPr>
            <w:noProof/>
            <w:webHidden/>
          </w:rPr>
          <w:fldChar w:fldCharType="begin"/>
        </w:r>
        <w:r>
          <w:rPr>
            <w:noProof/>
            <w:webHidden/>
          </w:rPr>
          <w:instrText xml:space="preserve"> PAGEREF _Toc91609032 \h </w:instrText>
        </w:r>
        <w:r>
          <w:rPr>
            <w:noProof/>
            <w:webHidden/>
          </w:rPr>
        </w:r>
        <w:r>
          <w:rPr>
            <w:noProof/>
            <w:webHidden/>
          </w:rPr>
          <w:fldChar w:fldCharType="separate"/>
        </w:r>
        <w:r>
          <w:rPr>
            <w:noProof/>
            <w:webHidden/>
          </w:rPr>
          <w:t>161</w:t>
        </w:r>
        <w:r>
          <w:rPr>
            <w:noProof/>
            <w:webHidden/>
          </w:rPr>
          <w:fldChar w:fldCharType="end"/>
        </w:r>
      </w:hyperlink>
    </w:p>
    <w:p w14:paraId="1CB389B5" w14:textId="6C179AC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3" w:history="1">
        <w:r w:rsidRPr="00ED1378">
          <w:rPr>
            <w:rStyle w:val="Hyperlink"/>
            <w:rFonts w:eastAsiaTheme="majorEastAsia"/>
            <w:noProof/>
          </w:rPr>
          <w:t>Hình 3. 89: Tạo WLAN Staff – Step 3</w:t>
        </w:r>
        <w:r>
          <w:rPr>
            <w:noProof/>
            <w:webHidden/>
          </w:rPr>
          <w:tab/>
        </w:r>
        <w:r>
          <w:rPr>
            <w:noProof/>
            <w:webHidden/>
          </w:rPr>
          <w:fldChar w:fldCharType="begin"/>
        </w:r>
        <w:r>
          <w:rPr>
            <w:noProof/>
            <w:webHidden/>
          </w:rPr>
          <w:instrText xml:space="preserve"> PAGEREF _Toc91609033 \h </w:instrText>
        </w:r>
        <w:r>
          <w:rPr>
            <w:noProof/>
            <w:webHidden/>
          </w:rPr>
        </w:r>
        <w:r>
          <w:rPr>
            <w:noProof/>
            <w:webHidden/>
          </w:rPr>
          <w:fldChar w:fldCharType="separate"/>
        </w:r>
        <w:r>
          <w:rPr>
            <w:noProof/>
            <w:webHidden/>
          </w:rPr>
          <w:t>162</w:t>
        </w:r>
        <w:r>
          <w:rPr>
            <w:noProof/>
            <w:webHidden/>
          </w:rPr>
          <w:fldChar w:fldCharType="end"/>
        </w:r>
      </w:hyperlink>
    </w:p>
    <w:p w14:paraId="2EB6B394" w14:textId="5E67A8D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4" w:history="1">
        <w:r w:rsidRPr="00ED1378">
          <w:rPr>
            <w:rStyle w:val="Hyperlink"/>
            <w:rFonts w:eastAsiaTheme="majorEastAsia"/>
            <w:noProof/>
          </w:rPr>
          <w:t>Hình 3. 90: Tạo WLAN Staff – Step 4</w:t>
        </w:r>
        <w:r>
          <w:rPr>
            <w:noProof/>
            <w:webHidden/>
          </w:rPr>
          <w:tab/>
        </w:r>
        <w:r>
          <w:rPr>
            <w:noProof/>
            <w:webHidden/>
          </w:rPr>
          <w:fldChar w:fldCharType="begin"/>
        </w:r>
        <w:r>
          <w:rPr>
            <w:noProof/>
            <w:webHidden/>
          </w:rPr>
          <w:instrText xml:space="preserve"> PAGEREF _Toc91609034 \h </w:instrText>
        </w:r>
        <w:r>
          <w:rPr>
            <w:noProof/>
            <w:webHidden/>
          </w:rPr>
        </w:r>
        <w:r>
          <w:rPr>
            <w:noProof/>
            <w:webHidden/>
          </w:rPr>
          <w:fldChar w:fldCharType="separate"/>
        </w:r>
        <w:r>
          <w:rPr>
            <w:noProof/>
            <w:webHidden/>
          </w:rPr>
          <w:t>162</w:t>
        </w:r>
        <w:r>
          <w:rPr>
            <w:noProof/>
            <w:webHidden/>
          </w:rPr>
          <w:fldChar w:fldCharType="end"/>
        </w:r>
      </w:hyperlink>
    </w:p>
    <w:p w14:paraId="321411E7" w14:textId="64D6CD5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5" w:history="1">
        <w:r w:rsidRPr="00ED1378">
          <w:rPr>
            <w:rStyle w:val="Hyperlink"/>
            <w:rFonts w:eastAsiaTheme="majorEastAsia"/>
            <w:noProof/>
          </w:rPr>
          <w:t>Hình 3. 91: Tạo WLAN Staff – Step 5</w:t>
        </w:r>
        <w:r>
          <w:rPr>
            <w:noProof/>
            <w:webHidden/>
          </w:rPr>
          <w:tab/>
        </w:r>
        <w:r>
          <w:rPr>
            <w:noProof/>
            <w:webHidden/>
          </w:rPr>
          <w:fldChar w:fldCharType="begin"/>
        </w:r>
        <w:r>
          <w:rPr>
            <w:noProof/>
            <w:webHidden/>
          </w:rPr>
          <w:instrText xml:space="preserve"> PAGEREF _Toc91609035 \h </w:instrText>
        </w:r>
        <w:r>
          <w:rPr>
            <w:noProof/>
            <w:webHidden/>
          </w:rPr>
        </w:r>
        <w:r>
          <w:rPr>
            <w:noProof/>
            <w:webHidden/>
          </w:rPr>
          <w:fldChar w:fldCharType="separate"/>
        </w:r>
        <w:r>
          <w:rPr>
            <w:noProof/>
            <w:webHidden/>
          </w:rPr>
          <w:t>163</w:t>
        </w:r>
        <w:r>
          <w:rPr>
            <w:noProof/>
            <w:webHidden/>
          </w:rPr>
          <w:fldChar w:fldCharType="end"/>
        </w:r>
      </w:hyperlink>
    </w:p>
    <w:p w14:paraId="46FF9C4A" w14:textId="3156820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6" w:history="1">
        <w:r w:rsidRPr="00ED1378">
          <w:rPr>
            <w:rStyle w:val="Hyperlink"/>
            <w:rFonts w:eastAsiaTheme="majorEastAsia"/>
            <w:noProof/>
          </w:rPr>
          <w:t>Hình 3. 92: Tạo WLAN POS – Step 1</w:t>
        </w:r>
        <w:r>
          <w:rPr>
            <w:noProof/>
            <w:webHidden/>
          </w:rPr>
          <w:tab/>
        </w:r>
        <w:r>
          <w:rPr>
            <w:noProof/>
            <w:webHidden/>
          </w:rPr>
          <w:fldChar w:fldCharType="begin"/>
        </w:r>
        <w:r>
          <w:rPr>
            <w:noProof/>
            <w:webHidden/>
          </w:rPr>
          <w:instrText xml:space="preserve"> PAGEREF _Toc91609036 \h </w:instrText>
        </w:r>
        <w:r>
          <w:rPr>
            <w:noProof/>
            <w:webHidden/>
          </w:rPr>
        </w:r>
        <w:r>
          <w:rPr>
            <w:noProof/>
            <w:webHidden/>
          </w:rPr>
          <w:fldChar w:fldCharType="separate"/>
        </w:r>
        <w:r>
          <w:rPr>
            <w:noProof/>
            <w:webHidden/>
          </w:rPr>
          <w:t>164</w:t>
        </w:r>
        <w:r>
          <w:rPr>
            <w:noProof/>
            <w:webHidden/>
          </w:rPr>
          <w:fldChar w:fldCharType="end"/>
        </w:r>
      </w:hyperlink>
    </w:p>
    <w:p w14:paraId="571BA6C3" w14:textId="054957A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7" w:history="1">
        <w:r w:rsidRPr="00ED1378">
          <w:rPr>
            <w:rStyle w:val="Hyperlink"/>
            <w:rFonts w:eastAsiaTheme="majorEastAsia"/>
            <w:noProof/>
          </w:rPr>
          <w:t>Hình 3. 93: Tạo WLAN POS – Step 2</w:t>
        </w:r>
        <w:r>
          <w:rPr>
            <w:noProof/>
            <w:webHidden/>
          </w:rPr>
          <w:tab/>
        </w:r>
        <w:r>
          <w:rPr>
            <w:noProof/>
            <w:webHidden/>
          </w:rPr>
          <w:fldChar w:fldCharType="begin"/>
        </w:r>
        <w:r>
          <w:rPr>
            <w:noProof/>
            <w:webHidden/>
          </w:rPr>
          <w:instrText xml:space="preserve"> PAGEREF _Toc91609037 \h </w:instrText>
        </w:r>
        <w:r>
          <w:rPr>
            <w:noProof/>
            <w:webHidden/>
          </w:rPr>
        </w:r>
        <w:r>
          <w:rPr>
            <w:noProof/>
            <w:webHidden/>
          </w:rPr>
          <w:fldChar w:fldCharType="separate"/>
        </w:r>
        <w:r>
          <w:rPr>
            <w:noProof/>
            <w:webHidden/>
          </w:rPr>
          <w:t>164</w:t>
        </w:r>
        <w:r>
          <w:rPr>
            <w:noProof/>
            <w:webHidden/>
          </w:rPr>
          <w:fldChar w:fldCharType="end"/>
        </w:r>
      </w:hyperlink>
    </w:p>
    <w:p w14:paraId="5AD9658C" w14:textId="42B4D11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8" w:history="1">
        <w:r w:rsidRPr="00ED1378">
          <w:rPr>
            <w:rStyle w:val="Hyperlink"/>
            <w:rFonts w:eastAsiaTheme="majorEastAsia"/>
            <w:noProof/>
          </w:rPr>
          <w:t>Hình 3. 94: Tạo WLAN POS – Step 3</w:t>
        </w:r>
        <w:r>
          <w:rPr>
            <w:noProof/>
            <w:webHidden/>
          </w:rPr>
          <w:tab/>
        </w:r>
        <w:r>
          <w:rPr>
            <w:noProof/>
            <w:webHidden/>
          </w:rPr>
          <w:fldChar w:fldCharType="begin"/>
        </w:r>
        <w:r>
          <w:rPr>
            <w:noProof/>
            <w:webHidden/>
          </w:rPr>
          <w:instrText xml:space="preserve"> PAGEREF _Toc91609038 \h </w:instrText>
        </w:r>
        <w:r>
          <w:rPr>
            <w:noProof/>
            <w:webHidden/>
          </w:rPr>
        </w:r>
        <w:r>
          <w:rPr>
            <w:noProof/>
            <w:webHidden/>
          </w:rPr>
          <w:fldChar w:fldCharType="separate"/>
        </w:r>
        <w:r>
          <w:rPr>
            <w:noProof/>
            <w:webHidden/>
          </w:rPr>
          <w:t>165</w:t>
        </w:r>
        <w:r>
          <w:rPr>
            <w:noProof/>
            <w:webHidden/>
          </w:rPr>
          <w:fldChar w:fldCharType="end"/>
        </w:r>
      </w:hyperlink>
    </w:p>
    <w:p w14:paraId="61199C7A" w14:textId="7631AA3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39" w:history="1">
        <w:r w:rsidRPr="00ED1378">
          <w:rPr>
            <w:rStyle w:val="Hyperlink"/>
            <w:rFonts w:eastAsiaTheme="majorEastAsia"/>
            <w:noProof/>
          </w:rPr>
          <w:t>Hình 3. 95: Tạo WLAN POS – Step 4</w:t>
        </w:r>
        <w:r>
          <w:rPr>
            <w:noProof/>
            <w:webHidden/>
          </w:rPr>
          <w:tab/>
        </w:r>
        <w:r>
          <w:rPr>
            <w:noProof/>
            <w:webHidden/>
          </w:rPr>
          <w:fldChar w:fldCharType="begin"/>
        </w:r>
        <w:r>
          <w:rPr>
            <w:noProof/>
            <w:webHidden/>
          </w:rPr>
          <w:instrText xml:space="preserve"> PAGEREF _Toc91609039 \h </w:instrText>
        </w:r>
        <w:r>
          <w:rPr>
            <w:noProof/>
            <w:webHidden/>
          </w:rPr>
        </w:r>
        <w:r>
          <w:rPr>
            <w:noProof/>
            <w:webHidden/>
          </w:rPr>
          <w:fldChar w:fldCharType="separate"/>
        </w:r>
        <w:r>
          <w:rPr>
            <w:noProof/>
            <w:webHidden/>
          </w:rPr>
          <w:t>165</w:t>
        </w:r>
        <w:r>
          <w:rPr>
            <w:noProof/>
            <w:webHidden/>
          </w:rPr>
          <w:fldChar w:fldCharType="end"/>
        </w:r>
      </w:hyperlink>
    </w:p>
    <w:p w14:paraId="2E94CE63" w14:textId="4EBA4CE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0" w:history="1">
        <w:r w:rsidRPr="00ED1378">
          <w:rPr>
            <w:rStyle w:val="Hyperlink"/>
            <w:rFonts w:eastAsiaTheme="majorEastAsia"/>
            <w:noProof/>
          </w:rPr>
          <w:t>Hình 3. 96: Tạo WLAN POS – Step 5</w:t>
        </w:r>
        <w:r>
          <w:rPr>
            <w:noProof/>
            <w:webHidden/>
          </w:rPr>
          <w:tab/>
        </w:r>
        <w:r>
          <w:rPr>
            <w:noProof/>
            <w:webHidden/>
          </w:rPr>
          <w:fldChar w:fldCharType="begin"/>
        </w:r>
        <w:r>
          <w:rPr>
            <w:noProof/>
            <w:webHidden/>
          </w:rPr>
          <w:instrText xml:space="preserve"> PAGEREF _Toc91609040 \h </w:instrText>
        </w:r>
        <w:r>
          <w:rPr>
            <w:noProof/>
            <w:webHidden/>
          </w:rPr>
        </w:r>
        <w:r>
          <w:rPr>
            <w:noProof/>
            <w:webHidden/>
          </w:rPr>
          <w:fldChar w:fldCharType="separate"/>
        </w:r>
        <w:r>
          <w:rPr>
            <w:noProof/>
            <w:webHidden/>
          </w:rPr>
          <w:t>166</w:t>
        </w:r>
        <w:r>
          <w:rPr>
            <w:noProof/>
            <w:webHidden/>
          </w:rPr>
          <w:fldChar w:fldCharType="end"/>
        </w:r>
      </w:hyperlink>
    </w:p>
    <w:p w14:paraId="1DBE6C2E" w14:textId="5F3A4DE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1" w:history="1">
        <w:r w:rsidRPr="00ED1378">
          <w:rPr>
            <w:rStyle w:val="Hyperlink"/>
            <w:rFonts w:eastAsiaTheme="majorEastAsia"/>
            <w:noProof/>
          </w:rPr>
          <w:t>Hình 3. 97: Tạo WLAN POS – Step 6</w:t>
        </w:r>
        <w:r>
          <w:rPr>
            <w:noProof/>
            <w:webHidden/>
          </w:rPr>
          <w:tab/>
        </w:r>
        <w:r>
          <w:rPr>
            <w:noProof/>
            <w:webHidden/>
          </w:rPr>
          <w:fldChar w:fldCharType="begin"/>
        </w:r>
        <w:r>
          <w:rPr>
            <w:noProof/>
            <w:webHidden/>
          </w:rPr>
          <w:instrText xml:space="preserve"> PAGEREF _Toc91609041 \h </w:instrText>
        </w:r>
        <w:r>
          <w:rPr>
            <w:noProof/>
            <w:webHidden/>
          </w:rPr>
        </w:r>
        <w:r>
          <w:rPr>
            <w:noProof/>
            <w:webHidden/>
          </w:rPr>
          <w:fldChar w:fldCharType="separate"/>
        </w:r>
        <w:r>
          <w:rPr>
            <w:noProof/>
            <w:webHidden/>
          </w:rPr>
          <w:t>166</w:t>
        </w:r>
        <w:r>
          <w:rPr>
            <w:noProof/>
            <w:webHidden/>
          </w:rPr>
          <w:fldChar w:fldCharType="end"/>
        </w:r>
      </w:hyperlink>
    </w:p>
    <w:p w14:paraId="2D48EDBD" w14:textId="433B85A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2" w:history="1">
        <w:r w:rsidRPr="00ED1378">
          <w:rPr>
            <w:rStyle w:val="Hyperlink"/>
            <w:rFonts w:eastAsiaTheme="majorEastAsia"/>
            <w:noProof/>
          </w:rPr>
          <w:t>Hình 3. 98: Tạo WLAN Guest – Step 1</w:t>
        </w:r>
        <w:r>
          <w:rPr>
            <w:noProof/>
            <w:webHidden/>
          </w:rPr>
          <w:tab/>
        </w:r>
        <w:r>
          <w:rPr>
            <w:noProof/>
            <w:webHidden/>
          </w:rPr>
          <w:fldChar w:fldCharType="begin"/>
        </w:r>
        <w:r>
          <w:rPr>
            <w:noProof/>
            <w:webHidden/>
          </w:rPr>
          <w:instrText xml:space="preserve"> PAGEREF _Toc91609042 \h </w:instrText>
        </w:r>
        <w:r>
          <w:rPr>
            <w:noProof/>
            <w:webHidden/>
          </w:rPr>
        </w:r>
        <w:r>
          <w:rPr>
            <w:noProof/>
            <w:webHidden/>
          </w:rPr>
          <w:fldChar w:fldCharType="separate"/>
        </w:r>
        <w:r>
          <w:rPr>
            <w:noProof/>
            <w:webHidden/>
          </w:rPr>
          <w:t>167</w:t>
        </w:r>
        <w:r>
          <w:rPr>
            <w:noProof/>
            <w:webHidden/>
          </w:rPr>
          <w:fldChar w:fldCharType="end"/>
        </w:r>
      </w:hyperlink>
    </w:p>
    <w:p w14:paraId="61D53B02" w14:textId="463087B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3" w:history="1">
        <w:r w:rsidRPr="00ED1378">
          <w:rPr>
            <w:rStyle w:val="Hyperlink"/>
            <w:rFonts w:eastAsiaTheme="majorEastAsia"/>
            <w:noProof/>
          </w:rPr>
          <w:t>Hình 3. 99: Tạo WLAN Guest – Step 2</w:t>
        </w:r>
        <w:r>
          <w:rPr>
            <w:noProof/>
            <w:webHidden/>
          </w:rPr>
          <w:tab/>
        </w:r>
        <w:r>
          <w:rPr>
            <w:noProof/>
            <w:webHidden/>
          </w:rPr>
          <w:fldChar w:fldCharType="begin"/>
        </w:r>
        <w:r>
          <w:rPr>
            <w:noProof/>
            <w:webHidden/>
          </w:rPr>
          <w:instrText xml:space="preserve"> PAGEREF _Toc91609043 \h </w:instrText>
        </w:r>
        <w:r>
          <w:rPr>
            <w:noProof/>
            <w:webHidden/>
          </w:rPr>
        </w:r>
        <w:r>
          <w:rPr>
            <w:noProof/>
            <w:webHidden/>
          </w:rPr>
          <w:fldChar w:fldCharType="separate"/>
        </w:r>
        <w:r>
          <w:rPr>
            <w:noProof/>
            <w:webHidden/>
          </w:rPr>
          <w:t>168</w:t>
        </w:r>
        <w:r>
          <w:rPr>
            <w:noProof/>
            <w:webHidden/>
          </w:rPr>
          <w:fldChar w:fldCharType="end"/>
        </w:r>
      </w:hyperlink>
    </w:p>
    <w:p w14:paraId="4C45A347" w14:textId="19BA620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4" w:history="1">
        <w:r w:rsidRPr="00ED1378">
          <w:rPr>
            <w:rStyle w:val="Hyperlink"/>
            <w:rFonts w:eastAsiaTheme="majorEastAsia"/>
            <w:noProof/>
          </w:rPr>
          <w:t>Hình 3. 100: Tạo WLAN Guest – Step 3</w:t>
        </w:r>
        <w:r>
          <w:rPr>
            <w:noProof/>
            <w:webHidden/>
          </w:rPr>
          <w:tab/>
        </w:r>
        <w:r>
          <w:rPr>
            <w:noProof/>
            <w:webHidden/>
          </w:rPr>
          <w:fldChar w:fldCharType="begin"/>
        </w:r>
        <w:r>
          <w:rPr>
            <w:noProof/>
            <w:webHidden/>
          </w:rPr>
          <w:instrText xml:space="preserve"> PAGEREF _Toc91609044 \h </w:instrText>
        </w:r>
        <w:r>
          <w:rPr>
            <w:noProof/>
            <w:webHidden/>
          </w:rPr>
        </w:r>
        <w:r>
          <w:rPr>
            <w:noProof/>
            <w:webHidden/>
          </w:rPr>
          <w:fldChar w:fldCharType="separate"/>
        </w:r>
        <w:r>
          <w:rPr>
            <w:noProof/>
            <w:webHidden/>
          </w:rPr>
          <w:t>168</w:t>
        </w:r>
        <w:r>
          <w:rPr>
            <w:noProof/>
            <w:webHidden/>
          </w:rPr>
          <w:fldChar w:fldCharType="end"/>
        </w:r>
      </w:hyperlink>
    </w:p>
    <w:p w14:paraId="2695B5AF" w14:textId="1619246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5" w:history="1">
        <w:r w:rsidRPr="00ED1378">
          <w:rPr>
            <w:rStyle w:val="Hyperlink"/>
            <w:rFonts w:eastAsiaTheme="majorEastAsia"/>
            <w:noProof/>
          </w:rPr>
          <w:t>Hình 3. 101: Tạo WLAN Guest – Step 4</w:t>
        </w:r>
        <w:r>
          <w:rPr>
            <w:noProof/>
            <w:webHidden/>
          </w:rPr>
          <w:tab/>
        </w:r>
        <w:r>
          <w:rPr>
            <w:noProof/>
            <w:webHidden/>
          </w:rPr>
          <w:fldChar w:fldCharType="begin"/>
        </w:r>
        <w:r>
          <w:rPr>
            <w:noProof/>
            <w:webHidden/>
          </w:rPr>
          <w:instrText xml:space="preserve"> PAGEREF _Toc91609045 \h </w:instrText>
        </w:r>
        <w:r>
          <w:rPr>
            <w:noProof/>
            <w:webHidden/>
          </w:rPr>
        </w:r>
        <w:r>
          <w:rPr>
            <w:noProof/>
            <w:webHidden/>
          </w:rPr>
          <w:fldChar w:fldCharType="separate"/>
        </w:r>
        <w:r>
          <w:rPr>
            <w:noProof/>
            <w:webHidden/>
          </w:rPr>
          <w:t>169</w:t>
        </w:r>
        <w:r>
          <w:rPr>
            <w:noProof/>
            <w:webHidden/>
          </w:rPr>
          <w:fldChar w:fldCharType="end"/>
        </w:r>
      </w:hyperlink>
    </w:p>
    <w:p w14:paraId="5867BAB6" w14:textId="6B26083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6" w:history="1">
        <w:r w:rsidRPr="00ED1378">
          <w:rPr>
            <w:rStyle w:val="Hyperlink"/>
            <w:rFonts w:eastAsiaTheme="majorEastAsia"/>
            <w:noProof/>
          </w:rPr>
          <w:t>Hình 3. 102: Tạo WLAN Guest – Step 5</w:t>
        </w:r>
        <w:r>
          <w:rPr>
            <w:noProof/>
            <w:webHidden/>
          </w:rPr>
          <w:tab/>
        </w:r>
        <w:r>
          <w:rPr>
            <w:noProof/>
            <w:webHidden/>
          </w:rPr>
          <w:fldChar w:fldCharType="begin"/>
        </w:r>
        <w:r>
          <w:rPr>
            <w:noProof/>
            <w:webHidden/>
          </w:rPr>
          <w:instrText xml:space="preserve"> PAGEREF _Toc91609046 \h </w:instrText>
        </w:r>
        <w:r>
          <w:rPr>
            <w:noProof/>
            <w:webHidden/>
          </w:rPr>
        </w:r>
        <w:r>
          <w:rPr>
            <w:noProof/>
            <w:webHidden/>
          </w:rPr>
          <w:fldChar w:fldCharType="separate"/>
        </w:r>
        <w:r>
          <w:rPr>
            <w:noProof/>
            <w:webHidden/>
          </w:rPr>
          <w:t>169</w:t>
        </w:r>
        <w:r>
          <w:rPr>
            <w:noProof/>
            <w:webHidden/>
          </w:rPr>
          <w:fldChar w:fldCharType="end"/>
        </w:r>
      </w:hyperlink>
    </w:p>
    <w:p w14:paraId="1E72C48A" w14:textId="3C50C73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7" w:history="1">
        <w:r w:rsidRPr="00ED1378">
          <w:rPr>
            <w:rStyle w:val="Hyperlink"/>
            <w:rFonts w:eastAsiaTheme="majorEastAsia"/>
            <w:noProof/>
          </w:rPr>
          <w:t>Hình 3. 103: Cấu hình RADIUS Server – Step 1</w:t>
        </w:r>
        <w:r>
          <w:rPr>
            <w:noProof/>
            <w:webHidden/>
          </w:rPr>
          <w:tab/>
        </w:r>
        <w:r>
          <w:rPr>
            <w:noProof/>
            <w:webHidden/>
          </w:rPr>
          <w:fldChar w:fldCharType="begin"/>
        </w:r>
        <w:r>
          <w:rPr>
            <w:noProof/>
            <w:webHidden/>
          </w:rPr>
          <w:instrText xml:space="preserve"> PAGEREF _Toc91609047 \h </w:instrText>
        </w:r>
        <w:r>
          <w:rPr>
            <w:noProof/>
            <w:webHidden/>
          </w:rPr>
        </w:r>
        <w:r>
          <w:rPr>
            <w:noProof/>
            <w:webHidden/>
          </w:rPr>
          <w:fldChar w:fldCharType="separate"/>
        </w:r>
        <w:r>
          <w:rPr>
            <w:noProof/>
            <w:webHidden/>
          </w:rPr>
          <w:t>170</w:t>
        </w:r>
        <w:r>
          <w:rPr>
            <w:noProof/>
            <w:webHidden/>
          </w:rPr>
          <w:fldChar w:fldCharType="end"/>
        </w:r>
      </w:hyperlink>
    </w:p>
    <w:p w14:paraId="33EAB59B" w14:textId="0C99203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8" w:history="1">
        <w:r w:rsidRPr="00ED1378">
          <w:rPr>
            <w:rStyle w:val="Hyperlink"/>
            <w:rFonts w:eastAsiaTheme="majorEastAsia"/>
            <w:noProof/>
          </w:rPr>
          <w:t>Hình 3. 104: Cấu hình RADIUS Server – Step 2</w:t>
        </w:r>
        <w:r>
          <w:rPr>
            <w:noProof/>
            <w:webHidden/>
          </w:rPr>
          <w:tab/>
        </w:r>
        <w:r>
          <w:rPr>
            <w:noProof/>
            <w:webHidden/>
          </w:rPr>
          <w:fldChar w:fldCharType="begin"/>
        </w:r>
        <w:r>
          <w:rPr>
            <w:noProof/>
            <w:webHidden/>
          </w:rPr>
          <w:instrText xml:space="preserve"> PAGEREF _Toc91609048 \h </w:instrText>
        </w:r>
        <w:r>
          <w:rPr>
            <w:noProof/>
            <w:webHidden/>
          </w:rPr>
        </w:r>
        <w:r>
          <w:rPr>
            <w:noProof/>
            <w:webHidden/>
          </w:rPr>
          <w:fldChar w:fldCharType="separate"/>
        </w:r>
        <w:r>
          <w:rPr>
            <w:noProof/>
            <w:webHidden/>
          </w:rPr>
          <w:t>171</w:t>
        </w:r>
        <w:r>
          <w:rPr>
            <w:noProof/>
            <w:webHidden/>
          </w:rPr>
          <w:fldChar w:fldCharType="end"/>
        </w:r>
      </w:hyperlink>
    </w:p>
    <w:p w14:paraId="4E45BC1F" w14:textId="46D1ED5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49" w:history="1">
        <w:r w:rsidRPr="00ED1378">
          <w:rPr>
            <w:rStyle w:val="Hyperlink"/>
            <w:rFonts w:eastAsiaTheme="majorEastAsia"/>
            <w:noProof/>
          </w:rPr>
          <w:t>Hình 3. 105: Cấu hình RADIUS Server – Step 3</w:t>
        </w:r>
        <w:r>
          <w:rPr>
            <w:noProof/>
            <w:webHidden/>
          </w:rPr>
          <w:tab/>
        </w:r>
        <w:r>
          <w:rPr>
            <w:noProof/>
            <w:webHidden/>
          </w:rPr>
          <w:fldChar w:fldCharType="begin"/>
        </w:r>
        <w:r>
          <w:rPr>
            <w:noProof/>
            <w:webHidden/>
          </w:rPr>
          <w:instrText xml:space="preserve"> PAGEREF _Toc91609049 \h </w:instrText>
        </w:r>
        <w:r>
          <w:rPr>
            <w:noProof/>
            <w:webHidden/>
          </w:rPr>
        </w:r>
        <w:r>
          <w:rPr>
            <w:noProof/>
            <w:webHidden/>
          </w:rPr>
          <w:fldChar w:fldCharType="separate"/>
        </w:r>
        <w:r>
          <w:rPr>
            <w:noProof/>
            <w:webHidden/>
          </w:rPr>
          <w:t>171</w:t>
        </w:r>
        <w:r>
          <w:rPr>
            <w:noProof/>
            <w:webHidden/>
          </w:rPr>
          <w:fldChar w:fldCharType="end"/>
        </w:r>
      </w:hyperlink>
    </w:p>
    <w:p w14:paraId="644ECFAB" w14:textId="2C5FD46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0" w:history="1">
        <w:r w:rsidRPr="00ED1378">
          <w:rPr>
            <w:rStyle w:val="Hyperlink"/>
            <w:rFonts w:eastAsiaTheme="majorEastAsia"/>
            <w:noProof/>
          </w:rPr>
          <w:t>Hình 3. 106: Tạo AP Group cho AP-Access-2 – Step 1</w:t>
        </w:r>
        <w:r>
          <w:rPr>
            <w:noProof/>
            <w:webHidden/>
          </w:rPr>
          <w:tab/>
        </w:r>
        <w:r>
          <w:rPr>
            <w:noProof/>
            <w:webHidden/>
          </w:rPr>
          <w:fldChar w:fldCharType="begin"/>
        </w:r>
        <w:r>
          <w:rPr>
            <w:noProof/>
            <w:webHidden/>
          </w:rPr>
          <w:instrText xml:space="preserve"> PAGEREF _Toc91609050 \h </w:instrText>
        </w:r>
        <w:r>
          <w:rPr>
            <w:noProof/>
            <w:webHidden/>
          </w:rPr>
        </w:r>
        <w:r>
          <w:rPr>
            <w:noProof/>
            <w:webHidden/>
          </w:rPr>
          <w:fldChar w:fldCharType="separate"/>
        </w:r>
        <w:r>
          <w:rPr>
            <w:noProof/>
            <w:webHidden/>
          </w:rPr>
          <w:t>172</w:t>
        </w:r>
        <w:r>
          <w:rPr>
            <w:noProof/>
            <w:webHidden/>
          </w:rPr>
          <w:fldChar w:fldCharType="end"/>
        </w:r>
      </w:hyperlink>
    </w:p>
    <w:p w14:paraId="3E81CE3B" w14:textId="79D9E46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1" w:history="1">
        <w:r w:rsidRPr="00ED1378">
          <w:rPr>
            <w:rStyle w:val="Hyperlink"/>
            <w:rFonts w:eastAsiaTheme="majorEastAsia"/>
            <w:noProof/>
          </w:rPr>
          <w:t>Hình 3. 107: Tạo AP Group cho AP-Access-2 – Step 2</w:t>
        </w:r>
        <w:r>
          <w:rPr>
            <w:noProof/>
            <w:webHidden/>
          </w:rPr>
          <w:tab/>
        </w:r>
        <w:r>
          <w:rPr>
            <w:noProof/>
            <w:webHidden/>
          </w:rPr>
          <w:fldChar w:fldCharType="begin"/>
        </w:r>
        <w:r>
          <w:rPr>
            <w:noProof/>
            <w:webHidden/>
          </w:rPr>
          <w:instrText xml:space="preserve"> PAGEREF _Toc91609051 \h </w:instrText>
        </w:r>
        <w:r>
          <w:rPr>
            <w:noProof/>
            <w:webHidden/>
          </w:rPr>
        </w:r>
        <w:r>
          <w:rPr>
            <w:noProof/>
            <w:webHidden/>
          </w:rPr>
          <w:fldChar w:fldCharType="separate"/>
        </w:r>
        <w:r>
          <w:rPr>
            <w:noProof/>
            <w:webHidden/>
          </w:rPr>
          <w:t>173</w:t>
        </w:r>
        <w:r>
          <w:rPr>
            <w:noProof/>
            <w:webHidden/>
          </w:rPr>
          <w:fldChar w:fldCharType="end"/>
        </w:r>
      </w:hyperlink>
    </w:p>
    <w:p w14:paraId="14D1719F" w14:textId="7D3A775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2" w:history="1">
        <w:r w:rsidRPr="00ED1378">
          <w:rPr>
            <w:rStyle w:val="Hyperlink"/>
            <w:rFonts w:eastAsiaTheme="majorEastAsia"/>
            <w:noProof/>
          </w:rPr>
          <w:t>Hình 3. 108: Tạo AP Group cho AP-Access-2 – Step 3</w:t>
        </w:r>
        <w:r>
          <w:rPr>
            <w:noProof/>
            <w:webHidden/>
          </w:rPr>
          <w:tab/>
        </w:r>
        <w:r>
          <w:rPr>
            <w:noProof/>
            <w:webHidden/>
          </w:rPr>
          <w:fldChar w:fldCharType="begin"/>
        </w:r>
        <w:r>
          <w:rPr>
            <w:noProof/>
            <w:webHidden/>
          </w:rPr>
          <w:instrText xml:space="preserve"> PAGEREF _Toc91609052 \h </w:instrText>
        </w:r>
        <w:r>
          <w:rPr>
            <w:noProof/>
            <w:webHidden/>
          </w:rPr>
        </w:r>
        <w:r>
          <w:rPr>
            <w:noProof/>
            <w:webHidden/>
          </w:rPr>
          <w:fldChar w:fldCharType="separate"/>
        </w:r>
        <w:r>
          <w:rPr>
            <w:noProof/>
            <w:webHidden/>
          </w:rPr>
          <w:t>174</w:t>
        </w:r>
        <w:r>
          <w:rPr>
            <w:noProof/>
            <w:webHidden/>
          </w:rPr>
          <w:fldChar w:fldCharType="end"/>
        </w:r>
      </w:hyperlink>
    </w:p>
    <w:p w14:paraId="42009F7A" w14:textId="0227A20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3" w:history="1">
        <w:r w:rsidRPr="00ED1378">
          <w:rPr>
            <w:rStyle w:val="Hyperlink"/>
            <w:rFonts w:eastAsiaTheme="majorEastAsia"/>
            <w:noProof/>
          </w:rPr>
          <w:t>Hình 3. 109: Tạo AP Group cho AP-Access-2 – Step 4</w:t>
        </w:r>
        <w:r>
          <w:rPr>
            <w:noProof/>
            <w:webHidden/>
          </w:rPr>
          <w:tab/>
        </w:r>
        <w:r>
          <w:rPr>
            <w:noProof/>
            <w:webHidden/>
          </w:rPr>
          <w:fldChar w:fldCharType="begin"/>
        </w:r>
        <w:r>
          <w:rPr>
            <w:noProof/>
            <w:webHidden/>
          </w:rPr>
          <w:instrText xml:space="preserve"> PAGEREF _Toc91609053 \h </w:instrText>
        </w:r>
        <w:r>
          <w:rPr>
            <w:noProof/>
            <w:webHidden/>
          </w:rPr>
        </w:r>
        <w:r>
          <w:rPr>
            <w:noProof/>
            <w:webHidden/>
          </w:rPr>
          <w:fldChar w:fldCharType="separate"/>
        </w:r>
        <w:r>
          <w:rPr>
            <w:noProof/>
            <w:webHidden/>
          </w:rPr>
          <w:t>175</w:t>
        </w:r>
        <w:r>
          <w:rPr>
            <w:noProof/>
            <w:webHidden/>
          </w:rPr>
          <w:fldChar w:fldCharType="end"/>
        </w:r>
      </w:hyperlink>
    </w:p>
    <w:p w14:paraId="2CF2E66F" w14:textId="0A5B2F4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4" w:history="1">
        <w:r w:rsidRPr="00ED1378">
          <w:rPr>
            <w:rStyle w:val="Hyperlink"/>
            <w:rFonts w:eastAsiaTheme="majorEastAsia"/>
            <w:noProof/>
          </w:rPr>
          <w:t>Hình 3. 110: Tạo AP Group cho AP-Access-2 – Step 4</w:t>
        </w:r>
        <w:r>
          <w:rPr>
            <w:noProof/>
            <w:webHidden/>
          </w:rPr>
          <w:tab/>
        </w:r>
        <w:r>
          <w:rPr>
            <w:noProof/>
            <w:webHidden/>
          </w:rPr>
          <w:fldChar w:fldCharType="begin"/>
        </w:r>
        <w:r>
          <w:rPr>
            <w:noProof/>
            <w:webHidden/>
          </w:rPr>
          <w:instrText xml:space="preserve"> PAGEREF _Toc91609054 \h </w:instrText>
        </w:r>
        <w:r>
          <w:rPr>
            <w:noProof/>
            <w:webHidden/>
          </w:rPr>
        </w:r>
        <w:r>
          <w:rPr>
            <w:noProof/>
            <w:webHidden/>
          </w:rPr>
          <w:fldChar w:fldCharType="separate"/>
        </w:r>
        <w:r>
          <w:rPr>
            <w:noProof/>
            <w:webHidden/>
          </w:rPr>
          <w:t>176</w:t>
        </w:r>
        <w:r>
          <w:rPr>
            <w:noProof/>
            <w:webHidden/>
          </w:rPr>
          <w:fldChar w:fldCharType="end"/>
        </w:r>
      </w:hyperlink>
    </w:p>
    <w:p w14:paraId="7D7F055D" w14:textId="6C15EDD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5" w:history="1">
        <w:r w:rsidRPr="00ED1378">
          <w:rPr>
            <w:rStyle w:val="Hyperlink"/>
            <w:rFonts w:eastAsiaTheme="majorEastAsia"/>
            <w:noProof/>
          </w:rPr>
          <w:t>Hình 3. 111: Các AP Group đã tạo của các Access Point</w:t>
        </w:r>
        <w:r>
          <w:rPr>
            <w:noProof/>
            <w:webHidden/>
          </w:rPr>
          <w:tab/>
        </w:r>
        <w:r>
          <w:rPr>
            <w:noProof/>
            <w:webHidden/>
          </w:rPr>
          <w:fldChar w:fldCharType="begin"/>
        </w:r>
        <w:r>
          <w:rPr>
            <w:noProof/>
            <w:webHidden/>
          </w:rPr>
          <w:instrText xml:space="preserve"> PAGEREF _Toc91609055 \h </w:instrText>
        </w:r>
        <w:r>
          <w:rPr>
            <w:noProof/>
            <w:webHidden/>
          </w:rPr>
        </w:r>
        <w:r>
          <w:rPr>
            <w:noProof/>
            <w:webHidden/>
          </w:rPr>
          <w:fldChar w:fldCharType="separate"/>
        </w:r>
        <w:r>
          <w:rPr>
            <w:noProof/>
            <w:webHidden/>
          </w:rPr>
          <w:t>177</w:t>
        </w:r>
        <w:r>
          <w:rPr>
            <w:noProof/>
            <w:webHidden/>
          </w:rPr>
          <w:fldChar w:fldCharType="end"/>
        </w:r>
      </w:hyperlink>
    </w:p>
    <w:p w14:paraId="0CFDC736" w14:textId="670BEAA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6" w:history="1">
        <w:r w:rsidRPr="00ED1378">
          <w:rPr>
            <w:rStyle w:val="Hyperlink"/>
            <w:rFonts w:eastAsiaTheme="majorEastAsia"/>
            <w:noProof/>
          </w:rPr>
          <w:t>Hình 3. 112: Cấu hình Laptop để kết nối với AP-Office</w:t>
        </w:r>
        <w:r>
          <w:rPr>
            <w:noProof/>
            <w:webHidden/>
          </w:rPr>
          <w:tab/>
        </w:r>
        <w:r>
          <w:rPr>
            <w:noProof/>
            <w:webHidden/>
          </w:rPr>
          <w:fldChar w:fldCharType="begin"/>
        </w:r>
        <w:r>
          <w:rPr>
            <w:noProof/>
            <w:webHidden/>
          </w:rPr>
          <w:instrText xml:space="preserve"> PAGEREF _Toc91609056 \h </w:instrText>
        </w:r>
        <w:r>
          <w:rPr>
            <w:noProof/>
            <w:webHidden/>
          </w:rPr>
        </w:r>
        <w:r>
          <w:rPr>
            <w:noProof/>
            <w:webHidden/>
          </w:rPr>
          <w:fldChar w:fldCharType="separate"/>
        </w:r>
        <w:r>
          <w:rPr>
            <w:noProof/>
            <w:webHidden/>
          </w:rPr>
          <w:t>178</w:t>
        </w:r>
        <w:r>
          <w:rPr>
            <w:noProof/>
            <w:webHidden/>
          </w:rPr>
          <w:fldChar w:fldCharType="end"/>
        </w:r>
      </w:hyperlink>
    </w:p>
    <w:p w14:paraId="7ED010FF" w14:textId="2EDA6C4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7" w:history="1">
        <w:r w:rsidRPr="00ED1378">
          <w:rPr>
            <w:rStyle w:val="Hyperlink"/>
            <w:rFonts w:eastAsiaTheme="majorEastAsia"/>
            <w:noProof/>
          </w:rPr>
          <w:t>Hình 3. 113: Laptop kết nối với AP-Office tầng 2</w:t>
        </w:r>
        <w:r>
          <w:rPr>
            <w:noProof/>
            <w:webHidden/>
          </w:rPr>
          <w:tab/>
        </w:r>
        <w:r>
          <w:rPr>
            <w:noProof/>
            <w:webHidden/>
          </w:rPr>
          <w:fldChar w:fldCharType="begin"/>
        </w:r>
        <w:r>
          <w:rPr>
            <w:noProof/>
            <w:webHidden/>
          </w:rPr>
          <w:instrText xml:space="preserve"> PAGEREF _Toc91609057 \h </w:instrText>
        </w:r>
        <w:r>
          <w:rPr>
            <w:noProof/>
            <w:webHidden/>
          </w:rPr>
        </w:r>
        <w:r>
          <w:rPr>
            <w:noProof/>
            <w:webHidden/>
          </w:rPr>
          <w:fldChar w:fldCharType="separate"/>
        </w:r>
        <w:r>
          <w:rPr>
            <w:noProof/>
            <w:webHidden/>
          </w:rPr>
          <w:t>178</w:t>
        </w:r>
        <w:r>
          <w:rPr>
            <w:noProof/>
            <w:webHidden/>
          </w:rPr>
          <w:fldChar w:fldCharType="end"/>
        </w:r>
      </w:hyperlink>
    </w:p>
    <w:p w14:paraId="0F28F130" w14:textId="74539A4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8" w:history="1">
        <w:r w:rsidRPr="00ED1378">
          <w:rPr>
            <w:rStyle w:val="Hyperlink"/>
            <w:rFonts w:eastAsiaTheme="majorEastAsia"/>
            <w:noProof/>
          </w:rPr>
          <w:t>Hình 3. 114: Cấu hình Laptop để kết nối với AP-Access-1</w:t>
        </w:r>
        <w:r>
          <w:rPr>
            <w:noProof/>
            <w:webHidden/>
          </w:rPr>
          <w:tab/>
        </w:r>
        <w:r>
          <w:rPr>
            <w:noProof/>
            <w:webHidden/>
          </w:rPr>
          <w:fldChar w:fldCharType="begin"/>
        </w:r>
        <w:r>
          <w:rPr>
            <w:noProof/>
            <w:webHidden/>
          </w:rPr>
          <w:instrText xml:space="preserve"> PAGEREF _Toc91609058 \h </w:instrText>
        </w:r>
        <w:r>
          <w:rPr>
            <w:noProof/>
            <w:webHidden/>
          </w:rPr>
        </w:r>
        <w:r>
          <w:rPr>
            <w:noProof/>
            <w:webHidden/>
          </w:rPr>
          <w:fldChar w:fldCharType="separate"/>
        </w:r>
        <w:r>
          <w:rPr>
            <w:noProof/>
            <w:webHidden/>
          </w:rPr>
          <w:t>179</w:t>
        </w:r>
        <w:r>
          <w:rPr>
            <w:noProof/>
            <w:webHidden/>
          </w:rPr>
          <w:fldChar w:fldCharType="end"/>
        </w:r>
      </w:hyperlink>
    </w:p>
    <w:p w14:paraId="30B97D4E" w14:textId="674E04F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59" w:history="1">
        <w:r w:rsidRPr="00ED1378">
          <w:rPr>
            <w:rStyle w:val="Hyperlink"/>
            <w:rFonts w:eastAsiaTheme="majorEastAsia"/>
            <w:noProof/>
          </w:rPr>
          <w:t>Hình 3. 115: Laptop kết nối với AP-Access-1 tầng 1</w:t>
        </w:r>
        <w:r>
          <w:rPr>
            <w:noProof/>
            <w:webHidden/>
          </w:rPr>
          <w:tab/>
        </w:r>
        <w:r>
          <w:rPr>
            <w:noProof/>
            <w:webHidden/>
          </w:rPr>
          <w:fldChar w:fldCharType="begin"/>
        </w:r>
        <w:r>
          <w:rPr>
            <w:noProof/>
            <w:webHidden/>
          </w:rPr>
          <w:instrText xml:space="preserve"> PAGEREF _Toc91609059 \h </w:instrText>
        </w:r>
        <w:r>
          <w:rPr>
            <w:noProof/>
            <w:webHidden/>
          </w:rPr>
        </w:r>
        <w:r>
          <w:rPr>
            <w:noProof/>
            <w:webHidden/>
          </w:rPr>
          <w:fldChar w:fldCharType="separate"/>
        </w:r>
        <w:r>
          <w:rPr>
            <w:noProof/>
            <w:webHidden/>
          </w:rPr>
          <w:t>179</w:t>
        </w:r>
        <w:r>
          <w:rPr>
            <w:noProof/>
            <w:webHidden/>
          </w:rPr>
          <w:fldChar w:fldCharType="end"/>
        </w:r>
      </w:hyperlink>
    </w:p>
    <w:p w14:paraId="5708DC05" w14:textId="0D9805F3"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0" w:history="1">
        <w:r w:rsidRPr="00ED1378">
          <w:rPr>
            <w:rStyle w:val="Hyperlink"/>
            <w:rFonts w:eastAsiaTheme="majorEastAsia"/>
            <w:noProof/>
          </w:rPr>
          <w:t>Hình 3. 116: Cấu hình Smartphone kết nối với AP-Access-2</w:t>
        </w:r>
        <w:r>
          <w:rPr>
            <w:noProof/>
            <w:webHidden/>
          </w:rPr>
          <w:tab/>
        </w:r>
        <w:r>
          <w:rPr>
            <w:noProof/>
            <w:webHidden/>
          </w:rPr>
          <w:fldChar w:fldCharType="begin"/>
        </w:r>
        <w:r>
          <w:rPr>
            <w:noProof/>
            <w:webHidden/>
          </w:rPr>
          <w:instrText xml:space="preserve"> PAGEREF _Toc91609060 \h </w:instrText>
        </w:r>
        <w:r>
          <w:rPr>
            <w:noProof/>
            <w:webHidden/>
          </w:rPr>
        </w:r>
        <w:r>
          <w:rPr>
            <w:noProof/>
            <w:webHidden/>
          </w:rPr>
          <w:fldChar w:fldCharType="separate"/>
        </w:r>
        <w:r>
          <w:rPr>
            <w:noProof/>
            <w:webHidden/>
          </w:rPr>
          <w:t>180</w:t>
        </w:r>
        <w:r>
          <w:rPr>
            <w:noProof/>
            <w:webHidden/>
          </w:rPr>
          <w:fldChar w:fldCharType="end"/>
        </w:r>
      </w:hyperlink>
    </w:p>
    <w:p w14:paraId="09ED9EFC" w14:textId="1755943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1" w:history="1">
        <w:r w:rsidRPr="00ED1378">
          <w:rPr>
            <w:rStyle w:val="Hyperlink"/>
            <w:rFonts w:eastAsiaTheme="majorEastAsia"/>
            <w:noProof/>
          </w:rPr>
          <w:t>Hình 3. 117: Smartphone kết nối với AP-Access-2 tầng 1</w:t>
        </w:r>
        <w:r>
          <w:rPr>
            <w:noProof/>
            <w:webHidden/>
          </w:rPr>
          <w:tab/>
        </w:r>
        <w:r>
          <w:rPr>
            <w:noProof/>
            <w:webHidden/>
          </w:rPr>
          <w:fldChar w:fldCharType="begin"/>
        </w:r>
        <w:r>
          <w:rPr>
            <w:noProof/>
            <w:webHidden/>
          </w:rPr>
          <w:instrText xml:space="preserve"> PAGEREF _Toc91609061 \h </w:instrText>
        </w:r>
        <w:r>
          <w:rPr>
            <w:noProof/>
            <w:webHidden/>
          </w:rPr>
        </w:r>
        <w:r>
          <w:rPr>
            <w:noProof/>
            <w:webHidden/>
          </w:rPr>
          <w:fldChar w:fldCharType="separate"/>
        </w:r>
        <w:r>
          <w:rPr>
            <w:noProof/>
            <w:webHidden/>
          </w:rPr>
          <w:t>180</w:t>
        </w:r>
        <w:r>
          <w:rPr>
            <w:noProof/>
            <w:webHidden/>
          </w:rPr>
          <w:fldChar w:fldCharType="end"/>
        </w:r>
      </w:hyperlink>
    </w:p>
    <w:p w14:paraId="7BF8E3FD" w14:textId="79673EC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2" w:history="1">
        <w:r w:rsidRPr="00ED1378">
          <w:rPr>
            <w:rStyle w:val="Hyperlink"/>
            <w:rFonts w:eastAsiaTheme="majorEastAsia"/>
            <w:noProof/>
          </w:rPr>
          <w:t>Hình 3. 118: Cấu hình ACL trên Switch Core 1 (1)</w:t>
        </w:r>
        <w:r>
          <w:rPr>
            <w:noProof/>
            <w:webHidden/>
          </w:rPr>
          <w:tab/>
        </w:r>
        <w:r>
          <w:rPr>
            <w:noProof/>
            <w:webHidden/>
          </w:rPr>
          <w:fldChar w:fldCharType="begin"/>
        </w:r>
        <w:r>
          <w:rPr>
            <w:noProof/>
            <w:webHidden/>
          </w:rPr>
          <w:instrText xml:space="preserve"> PAGEREF _Toc91609062 \h </w:instrText>
        </w:r>
        <w:r>
          <w:rPr>
            <w:noProof/>
            <w:webHidden/>
          </w:rPr>
        </w:r>
        <w:r>
          <w:rPr>
            <w:noProof/>
            <w:webHidden/>
          </w:rPr>
          <w:fldChar w:fldCharType="separate"/>
        </w:r>
        <w:r>
          <w:rPr>
            <w:noProof/>
            <w:webHidden/>
          </w:rPr>
          <w:t>182</w:t>
        </w:r>
        <w:r>
          <w:rPr>
            <w:noProof/>
            <w:webHidden/>
          </w:rPr>
          <w:fldChar w:fldCharType="end"/>
        </w:r>
      </w:hyperlink>
    </w:p>
    <w:p w14:paraId="164F54D4" w14:textId="2A806A5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3" w:history="1">
        <w:r w:rsidRPr="00ED1378">
          <w:rPr>
            <w:rStyle w:val="Hyperlink"/>
            <w:rFonts w:eastAsiaTheme="majorEastAsia"/>
            <w:noProof/>
          </w:rPr>
          <w:t>Hình 3. 119: Cấu hình ACL trên Switch Core 1 (2)</w:t>
        </w:r>
        <w:r>
          <w:rPr>
            <w:noProof/>
            <w:webHidden/>
          </w:rPr>
          <w:tab/>
        </w:r>
        <w:r>
          <w:rPr>
            <w:noProof/>
            <w:webHidden/>
          </w:rPr>
          <w:fldChar w:fldCharType="begin"/>
        </w:r>
        <w:r>
          <w:rPr>
            <w:noProof/>
            <w:webHidden/>
          </w:rPr>
          <w:instrText xml:space="preserve"> PAGEREF _Toc91609063 \h </w:instrText>
        </w:r>
        <w:r>
          <w:rPr>
            <w:noProof/>
            <w:webHidden/>
          </w:rPr>
        </w:r>
        <w:r>
          <w:rPr>
            <w:noProof/>
            <w:webHidden/>
          </w:rPr>
          <w:fldChar w:fldCharType="separate"/>
        </w:r>
        <w:r>
          <w:rPr>
            <w:noProof/>
            <w:webHidden/>
          </w:rPr>
          <w:t>183</w:t>
        </w:r>
        <w:r>
          <w:rPr>
            <w:noProof/>
            <w:webHidden/>
          </w:rPr>
          <w:fldChar w:fldCharType="end"/>
        </w:r>
      </w:hyperlink>
    </w:p>
    <w:p w14:paraId="7C75FC7D" w14:textId="73A0DD4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4" w:history="1">
        <w:r w:rsidRPr="00ED1378">
          <w:rPr>
            <w:rStyle w:val="Hyperlink"/>
            <w:rFonts w:eastAsiaTheme="majorEastAsia"/>
            <w:noProof/>
          </w:rPr>
          <w:t>Hình 3. 120: Cấu hình ACL trên Switch Core 2</w:t>
        </w:r>
        <w:r>
          <w:rPr>
            <w:noProof/>
            <w:webHidden/>
          </w:rPr>
          <w:tab/>
        </w:r>
        <w:r>
          <w:rPr>
            <w:noProof/>
            <w:webHidden/>
          </w:rPr>
          <w:fldChar w:fldCharType="begin"/>
        </w:r>
        <w:r>
          <w:rPr>
            <w:noProof/>
            <w:webHidden/>
          </w:rPr>
          <w:instrText xml:space="preserve"> PAGEREF _Toc91609064 \h </w:instrText>
        </w:r>
        <w:r>
          <w:rPr>
            <w:noProof/>
            <w:webHidden/>
          </w:rPr>
        </w:r>
        <w:r>
          <w:rPr>
            <w:noProof/>
            <w:webHidden/>
          </w:rPr>
          <w:fldChar w:fldCharType="separate"/>
        </w:r>
        <w:r>
          <w:rPr>
            <w:noProof/>
            <w:webHidden/>
          </w:rPr>
          <w:t>184</w:t>
        </w:r>
        <w:r>
          <w:rPr>
            <w:noProof/>
            <w:webHidden/>
          </w:rPr>
          <w:fldChar w:fldCharType="end"/>
        </w:r>
      </w:hyperlink>
    </w:p>
    <w:p w14:paraId="55643F72" w14:textId="6769887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5" w:history="1">
        <w:r w:rsidRPr="00ED1378">
          <w:rPr>
            <w:rStyle w:val="Hyperlink"/>
            <w:rFonts w:eastAsiaTheme="majorEastAsia"/>
            <w:noProof/>
          </w:rPr>
          <w:t>Hình 3. 121: Cấu hình Web Server trên máy chủ Server</w:t>
        </w:r>
        <w:r>
          <w:rPr>
            <w:noProof/>
            <w:webHidden/>
          </w:rPr>
          <w:tab/>
        </w:r>
        <w:r>
          <w:rPr>
            <w:noProof/>
            <w:webHidden/>
          </w:rPr>
          <w:fldChar w:fldCharType="begin"/>
        </w:r>
        <w:r>
          <w:rPr>
            <w:noProof/>
            <w:webHidden/>
          </w:rPr>
          <w:instrText xml:space="preserve"> PAGEREF _Toc91609065 \h </w:instrText>
        </w:r>
        <w:r>
          <w:rPr>
            <w:noProof/>
            <w:webHidden/>
          </w:rPr>
        </w:r>
        <w:r>
          <w:rPr>
            <w:noProof/>
            <w:webHidden/>
          </w:rPr>
          <w:fldChar w:fldCharType="separate"/>
        </w:r>
        <w:r>
          <w:rPr>
            <w:noProof/>
            <w:webHidden/>
          </w:rPr>
          <w:t>185</w:t>
        </w:r>
        <w:r>
          <w:rPr>
            <w:noProof/>
            <w:webHidden/>
          </w:rPr>
          <w:fldChar w:fldCharType="end"/>
        </w:r>
      </w:hyperlink>
    </w:p>
    <w:p w14:paraId="01E2D1F5" w14:textId="0EB2979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6" w:history="1">
        <w:r w:rsidRPr="00ED1378">
          <w:rPr>
            <w:rStyle w:val="Hyperlink"/>
            <w:rFonts w:eastAsiaTheme="majorEastAsia"/>
            <w:noProof/>
          </w:rPr>
          <w:t>Hình 3. 122: Chỉnh sửa giao diện cơ bản của Web Server</w:t>
        </w:r>
        <w:r>
          <w:rPr>
            <w:noProof/>
            <w:webHidden/>
          </w:rPr>
          <w:tab/>
        </w:r>
        <w:r>
          <w:rPr>
            <w:noProof/>
            <w:webHidden/>
          </w:rPr>
          <w:fldChar w:fldCharType="begin"/>
        </w:r>
        <w:r>
          <w:rPr>
            <w:noProof/>
            <w:webHidden/>
          </w:rPr>
          <w:instrText xml:space="preserve"> PAGEREF _Toc91609066 \h </w:instrText>
        </w:r>
        <w:r>
          <w:rPr>
            <w:noProof/>
            <w:webHidden/>
          </w:rPr>
        </w:r>
        <w:r>
          <w:rPr>
            <w:noProof/>
            <w:webHidden/>
          </w:rPr>
          <w:fldChar w:fldCharType="separate"/>
        </w:r>
        <w:r>
          <w:rPr>
            <w:noProof/>
            <w:webHidden/>
          </w:rPr>
          <w:t>186</w:t>
        </w:r>
        <w:r>
          <w:rPr>
            <w:noProof/>
            <w:webHidden/>
          </w:rPr>
          <w:fldChar w:fldCharType="end"/>
        </w:r>
      </w:hyperlink>
    </w:p>
    <w:p w14:paraId="759D59CD" w14:textId="27C3396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7" w:history="1">
        <w:r w:rsidRPr="00ED1378">
          <w:rPr>
            <w:rStyle w:val="Hyperlink"/>
            <w:rFonts w:eastAsiaTheme="majorEastAsia"/>
            <w:noProof/>
          </w:rPr>
          <w:t>Hình 3. 123: Cấu hình DNS Server trên máy chủ Server</w:t>
        </w:r>
        <w:r>
          <w:rPr>
            <w:noProof/>
            <w:webHidden/>
          </w:rPr>
          <w:tab/>
        </w:r>
        <w:r>
          <w:rPr>
            <w:noProof/>
            <w:webHidden/>
          </w:rPr>
          <w:fldChar w:fldCharType="begin"/>
        </w:r>
        <w:r>
          <w:rPr>
            <w:noProof/>
            <w:webHidden/>
          </w:rPr>
          <w:instrText xml:space="preserve"> PAGEREF _Toc91609067 \h </w:instrText>
        </w:r>
        <w:r>
          <w:rPr>
            <w:noProof/>
            <w:webHidden/>
          </w:rPr>
        </w:r>
        <w:r>
          <w:rPr>
            <w:noProof/>
            <w:webHidden/>
          </w:rPr>
          <w:fldChar w:fldCharType="separate"/>
        </w:r>
        <w:r>
          <w:rPr>
            <w:noProof/>
            <w:webHidden/>
          </w:rPr>
          <w:t>187</w:t>
        </w:r>
        <w:r>
          <w:rPr>
            <w:noProof/>
            <w:webHidden/>
          </w:rPr>
          <w:fldChar w:fldCharType="end"/>
        </w:r>
      </w:hyperlink>
    </w:p>
    <w:p w14:paraId="308AF75A" w14:textId="165FA713"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8" w:history="1">
        <w:r w:rsidRPr="00ED1378">
          <w:rPr>
            <w:rStyle w:val="Hyperlink"/>
            <w:rFonts w:eastAsiaTheme="majorEastAsia"/>
            <w:noProof/>
          </w:rPr>
          <w:t>Hình 3. 124: Cấu hình Mail Server trên máy chủ Server</w:t>
        </w:r>
        <w:r>
          <w:rPr>
            <w:noProof/>
            <w:webHidden/>
          </w:rPr>
          <w:tab/>
        </w:r>
        <w:r>
          <w:rPr>
            <w:noProof/>
            <w:webHidden/>
          </w:rPr>
          <w:fldChar w:fldCharType="begin"/>
        </w:r>
        <w:r>
          <w:rPr>
            <w:noProof/>
            <w:webHidden/>
          </w:rPr>
          <w:instrText xml:space="preserve"> PAGEREF _Toc91609068 \h </w:instrText>
        </w:r>
        <w:r>
          <w:rPr>
            <w:noProof/>
            <w:webHidden/>
          </w:rPr>
        </w:r>
        <w:r>
          <w:rPr>
            <w:noProof/>
            <w:webHidden/>
          </w:rPr>
          <w:fldChar w:fldCharType="separate"/>
        </w:r>
        <w:r>
          <w:rPr>
            <w:noProof/>
            <w:webHidden/>
          </w:rPr>
          <w:t>188</w:t>
        </w:r>
        <w:r>
          <w:rPr>
            <w:noProof/>
            <w:webHidden/>
          </w:rPr>
          <w:fldChar w:fldCharType="end"/>
        </w:r>
      </w:hyperlink>
    </w:p>
    <w:p w14:paraId="5E3FF50F" w14:textId="30B2640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69" w:history="1">
        <w:r w:rsidRPr="00ED1378">
          <w:rPr>
            <w:rStyle w:val="Hyperlink"/>
            <w:rFonts w:eastAsiaTheme="majorEastAsia"/>
            <w:noProof/>
          </w:rPr>
          <w:t>Hình 3. 125: Đăng nhập email user01</w:t>
        </w:r>
        <w:r>
          <w:rPr>
            <w:noProof/>
            <w:webHidden/>
          </w:rPr>
          <w:tab/>
        </w:r>
        <w:r>
          <w:rPr>
            <w:noProof/>
            <w:webHidden/>
          </w:rPr>
          <w:fldChar w:fldCharType="begin"/>
        </w:r>
        <w:r>
          <w:rPr>
            <w:noProof/>
            <w:webHidden/>
          </w:rPr>
          <w:instrText xml:space="preserve"> PAGEREF _Toc91609069 \h </w:instrText>
        </w:r>
        <w:r>
          <w:rPr>
            <w:noProof/>
            <w:webHidden/>
          </w:rPr>
        </w:r>
        <w:r>
          <w:rPr>
            <w:noProof/>
            <w:webHidden/>
          </w:rPr>
          <w:fldChar w:fldCharType="separate"/>
        </w:r>
        <w:r>
          <w:rPr>
            <w:noProof/>
            <w:webHidden/>
          </w:rPr>
          <w:t>189</w:t>
        </w:r>
        <w:r>
          <w:rPr>
            <w:noProof/>
            <w:webHidden/>
          </w:rPr>
          <w:fldChar w:fldCharType="end"/>
        </w:r>
      </w:hyperlink>
    </w:p>
    <w:p w14:paraId="56A93796" w14:textId="47DCB95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0" w:history="1">
        <w:r w:rsidRPr="00ED1378">
          <w:rPr>
            <w:rStyle w:val="Hyperlink"/>
            <w:rFonts w:eastAsiaTheme="majorEastAsia"/>
            <w:noProof/>
          </w:rPr>
          <w:t>Hình 3. 126: Soạn email</w:t>
        </w:r>
        <w:r>
          <w:rPr>
            <w:noProof/>
            <w:webHidden/>
          </w:rPr>
          <w:tab/>
        </w:r>
        <w:r>
          <w:rPr>
            <w:noProof/>
            <w:webHidden/>
          </w:rPr>
          <w:fldChar w:fldCharType="begin"/>
        </w:r>
        <w:r>
          <w:rPr>
            <w:noProof/>
            <w:webHidden/>
          </w:rPr>
          <w:instrText xml:space="preserve"> PAGEREF _Toc91609070 \h </w:instrText>
        </w:r>
        <w:r>
          <w:rPr>
            <w:noProof/>
            <w:webHidden/>
          </w:rPr>
        </w:r>
        <w:r>
          <w:rPr>
            <w:noProof/>
            <w:webHidden/>
          </w:rPr>
          <w:fldChar w:fldCharType="separate"/>
        </w:r>
        <w:r>
          <w:rPr>
            <w:noProof/>
            <w:webHidden/>
          </w:rPr>
          <w:t>189</w:t>
        </w:r>
        <w:r>
          <w:rPr>
            <w:noProof/>
            <w:webHidden/>
          </w:rPr>
          <w:fldChar w:fldCharType="end"/>
        </w:r>
      </w:hyperlink>
    </w:p>
    <w:p w14:paraId="34C647FD" w14:textId="1DB3AA4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1" w:history="1">
        <w:r w:rsidRPr="00ED1378">
          <w:rPr>
            <w:rStyle w:val="Hyperlink"/>
            <w:rFonts w:eastAsiaTheme="majorEastAsia"/>
            <w:noProof/>
          </w:rPr>
          <w:t>Hình 3. 127: Gửi email đến user02</w:t>
        </w:r>
        <w:r>
          <w:rPr>
            <w:noProof/>
            <w:webHidden/>
          </w:rPr>
          <w:tab/>
        </w:r>
        <w:r>
          <w:rPr>
            <w:noProof/>
            <w:webHidden/>
          </w:rPr>
          <w:fldChar w:fldCharType="begin"/>
        </w:r>
        <w:r>
          <w:rPr>
            <w:noProof/>
            <w:webHidden/>
          </w:rPr>
          <w:instrText xml:space="preserve"> PAGEREF _Toc91609071 \h </w:instrText>
        </w:r>
        <w:r>
          <w:rPr>
            <w:noProof/>
            <w:webHidden/>
          </w:rPr>
        </w:r>
        <w:r>
          <w:rPr>
            <w:noProof/>
            <w:webHidden/>
          </w:rPr>
          <w:fldChar w:fldCharType="separate"/>
        </w:r>
        <w:r>
          <w:rPr>
            <w:noProof/>
            <w:webHidden/>
          </w:rPr>
          <w:t>190</w:t>
        </w:r>
        <w:r>
          <w:rPr>
            <w:noProof/>
            <w:webHidden/>
          </w:rPr>
          <w:fldChar w:fldCharType="end"/>
        </w:r>
      </w:hyperlink>
    </w:p>
    <w:p w14:paraId="35C48E3A" w14:textId="50558BA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2" w:history="1">
        <w:r w:rsidRPr="00ED1378">
          <w:rPr>
            <w:rStyle w:val="Hyperlink"/>
            <w:rFonts w:eastAsiaTheme="majorEastAsia"/>
            <w:noProof/>
          </w:rPr>
          <w:t>Hình 3. 128: Gửi email thành công đến user02</w:t>
        </w:r>
        <w:r>
          <w:rPr>
            <w:noProof/>
            <w:webHidden/>
          </w:rPr>
          <w:tab/>
        </w:r>
        <w:r>
          <w:rPr>
            <w:noProof/>
            <w:webHidden/>
          </w:rPr>
          <w:fldChar w:fldCharType="begin"/>
        </w:r>
        <w:r>
          <w:rPr>
            <w:noProof/>
            <w:webHidden/>
          </w:rPr>
          <w:instrText xml:space="preserve"> PAGEREF _Toc91609072 \h </w:instrText>
        </w:r>
        <w:r>
          <w:rPr>
            <w:noProof/>
            <w:webHidden/>
          </w:rPr>
        </w:r>
        <w:r>
          <w:rPr>
            <w:noProof/>
            <w:webHidden/>
          </w:rPr>
          <w:fldChar w:fldCharType="separate"/>
        </w:r>
        <w:r>
          <w:rPr>
            <w:noProof/>
            <w:webHidden/>
          </w:rPr>
          <w:t>191</w:t>
        </w:r>
        <w:r>
          <w:rPr>
            <w:noProof/>
            <w:webHidden/>
          </w:rPr>
          <w:fldChar w:fldCharType="end"/>
        </w:r>
      </w:hyperlink>
    </w:p>
    <w:p w14:paraId="50910E54" w14:textId="2FB1737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3" w:history="1">
        <w:r w:rsidRPr="00ED1378">
          <w:rPr>
            <w:rStyle w:val="Hyperlink"/>
            <w:rFonts w:eastAsiaTheme="majorEastAsia"/>
            <w:noProof/>
          </w:rPr>
          <w:t>Hình 3. 129: Đăng nhập email user02</w:t>
        </w:r>
        <w:r>
          <w:rPr>
            <w:noProof/>
            <w:webHidden/>
          </w:rPr>
          <w:tab/>
        </w:r>
        <w:r>
          <w:rPr>
            <w:noProof/>
            <w:webHidden/>
          </w:rPr>
          <w:fldChar w:fldCharType="begin"/>
        </w:r>
        <w:r>
          <w:rPr>
            <w:noProof/>
            <w:webHidden/>
          </w:rPr>
          <w:instrText xml:space="preserve"> PAGEREF _Toc91609073 \h </w:instrText>
        </w:r>
        <w:r>
          <w:rPr>
            <w:noProof/>
            <w:webHidden/>
          </w:rPr>
        </w:r>
        <w:r>
          <w:rPr>
            <w:noProof/>
            <w:webHidden/>
          </w:rPr>
          <w:fldChar w:fldCharType="separate"/>
        </w:r>
        <w:r>
          <w:rPr>
            <w:noProof/>
            <w:webHidden/>
          </w:rPr>
          <w:t>191</w:t>
        </w:r>
        <w:r>
          <w:rPr>
            <w:noProof/>
            <w:webHidden/>
          </w:rPr>
          <w:fldChar w:fldCharType="end"/>
        </w:r>
      </w:hyperlink>
    </w:p>
    <w:p w14:paraId="67DF7C63" w14:textId="7B7721A1"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4" w:history="1">
        <w:r w:rsidRPr="00ED1378">
          <w:rPr>
            <w:rStyle w:val="Hyperlink"/>
            <w:rFonts w:eastAsiaTheme="majorEastAsia"/>
            <w:noProof/>
          </w:rPr>
          <w:t>Hình 3. 130: Nhận email thành công từ user01</w:t>
        </w:r>
        <w:r>
          <w:rPr>
            <w:noProof/>
            <w:webHidden/>
          </w:rPr>
          <w:tab/>
        </w:r>
        <w:r>
          <w:rPr>
            <w:noProof/>
            <w:webHidden/>
          </w:rPr>
          <w:fldChar w:fldCharType="begin"/>
        </w:r>
        <w:r>
          <w:rPr>
            <w:noProof/>
            <w:webHidden/>
          </w:rPr>
          <w:instrText xml:space="preserve"> PAGEREF _Toc91609074 \h </w:instrText>
        </w:r>
        <w:r>
          <w:rPr>
            <w:noProof/>
            <w:webHidden/>
          </w:rPr>
        </w:r>
        <w:r>
          <w:rPr>
            <w:noProof/>
            <w:webHidden/>
          </w:rPr>
          <w:fldChar w:fldCharType="separate"/>
        </w:r>
        <w:r>
          <w:rPr>
            <w:noProof/>
            <w:webHidden/>
          </w:rPr>
          <w:t>192</w:t>
        </w:r>
        <w:r>
          <w:rPr>
            <w:noProof/>
            <w:webHidden/>
          </w:rPr>
          <w:fldChar w:fldCharType="end"/>
        </w:r>
      </w:hyperlink>
    </w:p>
    <w:p w14:paraId="03B3D3EF" w14:textId="0B4C67E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5" w:history="1">
        <w:r w:rsidRPr="00ED1378">
          <w:rPr>
            <w:rStyle w:val="Hyperlink"/>
            <w:rFonts w:eastAsiaTheme="majorEastAsia"/>
            <w:noProof/>
          </w:rPr>
          <w:t>Hình 3. 131: Cấu hình FTP Server trên máy chủ Server</w:t>
        </w:r>
        <w:r>
          <w:rPr>
            <w:noProof/>
            <w:webHidden/>
          </w:rPr>
          <w:tab/>
        </w:r>
        <w:r>
          <w:rPr>
            <w:noProof/>
            <w:webHidden/>
          </w:rPr>
          <w:fldChar w:fldCharType="begin"/>
        </w:r>
        <w:r>
          <w:rPr>
            <w:noProof/>
            <w:webHidden/>
          </w:rPr>
          <w:instrText xml:space="preserve"> PAGEREF _Toc91609075 \h </w:instrText>
        </w:r>
        <w:r>
          <w:rPr>
            <w:noProof/>
            <w:webHidden/>
          </w:rPr>
        </w:r>
        <w:r>
          <w:rPr>
            <w:noProof/>
            <w:webHidden/>
          </w:rPr>
          <w:fldChar w:fldCharType="separate"/>
        </w:r>
        <w:r>
          <w:rPr>
            <w:noProof/>
            <w:webHidden/>
          </w:rPr>
          <w:t>193</w:t>
        </w:r>
        <w:r>
          <w:rPr>
            <w:noProof/>
            <w:webHidden/>
          </w:rPr>
          <w:fldChar w:fldCharType="end"/>
        </w:r>
      </w:hyperlink>
    </w:p>
    <w:p w14:paraId="24D635DE" w14:textId="4E42161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6" w:history="1">
        <w:r w:rsidRPr="00ED1378">
          <w:rPr>
            <w:rStyle w:val="Hyperlink"/>
            <w:rFonts w:eastAsiaTheme="majorEastAsia"/>
            <w:noProof/>
          </w:rPr>
          <w:t>Hình 3. 132: Tạo file trên PC1</w:t>
        </w:r>
        <w:r>
          <w:rPr>
            <w:noProof/>
            <w:webHidden/>
          </w:rPr>
          <w:tab/>
        </w:r>
        <w:r>
          <w:rPr>
            <w:noProof/>
            <w:webHidden/>
          </w:rPr>
          <w:fldChar w:fldCharType="begin"/>
        </w:r>
        <w:r>
          <w:rPr>
            <w:noProof/>
            <w:webHidden/>
          </w:rPr>
          <w:instrText xml:space="preserve"> PAGEREF _Toc91609076 \h </w:instrText>
        </w:r>
        <w:r>
          <w:rPr>
            <w:noProof/>
            <w:webHidden/>
          </w:rPr>
        </w:r>
        <w:r>
          <w:rPr>
            <w:noProof/>
            <w:webHidden/>
          </w:rPr>
          <w:fldChar w:fldCharType="separate"/>
        </w:r>
        <w:r>
          <w:rPr>
            <w:noProof/>
            <w:webHidden/>
          </w:rPr>
          <w:t>194</w:t>
        </w:r>
        <w:r>
          <w:rPr>
            <w:noProof/>
            <w:webHidden/>
          </w:rPr>
          <w:fldChar w:fldCharType="end"/>
        </w:r>
      </w:hyperlink>
    </w:p>
    <w:p w14:paraId="48DD4869" w14:textId="2288126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7" w:history="1">
        <w:r w:rsidRPr="00ED1378">
          <w:rPr>
            <w:rStyle w:val="Hyperlink"/>
            <w:rFonts w:eastAsiaTheme="majorEastAsia"/>
            <w:noProof/>
          </w:rPr>
          <w:t>Hình 3. 133: Lưu file vừa tạo</w:t>
        </w:r>
        <w:r>
          <w:rPr>
            <w:noProof/>
            <w:webHidden/>
          </w:rPr>
          <w:tab/>
        </w:r>
        <w:r>
          <w:rPr>
            <w:noProof/>
            <w:webHidden/>
          </w:rPr>
          <w:fldChar w:fldCharType="begin"/>
        </w:r>
        <w:r>
          <w:rPr>
            <w:noProof/>
            <w:webHidden/>
          </w:rPr>
          <w:instrText xml:space="preserve"> PAGEREF _Toc91609077 \h </w:instrText>
        </w:r>
        <w:r>
          <w:rPr>
            <w:noProof/>
            <w:webHidden/>
          </w:rPr>
        </w:r>
        <w:r>
          <w:rPr>
            <w:noProof/>
            <w:webHidden/>
          </w:rPr>
          <w:fldChar w:fldCharType="separate"/>
        </w:r>
        <w:r>
          <w:rPr>
            <w:noProof/>
            <w:webHidden/>
          </w:rPr>
          <w:t>194</w:t>
        </w:r>
        <w:r>
          <w:rPr>
            <w:noProof/>
            <w:webHidden/>
          </w:rPr>
          <w:fldChar w:fldCharType="end"/>
        </w:r>
      </w:hyperlink>
    </w:p>
    <w:p w14:paraId="6C2FB7E9" w14:textId="54A5F9B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8" w:history="1">
        <w:r w:rsidRPr="00ED1378">
          <w:rPr>
            <w:rStyle w:val="Hyperlink"/>
            <w:rFonts w:eastAsiaTheme="majorEastAsia"/>
            <w:noProof/>
          </w:rPr>
          <w:t>Hình 3. 134: Đăng nhập FTP trên PC1</w:t>
        </w:r>
        <w:r>
          <w:rPr>
            <w:noProof/>
            <w:webHidden/>
          </w:rPr>
          <w:tab/>
        </w:r>
        <w:r>
          <w:rPr>
            <w:noProof/>
            <w:webHidden/>
          </w:rPr>
          <w:fldChar w:fldCharType="begin"/>
        </w:r>
        <w:r>
          <w:rPr>
            <w:noProof/>
            <w:webHidden/>
          </w:rPr>
          <w:instrText xml:space="preserve"> PAGEREF _Toc91609078 \h </w:instrText>
        </w:r>
        <w:r>
          <w:rPr>
            <w:noProof/>
            <w:webHidden/>
          </w:rPr>
        </w:r>
        <w:r>
          <w:rPr>
            <w:noProof/>
            <w:webHidden/>
          </w:rPr>
          <w:fldChar w:fldCharType="separate"/>
        </w:r>
        <w:r>
          <w:rPr>
            <w:noProof/>
            <w:webHidden/>
          </w:rPr>
          <w:t>195</w:t>
        </w:r>
        <w:r>
          <w:rPr>
            <w:noProof/>
            <w:webHidden/>
          </w:rPr>
          <w:fldChar w:fldCharType="end"/>
        </w:r>
      </w:hyperlink>
    </w:p>
    <w:p w14:paraId="7DAF68B1" w14:textId="4FCD73C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79" w:history="1">
        <w:r w:rsidRPr="00ED1378">
          <w:rPr>
            <w:rStyle w:val="Hyperlink"/>
            <w:rFonts w:eastAsiaTheme="majorEastAsia"/>
            <w:noProof/>
          </w:rPr>
          <w:t>Hình 3. 135: Upload file đã tạo ở bước trên lên FTP</w:t>
        </w:r>
        <w:r>
          <w:rPr>
            <w:noProof/>
            <w:webHidden/>
          </w:rPr>
          <w:tab/>
        </w:r>
        <w:r>
          <w:rPr>
            <w:noProof/>
            <w:webHidden/>
          </w:rPr>
          <w:fldChar w:fldCharType="begin"/>
        </w:r>
        <w:r>
          <w:rPr>
            <w:noProof/>
            <w:webHidden/>
          </w:rPr>
          <w:instrText xml:space="preserve"> PAGEREF _Toc91609079 \h </w:instrText>
        </w:r>
        <w:r>
          <w:rPr>
            <w:noProof/>
            <w:webHidden/>
          </w:rPr>
        </w:r>
        <w:r>
          <w:rPr>
            <w:noProof/>
            <w:webHidden/>
          </w:rPr>
          <w:fldChar w:fldCharType="separate"/>
        </w:r>
        <w:r>
          <w:rPr>
            <w:noProof/>
            <w:webHidden/>
          </w:rPr>
          <w:t>196</w:t>
        </w:r>
        <w:r>
          <w:rPr>
            <w:noProof/>
            <w:webHidden/>
          </w:rPr>
          <w:fldChar w:fldCharType="end"/>
        </w:r>
      </w:hyperlink>
    </w:p>
    <w:p w14:paraId="4D5042AA" w14:textId="7D4A52C3"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0" w:history="1">
        <w:r w:rsidRPr="00ED1378">
          <w:rPr>
            <w:rStyle w:val="Hyperlink"/>
            <w:rFonts w:eastAsiaTheme="majorEastAsia"/>
            <w:noProof/>
          </w:rPr>
          <w:t>Hình 3. 136: Kiểm tra file vừa upload lên FTP Server</w:t>
        </w:r>
        <w:r>
          <w:rPr>
            <w:noProof/>
            <w:webHidden/>
          </w:rPr>
          <w:tab/>
        </w:r>
        <w:r>
          <w:rPr>
            <w:noProof/>
            <w:webHidden/>
          </w:rPr>
          <w:fldChar w:fldCharType="begin"/>
        </w:r>
        <w:r>
          <w:rPr>
            <w:noProof/>
            <w:webHidden/>
          </w:rPr>
          <w:instrText xml:space="preserve"> PAGEREF _Toc91609080 \h </w:instrText>
        </w:r>
        <w:r>
          <w:rPr>
            <w:noProof/>
            <w:webHidden/>
          </w:rPr>
        </w:r>
        <w:r>
          <w:rPr>
            <w:noProof/>
            <w:webHidden/>
          </w:rPr>
          <w:fldChar w:fldCharType="separate"/>
        </w:r>
        <w:r>
          <w:rPr>
            <w:noProof/>
            <w:webHidden/>
          </w:rPr>
          <w:t>197</w:t>
        </w:r>
        <w:r>
          <w:rPr>
            <w:noProof/>
            <w:webHidden/>
          </w:rPr>
          <w:fldChar w:fldCharType="end"/>
        </w:r>
      </w:hyperlink>
    </w:p>
    <w:p w14:paraId="1B1A510C" w14:textId="56003D9C"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1" w:history="1">
        <w:r w:rsidRPr="00ED1378">
          <w:rPr>
            <w:rStyle w:val="Hyperlink"/>
            <w:rFonts w:eastAsiaTheme="majorEastAsia"/>
            <w:noProof/>
          </w:rPr>
          <w:t>Hình 3. 137: Download file về máy PC2</w:t>
        </w:r>
        <w:r>
          <w:rPr>
            <w:noProof/>
            <w:webHidden/>
          </w:rPr>
          <w:tab/>
        </w:r>
        <w:r>
          <w:rPr>
            <w:noProof/>
            <w:webHidden/>
          </w:rPr>
          <w:fldChar w:fldCharType="begin"/>
        </w:r>
        <w:r>
          <w:rPr>
            <w:noProof/>
            <w:webHidden/>
          </w:rPr>
          <w:instrText xml:space="preserve"> PAGEREF _Toc91609081 \h </w:instrText>
        </w:r>
        <w:r>
          <w:rPr>
            <w:noProof/>
            <w:webHidden/>
          </w:rPr>
        </w:r>
        <w:r>
          <w:rPr>
            <w:noProof/>
            <w:webHidden/>
          </w:rPr>
          <w:fldChar w:fldCharType="separate"/>
        </w:r>
        <w:r>
          <w:rPr>
            <w:noProof/>
            <w:webHidden/>
          </w:rPr>
          <w:t>198</w:t>
        </w:r>
        <w:r>
          <w:rPr>
            <w:noProof/>
            <w:webHidden/>
          </w:rPr>
          <w:fldChar w:fldCharType="end"/>
        </w:r>
      </w:hyperlink>
    </w:p>
    <w:p w14:paraId="5BA3F24E" w14:textId="12BC35EE"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2" w:history="1">
        <w:r w:rsidRPr="00ED1378">
          <w:rPr>
            <w:rStyle w:val="Hyperlink"/>
            <w:rFonts w:eastAsiaTheme="majorEastAsia"/>
            <w:noProof/>
          </w:rPr>
          <w:t>Hình 3. 138: Kiểm tra lại file vừa download trên PC2</w:t>
        </w:r>
        <w:r>
          <w:rPr>
            <w:noProof/>
            <w:webHidden/>
          </w:rPr>
          <w:tab/>
        </w:r>
        <w:r>
          <w:rPr>
            <w:noProof/>
            <w:webHidden/>
          </w:rPr>
          <w:fldChar w:fldCharType="begin"/>
        </w:r>
        <w:r>
          <w:rPr>
            <w:noProof/>
            <w:webHidden/>
          </w:rPr>
          <w:instrText xml:space="preserve"> PAGEREF _Toc91609082 \h </w:instrText>
        </w:r>
        <w:r>
          <w:rPr>
            <w:noProof/>
            <w:webHidden/>
          </w:rPr>
        </w:r>
        <w:r>
          <w:rPr>
            <w:noProof/>
            <w:webHidden/>
          </w:rPr>
          <w:fldChar w:fldCharType="separate"/>
        </w:r>
        <w:r>
          <w:rPr>
            <w:noProof/>
            <w:webHidden/>
          </w:rPr>
          <w:t>199</w:t>
        </w:r>
        <w:r>
          <w:rPr>
            <w:noProof/>
            <w:webHidden/>
          </w:rPr>
          <w:fldChar w:fldCharType="end"/>
        </w:r>
      </w:hyperlink>
    </w:p>
    <w:p w14:paraId="3B9375F9" w14:textId="09758CB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3" w:history="1">
        <w:r w:rsidRPr="00ED1378">
          <w:rPr>
            <w:rStyle w:val="Hyperlink"/>
            <w:rFonts w:eastAsiaTheme="majorEastAsia"/>
            <w:noProof/>
          </w:rPr>
          <w:t>Hình 3. 139: Mở file vừa download từ PC2</w:t>
        </w:r>
        <w:r>
          <w:rPr>
            <w:noProof/>
            <w:webHidden/>
          </w:rPr>
          <w:tab/>
        </w:r>
        <w:r>
          <w:rPr>
            <w:noProof/>
            <w:webHidden/>
          </w:rPr>
          <w:fldChar w:fldCharType="begin"/>
        </w:r>
        <w:r>
          <w:rPr>
            <w:noProof/>
            <w:webHidden/>
          </w:rPr>
          <w:instrText xml:space="preserve"> PAGEREF _Toc91609083 \h </w:instrText>
        </w:r>
        <w:r>
          <w:rPr>
            <w:noProof/>
            <w:webHidden/>
          </w:rPr>
        </w:r>
        <w:r>
          <w:rPr>
            <w:noProof/>
            <w:webHidden/>
          </w:rPr>
          <w:fldChar w:fldCharType="separate"/>
        </w:r>
        <w:r>
          <w:rPr>
            <w:noProof/>
            <w:webHidden/>
          </w:rPr>
          <w:t>200</w:t>
        </w:r>
        <w:r>
          <w:rPr>
            <w:noProof/>
            <w:webHidden/>
          </w:rPr>
          <w:fldChar w:fldCharType="end"/>
        </w:r>
      </w:hyperlink>
    </w:p>
    <w:p w14:paraId="2321B0EB" w14:textId="35E730E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4" w:history="1">
        <w:r w:rsidRPr="00ED1378">
          <w:rPr>
            <w:rStyle w:val="Hyperlink"/>
            <w:rFonts w:eastAsiaTheme="majorEastAsia"/>
            <w:noProof/>
          </w:rPr>
          <w:t>Hình 3. 140: Ping từ máy POS-1 đến máy POS-2</w:t>
        </w:r>
        <w:r>
          <w:rPr>
            <w:noProof/>
            <w:webHidden/>
          </w:rPr>
          <w:tab/>
        </w:r>
        <w:r>
          <w:rPr>
            <w:noProof/>
            <w:webHidden/>
          </w:rPr>
          <w:fldChar w:fldCharType="begin"/>
        </w:r>
        <w:r>
          <w:rPr>
            <w:noProof/>
            <w:webHidden/>
          </w:rPr>
          <w:instrText xml:space="preserve"> PAGEREF _Toc91609084 \h </w:instrText>
        </w:r>
        <w:r>
          <w:rPr>
            <w:noProof/>
            <w:webHidden/>
          </w:rPr>
        </w:r>
        <w:r>
          <w:rPr>
            <w:noProof/>
            <w:webHidden/>
          </w:rPr>
          <w:fldChar w:fldCharType="separate"/>
        </w:r>
        <w:r>
          <w:rPr>
            <w:noProof/>
            <w:webHidden/>
          </w:rPr>
          <w:t>201</w:t>
        </w:r>
        <w:r>
          <w:rPr>
            <w:noProof/>
            <w:webHidden/>
          </w:rPr>
          <w:fldChar w:fldCharType="end"/>
        </w:r>
      </w:hyperlink>
    </w:p>
    <w:p w14:paraId="5E8CEA95" w14:textId="67E0787D"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5" w:history="1">
        <w:r w:rsidRPr="00ED1378">
          <w:rPr>
            <w:rStyle w:val="Hyperlink"/>
            <w:rFonts w:eastAsiaTheme="majorEastAsia"/>
            <w:noProof/>
          </w:rPr>
          <w:t>Hình 3. 141: Ping từ máy POS-1 đến PC1 Văn Phòng</w:t>
        </w:r>
        <w:r>
          <w:rPr>
            <w:noProof/>
            <w:webHidden/>
          </w:rPr>
          <w:tab/>
        </w:r>
        <w:r>
          <w:rPr>
            <w:noProof/>
            <w:webHidden/>
          </w:rPr>
          <w:fldChar w:fldCharType="begin"/>
        </w:r>
        <w:r>
          <w:rPr>
            <w:noProof/>
            <w:webHidden/>
          </w:rPr>
          <w:instrText xml:space="preserve"> PAGEREF _Toc91609085 \h </w:instrText>
        </w:r>
        <w:r>
          <w:rPr>
            <w:noProof/>
            <w:webHidden/>
          </w:rPr>
        </w:r>
        <w:r>
          <w:rPr>
            <w:noProof/>
            <w:webHidden/>
          </w:rPr>
          <w:fldChar w:fldCharType="separate"/>
        </w:r>
        <w:r>
          <w:rPr>
            <w:noProof/>
            <w:webHidden/>
          </w:rPr>
          <w:t>201</w:t>
        </w:r>
        <w:r>
          <w:rPr>
            <w:noProof/>
            <w:webHidden/>
          </w:rPr>
          <w:fldChar w:fldCharType="end"/>
        </w:r>
      </w:hyperlink>
    </w:p>
    <w:p w14:paraId="5F102D58" w14:textId="0334ED19"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6" w:history="1">
        <w:r w:rsidRPr="00ED1378">
          <w:rPr>
            <w:rStyle w:val="Hyperlink"/>
            <w:rFonts w:eastAsiaTheme="majorEastAsia"/>
            <w:noProof/>
          </w:rPr>
          <w:t>Hình 3. 142: Ping từ máy POS-1 đến máy chủ Server</w:t>
        </w:r>
        <w:r>
          <w:rPr>
            <w:noProof/>
            <w:webHidden/>
          </w:rPr>
          <w:tab/>
        </w:r>
        <w:r>
          <w:rPr>
            <w:noProof/>
            <w:webHidden/>
          </w:rPr>
          <w:fldChar w:fldCharType="begin"/>
        </w:r>
        <w:r>
          <w:rPr>
            <w:noProof/>
            <w:webHidden/>
          </w:rPr>
          <w:instrText xml:space="preserve"> PAGEREF _Toc91609086 \h </w:instrText>
        </w:r>
        <w:r>
          <w:rPr>
            <w:noProof/>
            <w:webHidden/>
          </w:rPr>
        </w:r>
        <w:r>
          <w:rPr>
            <w:noProof/>
            <w:webHidden/>
          </w:rPr>
          <w:fldChar w:fldCharType="separate"/>
        </w:r>
        <w:r>
          <w:rPr>
            <w:noProof/>
            <w:webHidden/>
          </w:rPr>
          <w:t>202</w:t>
        </w:r>
        <w:r>
          <w:rPr>
            <w:noProof/>
            <w:webHidden/>
          </w:rPr>
          <w:fldChar w:fldCharType="end"/>
        </w:r>
      </w:hyperlink>
    </w:p>
    <w:p w14:paraId="0AA8734C" w14:textId="5FF2567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7" w:history="1">
        <w:r w:rsidRPr="00ED1378">
          <w:rPr>
            <w:rStyle w:val="Hyperlink"/>
            <w:rFonts w:eastAsiaTheme="majorEastAsia"/>
            <w:noProof/>
          </w:rPr>
          <w:t>Hình 3. 143: Máy POS-1 truy cập Internet thành công</w:t>
        </w:r>
        <w:r>
          <w:rPr>
            <w:noProof/>
            <w:webHidden/>
          </w:rPr>
          <w:tab/>
        </w:r>
        <w:r>
          <w:rPr>
            <w:noProof/>
            <w:webHidden/>
          </w:rPr>
          <w:fldChar w:fldCharType="begin"/>
        </w:r>
        <w:r>
          <w:rPr>
            <w:noProof/>
            <w:webHidden/>
          </w:rPr>
          <w:instrText xml:space="preserve"> PAGEREF _Toc91609087 \h </w:instrText>
        </w:r>
        <w:r>
          <w:rPr>
            <w:noProof/>
            <w:webHidden/>
          </w:rPr>
        </w:r>
        <w:r>
          <w:rPr>
            <w:noProof/>
            <w:webHidden/>
          </w:rPr>
          <w:fldChar w:fldCharType="separate"/>
        </w:r>
        <w:r>
          <w:rPr>
            <w:noProof/>
            <w:webHidden/>
          </w:rPr>
          <w:t>203</w:t>
        </w:r>
        <w:r>
          <w:rPr>
            <w:noProof/>
            <w:webHidden/>
          </w:rPr>
          <w:fldChar w:fldCharType="end"/>
        </w:r>
      </w:hyperlink>
    </w:p>
    <w:p w14:paraId="7B5BD46B" w14:textId="36DA432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8" w:history="1">
        <w:r w:rsidRPr="00ED1378">
          <w:rPr>
            <w:rStyle w:val="Hyperlink"/>
            <w:rFonts w:eastAsiaTheme="majorEastAsia"/>
            <w:noProof/>
          </w:rPr>
          <w:t>Hình 3. 144: PC1 truy cập Internet thành công</w:t>
        </w:r>
        <w:r>
          <w:rPr>
            <w:noProof/>
            <w:webHidden/>
          </w:rPr>
          <w:tab/>
        </w:r>
        <w:r>
          <w:rPr>
            <w:noProof/>
            <w:webHidden/>
          </w:rPr>
          <w:fldChar w:fldCharType="begin"/>
        </w:r>
        <w:r>
          <w:rPr>
            <w:noProof/>
            <w:webHidden/>
          </w:rPr>
          <w:instrText xml:space="preserve"> PAGEREF _Toc91609088 \h </w:instrText>
        </w:r>
        <w:r>
          <w:rPr>
            <w:noProof/>
            <w:webHidden/>
          </w:rPr>
        </w:r>
        <w:r>
          <w:rPr>
            <w:noProof/>
            <w:webHidden/>
          </w:rPr>
          <w:fldChar w:fldCharType="separate"/>
        </w:r>
        <w:r>
          <w:rPr>
            <w:noProof/>
            <w:webHidden/>
          </w:rPr>
          <w:t>203</w:t>
        </w:r>
        <w:r>
          <w:rPr>
            <w:noProof/>
            <w:webHidden/>
          </w:rPr>
          <w:fldChar w:fldCharType="end"/>
        </w:r>
      </w:hyperlink>
    </w:p>
    <w:p w14:paraId="0CF0F45A" w14:textId="3E2F0EBF"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89" w:history="1">
        <w:r w:rsidRPr="00ED1378">
          <w:rPr>
            <w:rStyle w:val="Hyperlink"/>
            <w:rFonts w:eastAsiaTheme="majorEastAsia"/>
            <w:noProof/>
          </w:rPr>
          <w:t>Hình 3. 145: PC Admin truy cập Internet thành công</w:t>
        </w:r>
        <w:r>
          <w:rPr>
            <w:noProof/>
            <w:webHidden/>
          </w:rPr>
          <w:tab/>
        </w:r>
        <w:r>
          <w:rPr>
            <w:noProof/>
            <w:webHidden/>
          </w:rPr>
          <w:fldChar w:fldCharType="begin"/>
        </w:r>
        <w:r>
          <w:rPr>
            <w:noProof/>
            <w:webHidden/>
          </w:rPr>
          <w:instrText xml:space="preserve"> PAGEREF _Toc91609089 \h </w:instrText>
        </w:r>
        <w:r>
          <w:rPr>
            <w:noProof/>
            <w:webHidden/>
          </w:rPr>
        </w:r>
        <w:r>
          <w:rPr>
            <w:noProof/>
            <w:webHidden/>
          </w:rPr>
          <w:fldChar w:fldCharType="separate"/>
        </w:r>
        <w:r>
          <w:rPr>
            <w:noProof/>
            <w:webHidden/>
          </w:rPr>
          <w:t>204</w:t>
        </w:r>
        <w:r>
          <w:rPr>
            <w:noProof/>
            <w:webHidden/>
          </w:rPr>
          <w:fldChar w:fldCharType="end"/>
        </w:r>
      </w:hyperlink>
    </w:p>
    <w:p w14:paraId="12DACE54" w14:textId="0F3D9130"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0" w:history="1">
        <w:r w:rsidRPr="00ED1378">
          <w:rPr>
            <w:rStyle w:val="Hyperlink"/>
            <w:rFonts w:eastAsiaTheme="majorEastAsia"/>
            <w:noProof/>
          </w:rPr>
          <w:t>Hình 3. 146: Laptop tầng 1 truy cập Internet thành công</w:t>
        </w:r>
        <w:r>
          <w:rPr>
            <w:noProof/>
            <w:webHidden/>
          </w:rPr>
          <w:tab/>
        </w:r>
        <w:r>
          <w:rPr>
            <w:noProof/>
            <w:webHidden/>
          </w:rPr>
          <w:fldChar w:fldCharType="begin"/>
        </w:r>
        <w:r>
          <w:rPr>
            <w:noProof/>
            <w:webHidden/>
          </w:rPr>
          <w:instrText xml:space="preserve"> PAGEREF _Toc91609090 \h </w:instrText>
        </w:r>
        <w:r>
          <w:rPr>
            <w:noProof/>
            <w:webHidden/>
          </w:rPr>
        </w:r>
        <w:r>
          <w:rPr>
            <w:noProof/>
            <w:webHidden/>
          </w:rPr>
          <w:fldChar w:fldCharType="separate"/>
        </w:r>
        <w:r>
          <w:rPr>
            <w:noProof/>
            <w:webHidden/>
          </w:rPr>
          <w:t>205</w:t>
        </w:r>
        <w:r>
          <w:rPr>
            <w:noProof/>
            <w:webHidden/>
          </w:rPr>
          <w:fldChar w:fldCharType="end"/>
        </w:r>
      </w:hyperlink>
    </w:p>
    <w:p w14:paraId="6F2A37BE" w14:textId="6C00127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1" w:history="1">
        <w:r w:rsidRPr="00ED1378">
          <w:rPr>
            <w:rStyle w:val="Hyperlink"/>
            <w:rFonts w:eastAsiaTheme="majorEastAsia"/>
            <w:noProof/>
          </w:rPr>
          <w:t>Hình 3. 147: Laptop tầng 2 truy cập Internet thành công</w:t>
        </w:r>
        <w:r>
          <w:rPr>
            <w:noProof/>
            <w:webHidden/>
          </w:rPr>
          <w:tab/>
        </w:r>
        <w:r>
          <w:rPr>
            <w:noProof/>
            <w:webHidden/>
          </w:rPr>
          <w:fldChar w:fldCharType="begin"/>
        </w:r>
        <w:r>
          <w:rPr>
            <w:noProof/>
            <w:webHidden/>
          </w:rPr>
          <w:instrText xml:space="preserve"> PAGEREF _Toc91609091 \h </w:instrText>
        </w:r>
        <w:r>
          <w:rPr>
            <w:noProof/>
            <w:webHidden/>
          </w:rPr>
        </w:r>
        <w:r>
          <w:rPr>
            <w:noProof/>
            <w:webHidden/>
          </w:rPr>
          <w:fldChar w:fldCharType="separate"/>
        </w:r>
        <w:r>
          <w:rPr>
            <w:noProof/>
            <w:webHidden/>
          </w:rPr>
          <w:t>205</w:t>
        </w:r>
        <w:r>
          <w:rPr>
            <w:noProof/>
            <w:webHidden/>
          </w:rPr>
          <w:fldChar w:fldCharType="end"/>
        </w:r>
      </w:hyperlink>
    </w:p>
    <w:p w14:paraId="41A95BF3" w14:textId="063582D7"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2" w:history="1">
        <w:r w:rsidRPr="00ED1378">
          <w:rPr>
            <w:rStyle w:val="Hyperlink"/>
            <w:rFonts w:eastAsiaTheme="majorEastAsia"/>
            <w:noProof/>
          </w:rPr>
          <w:t>Hình 3. 148: Smartphone khách hàng truy cập Internet thành công</w:t>
        </w:r>
        <w:r>
          <w:rPr>
            <w:noProof/>
            <w:webHidden/>
          </w:rPr>
          <w:tab/>
        </w:r>
        <w:r>
          <w:rPr>
            <w:noProof/>
            <w:webHidden/>
          </w:rPr>
          <w:fldChar w:fldCharType="begin"/>
        </w:r>
        <w:r>
          <w:rPr>
            <w:noProof/>
            <w:webHidden/>
          </w:rPr>
          <w:instrText xml:space="preserve"> PAGEREF _Toc91609092 \h </w:instrText>
        </w:r>
        <w:r>
          <w:rPr>
            <w:noProof/>
            <w:webHidden/>
          </w:rPr>
        </w:r>
        <w:r>
          <w:rPr>
            <w:noProof/>
            <w:webHidden/>
          </w:rPr>
          <w:fldChar w:fldCharType="separate"/>
        </w:r>
        <w:r>
          <w:rPr>
            <w:noProof/>
            <w:webHidden/>
          </w:rPr>
          <w:t>206</w:t>
        </w:r>
        <w:r>
          <w:rPr>
            <w:noProof/>
            <w:webHidden/>
          </w:rPr>
          <w:fldChar w:fldCharType="end"/>
        </w:r>
      </w:hyperlink>
    </w:p>
    <w:p w14:paraId="193950B9" w14:textId="2AD00489"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3" w:history="1">
        <w:r w:rsidRPr="00ED1378">
          <w:rPr>
            <w:rStyle w:val="Hyperlink"/>
            <w:rFonts w:eastAsiaTheme="majorEastAsia"/>
            <w:noProof/>
          </w:rPr>
          <w:t>Hình 3. 149: Ping từ Laptop khách hàng đến PC Admin</w:t>
        </w:r>
        <w:r>
          <w:rPr>
            <w:noProof/>
            <w:webHidden/>
          </w:rPr>
          <w:tab/>
        </w:r>
        <w:r>
          <w:rPr>
            <w:noProof/>
            <w:webHidden/>
          </w:rPr>
          <w:fldChar w:fldCharType="begin"/>
        </w:r>
        <w:r>
          <w:rPr>
            <w:noProof/>
            <w:webHidden/>
          </w:rPr>
          <w:instrText xml:space="preserve"> PAGEREF _Toc91609093 \h </w:instrText>
        </w:r>
        <w:r>
          <w:rPr>
            <w:noProof/>
            <w:webHidden/>
          </w:rPr>
        </w:r>
        <w:r>
          <w:rPr>
            <w:noProof/>
            <w:webHidden/>
          </w:rPr>
          <w:fldChar w:fldCharType="separate"/>
        </w:r>
        <w:r>
          <w:rPr>
            <w:noProof/>
            <w:webHidden/>
          </w:rPr>
          <w:t>207</w:t>
        </w:r>
        <w:r>
          <w:rPr>
            <w:noProof/>
            <w:webHidden/>
          </w:rPr>
          <w:fldChar w:fldCharType="end"/>
        </w:r>
      </w:hyperlink>
    </w:p>
    <w:p w14:paraId="46DA7BB5" w14:textId="25F3974B"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4" w:history="1">
        <w:r w:rsidRPr="00ED1378">
          <w:rPr>
            <w:rStyle w:val="Hyperlink"/>
            <w:rFonts w:eastAsiaTheme="majorEastAsia"/>
            <w:noProof/>
          </w:rPr>
          <w:t>Hình 3. 150: Ping từ Laptop khách hàng đến máy chủ Server</w:t>
        </w:r>
        <w:r>
          <w:rPr>
            <w:noProof/>
            <w:webHidden/>
          </w:rPr>
          <w:tab/>
        </w:r>
        <w:r>
          <w:rPr>
            <w:noProof/>
            <w:webHidden/>
          </w:rPr>
          <w:fldChar w:fldCharType="begin"/>
        </w:r>
        <w:r>
          <w:rPr>
            <w:noProof/>
            <w:webHidden/>
          </w:rPr>
          <w:instrText xml:space="preserve"> PAGEREF _Toc91609094 \h </w:instrText>
        </w:r>
        <w:r>
          <w:rPr>
            <w:noProof/>
            <w:webHidden/>
          </w:rPr>
        </w:r>
        <w:r>
          <w:rPr>
            <w:noProof/>
            <w:webHidden/>
          </w:rPr>
          <w:fldChar w:fldCharType="separate"/>
        </w:r>
        <w:r>
          <w:rPr>
            <w:noProof/>
            <w:webHidden/>
          </w:rPr>
          <w:t>208</w:t>
        </w:r>
        <w:r>
          <w:rPr>
            <w:noProof/>
            <w:webHidden/>
          </w:rPr>
          <w:fldChar w:fldCharType="end"/>
        </w:r>
      </w:hyperlink>
    </w:p>
    <w:p w14:paraId="46C8B8ED" w14:textId="162D6E72"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5" w:history="1">
        <w:r w:rsidRPr="00ED1378">
          <w:rPr>
            <w:rStyle w:val="Hyperlink"/>
            <w:rFonts w:eastAsiaTheme="majorEastAsia"/>
            <w:noProof/>
          </w:rPr>
          <w:t>Hình 3. 151: Ping từ máy POS-1 đến WLC</w:t>
        </w:r>
        <w:r>
          <w:rPr>
            <w:noProof/>
            <w:webHidden/>
          </w:rPr>
          <w:tab/>
        </w:r>
        <w:r>
          <w:rPr>
            <w:noProof/>
            <w:webHidden/>
          </w:rPr>
          <w:fldChar w:fldCharType="begin"/>
        </w:r>
        <w:r>
          <w:rPr>
            <w:noProof/>
            <w:webHidden/>
          </w:rPr>
          <w:instrText xml:space="preserve"> PAGEREF _Toc91609095 \h </w:instrText>
        </w:r>
        <w:r>
          <w:rPr>
            <w:noProof/>
            <w:webHidden/>
          </w:rPr>
        </w:r>
        <w:r>
          <w:rPr>
            <w:noProof/>
            <w:webHidden/>
          </w:rPr>
          <w:fldChar w:fldCharType="separate"/>
        </w:r>
        <w:r>
          <w:rPr>
            <w:noProof/>
            <w:webHidden/>
          </w:rPr>
          <w:t>209</w:t>
        </w:r>
        <w:r>
          <w:rPr>
            <w:noProof/>
            <w:webHidden/>
          </w:rPr>
          <w:fldChar w:fldCharType="end"/>
        </w:r>
      </w:hyperlink>
    </w:p>
    <w:p w14:paraId="1D6B44B3" w14:textId="539171AA"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6" w:history="1">
        <w:r w:rsidRPr="00ED1378">
          <w:rPr>
            <w:rStyle w:val="Hyperlink"/>
            <w:rFonts w:eastAsiaTheme="majorEastAsia"/>
            <w:noProof/>
          </w:rPr>
          <w:t>Hình 3. 152: Ping từ máy PC1 đến WLC</w:t>
        </w:r>
        <w:r>
          <w:rPr>
            <w:noProof/>
            <w:webHidden/>
          </w:rPr>
          <w:tab/>
        </w:r>
        <w:r>
          <w:rPr>
            <w:noProof/>
            <w:webHidden/>
          </w:rPr>
          <w:fldChar w:fldCharType="begin"/>
        </w:r>
        <w:r>
          <w:rPr>
            <w:noProof/>
            <w:webHidden/>
          </w:rPr>
          <w:instrText xml:space="preserve"> PAGEREF _Toc91609096 \h </w:instrText>
        </w:r>
        <w:r>
          <w:rPr>
            <w:noProof/>
            <w:webHidden/>
          </w:rPr>
        </w:r>
        <w:r>
          <w:rPr>
            <w:noProof/>
            <w:webHidden/>
          </w:rPr>
          <w:fldChar w:fldCharType="separate"/>
        </w:r>
        <w:r>
          <w:rPr>
            <w:noProof/>
            <w:webHidden/>
          </w:rPr>
          <w:t>209</w:t>
        </w:r>
        <w:r>
          <w:rPr>
            <w:noProof/>
            <w:webHidden/>
          </w:rPr>
          <w:fldChar w:fldCharType="end"/>
        </w:r>
      </w:hyperlink>
    </w:p>
    <w:p w14:paraId="37375062" w14:textId="4607AAF5"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7" w:history="1">
        <w:r w:rsidRPr="00ED1378">
          <w:rPr>
            <w:rStyle w:val="Hyperlink"/>
            <w:rFonts w:eastAsiaTheme="majorEastAsia"/>
            <w:noProof/>
          </w:rPr>
          <w:t>Hình 3. 153: Kiểm tra chức năng DNS Server trên máy POS-2</w:t>
        </w:r>
        <w:r>
          <w:rPr>
            <w:noProof/>
            <w:webHidden/>
          </w:rPr>
          <w:tab/>
        </w:r>
        <w:r>
          <w:rPr>
            <w:noProof/>
            <w:webHidden/>
          </w:rPr>
          <w:fldChar w:fldCharType="begin"/>
        </w:r>
        <w:r>
          <w:rPr>
            <w:noProof/>
            <w:webHidden/>
          </w:rPr>
          <w:instrText xml:space="preserve"> PAGEREF _Toc91609097 \h </w:instrText>
        </w:r>
        <w:r>
          <w:rPr>
            <w:noProof/>
            <w:webHidden/>
          </w:rPr>
        </w:r>
        <w:r>
          <w:rPr>
            <w:noProof/>
            <w:webHidden/>
          </w:rPr>
          <w:fldChar w:fldCharType="separate"/>
        </w:r>
        <w:r>
          <w:rPr>
            <w:noProof/>
            <w:webHidden/>
          </w:rPr>
          <w:t>210</w:t>
        </w:r>
        <w:r>
          <w:rPr>
            <w:noProof/>
            <w:webHidden/>
          </w:rPr>
          <w:fldChar w:fldCharType="end"/>
        </w:r>
      </w:hyperlink>
    </w:p>
    <w:p w14:paraId="601392C5" w14:textId="7962B12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8" w:history="1">
        <w:r w:rsidRPr="00ED1378">
          <w:rPr>
            <w:rStyle w:val="Hyperlink"/>
            <w:rFonts w:eastAsiaTheme="majorEastAsia"/>
            <w:noProof/>
          </w:rPr>
          <w:t>Hình 3. 154: Khách hàng truy cập Web Server của Siêu thị</w:t>
        </w:r>
        <w:r>
          <w:rPr>
            <w:noProof/>
            <w:webHidden/>
          </w:rPr>
          <w:tab/>
        </w:r>
        <w:r>
          <w:rPr>
            <w:noProof/>
            <w:webHidden/>
          </w:rPr>
          <w:fldChar w:fldCharType="begin"/>
        </w:r>
        <w:r>
          <w:rPr>
            <w:noProof/>
            <w:webHidden/>
          </w:rPr>
          <w:instrText xml:space="preserve"> PAGEREF _Toc91609098 \h </w:instrText>
        </w:r>
        <w:r>
          <w:rPr>
            <w:noProof/>
            <w:webHidden/>
          </w:rPr>
        </w:r>
        <w:r>
          <w:rPr>
            <w:noProof/>
            <w:webHidden/>
          </w:rPr>
          <w:fldChar w:fldCharType="separate"/>
        </w:r>
        <w:r>
          <w:rPr>
            <w:noProof/>
            <w:webHidden/>
          </w:rPr>
          <w:t>211</w:t>
        </w:r>
        <w:r>
          <w:rPr>
            <w:noProof/>
            <w:webHidden/>
          </w:rPr>
          <w:fldChar w:fldCharType="end"/>
        </w:r>
      </w:hyperlink>
    </w:p>
    <w:p w14:paraId="69F2813B" w14:textId="63448A36"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099" w:history="1">
        <w:r w:rsidRPr="00ED1378">
          <w:rPr>
            <w:rStyle w:val="Hyperlink"/>
            <w:rFonts w:eastAsiaTheme="majorEastAsia"/>
            <w:noProof/>
          </w:rPr>
          <w:t>Hình 3. 155: Gửi email từ user01 đến user02</w:t>
        </w:r>
        <w:r>
          <w:rPr>
            <w:noProof/>
            <w:webHidden/>
          </w:rPr>
          <w:tab/>
        </w:r>
        <w:r>
          <w:rPr>
            <w:noProof/>
            <w:webHidden/>
          </w:rPr>
          <w:fldChar w:fldCharType="begin"/>
        </w:r>
        <w:r>
          <w:rPr>
            <w:noProof/>
            <w:webHidden/>
          </w:rPr>
          <w:instrText xml:space="preserve"> PAGEREF _Toc91609099 \h </w:instrText>
        </w:r>
        <w:r>
          <w:rPr>
            <w:noProof/>
            <w:webHidden/>
          </w:rPr>
        </w:r>
        <w:r>
          <w:rPr>
            <w:noProof/>
            <w:webHidden/>
          </w:rPr>
          <w:fldChar w:fldCharType="separate"/>
        </w:r>
        <w:r>
          <w:rPr>
            <w:noProof/>
            <w:webHidden/>
          </w:rPr>
          <w:t>212</w:t>
        </w:r>
        <w:r>
          <w:rPr>
            <w:noProof/>
            <w:webHidden/>
          </w:rPr>
          <w:fldChar w:fldCharType="end"/>
        </w:r>
      </w:hyperlink>
    </w:p>
    <w:p w14:paraId="1754A355" w14:textId="1E45AF64"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100" w:history="1">
        <w:r w:rsidRPr="00ED1378">
          <w:rPr>
            <w:rStyle w:val="Hyperlink"/>
            <w:rFonts w:eastAsiaTheme="majorEastAsia"/>
            <w:noProof/>
          </w:rPr>
          <w:t>Hình 3. 156: user02 nhận email thành công từ user01</w:t>
        </w:r>
        <w:r>
          <w:rPr>
            <w:noProof/>
            <w:webHidden/>
          </w:rPr>
          <w:tab/>
        </w:r>
        <w:r>
          <w:rPr>
            <w:noProof/>
            <w:webHidden/>
          </w:rPr>
          <w:fldChar w:fldCharType="begin"/>
        </w:r>
        <w:r>
          <w:rPr>
            <w:noProof/>
            <w:webHidden/>
          </w:rPr>
          <w:instrText xml:space="preserve"> PAGEREF _Toc91609100 \h </w:instrText>
        </w:r>
        <w:r>
          <w:rPr>
            <w:noProof/>
            <w:webHidden/>
          </w:rPr>
        </w:r>
        <w:r>
          <w:rPr>
            <w:noProof/>
            <w:webHidden/>
          </w:rPr>
          <w:fldChar w:fldCharType="separate"/>
        </w:r>
        <w:r>
          <w:rPr>
            <w:noProof/>
            <w:webHidden/>
          </w:rPr>
          <w:t>212</w:t>
        </w:r>
        <w:r>
          <w:rPr>
            <w:noProof/>
            <w:webHidden/>
          </w:rPr>
          <w:fldChar w:fldCharType="end"/>
        </w:r>
      </w:hyperlink>
    </w:p>
    <w:p w14:paraId="250AA0C3" w14:textId="58FF9F28" w:rsidR="000B4922" w:rsidRDefault="000B4922">
      <w:pPr>
        <w:pStyle w:val="TableofFigures"/>
        <w:tabs>
          <w:tab w:val="right" w:leader="dot" w:pos="9111"/>
        </w:tabs>
        <w:rPr>
          <w:rFonts w:asciiTheme="minorHAnsi" w:eastAsiaTheme="minorEastAsia" w:hAnsiTheme="minorHAnsi" w:cstheme="minorBidi"/>
          <w:noProof/>
          <w:sz w:val="22"/>
          <w:szCs w:val="22"/>
        </w:rPr>
      </w:pPr>
      <w:hyperlink w:anchor="_Toc91609101" w:history="1">
        <w:r w:rsidRPr="00ED1378">
          <w:rPr>
            <w:rStyle w:val="Hyperlink"/>
            <w:rFonts w:eastAsiaTheme="majorEastAsia"/>
            <w:noProof/>
          </w:rPr>
          <w:t>Hình 3. 157: Kiểm tra chức năng FTP Server</w:t>
        </w:r>
        <w:r>
          <w:rPr>
            <w:noProof/>
            <w:webHidden/>
          </w:rPr>
          <w:tab/>
        </w:r>
        <w:r>
          <w:rPr>
            <w:noProof/>
            <w:webHidden/>
          </w:rPr>
          <w:fldChar w:fldCharType="begin"/>
        </w:r>
        <w:r>
          <w:rPr>
            <w:noProof/>
            <w:webHidden/>
          </w:rPr>
          <w:instrText xml:space="preserve"> PAGEREF _Toc91609101 \h </w:instrText>
        </w:r>
        <w:r>
          <w:rPr>
            <w:noProof/>
            <w:webHidden/>
          </w:rPr>
        </w:r>
        <w:r>
          <w:rPr>
            <w:noProof/>
            <w:webHidden/>
          </w:rPr>
          <w:fldChar w:fldCharType="separate"/>
        </w:r>
        <w:r>
          <w:rPr>
            <w:noProof/>
            <w:webHidden/>
          </w:rPr>
          <w:t>213</w:t>
        </w:r>
        <w:r>
          <w:rPr>
            <w:noProof/>
            <w:webHidden/>
          </w:rPr>
          <w:fldChar w:fldCharType="end"/>
        </w:r>
      </w:hyperlink>
    </w:p>
    <w:p w14:paraId="3D8AC85A" w14:textId="4A3B10F8" w:rsidR="00867C2D" w:rsidRPr="005D5C20" w:rsidRDefault="00254524" w:rsidP="00585051">
      <w:pPr>
        <w:pStyle w:val="TableofFigures"/>
        <w:tabs>
          <w:tab w:val="right" w:leader="dot" w:pos="9111"/>
        </w:tabs>
        <w:rPr>
          <w:szCs w:val="26"/>
        </w:rPr>
      </w:pPr>
      <w:r>
        <w:rPr>
          <w:szCs w:val="26"/>
        </w:rPr>
        <w:fldChar w:fldCharType="end"/>
      </w:r>
    </w:p>
    <w:p w14:paraId="1034E9B5" w14:textId="77777777" w:rsidR="007B7FF5" w:rsidRPr="00D546F1" w:rsidRDefault="00791EED" w:rsidP="009A4363">
      <w:pPr>
        <w:pStyle w:val="Nidungvnbn"/>
        <w:spacing w:before="240" w:after="240"/>
        <w:ind w:firstLine="0"/>
        <w:rPr>
          <w:b/>
          <w:bCs/>
        </w:rPr>
      </w:pPr>
      <w:r w:rsidRPr="00D546F1">
        <w:rPr>
          <w:b/>
          <w:bCs/>
        </w:rPr>
        <w:t>DANH MỤC BẢNG</w:t>
      </w:r>
    </w:p>
    <w:p w14:paraId="271389FE" w14:textId="3BE031EA" w:rsidR="0034351A" w:rsidRPr="0034351A" w:rsidRDefault="007C19FF">
      <w:pPr>
        <w:pStyle w:val="TableofFigures"/>
        <w:tabs>
          <w:tab w:val="right" w:leader="dot" w:pos="9111"/>
        </w:tabs>
        <w:rPr>
          <w:rFonts w:asciiTheme="minorHAnsi" w:eastAsiaTheme="minorEastAsia" w:hAnsiTheme="minorHAnsi" w:cstheme="minorBidi"/>
          <w:noProof/>
          <w:sz w:val="22"/>
          <w:szCs w:val="22"/>
        </w:rPr>
      </w:pPr>
      <w:r w:rsidRPr="0034351A">
        <w:rPr>
          <w:szCs w:val="26"/>
        </w:rPr>
        <w:fldChar w:fldCharType="begin"/>
      </w:r>
      <w:r w:rsidRPr="0034351A">
        <w:rPr>
          <w:szCs w:val="26"/>
        </w:rPr>
        <w:instrText xml:space="preserve"> TOC \h \z \c "Bảng 1." </w:instrText>
      </w:r>
      <w:r w:rsidRPr="0034351A">
        <w:rPr>
          <w:szCs w:val="26"/>
        </w:rPr>
        <w:fldChar w:fldCharType="separate"/>
      </w:r>
      <w:hyperlink w:anchor="_Toc91604311" w:history="1">
        <w:r w:rsidR="0034351A" w:rsidRPr="0034351A">
          <w:rPr>
            <w:rStyle w:val="Hyperlink"/>
            <w:rFonts w:eastAsiaTheme="majorEastAsia"/>
            <w:noProof/>
          </w:rPr>
          <w:t>Bảng 1. 1: Thông số kỹ thuật Cisco ISR4331/K9</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_Toc91604311 \h </w:instrText>
        </w:r>
        <w:r w:rsidR="0034351A" w:rsidRPr="0034351A">
          <w:rPr>
            <w:noProof/>
            <w:webHidden/>
          </w:rPr>
        </w:r>
        <w:r w:rsidR="0034351A" w:rsidRPr="0034351A">
          <w:rPr>
            <w:noProof/>
            <w:webHidden/>
          </w:rPr>
          <w:fldChar w:fldCharType="separate"/>
        </w:r>
        <w:r w:rsidR="0034351A" w:rsidRPr="0034351A">
          <w:rPr>
            <w:noProof/>
            <w:webHidden/>
          </w:rPr>
          <w:t>19</w:t>
        </w:r>
        <w:r w:rsidR="0034351A" w:rsidRPr="0034351A">
          <w:rPr>
            <w:noProof/>
            <w:webHidden/>
          </w:rPr>
          <w:fldChar w:fldCharType="end"/>
        </w:r>
      </w:hyperlink>
    </w:p>
    <w:p w14:paraId="33A19437" w14:textId="26EA9932"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2" w:history="1">
        <w:r w:rsidR="0034351A" w:rsidRPr="0034351A">
          <w:rPr>
            <w:rStyle w:val="Hyperlink"/>
            <w:rFonts w:eastAsiaTheme="majorEastAsia"/>
            <w:noProof/>
          </w:rPr>
          <w:t>Bảng 1. 2: Thông số kỹ thuật Cisco Switch WS-C3560V2-24PS-S</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_Toc91604312 \h </w:instrText>
        </w:r>
        <w:r w:rsidR="0034351A" w:rsidRPr="0034351A">
          <w:rPr>
            <w:noProof/>
            <w:webHidden/>
          </w:rPr>
        </w:r>
        <w:r w:rsidR="0034351A" w:rsidRPr="0034351A">
          <w:rPr>
            <w:noProof/>
            <w:webHidden/>
          </w:rPr>
          <w:fldChar w:fldCharType="separate"/>
        </w:r>
        <w:r w:rsidR="0034351A" w:rsidRPr="0034351A">
          <w:rPr>
            <w:noProof/>
            <w:webHidden/>
          </w:rPr>
          <w:t>20</w:t>
        </w:r>
        <w:r w:rsidR="0034351A" w:rsidRPr="0034351A">
          <w:rPr>
            <w:noProof/>
            <w:webHidden/>
          </w:rPr>
          <w:fldChar w:fldCharType="end"/>
        </w:r>
      </w:hyperlink>
    </w:p>
    <w:p w14:paraId="58BFCBA2" w14:textId="106A3717"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3" w:history="1">
        <w:r w:rsidR="0034351A" w:rsidRPr="0034351A">
          <w:rPr>
            <w:rStyle w:val="Hyperlink"/>
            <w:rFonts w:eastAsiaTheme="majorEastAsia"/>
            <w:noProof/>
          </w:rPr>
          <w:t>Bảng 1. 3: Thông số kỹ thuật Switch Cisco WS-C2960-24TT-L</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_Toc91604313 \h </w:instrText>
        </w:r>
        <w:r w:rsidR="0034351A" w:rsidRPr="0034351A">
          <w:rPr>
            <w:noProof/>
            <w:webHidden/>
          </w:rPr>
        </w:r>
        <w:r w:rsidR="0034351A" w:rsidRPr="0034351A">
          <w:rPr>
            <w:noProof/>
            <w:webHidden/>
          </w:rPr>
          <w:fldChar w:fldCharType="separate"/>
        </w:r>
        <w:r w:rsidR="0034351A" w:rsidRPr="0034351A">
          <w:rPr>
            <w:noProof/>
            <w:webHidden/>
          </w:rPr>
          <w:t>23</w:t>
        </w:r>
        <w:r w:rsidR="0034351A" w:rsidRPr="0034351A">
          <w:rPr>
            <w:noProof/>
            <w:webHidden/>
          </w:rPr>
          <w:fldChar w:fldCharType="end"/>
        </w:r>
      </w:hyperlink>
    </w:p>
    <w:p w14:paraId="50F3F4E5" w14:textId="73741822"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4" w:history="1">
        <w:r w:rsidR="0034351A" w:rsidRPr="0034351A">
          <w:rPr>
            <w:rStyle w:val="Hyperlink"/>
            <w:rFonts w:eastAsiaTheme="majorEastAsia"/>
            <w:noProof/>
          </w:rPr>
          <w:t>Bảng 1. 4: Thông số kỹ thuật Cisco Wireless Controller AIR-CT3504-K9</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_Toc91604314 \h </w:instrText>
        </w:r>
        <w:r w:rsidR="0034351A" w:rsidRPr="0034351A">
          <w:rPr>
            <w:noProof/>
            <w:webHidden/>
          </w:rPr>
        </w:r>
        <w:r w:rsidR="0034351A" w:rsidRPr="0034351A">
          <w:rPr>
            <w:noProof/>
            <w:webHidden/>
          </w:rPr>
          <w:fldChar w:fldCharType="separate"/>
        </w:r>
        <w:r w:rsidR="0034351A" w:rsidRPr="0034351A">
          <w:rPr>
            <w:noProof/>
            <w:webHidden/>
          </w:rPr>
          <w:t>24</w:t>
        </w:r>
        <w:r w:rsidR="0034351A" w:rsidRPr="0034351A">
          <w:rPr>
            <w:noProof/>
            <w:webHidden/>
          </w:rPr>
          <w:fldChar w:fldCharType="end"/>
        </w:r>
      </w:hyperlink>
    </w:p>
    <w:p w14:paraId="3A06D660" w14:textId="3312F025"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5" w:history="1">
        <w:r w:rsidR="0034351A" w:rsidRPr="0034351A">
          <w:rPr>
            <w:rStyle w:val="Hyperlink"/>
            <w:rFonts w:eastAsiaTheme="majorEastAsia"/>
            <w:noProof/>
          </w:rPr>
          <w:t>Bảng 1. 5: Thông số kỹ thuật Wifi Cisco AIR-CAP3702I-E-K9</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_Toc91604315 \h </w:instrText>
        </w:r>
        <w:r w:rsidR="0034351A" w:rsidRPr="0034351A">
          <w:rPr>
            <w:noProof/>
            <w:webHidden/>
          </w:rPr>
        </w:r>
        <w:r w:rsidR="0034351A" w:rsidRPr="0034351A">
          <w:rPr>
            <w:noProof/>
            <w:webHidden/>
          </w:rPr>
          <w:fldChar w:fldCharType="separate"/>
        </w:r>
        <w:r w:rsidR="0034351A" w:rsidRPr="0034351A">
          <w:rPr>
            <w:noProof/>
            <w:webHidden/>
          </w:rPr>
          <w:t>27</w:t>
        </w:r>
        <w:r w:rsidR="0034351A" w:rsidRPr="0034351A">
          <w:rPr>
            <w:noProof/>
            <w:webHidden/>
          </w:rPr>
          <w:fldChar w:fldCharType="end"/>
        </w:r>
      </w:hyperlink>
    </w:p>
    <w:p w14:paraId="335AEAE8" w14:textId="76304B1F"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6" w:history="1">
        <w:r w:rsidR="0034351A" w:rsidRPr="0034351A">
          <w:rPr>
            <w:rStyle w:val="Hyperlink"/>
            <w:rFonts w:eastAsiaTheme="majorEastAsia"/>
            <w:noProof/>
          </w:rPr>
          <w:t>Bảng 1. 6: Thông số kỹ thuật Server Dell PowerEdge T440 – 8×3.5″</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_Toc91604316 \h </w:instrText>
        </w:r>
        <w:r w:rsidR="0034351A" w:rsidRPr="0034351A">
          <w:rPr>
            <w:noProof/>
            <w:webHidden/>
          </w:rPr>
        </w:r>
        <w:r w:rsidR="0034351A" w:rsidRPr="0034351A">
          <w:rPr>
            <w:noProof/>
            <w:webHidden/>
          </w:rPr>
          <w:fldChar w:fldCharType="separate"/>
        </w:r>
        <w:r w:rsidR="0034351A" w:rsidRPr="0034351A">
          <w:rPr>
            <w:noProof/>
            <w:webHidden/>
          </w:rPr>
          <w:t>28</w:t>
        </w:r>
        <w:r w:rsidR="0034351A" w:rsidRPr="0034351A">
          <w:rPr>
            <w:noProof/>
            <w:webHidden/>
          </w:rPr>
          <w:fldChar w:fldCharType="end"/>
        </w:r>
      </w:hyperlink>
    </w:p>
    <w:p w14:paraId="41F28B71" w14:textId="577A645F"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7" w:history="1">
        <w:r w:rsidR="0034351A" w:rsidRPr="0034351A">
          <w:rPr>
            <w:rStyle w:val="Hyperlink"/>
            <w:rFonts w:eastAsiaTheme="majorEastAsia"/>
            <w:noProof/>
          </w:rPr>
          <w:t>Bảng 1. 7: Thông số kỹ thuật PC Dell Vostro 3888 MTI78105W</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_Toc91604317 \h </w:instrText>
        </w:r>
        <w:r w:rsidR="0034351A" w:rsidRPr="0034351A">
          <w:rPr>
            <w:noProof/>
            <w:webHidden/>
          </w:rPr>
        </w:r>
        <w:r w:rsidR="0034351A" w:rsidRPr="0034351A">
          <w:rPr>
            <w:noProof/>
            <w:webHidden/>
          </w:rPr>
          <w:fldChar w:fldCharType="separate"/>
        </w:r>
        <w:r w:rsidR="0034351A" w:rsidRPr="0034351A">
          <w:rPr>
            <w:noProof/>
            <w:webHidden/>
          </w:rPr>
          <w:t>29</w:t>
        </w:r>
        <w:r w:rsidR="0034351A" w:rsidRPr="0034351A">
          <w:rPr>
            <w:noProof/>
            <w:webHidden/>
          </w:rPr>
          <w:fldChar w:fldCharType="end"/>
        </w:r>
      </w:hyperlink>
    </w:p>
    <w:p w14:paraId="10DC3AA1" w14:textId="5E80AA92"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18" w:history="1">
        <w:r w:rsidR="0034351A" w:rsidRPr="0034351A">
          <w:rPr>
            <w:rStyle w:val="Hyperlink"/>
            <w:rFonts w:eastAsiaTheme="majorEastAsia"/>
            <w:noProof/>
          </w:rPr>
          <w:t>Bảng 1. 8: Tính toán số lượng thiết bị và giá thành</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_Toc91604318 \h </w:instrText>
        </w:r>
        <w:r w:rsidR="0034351A" w:rsidRPr="0034351A">
          <w:rPr>
            <w:noProof/>
            <w:webHidden/>
          </w:rPr>
        </w:r>
        <w:r w:rsidR="0034351A" w:rsidRPr="0034351A">
          <w:rPr>
            <w:noProof/>
            <w:webHidden/>
          </w:rPr>
          <w:fldChar w:fldCharType="separate"/>
        </w:r>
        <w:r w:rsidR="0034351A" w:rsidRPr="0034351A">
          <w:rPr>
            <w:noProof/>
            <w:webHidden/>
          </w:rPr>
          <w:t>32</w:t>
        </w:r>
        <w:r w:rsidR="0034351A" w:rsidRPr="0034351A">
          <w:rPr>
            <w:noProof/>
            <w:webHidden/>
          </w:rPr>
          <w:fldChar w:fldCharType="end"/>
        </w:r>
      </w:hyperlink>
    </w:p>
    <w:p w14:paraId="014A8B46" w14:textId="77777777" w:rsidR="0034351A" w:rsidRDefault="007C19FF" w:rsidP="009F7AC0">
      <w:pPr>
        <w:pStyle w:val="TableofFigures"/>
        <w:tabs>
          <w:tab w:val="right" w:leader="dot" w:pos="9111"/>
        </w:tabs>
        <w:rPr>
          <w:noProof/>
        </w:rPr>
      </w:pPr>
      <w:r w:rsidRPr="0034351A">
        <w:rPr>
          <w:szCs w:val="26"/>
        </w:rPr>
        <w:fldChar w:fldCharType="end"/>
      </w:r>
      <w:r>
        <w:rPr>
          <w:szCs w:val="26"/>
        </w:rPr>
        <w:fldChar w:fldCharType="begin"/>
      </w:r>
      <w:r>
        <w:rPr>
          <w:szCs w:val="26"/>
        </w:rPr>
        <w:instrText xml:space="preserve"> TOC \h \z \c "Bảng 2." </w:instrText>
      </w:r>
      <w:r>
        <w:rPr>
          <w:szCs w:val="26"/>
        </w:rPr>
        <w:fldChar w:fldCharType="separate"/>
      </w:r>
    </w:p>
    <w:p w14:paraId="23CDAF9C" w14:textId="5A8475C8"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38" w:history="1">
        <w:r w:rsidR="0034351A" w:rsidRPr="0034351A">
          <w:rPr>
            <w:rStyle w:val="Hyperlink"/>
            <w:rFonts w:eastAsiaTheme="majorEastAsia"/>
            <w:noProof/>
          </w:rPr>
          <w:t>Bảng 2. 1: Bảng phạm vi VLAN</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_Toc91604338 \h </w:instrText>
        </w:r>
        <w:r w:rsidR="0034351A" w:rsidRPr="0034351A">
          <w:rPr>
            <w:noProof/>
            <w:webHidden/>
          </w:rPr>
        </w:r>
        <w:r w:rsidR="0034351A" w:rsidRPr="0034351A">
          <w:rPr>
            <w:noProof/>
            <w:webHidden/>
          </w:rPr>
          <w:fldChar w:fldCharType="separate"/>
        </w:r>
        <w:r w:rsidR="0034351A" w:rsidRPr="0034351A">
          <w:rPr>
            <w:noProof/>
            <w:webHidden/>
          </w:rPr>
          <w:t>36</w:t>
        </w:r>
        <w:r w:rsidR="0034351A" w:rsidRPr="0034351A">
          <w:rPr>
            <w:noProof/>
            <w:webHidden/>
          </w:rPr>
          <w:fldChar w:fldCharType="end"/>
        </w:r>
      </w:hyperlink>
    </w:p>
    <w:p w14:paraId="24D6A979" w14:textId="66D831F6"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39" w:history="1">
        <w:r w:rsidR="0034351A" w:rsidRPr="0034351A">
          <w:rPr>
            <w:rStyle w:val="Hyperlink"/>
            <w:rFonts w:eastAsiaTheme="majorEastAsia"/>
            <w:noProof/>
          </w:rPr>
          <w:t>Bảng 2. 2: Bảng trạng thái port của RSTP</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_Toc91604339 \h </w:instrText>
        </w:r>
        <w:r w:rsidR="0034351A" w:rsidRPr="0034351A">
          <w:rPr>
            <w:noProof/>
            <w:webHidden/>
          </w:rPr>
        </w:r>
        <w:r w:rsidR="0034351A" w:rsidRPr="0034351A">
          <w:rPr>
            <w:noProof/>
            <w:webHidden/>
          </w:rPr>
          <w:fldChar w:fldCharType="separate"/>
        </w:r>
        <w:r w:rsidR="0034351A" w:rsidRPr="0034351A">
          <w:rPr>
            <w:noProof/>
            <w:webHidden/>
          </w:rPr>
          <w:t>41</w:t>
        </w:r>
        <w:r w:rsidR="0034351A" w:rsidRPr="0034351A">
          <w:rPr>
            <w:noProof/>
            <w:webHidden/>
          </w:rPr>
          <w:fldChar w:fldCharType="end"/>
        </w:r>
      </w:hyperlink>
    </w:p>
    <w:p w14:paraId="5A3055F8" w14:textId="51AE184F" w:rsidR="0034351A" w:rsidRPr="0034351A" w:rsidRDefault="00DF67BD">
      <w:pPr>
        <w:pStyle w:val="TableofFigures"/>
        <w:tabs>
          <w:tab w:val="right" w:leader="dot" w:pos="9111"/>
        </w:tabs>
        <w:rPr>
          <w:rFonts w:asciiTheme="minorHAnsi" w:eastAsiaTheme="minorEastAsia" w:hAnsiTheme="minorHAnsi" w:cstheme="minorBidi"/>
          <w:noProof/>
          <w:sz w:val="22"/>
          <w:szCs w:val="22"/>
        </w:rPr>
      </w:pPr>
      <w:hyperlink w:anchor="_Toc91604340" w:history="1">
        <w:r w:rsidR="0034351A" w:rsidRPr="0034351A">
          <w:rPr>
            <w:rStyle w:val="Hyperlink"/>
            <w:rFonts w:eastAsiaTheme="majorEastAsia"/>
            <w:noProof/>
          </w:rPr>
          <w:t>Bảng 2. 3: Bảng so sáng mạng có dây và không dây</w:t>
        </w:r>
        <w:r w:rsidR="0034351A" w:rsidRPr="0034351A">
          <w:rPr>
            <w:noProof/>
            <w:webHidden/>
          </w:rPr>
          <w:tab/>
        </w:r>
        <w:r w:rsidR="0034351A" w:rsidRPr="0034351A">
          <w:rPr>
            <w:noProof/>
            <w:webHidden/>
          </w:rPr>
          <w:fldChar w:fldCharType="begin"/>
        </w:r>
        <w:r w:rsidR="0034351A" w:rsidRPr="0034351A">
          <w:rPr>
            <w:noProof/>
            <w:webHidden/>
          </w:rPr>
          <w:instrText xml:space="preserve"> PAGEREF _Toc91604340 \h </w:instrText>
        </w:r>
        <w:r w:rsidR="0034351A" w:rsidRPr="0034351A">
          <w:rPr>
            <w:noProof/>
            <w:webHidden/>
          </w:rPr>
        </w:r>
        <w:r w:rsidR="0034351A" w:rsidRPr="0034351A">
          <w:rPr>
            <w:noProof/>
            <w:webHidden/>
          </w:rPr>
          <w:fldChar w:fldCharType="separate"/>
        </w:r>
        <w:r w:rsidR="0034351A" w:rsidRPr="0034351A">
          <w:rPr>
            <w:noProof/>
            <w:webHidden/>
          </w:rPr>
          <w:t>56</w:t>
        </w:r>
        <w:r w:rsidR="0034351A" w:rsidRPr="0034351A">
          <w:rPr>
            <w:noProof/>
            <w:webHidden/>
          </w:rPr>
          <w:fldChar w:fldCharType="end"/>
        </w:r>
      </w:hyperlink>
    </w:p>
    <w:p w14:paraId="1F174831" w14:textId="77777777" w:rsidR="00D23203" w:rsidRDefault="007C19FF" w:rsidP="009F7AC0">
      <w:pPr>
        <w:pStyle w:val="TableofFigures"/>
        <w:tabs>
          <w:tab w:val="right" w:leader="dot" w:pos="9111"/>
        </w:tabs>
        <w:rPr>
          <w:noProof/>
        </w:rPr>
      </w:pPr>
      <w:r>
        <w:rPr>
          <w:szCs w:val="26"/>
        </w:rPr>
        <w:fldChar w:fldCharType="end"/>
      </w:r>
      <w:r>
        <w:rPr>
          <w:szCs w:val="26"/>
        </w:rPr>
        <w:fldChar w:fldCharType="begin"/>
      </w:r>
      <w:r>
        <w:rPr>
          <w:szCs w:val="26"/>
        </w:rPr>
        <w:instrText xml:space="preserve"> TOC \h \z \c "Bảng 3." </w:instrText>
      </w:r>
      <w:r>
        <w:rPr>
          <w:szCs w:val="26"/>
        </w:rPr>
        <w:fldChar w:fldCharType="separate"/>
      </w:r>
    </w:p>
    <w:p w14:paraId="5B393154" w14:textId="5F5CBB3A" w:rsidR="00D23203" w:rsidRPr="00D23203" w:rsidRDefault="00DF67BD">
      <w:pPr>
        <w:pStyle w:val="TableofFigures"/>
        <w:tabs>
          <w:tab w:val="right" w:leader="dot" w:pos="9111"/>
        </w:tabs>
        <w:rPr>
          <w:rFonts w:asciiTheme="minorHAnsi" w:eastAsiaTheme="minorEastAsia" w:hAnsiTheme="minorHAnsi" w:cstheme="minorBidi"/>
          <w:noProof/>
          <w:sz w:val="22"/>
          <w:szCs w:val="22"/>
        </w:rPr>
      </w:pPr>
      <w:hyperlink w:anchor="_Toc91604362" w:history="1">
        <w:r w:rsidR="00D23203" w:rsidRPr="00D23203">
          <w:rPr>
            <w:rStyle w:val="Hyperlink"/>
            <w:rFonts w:eastAsiaTheme="majorEastAsia"/>
            <w:noProof/>
          </w:rPr>
          <w:t>Bảng 3. 1: Bảng địa chỉ IP của Siêu thị FAS</w:t>
        </w:r>
        <w:r w:rsidR="00D23203" w:rsidRPr="00D23203">
          <w:rPr>
            <w:noProof/>
            <w:webHidden/>
          </w:rPr>
          <w:tab/>
        </w:r>
        <w:r w:rsidR="00D23203" w:rsidRPr="00D23203">
          <w:rPr>
            <w:noProof/>
            <w:webHidden/>
          </w:rPr>
          <w:fldChar w:fldCharType="begin"/>
        </w:r>
        <w:r w:rsidR="00D23203" w:rsidRPr="00D23203">
          <w:rPr>
            <w:noProof/>
            <w:webHidden/>
          </w:rPr>
          <w:instrText xml:space="preserve"> PAGEREF _Toc91604362 \h </w:instrText>
        </w:r>
        <w:r w:rsidR="00D23203" w:rsidRPr="00D23203">
          <w:rPr>
            <w:noProof/>
            <w:webHidden/>
          </w:rPr>
        </w:r>
        <w:r w:rsidR="00D23203" w:rsidRPr="00D23203">
          <w:rPr>
            <w:noProof/>
            <w:webHidden/>
          </w:rPr>
          <w:fldChar w:fldCharType="separate"/>
        </w:r>
        <w:r w:rsidR="00D23203" w:rsidRPr="00D23203">
          <w:rPr>
            <w:noProof/>
            <w:webHidden/>
          </w:rPr>
          <w:t>84</w:t>
        </w:r>
        <w:r w:rsidR="00D23203" w:rsidRPr="00D23203">
          <w:rPr>
            <w:noProof/>
            <w:webHidden/>
          </w:rPr>
          <w:fldChar w:fldCharType="end"/>
        </w:r>
      </w:hyperlink>
    </w:p>
    <w:p w14:paraId="3C263FD4" w14:textId="078F7DFA" w:rsidR="00D23203" w:rsidRPr="00D23203" w:rsidRDefault="00DF67BD">
      <w:pPr>
        <w:pStyle w:val="TableofFigures"/>
        <w:tabs>
          <w:tab w:val="right" w:leader="dot" w:pos="9111"/>
        </w:tabs>
        <w:rPr>
          <w:rFonts w:asciiTheme="minorHAnsi" w:eastAsiaTheme="minorEastAsia" w:hAnsiTheme="minorHAnsi" w:cstheme="minorBidi"/>
          <w:noProof/>
          <w:sz w:val="22"/>
          <w:szCs w:val="22"/>
        </w:rPr>
      </w:pPr>
      <w:hyperlink w:anchor="_Toc91604363" w:history="1">
        <w:r w:rsidR="00D23203" w:rsidRPr="00D23203">
          <w:rPr>
            <w:rStyle w:val="Hyperlink"/>
            <w:rFonts w:eastAsiaTheme="majorEastAsia"/>
            <w:noProof/>
          </w:rPr>
          <w:t>Bảng 3. 2: Bảng thông tin WLAN</w:t>
        </w:r>
        <w:r w:rsidR="00D23203" w:rsidRPr="00D23203">
          <w:rPr>
            <w:noProof/>
            <w:webHidden/>
          </w:rPr>
          <w:tab/>
        </w:r>
        <w:r w:rsidR="00D23203" w:rsidRPr="00D23203">
          <w:rPr>
            <w:noProof/>
            <w:webHidden/>
          </w:rPr>
          <w:fldChar w:fldCharType="begin"/>
        </w:r>
        <w:r w:rsidR="00D23203" w:rsidRPr="00D23203">
          <w:rPr>
            <w:noProof/>
            <w:webHidden/>
          </w:rPr>
          <w:instrText xml:space="preserve"> PAGEREF _Toc91604363 \h </w:instrText>
        </w:r>
        <w:r w:rsidR="00D23203" w:rsidRPr="00D23203">
          <w:rPr>
            <w:noProof/>
            <w:webHidden/>
          </w:rPr>
        </w:r>
        <w:r w:rsidR="00D23203" w:rsidRPr="00D23203">
          <w:rPr>
            <w:noProof/>
            <w:webHidden/>
          </w:rPr>
          <w:fldChar w:fldCharType="separate"/>
        </w:r>
        <w:r w:rsidR="00D23203" w:rsidRPr="00D23203">
          <w:rPr>
            <w:noProof/>
            <w:webHidden/>
          </w:rPr>
          <w:t>86</w:t>
        </w:r>
        <w:r w:rsidR="00D23203" w:rsidRPr="00D23203">
          <w:rPr>
            <w:noProof/>
            <w:webHidden/>
          </w:rPr>
          <w:fldChar w:fldCharType="end"/>
        </w:r>
      </w:hyperlink>
    </w:p>
    <w:p w14:paraId="226B7977" w14:textId="28A88973" w:rsidR="00D23203" w:rsidRPr="00D23203" w:rsidRDefault="00DF67BD">
      <w:pPr>
        <w:pStyle w:val="TableofFigures"/>
        <w:tabs>
          <w:tab w:val="right" w:leader="dot" w:pos="9111"/>
        </w:tabs>
        <w:rPr>
          <w:rFonts w:asciiTheme="minorHAnsi" w:eastAsiaTheme="minorEastAsia" w:hAnsiTheme="minorHAnsi" w:cstheme="minorBidi"/>
          <w:noProof/>
          <w:sz w:val="22"/>
          <w:szCs w:val="22"/>
        </w:rPr>
      </w:pPr>
      <w:hyperlink w:anchor="_Toc91604364" w:history="1">
        <w:r w:rsidR="00D23203" w:rsidRPr="00D23203">
          <w:rPr>
            <w:rStyle w:val="Hyperlink"/>
            <w:rFonts w:eastAsiaTheme="majorEastAsia"/>
            <w:noProof/>
          </w:rPr>
          <w:t>Bảng 3. 3: Bảng thông tin Account</w:t>
        </w:r>
        <w:r w:rsidR="00D23203" w:rsidRPr="00D23203">
          <w:rPr>
            <w:noProof/>
            <w:webHidden/>
          </w:rPr>
          <w:tab/>
        </w:r>
        <w:r w:rsidR="00D23203" w:rsidRPr="00D23203">
          <w:rPr>
            <w:noProof/>
            <w:webHidden/>
          </w:rPr>
          <w:fldChar w:fldCharType="begin"/>
        </w:r>
        <w:r w:rsidR="00D23203" w:rsidRPr="00D23203">
          <w:rPr>
            <w:noProof/>
            <w:webHidden/>
          </w:rPr>
          <w:instrText xml:space="preserve"> PAGEREF _Toc91604364 \h </w:instrText>
        </w:r>
        <w:r w:rsidR="00D23203" w:rsidRPr="00D23203">
          <w:rPr>
            <w:noProof/>
            <w:webHidden/>
          </w:rPr>
        </w:r>
        <w:r w:rsidR="00D23203" w:rsidRPr="00D23203">
          <w:rPr>
            <w:noProof/>
            <w:webHidden/>
          </w:rPr>
          <w:fldChar w:fldCharType="separate"/>
        </w:r>
        <w:r w:rsidR="00D23203" w:rsidRPr="00D23203">
          <w:rPr>
            <w:noProof/>
            <w:webHidden/>
          </w:rPr>
          <w:t>86</w:t>
        </w:r>
        <w:r w:rsidR="00D23203" w:rsidRPr="00D23203">
          <w:rPr>
            <w:noProof/>
            <w:webHidden/>
          </w:rPr>
          <w:fldChar w:fldCharType="end"/>
        </w:r>
      </w:hyperlink>
    </w:p>
    <w:p w14:paraId="041B8DD7" w14:textId="2B2FC2E7" w:rsidR="007B1A23" w:rsidRDefault="007C19FF" w:rsidP="009F7AC0">
      <w:pPr>
        <w:pStyle w:val="TableofFigures"/>
        <w:tabs>
          <w:tab w:val="right" w:leader="dot" w:pos="9111"/>
        </w:tabs>
        <w:rPr>
          <w:szCs w:val="26"/>
        </w:rPr>
      </w:pPr>
      <w:r>
        <w:rPr>
          <w:szCs w:val="26"/>
        </w:rPr>
        <w:fldChar w:fldCharType="end"/>
      </w:r>
    </w:p>
    <w:p w14:paraId="551A0418" w14:textId="621BF1B8" w:rsidR="009F7AC0" w:rsidRPr="009F7AC0" w:rsidRDefault="00934BA4" w:rsidP="00934BA4">
      <w:pPr>
        <w:spacing w:after="200" w:line="276" w:lineRule="auto"/>
      </w:pPr>
      <w:r>
        <w:br w:type="page"/>
      </w:r>
    </w:p>
    <w:p w14:paraId="6C3DE280" w14:textId="7C59BCBB" w:rsidR="00AE3AAD" w:rsidRDefault="007B1A23" w:rsidP="00180DE5">
      <w:pPr>
        <w:pStyle w:val="Chng"/>
        <w:spacing w:before="240" w:after="240"/>
        <w:jc w:val="center"/>
        <w:outlineLvl w:val="0"/>
      </w:pPr>
      <w:bookmarkStart w:id="10" w:name="_Toc387692910"/>
      <w:bookmarkStart w:id="11" w:name="_Toc91608836"/>
      <w:r w:rsidRPr="00880D36">
        <w:lastRenderedPageBreak/>
        <w:t>C</w:t>
      </w:r>
      <w:r w:rsidR="00CD13EC" w:rsidRPr="00880D36">
        <w:t>HƯƠNG 1</w:t>
      </w:r>
      <w:r w:rsidR="0064189C">
        <w:t xml:space="preserve"> – </w:t>
      </w:r>
      <w:bookmarkEnd w:id="10"/>
      <w:r w:rsidR="007E036D">
        <w:t>MÔ TẢ ĐỀ TÀI</w:t>
      </w:r>
      <w:bookmarkEnd w:id="11"/>
    </w:p>
    <w:p w14:paraId="19AA4BEB" w14:textId="78257703" w:rsidR="00CE3969" w:rsidRDefault="00CE3969" w:rsidP="00180DE5">
      <w:pPr>
        <w:pStyle w:val="Tiumccp1"/>
        <w:spacing w:before="240" w:after="240"/>
        <w:outlineLvl w:val="1"/>
      </w:pPr>
      <w:bookmarkStart w:id="12" w:name="_Toc91608837"/>
      <w:r>
        <w:t xml:space="preserve">1.1 </w:t>
      </w:r>
      <w:r w:rsidR="00AE2FA0">
        <w:t>Đối tượng</w:t>
      </w:r>
      <w:r w:rsidR="00F66E59">
        <w:t xml:space="preserve"> và khảo sát</w:t>
      </w:r>
      <w:bookmarkEnd w:id="12"/>
    </w:p>
    <w:p w14:paraId="4E749C48" w14:textId="6F9EB99B" w:rsidR="00D92D7E" w:rsidRDefault="00D92D7E" w:rsidP="008678A6">
      <w:pPr>
        <w:pStyle w:val="Nidungvnbn"/>
        <w:numPr>
          <w:ilvl w:val="0"/>
          <w:numId w:val="1"/>
        </w:numPr>
      </w:pPr>
      <w:r>
        <w:rPr>
          <w:bCs/>
        </w:rPr>
        <w:t xml:space="preserve">Đối tượng: </w:t>
      </w:r>
      <w:r w:rsidR="008266CA">
        <w:t>Siêu thị</w:t>
      </w:r>
      <w:r>
        <w:t xml:space="preserve"> FAS có trụ sở tại 064/GC Gò Chùa, xã Mỹ Chánh, huyện Ba Tri, tỉnh Bến Tre</w:t>
      </w:r>
      <w:r w:rsidR="00CA2B78">
        <w:t>.</w:t>
      </w:r>
    </w:p>
    <w:p w14:paraId="2BF994E5" w14:textId="6D09864D" w:rsidR="00F66E59" w:rsidRDefault="00D92D7E" w:rsidP="008678A6">
      <w:pPr>
        <w:pStyle w:val="Nidungvnbn"/>
        <w:numPr>
          <w:ilvl w:val="0"/>
          <w:numId w:val="1"/>
        </w:numPr>
        <w:rPr>
          <w:bCs/>
        </w:rPr>
      </w:pPr>
      <w:r>
        <w:t xml:space="preserve">Khảo sát: </w:t>
      </w:r>
      <w:r w:rsidR="005C0D0B">
        <w:rPr>
          <w:bCs/>
        </w:rPr>
        <w:t>Siêu thị</w:t>
      </w:r>
      <w:r w:rsidR="00F66E59">
        <w:rPr>
          <w:bCs/>
        </w:rPr>
        <w:t xml:space="preserve"> gồm có 1 </w:t>
      </w:r>
      <w:r w:rsidR="00875243">
        <w:rPr>
          <w:bCs/>
        </w:rPr>
        <w:t xml:space="preserve">tầng </w:t>
      </w:r>
      <w:r w:rsidR="00F66E59">
        <w:rPr>
          <w:bCs/>
        </w:rPr>
        <w:t xml:space="preserve">hầm và </w:t>
      </w:r>
      <w:r w:rsidR="00AC4FE9">
        <w:rPr>
          <w:bCs/>
        </w:rPr>
        <w:t>3</w:t>
      </w:r>
      <w:r w:rsidR="00F66E59">
        <w:rPr>
          <w:bCs/>
        </w:rPr>
        <w:t xml:space="preserve"> </w:t>
      </w:r>
      <w:r w:rsidR="00AD1004">
        <w:rPr>
          <w:bCs/>
        </w:rPr>
        <w:t>tầng</w:t>
      </w:r>
      <w:r w:rsidR="00E53AE2">
        <w:rPr>
          <w:bCs/>
        </w:rPr>
        <w:t xml:space="preserve"> lầu</w:t>
      </w:r>
      <w:r w:rsidR="009C3A89">
        <w:rPr>
          <w:bCs/>
        </w:rPr>
        <w:t>:</w:t>
      </w:r>
    </w:p>
    <w:p w14:paraId="20D1CD04" w14:textId="7FAA767A" w:rsidR="00F66E59" w:rsidRPr="00B5157F" w:rsidRDefault="00AD1004" w:rsidP="008678A6">
      <w:pPr>
        <w:pStyle w:val="Nidungvnbn"/>
        <w:numPr>
          <w:ilvl w:val="0"/>
          <w:numId w:val="2"/>
        </w:numPr>
      </w:pPr>
      <w:r>
        <w:rPr>
          <w:bCs/>
        </w:rPr>
        <w:t>Tầng</w:t>
      </w:r>
      <w:r w:rsidR="00F66E59">
        <w:rPr>
          <w:bCs/>
        </w:rPr>
        <w:t xml:space="preserve"> 1: </w:t>
      </w:r>
      <w:r w:rsidR="00AF6912">
        <w:rPr>
          <w:bCs/>
        </w:rPr>
        <w:t>Nơi trưng bày các loại hàng hóa</w:t>
      </w:r>
      <w:r w:rsidR="00200E2E">
        <w:rPr>
          <w:bCs/>
        </w:rPr>
        <w:t xml:space="preserve"> bày bán</w:t>
      </w:r>
      <w:r w:rsidR="00AF6912">
        <w:rPr>
          <w:bCs/>
        </w:rPr>
        <w:t xml:space="preserve"> của siêu thị dành cho người tiêu dùng.</w:t>
      </w:r>
      <w:r w:rsidR="00F66E59">
        <w:rPr>
          <w:bCs/>
        </w:rPr>
        <w:t xml:space="preserve"> </w:t>
      </w:r>
    </w:p>
    <w:p w14:paraId="1DD26857" w14:textId="3532B4D6" w:rsidR="00F66E59" w:rsidRPr="002561A7" w:rsidRDefault="00F66E59" w:rsidP="008678A6">
      <w:pPr>
        <w:pStyle w:val="Nidungvnbn"/>
        <w:numPr>
          <w:ilvl w:val="0"/>
          <w:numId w:val="2"/>
        </w:numPr>
      </w:pPr>
      <w:r>
        <w:rPr>
          <w:bCs/>
        </w:rPr>
        <w:t xml:space="preserve">Tầng 2: </w:t>
      </w:r>
      <w:r w:rsidR="00DD69F9">
        <w:rPr>
          <w:bCs/>
        </w:rPr>
        <w:t>Văn phòng làm việc</w:t>
      </w:r>
      <w:r w:rsidR="002561A7">
        <w:rPr>
          <w:bCs/>
        </w:rPr>
        <w:t>.</w:t>
      </w:r>
    </w:p>
    <w:p w14:paraId="755051E7" w14:textId="358277DA" w:rsidR="002561A7" w:rsidRDefault="002561A7" w:rsidP="008678A6">
      <w:pPr>
        <w:pStyle w:val="Nidungvnbn"/>
        <w:numPr>
          <w:ilvl w:val="0"/>
          <w:numId w:val="2"/>
        </w:numPr>
      </w:pPr>
      <w:r>
        <w:rPr>
          <w:bCs/>
        </w:rPr>
        <w:t xml:space="preserve">Tầng 3: </w:t>
      </w:r>
      <w:r w:rsidR="000E1A07">
        <w:rPr>
          <w:bCs/>
        </w:rPr>
        <w:t>Phòng kỹ thuật.</w:t>
      </w:r>
    </w:p>
    <w:p w14:paraId="5C0E7728" w14:textId="64B6EFC9" w:rsidR="00AE2FA0" w:rsidRPr="00AE2FA0" w:rsidRDefault="00AE2FA0" w:rsidP="00133AFF">
      <w:pPr>
        <w:pStyle w:val="Tiumccp1"/>
        <w:spacing w:before="240" w:after="240"/>
        <w:outlineLvl w:val="1"/>
      </w:pPr>
      <w:bookmarkStart w:id="13" w:name="_Toc91608838"/>
      <w:r>
        <w:t xml:space="preserve">1.2 </w:t>
      </w:r>
      <w:r w:rsidR="00AD1004">
        <w:t>Yêu cầu của khách hàng</w:t>
      </w:r>
      <w:bookmarkEnd w:id="13"/>
    </w:p>
    <w:p w14:paraId="4631CC55" w14:textId="58DAE22E" w:rsidR="00A84980" w:rsidRPr="00A3677C" w:rsidRDefault="00A3677C" w:rsidP="008678A6">
      <w:pPr>
        <w:pStyle w:val="Nidungvnbn"/>
        <w:numPr>
          <w:ilvl w:val="0"/>
          <w:numId w:val="3"/>
        </w:numPr>
      </w:pPr>
      <w:r>
        <w:t xml:space="preserve">Số lượng máy trạm ở các </w:t>
      </w:r>
      <w:r w:rsidR="00C47172">
        <w:t>tầng</w:t>
      </w:r>
      <w:r>
        <w:t xml:space="preserve">: </w:t>
      </w:r>
    </w:p>
    <w:p w14:paraId="22C14E40" w14:textId="383299B0" w:rsidR="00A3677C" w:rsidRDefault="00C47172" w:rsidP="008678A6">
      <w:pPr>
        <w:pStyle w:val="Nidungvnbn"/>
        <w:numPr>
          <w:ilvl w:val="0"/>
          <w:numId w:val="4"/>
        </w:numPr>
      </w:pPr>
      <w:r>
        <w:t>Tầng 1 (Siêu thị)</w:t>
      </w:r>
      <w:r w:rsidR="00D51728">
        <w:t>: 1</w:t>
      </w:r>
      <w:r w:rsidR="004B465D">
        <w:t>0</w:t>
      </w:r>
      <w:r w:rsidR="00D51728">
        <w:t xml:space="preserve"> máy </w:t>
      </w:r>
      <w:r>
        <w:t>POS + Mạng không dây</w:t>
      </w:r>
    </w:p>
    <w:p w14:paraId="565DDFEF" w14:textId="49634EDC" w:rsidR="00D51728" w:rsidRDefault="00C47172" w:rsidP="008678A6">
      <w:pPr>
        <w:pStyle w:val="Nidungvnbn"/>
        <w:numPr>
          <w:ilvl w:val="0"/>
          <w:numId w:val="4"/>
        </w:numPr>
      </w:pPr>
      <w:r>
        <w:t>Tầng 2 (Văn phòng): 20 máy</w:t>
      </w:r>
      <w:r w:rsidR="000D1F37">
        <w:t xml:space="preserve"> PC</w:t>
      </w:r>
      <w:r>
        <w:t xml:space="preserve"> + Mạng không dây</w:t>
      </w:r>
    </w:p>
    <w:p w14:paraId="0CA38123" w14:textId="55A4C7B5" w:rsidR="00D51728" w:rsidRDefault="00CE2DC9" w:rsidP="008678A6">
      <w:pPr>
        <w:pStyle w:val="Nidungvnbn"/>
        <w:numPr>
          <w:ilvl w:val="0"/>
          <w:numId w:val="4"/>
        </w:numPr>
      </w:pPr>
      <w:r>
        <w:t>Tầng 3 (P</w:t>
      </w:r>
      <w:r w:rsidR="00D51728">
        <w:t xml:space="preserve">hòng </w:t>
      </w:r>
      <w:r>
        <w:t>k</w:t>
      </w:r>
      <w:r w:rsidR="00D51728">
        <w:t xml:space="preserve">ỹ </w:t>
      </w:r>
      <w:r>
        <w:t>t</w:t>
      </w:r>
      <w:r w:rsidR="00D51728">
        <w:t>huật</w:t>
      </w:r>
      <w:r w:rsidR="0038790E">
        <w:t>)</w:t>
      </w:r>
      <w:r w:rsidR="00D51728">
        <w:t xml:space="preserve">: </w:t>
      </w:r>
      <w:r w:rsidR="000849B7">
        <w:t xml:space="preserve">1 máy </w:t>
      </w:r>
      <w:r>
        <w:t>Admin</w:t>
      </w:r>
      <w:r w:rsidR="0038790E">
        <w:t xml:space="preserve"> </w:t>
      </w:r>
      <w:r w:rsidR="000849B7">
        <w:t xml:space="preserve">+ </w:t>
      </w:r>
      <w:r w:rsidR="00F3385C">
        <w:t xml:space="preserve">WLC + </w:t>
      </w:r>
      <w:r w:rsidR="000849B7">
        <w:t>Serve</w:t>
      </w:r>
      <w:r>
        <w:t>r</w:t>
      </w:r>
    </w:p>
    <w:p w14:paraId="4B5882D5" w14:textId="1667222C" w:rsidR="003D1437" w:rsidRDefault="003D1437" w:rsidP="008678A6">
      <w:pPr>
        <w:pStyle w:val="Nidungvnbn"/>
        <w:numPr>
          <w:ilvl w:val="0"/>
          <w:numId w:val="5"/>
        </w:numPr>
      </w:pPr>
      <w:r w:rsidRPr="003D1437">
        <w:t>Sử dụng các kỹ thuật chia subnet, Variable Length Subnet Masking</w:t>
      </w:r>
      <w:r>
        <w:t xml:space="preserve"> (</w:t>
      </w:r>
      <w:r w:rsidRPr="003D1437">
        <w:t>VLSM</w:t>
      </w:r>
      <w:r>
        <w:t>)</w:t>
      </w:r>
      <w:r w:rsidRPr="003D1437">
        <w:t xml:space="preserve"> để chia các subnet cho hệ thống mạng sao cho tiết kiệm IP nhất</w:t>
      </w:r>
    </w:p>
    <w:p w14:paraId="045B31D5" w14:textId="54A10512" w:rsidR="0052390A" w:rsidRDefault="0052390A" w:rsidP="008678A6">
      <w:pPr>
        <w:pStyle w:val="Nidungvnbn"/>
        <w:numPr>
          <w:ilvl w:val="0"/>
          <w:numId w:val="5"/>
        </w:numPr>
      </w:pPr>
      <w:r w:rsidRPr="0052390A">
        <w:t>Thiết kế mạng có tính dự phòng, và sử dụng STP để chống LOOP</w:t>
      </w:r>
    </w:p>
    <w:p w14:paraId="769DB762" w14:textId="42FB3F8A" w:rsidR="003D3AFD" w:rsidRDefault="003D3AFD" w:rsidP="008678A6">
      <w:pPr>
        <w:pStyle w:val="Nidungvnbn"/>
        <w:numPr>
          <w:ilvl w:val="0"/>
          <w:numId w:val="5"/>
        </w:numPr>
      </w:pPr>
      <w:r>
        <w:t>Mỗi tầng sử dụng một nhánh mạng riêng</w:t>
      </w:r>
    </w:p>
    <w:p w14:paraId="5D1F4BB8" w14:textId="77777777" w:rsidR="003D3AFD" w:rsidRDefault="003D3AFD" w:rsidP="008678A6">
      <w:pPr>
        <w:pStyle w:val="Nidungvnbn"/>
        <w:numPr>
          <w:ilvl w:val="0"/>
          <w:numId w:val="5"/>
        </w:numPr>
      </w:pPr>
      <w:r>
        <w:t>Các tầng có thể trao đổi dữ liệu với nhau</w:t>
      </w:r>
    </w:p>
    <w:p w14:paraId="14A8C72F" w14:textId="77777777" w:rsidR="003D3AFD" w:rsidRDefault="003D3AFD" w:rsidP="008678A6">
      <w:pPr>
        <w:pStyle w:val="Nidungvnbn"/>
        <w:numPr>
          <w:ilvl w:val="0"/>
          <w:numId w:val="5"/>
        </w:numPr>
      </w:pPr>
      <w:r>
        <w:t>Cung cấp kết nối internet cho tất các các tầng</w:t>
      </w:r>
    </w:p>
    <w:p w14:paraId="13B335B0" w14:textId="5621BF16" w:rsidR="003D3AFD" w:rsidRDefault="003D3AFD" w:rsidP="008678A6">
      <w:pPr>
        <w:pStyle w:val="Nidungvnbn"/>
        <w:numPr>
          <w:ilvl w:val="0"/>
          <w:numId w:val="5"/>
        </w:numPr>
      </w:pPr>
      <w:r>
        <w:t>Cung cấp kết nối internet cho khách hàng ở tầng 1 thông qua mạng không dây</w:t>
      </w:r>
    </w:p>
    <w:p w14:paraId="67ACA2E7" w14:textId="46ADBCA5" w:rsidR="00CB3677" w:rsidRDefault="00CB3677" w:rsidP="008678A6">
      <w:pPr>
        <w:pStyle w:val="Nidungvnbn"/>
        <w:numPr>
          <w:ilvl w:val="0"/>
          <w:numId w:val="5"/>
        </w:numPr>
      </w:pPr>
      <w:r>
        <w:t>Cấm khách hàng truy xuất vào mạng nội bộ của công ty</w:t>
      </w:r>
    </w:p>
    <w:p w14:paraId="036C353C" w14:textId="58B6B476" w:rsidR="00B00BE6" w:rsidRDefault="00B00BE6" w:rsidP="008678A6">
      <w:pPr>
        <w:pStyle w:val="Nidungvnbn"/>
        <w:numPr>
          <w:ilvl w:val="0"/>
          <w:numId w:val="5"/>
        </w:numPr>
      </w:pPr>
      <w:r w:rsidRPr="00B00BE6">
        <w:t>Trong hệ thống phải cài đặt và cấu hình đầy đủ các dịch vụ mạng như: DHCP</w:t>
      </w:r>
      <w:r w:rsidR="00CD2070">
        <w:t xml:space="preserve"> Server</w:t>
      </w:r>
      <w:r w:rsidRPr="00B00BE6">
        <w:t>, DNS Server, Web Server</w:t>
      </w:r>
      <w:r>
        <w:t xml:space="preserve">, </w:t>
      </w:r>
      <w:r w:rsidRPr="00B00BE6">
        <w:t>FTP server, Mail server</w:t>
      </w:r>
      <w:r>
        <w:t>:</w:t>
      </w:r>
    </w:p>
    <w:p w14:paraId="0902B0B2" w14:textId="77777777" w:rsidR="00B00BE6" w:rsidRDefault="00B00BE6" w:rsidP="008678A6">
      <w:pPr>
        <w:pStyle w:val="Nidungvnbn"/>
        <w:numPr>
          <w:ilvl w:val="0"/>
          <w:numId w:val="6"/>
        </w:numPr>
      </w:pPr>
      <w:r>
        <w:lastRenderedPageBreak/>
        <w:t>Xây dựng DNS nội bộ và DHCP Server</w:t>
      </w:r>
    </w:p>
    <w:p w14:paraId="2CDFDA28" w14:textId="77777777" w:rsidR="00B00BE6" w:rsidRDefault="00B00BE6" w:rsidP="008678A6">
      <w:pPr>
        <w:pStyle w:val="Nidungvnbn"/>
        <w:numPr>
          <w:ilvl w:val="0"/>
          <w:numId w:val="6"/>
        </w:numPr>
      </w:pPr>
      <w:r>
        <w:t>Các nhân viên có thể gửi mail cho nhau (mail nội bộ)</w:t>
      </w:r>
    </w:p>
    <w:p w14:paraId="26BC5A85" w14:textId="77777777" w:rsidR="00494E67" w:rsidRDefault="00B00BE6" w:rsidP="008678A6">
      <w:pPr>
        <w:pStyle w:val="Nidungvnbn"/>
        <w:numPr>
          <w:ilvl w:val="0"/>
          <w:numId w:val="6"/>
        </w:numPr>
      </w:pPr>
      <w:r>
        <w:t xml:space="preserve">Xây dựng web server nội bộ của </w:t>
      </w:r>
      <w:r w:rsidR="006F7455">
        <w:t>siêu thị</w:t>
      </w:r>
      <w:r>
        <w:t xml:space="preserve"> để thông báo lịch phân công ca trực, lịch họp…</w:t>
      </w:r>
    </w:p>
    <w:p w14:paraId="211580B4" w14:textId="31445D4F" w:rsidR="0098197F" w:rsidRDefault="00494E67" w:rsidP="00715505">
      <w:pPr>
        <w:pStyle w:val="Tiumccp1"/>
        <w:spacing w:before="240" w:after="240"/>
        <w:outlineLvl w:val="1"/>
      </w:pPr>
      <w:bookmarkStart w:id="14" w:name="_Toc91608839"/>
      <w:r>
        <w:t xml:space="preserve">1.3 </w:t>
      </w:r>
      <w:r w:rsidR="0098197F">
        <w:t>Đề xuất hướng giải quyết</w:t>
      </w:r>
      <w:bookmarkEnd w:id="14"/>
    </w:p>
    <w:p w14:paraId="5E21E712" w14:textId="77777777" w:rsidR="00536B92" w:rsidRDefault="00536B92" w:rsidP="008678A6">
      <w:pPr>
        <w:pStyle w:val="Nidungvnbn"/>
        <w:numPr>
          <w:ilvl w:val="0"/>
          <w:numId w:val="7"/>
        </w:numPr>
      </w:pPr>
      <w:r w:rsidRPr="00CF6F83">
        <w:t>Tính toán số lượng thiết bị và giá thành để triển khai hệ thống mạng trên</w:t>
      </w:r>
    </w:p>
    <w:p w14:paraId="55AA84A4" w14:textId="6AF7D3B4" w:rsidR="00536B92" w:rsidRDefault="00536B92" w:rsidP="008678A6">
      <w:pPr>
        <w:pStyle w:val="Nidungvnbn"/>
        <w:numPr>
          <w:ilvl w:val="0"/>
          <w:numId w:val="7"/>
        </w:numPr>
      </w:pPr>
      <w:r w:rsidRPr="00CF6F83">
        <w:t>Liệt kê danh sách</w:t>
      </w:r>
      <w:r w:rsidR="00074A97">
        <w:t xml:space="preserve"> các</w:t>
      </w:r>
      <w:r w:rsidRPr="00CF6F83">
        <w:t xml:space="preserve"> thiết bị cần thiết</w:t>
      </w:r>
    </w:p>
    <w:p w14:paraId="09AF5F06" w14:textId="77777777" w:rsidR="00536B92" w:rsidRDefault="00536B92" w:rsidP="008678A6">
      <w:pPr>
        <w:pStyle w:val="Nidungvnbn"/>
        <w:numPr>
          <w:ilvl w:val="0"/>
          <w:numId w:val="7"/>
        </w:numPr>
      </w:pPr>
      <w:r w:rsidRPr="00CF6F83">
        <w:t>Xây dựng sơ đồ vật lý và logic</w:t>
      </w:r>
    </w:p>
    <w:p w14:paraId="6A47C372" w14:textId="507ECF5C" w:rsidR="00536B92" w:rsidRDefault="00536B92" w:rsidP="008678A6">
      <w:pPr>
        <w:pStyle w:val="Nidungvnbn"/>
        <w:numPr>
          <w:ilvl w:val="0"/>
          <w:numId w:val="7"/>
        </w:numPr>
      </w:pPr>
      <w:r w:rsidRPr="00CF6F83">
        <w:t>Xây dựng sơ đồ địa chỉ IP cho hệ thống mạng trên</w:t>
      </w:r>
    </w:p>
    <w:p w14:paraId="2BE5E27A" w14:textId="55DF9C11" w:rsidR="00536B92" w:rsidRDefault="00536B92" w:rsidP="008678A6">
      <w:pPr>
        <w:pStyle w:val="Nidungvnbn"/>
        <w:numPr>
          <w:ilvl w:val="0"/>
          <w:numId w:val="7"/>
        </w:numPr>
      </w:pPr>
      <w:r>
        <w:t>Ý tưởng:</w:t>
      </w:r>
    </w:p>
    <w:p w14:paraId="39B98CD0" w14:textId="372CE571" w:rsidR="00555CA9" w:rsidRDefault="001D2491" w:rsidP="008678A6">
      <w:pPr>
        <w:pStyle w:val="Nidungvnbn"/>
        <w:numPr>
          <w:ilvl w:val="0"/>
          <w:numId w:val="8"/>
        </w:numPr>
      </w:pPr>
      <w:r>
        <w:t>Tầng 1 bao gồm 10 máy POS dùng để tính tiền cho khách hàng đi siêu thị, các máy POS này sẽ kéo dây về 1 Switch Access (Switch Access 1)</w:t>
      </w:r>
      <w:r w:rsidR="00AC0920">
        <w:t xml:space="preserve">. Bên cạnh đó, còn có </w:t>
      </w:r>
      <w:r w:rsidR="00710D45">
        <w:t xml:space="preserve">2 </w:t>
      </w:r>
      <w:r w:rsidR="00555CA9">
        <w:t>Access Point để phủ sống wifi cho</w:t>
      </w:r>
      <w:r w:rsidR="00415EF7">
        <w:t xml:space="preserve"> khách hàng</w:t>
      </w:r>
      <w:r w:rsidR="00555CA9">
        <w:t xml:space="preserve"> và nhân viên siêu thị. 2 Access Point này nối với 1 Switch Access</w:t>
      </w:r>
      <w:r>
        <w:t xml:space="preserve"> </w:t>
      </w:r>
      <w:r w:rsidR="000940E2">
        <w:t xml:space="preserve">riêng biệt </w:t>
      </w:r>
      <w:r>
        <w:t>(Switch Access 2)</w:t>
      </w:r>
      <w:r w:rsidR="00BD43CF">
        <w:t>.</w:t>
      </w:r>
      <w:r w:rsidR="0062566A">
        <w:t xml:space="preserve"> Như vậy tầng 1 sẽ </w:t>
      </w:r>
      <w:r w:rsidR="00387801">
        <w:t xml:space="preserve">có </w:t>
      </w:r>
      <w:r w:rsidR="0062566A">
        <w:t>2 Switch Access</w:t>
      </w:r>
      <w:r w:rsidR="00485750">
        <w:t xml:space="preserve"> và 2 Access Po</w:t>
      </w:r>
      <w:r w:rsidR="000B58DA">
        <w:t>i</w:t>
      </w:r>
      <w:r w:rsidR="00485750">
        <w:t>nt.</w:t>
      </w:r>
    </w:p>
    <w:p w14:paraId="0A222306" w14:textId="5C456AE0" w:rsidR="00BD43CF" w:rsidRDefault="00BD43CF" w:rsidP="008678A6">
      <w:pPr>
        <w:pStyle w:val="Nidungvnbn"/>
        <w:numPr>
          <w:ilvl w:val="0"/>
          <w:numId w:val="8"/>
        </w:numPr>
      </w:pPr>
      <w:r>
        <w:t>Tầng 2 là Văn phòng làm việc gồm có 20 máy PC và 1 Access Point</w:t>
      </w:r>
      <w:r w:rsidR="00802DED">
        <w:t xml:space="preserve"> dùng để</w:t>
      </w:r>
      <w:r>
        <w:t xml:space="preserve"> </w:t>
      </w:r>
      <w:r w:rsidR="00D14F29">
        <w:t xml:space="preserve">phát wifi cho văn phòng. 20 máy PC </w:t>
      </w:r>
      <w:r w:rsidR="009948A0">
        <w:t>+</w:t>
      </w:r>
      <w:r w:rsidR="00D14F29">
        <w:t xml:space="preserve"> 1 AP này sẽ nối với 1 Switch Access (Switch Office).</w:t>
      </w:r>
    </w:p>
    <w:p w14:paraId="241D7CA7" w14:textId="1DD4228A" w:rsidR="00802DED" w:rsidRDefault="00802DED" w:rsidP="008678A6">
      <w:pPr>
        <w:pStyle w:val="Nidungvnbn"/>
        <w:numPr>
          <w:ilvl w:val="0"/>
          <w:numId w:val="8"/>
        </w:numPr>
      </w:pPr>
      <w:r>
        <w:t>Tầng 3 là Phòng kỹ thuật gồm có</w:t>
      </w:r>
      <w:r w:rsidR="00810DC2">
        <w:t xml:space="preserve"> 1</w:t>
      </w:r>
      <w:r>
        <w:t xml:space="preserve"> WLC để quản lý</w:t>
      </w:r>
      <w:r w:rsidR="009E3CC6">
        <w:t xml:space="preserve"> các Access Point</w:t>
      </w:r>
      <w:r>
        <w:t xml:space="preserve">, </w:t>
      </w:r>
      <w:r w:rsidR="00810DC2">
        <w:t xml:space="preserve">1 </w:t>
      </w:r>
      <w:r>
        <w:t xml:space="preserve">máy PC Admin và </w:t>
      </w:r>
      <w:r w:rsidR="00810DC2">
        <w:t>1 khối Server để chạy các dịch vụ như: Web Server, Mail Server</w:t>
      </w:r>
      <w:r w:rsidR="00465147">
        <w:t>, FTP Server</w:t>
      </w:r>
      <w:r w:rsidR="00810DC2">
        <w:t>… Những thiết bị này sẽ nối với 1 Switch Access (Switch Server).</w:t>
      </w:r>
    </w:p>
    <w:p w14:paraId="05BE296E" w14:textId="0EA8C560" w:rsidR="00677FAA" w:rsidRDefault="00677FAA" w:rsidP="008678A6">
      <w:pPr>
        <w:pStyle w:val="Nidungvnbn"/>
        <w:numPr>
          <w:ilvl w:val="0"/>
          <w:numId w:val="8"/>
        </w:numPr>
      </w:pPr>
      <w:r>
        <w:t>Tất cả 4 Switch Access này sẽ đấu về 2</w:t>
      </w:r>
      <w:r w:rsidR="007B52E7">
        <w:t xml:space="preserve"> </w:t>
      </w:r>
      <w:r>
        <w:t xml:space="preserve">Switch Core </w:t>
      </w:r>
      <w:r w:rsidR="007B52E7">
        <w:t xml:space="preserve">(Switch Core 1, Switch Core 2) </w:t>
      </w:r>
      <w:r>
        <w:t xml:space="preserve">để đảm bảo tính dự </w:t>
      </w:r>
      <w:r w:rsidR="00FC1C50">
        <w:t>phòng cho hệ thống mạng Siêu thị</w:t>
      </w:r>
      <w:r w:rsidR="007B52E7">
        <w:t>.</w:t>
      </w:r>
    </w:p>
    <w:p w14:paraId="602317F1" w14:textId="6E1B6A26" w:rsidR="009B2CD3" w:rsidRDefault="009B2CD3" w:rsidP="008678A6">
      <w:pPr>
        <w:pStyle w:val="Nidungvnbn"/>
        <w:numPr>
          <w:ilvl w:val="0"/>
          <w:numId w:val="8"/>
        </w:numPr>
      </w:pPr>
      <w:r>
        <w:lastRenderedPageBreak/>
        <w:t>Mỗi Switch Core sẽ đấu ra 1 Router biên. Các router biên này sẽ đấu ra Internet bên ngoài để cung cấp Internet cho Siêu thị.</w:t>
      </w:r>
    </w:p>
    <w:p w14:paraId="428A9931" w14:textId="2E3C252E" w:rsidR="005702E5" w:rsidRDefault="005702E5" w:rsidP="008015D8">
      <w:pPr>
        <w:pStyle w:val="Tiumccp1"/>
        <w:spacing w:before="240" w:after="240"/>
        <w:outlineLvl w:val="1"/>
      </w:pPr>
      <w:bookmarkStart w:id="15" w:name="_Toc91608840"/>
      <w:r>
        <w:t xml:space="preserve">1.4 Sơ đồ </w:t>
      </w:r>
      <w:r w:rsidR="002B5A77">
        <w:t xml:space="preserve">logic </w:t>
      </w:r>
      <w:r>
        <w:t>minh họa</w:t>
      </w:r>
      <w:bookmarkEnd w:id="15"/>
    </w:p>
    <w:p w14:paraId="28CC594D" w14:textId="6276857C" w:rsidR="005702E5" w:rsidRDefault="0023719E" w:rsidP="00D018FD">
      <w:pPr>
        <w:jc w:val="center"/>
      </w:pPr>
      <w:r w:rsidRPr="0023719E">
        <w:rPr>
          <w:noProof/>
        </w:rPr>
        <w:drawing>
          <wp:inline distT="0" distB="0" distL="0" distR="0" wp14:anchorId="5BEF1C27" wp14:editId="1DB5151F">
            <wp:extent cx="5995798" cy="3154680"/>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98088" cy="3155885"/>
                    </a:xfrm>
                    <a:prstGeom prst="rect">
                      <a:avLst/>
                    </a:prstGeom>
                  </pic:spPr>
                </pic:pic>
              </a:graphicData>
            </a:graphic>
          </wp:inline>
        </w:drawing>
      </w:r>
    </w:p>
    <w:p w14:paraId="77EBD310" w14:textId="77777777" w:rsidR="00066BF5" w:rsidRDefault="00066BF5" w:rsidP="00D018FD">
      <w:pPr>
        <w:jc w:val="center"/>
      </w:pPr>
    </w:p>
    <w:p w14:paraId="499C7A0A" w14:textId="3B77E0A1" w:rsidR="00D25E9D" w:rsidRDefault="00D25E9D" w:rsidP="00D25E9D">
      <w:pPr>
        <w:pStyle w:val="Caption"/>
      </w:pPr>
      <w:bookmarkStart w:id="16" w:name="_Toc91603925"/>
      <w:r>
        <w:t xml:space="preserve">Hình 1. </w:t>
      </w:r>
      <w:r w:rsidR="00DF67BD">
        <w:fldChar w:fldCharType="begin"/>
      </w:r>
      <w:r w:rsidR="00DF67BD">
        <w:instrText xml:space="preserve"> SEQ Hình_1. \* ARABIC</w:instrText>
      </w:r>
      <w:r w:rsidR="00DF67BD">
        <w:instrText xml:space="preserve"> </w:instrText>
      </w:r>
      <w:r w:rsidR="00DF67BD">
        <w:fldChar w:fldCharType="separate"/>
      </w:r>
      <w:r w:rsidR="004E2CF1">
        <w:rPr>
          <w:noProof/>
        </w:rPr>
        <w:t>1</w:t>
      </w:r>
      <w:r w:rsidR="00DF67BD">
        <w:rPr>
          <w:noProof/>
        </w:rPr>
        <w:fldChar w:fldCharType="end"/>
      </w:r>
      <w:r>
        <w:t>: Sơ đồ logic mạng của Siêu thị FAS</w:t>
      </w:r>
      <w:bookmarkEnd w:id="16"/>
    </w:p>
    <w:p w14:paraId="2AE19A4E" w14:textId="6B25F9EE" w:rsidR="00DE5616" w:rsidRDefault="00DE5616" w:rsidP="00E2681A">
      <w:pPr>
        <w:pStyle w:val="Tiumccp1"/>
        <w:spacing w:before="240" w:after="240"/>
        <w:outlineLvl w:val="1"/>
      </w:pPr>
      <w:bookmarkStart w:id="17" w:name="_Toc91608841"/>
      <w:r>
        <w:t xml:space="preserve">1.5 </w:t>
      </w:r>
      <w:r w:rsidR="007C0E0E">
        <w:t>Thông tin c</w:t>
      </w:r>
      <w:r>
        <w:t>ác thiết bị sử dụng</w:t>
      </w:r>
      <w:bookmarkEnd w:id="17"/>
      <w:r>
        <w:t xml:space="preserve"> </w:t>
      </w:r>
    </w:p>
    <w:p w14:paraId="27A9745B" w14:textId="3D49E8CA" w:rsidR="00DE5616" w:rsidRDefault="00401EF4" w:rsidP="00E2681A">
      <w:pPr>
        <w:pStyle w:val="Tiumccp2"/>
        <w:spacing w:before="240" w:after="240"/>
        <w:outlineLvl w:val="2"/>
      </w:pPr>
      <w:bookmarkStart w:id="18" w:name="_Toc91608842"/>
      <w:r>
        <w:t xml:space="preserve">1.5.1 </w:t>
      </w:r>
      <w:r w:rsidRPr="00401EF4">
        <w:t>Router Cisco ISR 4331/K9 4 GB FLASH, 4 GB DRAM</w:t>
      </w:r>
      <w:bookmarkEnd w:id="18"/>
    </w:p>
    <w:p w14:paraId="62AECF9E" w14:textId="254608C9" w:rsidR="00E27918" w:rsidRDefault="00401EF4" w:rsidP="00530826">
      <w:pPr>
        <w:jc w:val="center"/>
      </w:pPr>
      <w:r w:rsidRPr="00401EF4">
        <w:rPr>
          <w:noProof/>
        </w:rPr>
        <w:drawing>
          <wp:inline distT="0" distB="0" distL="0" distR="0" wp14:anchorId="4FD774D4" wp14:editId="7BE778CA">
            <wp:extent cx="3833495" cy="15689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6684" cy="1574353"/>
                    </a:xfrm>
                    <a:prstGeom prst="rect">
                      <a:avLst/>
                    </a:prstGeom>
                  </pic:spPr>
                </pic:pic>
              </a:graphicData>
            </a:graphic>
          </wp:inline>
        </w:drawing>
      </w:r>
    </w:p>
    <w:p w14:paraId="0ACBC716" w14:textId="1DB9D74C" w:rsidR="00DB6639" w:rsidRDefault="00DB6639" w:rsidP="00DB6639">
      <w:pPr>
        <w:pStyle w:val="Caption"/>
      </w:pPr>
      <w:bookmarkStart w:id="19" w:name="_Toc91603926"/>
      <w:r>
        <w:t xml:space="preserve">Hình 1. </w:t>
      </w:r>
      <w:r w:rsidR="00DF67BD">
        <w:fldChar w:fldCharType="begin"/>
      </w:r>
      <w:r w:rsidR="00DF67BD">
        <w:instrText xml:space="preserve"> SEQ Hình_1. \* ARABIC </w:instrText>
      </w:r>
      <w:r w:rsidR="00DF67BD">
        <w:fldChar w:fldCharType="separate"/>
      </w:r>
      <w:r w:rsidR="004E2CF1">
        <w:rPr>
          <w:noProof/>
        </w:rPr>
        <w:t>2</w:t>
      </w:r>
      <w:r w:rsidR="00DF67BD">
        <w:rPr>
          <w:noProof/>
        </w:rPr>
        <w:fldChar w:fldCharType="end"/>
      </w:r>
      <w:r>
        <w:t xml:space="preserve">: </w:t>
      </w:r>
      <w:r w:rsidRPr="00401EF4">
        <w:t>Router Cisco ISR 4331/K9</w:t>
      </w:r>
      <w:bookmarkEnd w:id="19"/>
    </w:p>
    <w:p w14:paraId="172FDAB1" w14:textId="683F30BD" w:rsidR="00401EF4" w:rsidRDefault="008813DD" w:rsidP="00F72150">
      <w:pPr>
        <w:pStyle w:val="Nidungvnbn"/>
      </w:pPr>
      <w:r w:rsidRPr="008813DD">
        <w:lastRenderedPageBreak/>
        <w:t>Cisco ISR4331/K9 Integrated Services Router được trang bị 3 cổng kết nối WAN/LAN, 2 cổng JR45 + 2xSFP, hỗ trợ các vị trí mở rộng 2x NIM+1x SM giúp tăng kh</w:t>
      </w:r>
      <w:r w:rsidR="00BC689A">
        <w:t>ả</w:t>
      </w:r>
      <w:r w:rsidRPr="008813DD">
        <w:t xml:space="preserve"> năng kết nối và mở rộng cho hệ thống mạng. Ngoài ra Cisco ISR4331/K9 còn có thể tích hợp nhiều gói License phù hợp cho t</w:t>
      </w:r>
      <w:r w:rsidR="00F20273">
        <w:t>ừ</w:t>
      </w:r>
      <w:r w:rsidRPr="008813DD">
        <w:t>ng yêu cầu kết nối mang lại giải pháp toàn diện, tiết kiệm chi phí đầu tư cho hệ thống mạng doanh nghiệp</w:t>
      </w:r>
      <w:r w:rsidR="00952552">
        <w:t>.</w:t>
      </w:r>
    </w:p>
    <w:p w14:paraId="0A74E175" w14:textId="2B501ADD" w:rsidR="00DB1E37" w:rsidRPr="00FF6A6F" w:rsidRDefault="00886487" w:rsidP="00886487">
      <w:pPr>
        <w:pStyle w:val="Caption"/>
        <w:rPr>
          <w:b/>
          <w:bCs w:val="0"/>
        </w:rPr>
      </w:pPr>
      <w:bookmarkStart w:id="20" w:name="_Toc91604311"/>
      <w:r w:rsidRPr="00FF6A6F">
        <w:rPr>
          <w:b/>
          <w:bCs w:val="0"/>
        </w:rPr>
        <w:t xml:space="preserve">Bảng 1. </w:t>
      </w:r>
      <w:r w:rsidRPr="00FF6A6F">
        <w:rPr>
          <w:b/>
          <w:bCs w:val="0"/>
        </w:rPr>
        <w:fldChar w:fldCharType="begin"/>
      </w:r>
      <w:r w:rsidRPr="00FF6A6F">
        <w:rPr>
          <w:b/>
          <w:bCs w:val="0"/>
        </w:rPr>
        <w:instrText xml:space="preserve"> SEQ Bảng_1. \* ARABIC </w:instrText>
      </w:r>
      <w:r w:rsidRPr="00FF6A6F">
        <w:rPr>
          <w:b/>
          <w:bCs w:val="0"/>
        </w:rPr>
        <w:fldChar w:fldCharType="separate"/>
      </w:r>
      <w:r w:rsidR="00351D32">
        <w:rPr>
          <w:b/>
          <w:bCs w:val="0"/>
          <w:noProof/>
        </w:rPr>
        <w:t>1</w:t>
      </w:r>
      <w:r w:rsidRPr="00FF6A6F">
        <w:rPr>
          <w:b/>
          <w:bCs w:val="0"/>
        </w:rPr>
        <w:fldChar w:fldCharType="end"/>
      </w:r>
      <w:r w:rsidRPr="00FF6A6F">
        <w:rPr>
          <w:b/>
          <w:bCs w:val="0"/>
        </w:rPr>
        <w:t>: Thông số kỹ thuật Cisco ISR4331/K9</w:t>
      </w:r>
      <w:bookmarkEnd w:id="20"/>
    </w:p>
    <w:tbl>
      <w:tblPr>
        <w:tblStyle w:val="TableGrid"/>
        <w:tblW w:w="0" w:type="auto"/>
        <w:tblLook w:val="04A0" w:firstRow="1" w:lastRow="0" w:firstColumn="1" w:lastColumn="0" w:noHBand="0" w:noVBand="1"/>
      </w:tblPr>
      <w:tblGrid>
        <w:gridCol w:w="5215"/>
        <w:gridCol w:w="3896"/>
      </w:tblGrid>
      <w:tr w:rsidR="008813DD" w14:paraId="2B124649" w14:textId="77777777" w:rsidTr="008813DD">
        <w:tc>
          <w:tcPr>
            <w:tcW w:w="5215" w:type="dxa"/>
          </w:tcPr>
          <w:p w14:paraId="3BA78BCD" w14:textId="40BFA476" w:rsidR="008813DD" w:rsidRDefault="00C90F6F" w:rsidP="00326282">
            <w:pPr>
              <w:pStyle w:val="Nidungvnbn"/>
              <w:ind w:firstLine="72"/>
              <w:jc w:val="left"/>
            </w:pPr>
            <w:r>
              <w:t>Mã sản phẩm</w:t>
            </w:r>
          </w:p>
        </w:tc>
        <w:tc>
          <w:tcPr>
            <w:tcW w:w="3896" w:type="dxa"/>
          </w:tcPr>
          <w:p w14:paraId="25AAF8AA" w14:textId="17918A21" w:rsidR="008813DD" w:rsidRDefault="008813DD" w:rsidP="00326282">
            <w:pPr>
              <w:pStyle w:val="Nidungvnbn"/>
              <w:ind w:firstLine="72"/>
              <w:jc w:val="left"/>
            </w:pPr>
            <w:r>
              <w:t>Cisco ISR4331/K9</w:t>
            </w:r>
          </w:p>
        </w:tc>
      </w:tr>
      <w:tr w:rsidR="008813DD" w14:paraId="023FD8B1" w14:textId="77777777" w:rsidTr="008813DD">
        <w:tc>
          <w:tcPr>
            <w:tcW w:w="5215" w:type="dxa"/>
          </w:tcPr>
          <w:p w14:paraId="771F1EA8" w14:textId="7ECA69D1" w:rsidR="008813DD" w:rsidRDefault="00C90F6F" w:rsidP="00326282">
            <w:pPr>
              <w:pStyle w:val="Nidungvnbn"/>
              <w:ind w:firstLine="72"/>
              <w:jc w:val="left"/>
            </w:pPr>
            <w:r>
              <w:t>Thông lượng</w:t>
            </w:r>
          </w:p>
        </w:tc>
        <w:tc>
          <w:tcPr>
            <w:tcW w:w="3896" w:type="dxa"/>
          </w:tcPr>
          <w:p w14:paraId="7FE7FF73" w14:textId="73442EC7" w:rsidR="008813DD" w:rsidRDefault="008813DD" w:rsidP="00326282">
            <w:pPr>
              <w:pStyle w:val="Nidungvnbn"/>
              <w:ind w:firstLine="72"/>
              <w:jc w:val="left"/>
            </w:pPr>
            <w:r>
              <w:t xml:space="preserve">100 Mbps </w:t>
            </w:r>
            <w:r w:rsidR="00C90F6F">
              <w:t>đến</w:t>
            </w:r>
            <w:r>
              <w:t xml:space="preserve"> 300 Mbps</w:t>
            </w:r>
          </w:p>
        </w:tc>
      </w:tr>
      <w:tr w:rsidR="008813DD" w14:paraId="2DBDDE5D" w14:textId="77777777" w:rsidTr="008813DD">
        <w:tc>
          <w:tcPr>
            <w:tcW w:w="5215" w:type="dxa"/>
          </w:tcPr>
          <w:p w14:paraId="66689FCB" w14:textId="02637F4B" w:rsidR="008813DD" w:rsidRDefault="00C90F6F" w:rsidP="00326282">
            <w:pPr>
              <w:pStyle w:val="Nidungvnbn"/>
              <w:ind w:firstLine="72"/>
              <w:jc w:val="left"/>
            </w:pPr>
            <w:r w:rsidRPr="00C90F6F">
              <w:t>Tổng số cổng WAN hoặc LAN 10/100/1000 trên bo mạch</w:t>
            </w:r>
          </w:p>
        </w:tc>
        <w:tc>
          <w:tcPr>
            <w:tcW w:w="3896" w:type="dxa"/>
          </w:tcPr>
          <w:p w14:paraId="56C71001" w14:textId="1AE7A2B1" w:rsidR="008813DD" w:rsidRDefault="008813DD" w:rsidP="00326282">
            <w:pPr>
              <w:pStyle w:val="Nidungvnbn"/>
              <w:ind w:firstLine="72"/>
              <w:jc w:val="left"/>
            </w:pPr>
            <w:r>
              <w:t>3</w:t>
            </w:r>
          </w:p>
        </w:tc>
      </w:tr>
      <w:tr w:rsidR="008813DD" w14:paraId="7FBE22EF" w14:textId="77777777" w:rsidTr="008813DD">
        <w:tc>
          <w:tcPr>
            <w:tcW w:w="5215" w:type="dxa"/>
          </w:tcPr>
          <w:p w14:paraId="6808741E" w14:textId="0D4AB605" w:rsidR="008813DD" w:rsidRDefault="00C90F6F" w:rsidP="00326282">
            <w:pPr>
              <w:pStyle w:val="Nidungvnbn"/>
              <w:ind w:firstLine="72"/>
              <w:jc w:val="left"/>
            </w:pPr>
            <w:r w:rsidRPr="00C90F6F">
              <w:t>Cổng dựa trên RJ-45</w:t>
            </w:r>
          </w:p>
        </w:tc>
        <w:tc>
          <w:tcPr>
            <w:tcW w:w="3896" w:type="dxa"/>
          </w:tcPr>
          <w:p w14:paraId="275B970A" w14:textId="2585CC0C" w:rsidR="008813DD" w:rsidRDefault="008813DD" w:rsidP="00326282">
            <w:pPr>
              <w:pStyle w:val="Nidungvnbn"/>
              <w:ind w:firstLine="72"/>
              <w:jc w:val="left"/>
            </w:pPr>
            <w:r>
              <w:t>2</w:t>
            </w:r>
          </w:p>
        </w:tc>
      </w:tr>
      <w:tr w:rsidR="008813DD" w14:paraId="55DC7A84" w14:textId="77777777" w:rsidTr="008813DD">
        <w:tc>
          <w:tcPr>
            <w:tcW w:w="5215" w:type="dxa"/>
          </w:tcPr>
          <w:p w14:paraId="3C4F35E4" w14:textId="729F3D89" w:rsidR="008813DD" w:rsidRDefault="00C90F6F" w:rsidP="00326282">
            <w:pPr>
              <w:pStyle w:val="Nidungvnbn"/>
              <w:ind w:firstLine="72"/>
              <w:jc w:val="left"/>
            </w:pPr>
            <w:r w:rsidRPr="00C90F6F">
              <w:t xml:space="preserve">Cổng dựa trên </w:t>
            </w:r>
            <w:r>
              <w:t>SFP</w:t>
            </w:r>
          </w:p>
        </w:tc>
        <w:tc>
          <w:tcPr>
            <w:tcW w:w="3896" w:type="dxa"/>
          </w:tcPr>
          <w:p w14:paraId="45D34A76" w14:textId="2425FEF7" w:rsidR="008813DD" w:rsidRDefault="008813DD" w:rsidP="00326282">
            <w:pPr>
              <w:pStyle w:val="Nidungvnbn"/>
              <w:ind w:firstLine="72"/>
              <w:jc w:val="left"/>
            </w:pPr>
            <w:r>
              <w:t>2</w:t>
            </w:r>
          </w:p>
        </w:tc>
      </w:tr>
      <w:tr w:rsidR="008813DD" w14:paraId="720FE609" w14:textId="77777777" w:rsidTr="008813DD">
        <w:tc>
          <w:tcPr>
            <w:tcW w:w="5215" w:type="dxa"/>
          </w:tcPr>
          <w:p w14:paraId="11125722" w14:textId="4673634D" w:rsidR="008813DD" w:rsidRPr="008813DD" w:rsidRDefault="00C90F6F" w:rsidP="00326282">
            <w:pPr>
              <w:pStyle w:val="Nidungvnbn"/>
              <w:ind w:firstLine="72"/>
              <w:jc w:val="left"/>
            </w:pPr>
            <w:r w:rsidRPr="00C90F6F">
              <w:t>Khe cắm mô-đun dịch vụ nâng cao (SM-X)</w:t>
            </w:r>
          </w:p>
        </w:tc>
        <w:tc>
          <w:tcPr>
            <w:tcW w:w="3896" w:type="dxa"/>
          </w:tcPr>
          <w:p w14:paraId="07A57897" w14:textId="04509C08" w:rsidR="008813DD" w:rsidRDefault="008813DD" w:rsidP="00326282">
            <w:pPr>
              <w:pStyle w:val="Nidungvnbn"/>
              <w:ind w:firstLine="72"/>
              <w:jc w:val="left"/>
            </w:pPr>
            <w:r>
              <w:t>1</w:t>
            </w:r>
          </w:p>
        </w:tc>
      </w:tr>
      <w:tr w:rsidR="008813DD" w14:paraId="0B6AF9E8" w14:textId="77777777" w:rsidTr="008813DD">
        <w:tc>
          <w:tcPr>
            <w:tcW w:w="5215" w:type="dxa"/>
          </w:tcPr>
          <w:p w14:paraId="5CED340E" w14:textId="1CCFF62A" w:rsidR="008813DD" w:rsidRPr="008813DD" w:rsidRDefault="00C90F6F" w:rsidP="00326282">
            <w:pPr>
              <w:pStyle w:val="Nidungvnbn"/>
              <w:ind w:firstLine="72"/>
              <w:jc w:val="left"/>
            </w:pPr>
            <w:r>
              <w:t xml:space="preserve">Khe cắm </w:t>
            </w:r>
            <w:r w:rsidR="008813DD" w:rsidRPr="008813DD">
              <w:t>NIM (Network Interface Modules)</w:t>
            </w:r>
          </w:p>
        </w:tc>
        <w:tc>
          <w:tcPr>
            <w:tcW w:w="3896" w:type="dxa"/>
          </w:tcPr>
          <w:p w14:paraId="12F2E5EA" w14:textId="5866B115" w:rsidR="008813DD" w:rsidRDefault="00B35F19" w:rsidP="00326282">
            <w:pPr>
              <w:pStyle w:val="Nidungvnbn"/>
              <w:ind w:firstLine="72"/>
              <w:jc w:val="left"/>
            </w:pPr>
            <w:r>
              <w:t>2</w:t>
            </w:r>
          </w:p>
        </w:tc>
      </w:tr>
      <w:tr w:rsidR="008813DD" w14:paraId="4DCDBE7C" w14:textId="77777777" w:rsidTr="008813DD">
        <w:tc>
          <w:tcPr>
            <w:tcW w:w="5215" w:type="dxa"/>
          </w:tcPr>
          <w:p w14:paraId="32146F0B" w14:textId="4CBF0021" w:rsidR="008813DD" w:rsidRPr="008813DD" w:rsidRDefault="00C60C66" w:rsidP="00326282">
            <w:pPr>
              <w:pStyle w:val="Nidungvnbn"/>
              <w:ind w:firstLine="72"/>
              <w:jc w:val="left"/>
            </w:pPr>
            <w:r w:rsidRPr="00C60C66">
              <w:t>Khe cắm ISC tích hợp</w:t>
            </w:r>
          </w:p>
        </w:tc>
        <w:tc>
          <w:tcPr>
            <w:tcW w:w="3896" w:type="dxa"/>
          </w:tcPr>
          <w:p w14:paraId="54F4C8F2" w14:textId="1D91CD79" w:rsidR="008813DD" w:rsidRDefault="008813DD" w:rsidP="00326282">
            <w:pPr>
              <w:pStyle w:val="Nidungvnbn"/>
              <w:ind w:firstLine="72"/>
              <w:jc w:val="left"/>
            </w:pPr>
            <w:r>
              <w:t>1</w:t>
            </w:r>
          </w:p>
        </w:tc>
      </w:tr>
      <w:tr w:rsidR="008813DD" w14:paraId="0BC501CE" w14:textId="77777777" w:rsidTr="008813DD">
        <w:tc>
          <w:tcPr>
            <w:tcW w:w="5215" w:type="dxa"/>
          </w:tcPr>
          <w:p w14:paraId="14676FB3" w14:textId="4BDBA8CD" w:rsidR="008813DD" w:rsidRPr="008813DD" w:rsidRDefault="00CC6D55" w:rsidP="00326282">
            <w:pPr>
              <w:pStyle w:val="Nidungvnbn"/>
              <w:ind w:firstLine="72"/>
              <w:jc w:val="left"/>
            </w:pPr>
            <w:r>
              <w:t>Bộ nhớ</w:t>
            </w:r>
          </w:p>
        </w:tc>
        <w:tc>
          <w:tcPr>
            <w:tcW w:w="3896" w:type="dxa"/>
          </w:tcPr>
          <w:p w14:paraId="5F34E86A" w14:textId="597963C7" w:rsidR="008813DD" w:rsidRDefault="00DB1E37" w:rsidP="00326282">
            <w:pPr>
              <w:pStyle w:val="Nidungvnbn"/>
              <w:ind w:firstLine="72"/>
              <w:jc w:val="left"/>
            </w:pPr>
            <w:r w:rsidRPr="00DB1E37">
              <w:t>4 GB (default) / 16 GB (maximum)</w:t>
            </w:r>
          </w:p>
        </w:tc>
      </w:tr>
      <w:tr w:rsidR="00DB1E37" w14:paraId="11A212C9" w14:textId="77777777" w:rsidTr="008813DD">
        <w:tc>
          <w:tcPr>
            <w:tcW w:w="5215" w:type="dxa"/>
          </w:tcPr>
          <w:p w14:paraId="21DEB6C6" w14:textId="7AC4B84F" w:rsidR="00DB1E37" w:rsidRPr="00DB1E37" w:rsidRDefault="00923AF1" w:rsidP="00326282">
            <w:pPr>
              <w:pStyle w:val="Nidungvnbn"/>
              <w:ind w:firstLine="72"/>
              <w:jc w:val="left"/>
            </w:pPr>
            <w:r>
              <w:t xml:space="preserve">Bộ nhớ </w:t>
            </w:r>
            <w:r w:rsidR="00DB1E37" w:rsidRPr="00DB1E37">
              <w:t>Flash</w:t>
            </w:r>
          </w:p>
        </w:tc>
        <w:tc>
          <w:tcPr>
            <w:tcW w:w="3896" w:type="dxa"/>
          </w:tcPr>
          <w:p w14:paraId="78167C0E" w14:textId="39616652" w:rsidR="00DB1E37" w:rsidRPr="00DB1E37" w:rsidRDefault="00DB1E37" w:rsidP="00326282">
            <w:pPr>
              <w:pStyle w:val="Nidungvnbn"/>
              <w:ind w:firstLine="72"/>
              <w:jc w:val="left"/>
            </w:pPr>
            <w:r w:rsidRPr="00DB1E37">
              <w:t>4 GB (default) / 16 GB (maximum)</w:t>
            </w:r>
          </w:p>
        </w:tc>
      </w:tr>
      <w:tr w:rsidR="00DB1E37" w14:paraId="4206DFAF" w14:textId="77777777" w:rsidTr="008813DD">
        <w:tc>
          <w:tcPr>
            <w:tcW w:w="5215" w:type="dxa"/>
          </w:tcPr>
          <w:p w14:paraId="030A3063" w14:textId="7830CB6E" w:rsidR="00DB1E37" w:rsidRPr="00DB1E37" w:rsidRDefault="00C60C66" w:rsidP="00326282">
            <w:pPr>
              <w:pStyle w:val="Nidungvnbn"/>
              <w:ind w:firstLine="72"/>
              <w:jc w:val="left"/>
            </w:pPr>
            <w:r w:rsidRPr="00C60C66">
              <w:t>Tùy chọn cung cấp điện</w:t>
            </w:r>
          </w:p>
        </w:tc>
        <w:tc>
          <w:tcPr>
            <w:tcW w:w="3896" w:type="dxa"/>
          </w:tcPr>
          <w:p w14:paraId="38EEF3AC" w14:textId="54EFC77D" w:rsidR="00DB1E37" w:rsidRPr="00DB1E37" w:rsidRDefault="00DB1E37" w:rsidP="00326282">
            <w:pPr>
              <w:pStyle w:val="Nidungvnbn"/>
              <w:ind w:firstLine="72"/>
              <w:jc w:val="left"/>
            </w:pPr>
            <w:r w:rsidRPr="00DB1E37">
              <w:t>Internal: AC and PoE</w:t>
            </w:r>
          </w:p>
        </w:tc>
      </w:tr>
      <w:tr w:rsidR="00DB1E37" w14:paraId="67BD6BBC" w14:textId="77777777" w:rsidTr="008813DD">
        <w:tc>
          <w:tcPr>
            <w:tcW w:w="5215" w:type="dxa"/>
          </w:tcPr>
          <w:p w14:paraId="49F6A4F7" w14:textId="30687190" w:rsidR="00DB1E37" w:rsidRPr="00DB1E37" w:rsidRDefault="00C60C66" w:rsidP="00326282">
            <w:pPr>
              <w:pStyle w:val="Nidungvnbn"/>
              <w:ind w:firstLine="72"/>
              <w:jc w:val="left"/>
            </w:pPr>
            <w:r w:rsidRPr="00C60C66">
              <w:t>Chiều cao giá đỡ</w:t>
            </w:r>
          </w:p>
        </w:tc>
        <w:tc>
          <w:tcPr>
            <w:tcW w:w="3896" w:type="dxa"/>
          </w:tcPr>
          <w:p w14:paraId="16236A9B" w14:textId="122AE60D" w:rsidR="00DB1E37" w:rsidRPr="00DB1E37" w:rsidRDefault="00DB1E37" w:rsidP="00326282">
            <w:pPr>
              <w:pStyle w:val="Nidungvnbn"/>
              <w:ind w:firstLine="72"/>
              <w:jc w:val="left"/>
            </w:pPr>
            <w:r>
              <w:t>1 RU</w:t>
            </w:r>
          </w:p>
        </w:tc>
      </w:tr>
      <w:tr w:rsidR="00DB1E37" w14:paraId="7402D57C" w14:textId="77777777" w:rsidTr="008813DD">
        <w:tc>
          <w:tcPr>
            <w:tcW w:w="5215" w:type="dxa"/>
          </w:tcPr>
          <w:p w14:paraId="05AE6519" w14:textId="1310F429" w:rsidR="00DB1E37" w:rsidRPr="00DB1E37" w:rsidRDefault="003F5B5F" w:rsidP="00326282">
            <w:pPr>
              <w:pStyle w:val="Nidungvnbn"/>
              <w:ind w:firstLine="72"/>
              <w:jc w:val="left"/>
            </w:pPr>
            <w:r w:rsidRPr="003F5B5F">
              <w:t>Kích thước (Cao x Rộng x Dày)</w:t>
            </w:r>
          </w:p>
        </w:tc>
        <w:tc>
          <w:tcPr>
            <w:tcW w:w="3896" w:type="dxa"/>
          </w:tcPr>
          <w:p w14:paraId="0E692D7D" w14:textId="45F6A522" w:rsidR="00DB1E37" w:rsidRDefault="00DB1E37" w:rsidP="00326282">
            <w:pPr>
              <w:pStyle w:val="Nidungvnbn"/>
              <w:ind w:firstLine="72"/>
              <w:jc w:val="left"/>
            </w:pPr>
            <w:r w:rsidRPr="00DB1E37">
              <w:t>44.45 x 438.15 x 438.15 mm</w:t>
            </w:r>
          </w:p>
        </w:tc>
      </w:tr>
      <w:tr w:rsidR="00DB1E37" w14:paraId="2313CD7C" w14:textId="77777777" w:rsidTr="008813DD">
        <w:tc>
          <w:tcPr>
            <w:tcW w:w="5215" w:type="dxa"/>
          </w:tcPr>
          <w:p w14:paraId="18070544" w14:textId="465D215B" w:rsidR="00DB1E37" w:rsidRPr="00DB1E37" w:rsidRDefault="00CC6D55" w:rsidP="00326282">
            <w:pPr>
              <w:pStyle w:val="Nidungvnbn"/>
              <w:ind w:firstLine="72"/>
              <w:jc w:val="left"/>
            </w:pPr>
            <w:r>
              <w:t>Trọng lượng</w:t>
            </w:r>
          </w:p>
        </w:tc>
        <w:tc>
          <w:tcPr>
            <w:tcW w:w="3896" w:type="dxa"/>
          </w:tcPr>
          <w:p w14:paraId="6061CD74" w14:textId="43FD8B60" w:rsidR="00DB1E37" w:rsidRPr="00DB1E37" w:rsidRDefault="00DB1E37" w:rsidP="00326282">
            <w:pPr>
              <w:pStyle w:val="Nidungvnbn"/>
              <w:ind w:firstLine="72"/>
              <w:jc w:val="left"/>
            </w:pPr>
            <w:r>
              <w:t>12.96 Kg</w:t>
            </w:r>
          </w:p>
        </w:tc>
      </w:tr>
    </w:tbl>
    <w:p w14:paraId="24E3F9B2" w14:textId="4ECEFE01" w:rsidR="008813DD" w:rsidRPr="00C606BC" w:rsidRDefault="008813DD" w:rsidP="00C606BC"/>
    <w:p w14:paraId="2F1D5975" w14:textId="781F76FB" w:rsidR="00D74AAF" w:rsidRDefault="00D74AAF" w:rsidP="00FE1ECD">
      <w:pPr>
        <w:pStyle w:val="Tiumccp2"/>
        <w:spacing w:before="240" w:after="240"/>
        <w:outlineLvl w:val="2"/>
      </w:pPr>
      <w:bookmarkStart w:id="21" w:name="_Toc91608843"/>
      <w:r>
        <w:t xml:space="preserve">1.5.2 </w:t>
      </w:r>
      <w:r w:rsidR="00EB4194" w:rsidRPr="00EB4194">
        <w:t>Switch C</w:t>
      </w:r>
      <w:r w:rsidR="001D5A63">
        <w:t>isco</w:t>
      </w:r>
      <w:r w:rsidR="00EB4194" w:rsidRPr="00EB4194">
        <w:t xml:space="preserve"> Catalyst 3560 WS-C3560V2-24PS-S</w:t>
      </w:r>
      <w:bookmarkEnd w:id="21"/>
    </w:p>
    <w:p w14:paraId="4520F790" w14:textId="0984F911" w:rsidR="00223C10" w:rsidRDefault="006C2448" w:rsidP="002B1E81">
      <w:pPr>
        <w:jc w:val="center"/>
      </w:pPr>
      <w:r w:rsidRPr="006C2448">
        <w:rPr>
          <w:noProof/>
        </w:rPr>
        <w:lastRenderedPageBreak/>
        <w:drawing>
          <wp:inline distT="0" distB="0" distL="0" distR="0" wp14:anchorId="39E7CE62" wp14:editId="02797565">
            <wp:extent cx="4831715" cy="1353474"/>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1466" cy="1356206"/>
                    </a:xfrm>
                    <a:prstGeom prst="rect">
                      <a:avLst/>
                    </a:prstGeom>
                  </pic:spPr>
                </pic:pic>
              </a:graphicData>
            </a:graphic>
          </wp:inline>
        </w:drawing>
      </w:r>
    </w:p>
    <w:p w14:paraId="4D53ABCF" w14:textId="545F77FC" w:rsidR="002B1E81" w:rsidRPr="002C3D0E" w:rsidRDefault="002B1E81" w:rsidP="002B1E81">
      <w:pPr>
        <w:pStyle w:val="Caption"/>
        <w:rPr>
          <w:sz w:val="24"/>
          <w:szCs w:val="24"/>
        </w:rPr>
      </w:pPr>
      <w:bookmarkStart w:id="22" w:name="_Toc91603927"/>
      <w:r>
        <w:t xml:space="preserve">Hình 1. </w:t>
      </w:r>
      <w:r w:rsidR="00DF67BD">
        <w:fldChar w:fldCharType="begin"/>
      </w:r>
      <w:r w:rsidR="00DF67BD">
        <w:instrText xml:space="preserve"> SEQ Hình_1. \* ARABIC </w:instrText>
      </w:r>
      <w:r w:rsidR="00DF67BD">
        <w:fldChar w:fldCharType="separate"/>
      </w:r>
      <w:r w:rsidR="004E2CF1">
        <w:rPr>
          <w:noProof/>
        </w:rPr>
        <w:t>3</w:t>
      </w:r>
      <w:r w:rsidR="00DF67BD">
        <w:rPr>
          <w:noProof/>
        </w:rPr>
        <w:fldChar w:fldCharType="end"/>
      </w:r>
      <w:r>
        <w:t xml:space="preserve">: </w:t>
      </w:r>
      <w:r w:rsidRPr="00EB4194">
        <w:t>Switch C</w:t>
      </w:r>
      <w:r>
        <w:t>isco</w:t>
      </w:r>
      <w:r w:rsidRPr="00EB4194">
        <w:t xml:space="preserve"> 3560 WS-C3560V2-24PS-S</w:t>
      </w:r>
      <w:bookmarkEnd w:id="22"/>
    </w:p>
    <w:p w14:paraId="0191D480" w14:textId="2FEB5515" w:rsidR="00B366F7" w:rsidRDefault="00B366F7" w:rsidP="008A1507">
      <w:pPr>
        <w:pStyle w:val="Nidungvnbn"/>
      </w:pPr>
      <w:r>
        <w:t>Switch</w:t>
      </w:r>
      <w:r w:rsidRPr="00B366F7">
        <w:t xml:space="preserve"> Cisco Catalyst 3560V2 Series WS-C3560V2-24PS-S là bộ chuyển mạch Ethernet nhanh </w:t>
      </w:r>
      <w:r>
        <w:t>Layer</w:t>
      </w:r>
      <w:r w:rsidRPr="00B366F7">
        <w:t xml:space="preserve"> 3 tiết kiệm năng lượng thế hệ tiếp theo. Thiết bị chuyển mạch 3560V2 này hỗ trợ công nghệ Cisco EnergyWise, cho phép các công ty đo lường và quản lý mức tiêu thụ điện năng của cơ sở hạ tầng mạng và các thiết bị kết nối mạng, do đó giảm chi phí năng lượng và lượng khí thải carbon của </w:t>
      </w:r>
      <w:r w:rsidR="009C0AAA">
        <w:t>nó</w:t>
      </w:r>
      <w:r w:rsidRPr="00B366F7">
        <w:t>. Thiết bị chuyển mạch Cisco Catalyst 3560V2 Series tiêu thụ ít điện năng hơn so với các sản phẩm tiền nhiệm và</w:t>
      </w:r>
      <w:r w:rsidR="001140CC">
        <w:t xml:space="preserve"> là</w:t>
      </w:r>
      <w:r w:rsidRPr="00B366F7">
        <w:t xml:space="preserve"> </w:t>
      </w:r>
      <w:r w:rsidR="001140CC">
        <w:t xml:space="preserve">Layer switch </w:t>
      </w:r>
      <w:r w:rsidRPr="00B366F7">
        <w:t>lý tưởng cho môi trường doanh nghiệp</w:t>
      </w:r>
      <w:r w:rsidR="00A453BF">
        <w:t xml:space="preserve">, </w:t>
      </w:r>
      <w:r w:rsidRPr="00B366F7">
        <w:t xml:space="preserve">văn </w:t>
      </w:r>
      <w:r w:rsidR="00A453BF">
        <w:t>phòng. V</w:t>
      </w:r>
      <w:r w:rsidRPr="00B366F7">
        <w:t>ì nó tối đa hóa năng suất bằng cách cho phép một mạng thống nhất cho dữ liệu, thoại và video.</w:t>
      </w:r>
    </w:p>
    <w:p w14:paraId="2CB40819" w14:textId="783A9E60" w:rsidR="00D2682D" w:rsidRDefault="00D2682D" w:rsidP="008678A6">
      <w:pPr>
        <w:pStyle w:val="Nidungvnbn"/>
        <w:numPr>
          <w:ilvl w:val="0"/>
          <w:numId w:val="9"/>
        </w:numPr>
      </w:pPr>
      <w:r w:rsidRPr="00D2682D">
        <w:t>24 cổng Ethernet 10/100 và 2 cổng Gigabit Ethernet dựa trên SFP</w:t>
      </w:r>
    </w:p>
    <w:p w14:paraId="7BDAB179" w14:textId="17B6ECB0" w:rsidR="00D2682D" w:rsidRDefault="00D2682D" w:rsidP="008678A6">
      <w:pPr>
        <w:pStyle w:val="Nidungvnbn"/>
        <w:numPr>
          <w:ilvl w:val="0"/>
          <w:numId w:val="9"/>
        </w:numPr>
      </w:pPr>
      <w:r w:rsidRPr="00D2682D">
        <w:t>370W khả dụng cho PoE, cho phép 15,4W cho tất cả các cổng</w:t>
      </w:r>
    </w:p>
    <w:p w14:paraId="5FA2C931" w14:textId="4133D48F" w:rsidR="00D2682D" w:rsidRDefault="00D2682D" w:rsidP="008678A6">
      <w:pPr>
        <w:pStyle w:val="Nidungvnbn"/>
        <w:numPr>
          <w:ilvl w:val="0"/>
          <w:numId w:val="9"/>
        </w:numPr>
      </w:pPr>
      <w:r w:rsidRPr="00D2682D">
        <w:t>Cấu hình cố định 1RU, multilayer switch</w:t>
      </w:r>
    </w:p>
    <w:p w14:paraId="7C6E4B1C" w14:textId="7C38E992" w:rsidR="00D2682D" w:rsidRDefault="00D2682D" w:rsidP="008678A6">
      <w:pPr>
        <w:pStyle w:val="Nidungvnbn"/>
        <w:numPr>
          <w:ilvl w:val="0"/>
          <w:numId w:val="9"/>
        </w:numPr>
      </w:pPr>
      <w:r>
        <w:t>IPv6</w:t>
      </w:r>
    </w:p>
    <w:p w14:paraId="2E658A70" w14:textId="63DE36D2" w:rsidR="00D2682D" w:rsidRDefault="00D2682D" w:rsidP="008678A6">
      <w:pPr>
        <w:pStyle w:val="Nidungvnbn"/>
        <w:numPr>
          <w:ilvl w:val="0"/>
          <w:numId w:val="9"/>
        </w:numPr>
      </w:pPr>
      <w:r w:rsidRPr="00D2682D">
        <w:t>Bộ tính năng phần mềm IP Base</w:t>
      </w:r>
    </w:p>
    <w:p w14:paraId="5EEA119F" w14:textId="5C0FF2A1" w:rsidR="00EA6654" w:rsidRPr="00A824A6" w:rsidRDefault="00F87A7F" w:rsidP="00F87A7F">
      <w:pPr>
        <w:pStyle w:val="Caption"/>
        <w:rPr>
          <w:b/>
          <w:bCs w:val="0"/>
        </w:rPr>
      </w:pPr>
      <w:bookmarkStart w:id="23" w:name="_Toc91604312"/>
      <w:r w:rsidRPr="00A824A6">
        <w:rPr>
          <w:b/>
          <w:bCs w:val="0"/>
        </w:rPr>
        <w:t xml:space="preserve">Bảng 1. </w:t>
      </w:r>
      <w:r w:rsidRPr="00A824A6">
        <w:rPr>
          <w:b/>
          <w:bCs w:val="0"/>
        </w:rPr>
        <w:fldChar w:fldCharType="begin"/>
      </w:r>
      <w:r w:rsidRPr="00A824A6">
        <w:rPr>
          <w:b/>
          <w:bCs w:val="0"/>
        </w:rPr>
        <w:instrText xml:space="preserve"> SEQ Bảng_1. \* ARABIC </w:instrText>
      </w:r>
      <w:r w:rsidRPr="00A824A6">
        <w:rPr>
          <w:b/>
          <w:bCs w:val="0"/>
        </w:rPr>
        <w:fldChar w:fldCharType="separate"/>
      </w:r>
      <w:r w:rsidR="00351D32">
        <w:rPr>
          <w:b/>
          <w:bCs w:val="0"/>
          <w:noProof/>
        </w:rPr>
        <w:t>2</w:t>
      </w:r>
      <w:r w:rsidRPr="00A824A6">
        <w:rPr>
          <w:b/>
          <w:bCs w:val="0"/>
        </w:rPr>
        <w:fldChar w:fldCharType="end"/>
      </w:r>
      <w:r w:rsidRPr="00A824A6">
        <w:rPr>
          <w:b/>
          <w:bCs w:val="0"/>
        </w:rPr>
        <w:t>: Thông số kỹ thuật Cisco Switch WS-C3560V2-24PS-S</w:t>
      </w:r>
      <w:bookmarkEnd w:id="23"/>
    </w:p>
    <w:tbl>
      <w:tblPr>
        <w:tblStyle w:val="TableGrid"/>
        <w:tblW w:w="0" w:type="auto"/>
        <w:tblLook w:val="04A0" w:firstRow="1" w:lastRow="0" w:firstColumn="1" w:lastColumn="0" w:noHBand="0" w:noVBand="1"/>
      </w:tblPr>
      <w:tblGrid>
        <w:gridCol w:w="3595"/>
        <w:gridCol w:w="5516"/>
      </w:tblGrid>
      <w:tr w:rsidR="00D2682D" w14:paraId="29E85A21" w14:textId="77777777" w:rsidTr="004B622F">
        <w:tc>
          <w:tcPr>
            <w:tcW w:w="3595" w:type="dxa"/>
          </w:tcPr>
          <w:p w14:paraId="51E6DBA4" w14:textId="0F83EEA2" w:rsidR="00D2682D" w:rsidRDefault="00D2682D" w:rsidP="0052143C">
            <w:pPr>
              <w:pStyle w:val="Nidungvnbn"/>
              <w:ind w:firstLine="72"/>
              <w:jc w:val="left"/>
            </w:pPr>
            <w:r>
              <w:t>Nhà sản xuất</w:t>
            </w:r>
          </w:p>
        </w:tc>
        <w:tc>
          <w:tcPr>
            <w:tcW w:w="5516" w:type="dxa"/>
          </w:tcPr>
          <w:p w14:paraId="2085039D" w14:textId="2377702F" w:rsidR="00D2682D" w:rsidRDefault="00D2682D" w:rsidP="0052143C">
            <w:pPr>
              <w:pStyle w:val="Nidungvnbn"/>
              <w:ind w:firstLine="72"/>
              <w:jc w:val="left"/>
            </w:pPr>
            <w:r>
              <w:t>Cisco System, Inc</w:t>
            </w:r>
          </w:p>
        </w:tc>
      </w:tr>
      <w:tr w:rsidR="00D2682D" w14:paraId="75A63279" w14:textId="77777777" w:rsidTr="004B622F">
        <w:tc>
          <w:tcPr>
            <w:tcW w:w="3595" w:type="dxa"/>
          </w:tcPr>
          <w:p w14:paraId="51D67163" w14:textId="0EF1B02D" w:rsidR="00D2682D" w:rsidRDefault="00D2682D" w:rsidP="0052143C">
            <w:pPr>
              <w:pStyle w:val="Nidungvnbn"/>
              <w:ind w:firstLine="72"/>
              <w:jc w:val="left"/>
            </w:pPr>
            <w:r>
              <w:t>Số linh kiện của nhà sản xuất</w:t>
            </w:r>
          </w:p>
        </w:tc>
        <w:tc>
          <w:tcPr>
            <w:tcW w:w="5516" w:type="dxa"/>
          </w:tcPr>
          <w:p w14:paraId="2AC8D528" w14:textId="0F2DC0CC" w:rsidR="00D2682D" w:rsidRDefault="00D2682D" w:rsidP="0052143C">
            <w:pPr>
              <w:pStyle w:val="Nidungvnbn"/>
              <w:ind w:firstLine="72"/>
              <w:jc w:val="left"/>
            </w:pPr>
            <w:r w:rsidRPr="00D2682D">
              <w:t>WS-C3560V2-24PS-S</w:t>
            </w:r>
          </w:p>
        </w:tc>
      </w:tr>
      <w:tr w:rsidR="00D2682D" w14:paraId="0D247F8C" w14:textId="77777777" w:rsidTr="004B622F">
        <w:tc>
          <w:tcPr>
            <w:tcW w:w="3595" w:type="dxa"/>
          </w:tcPr>
          <w:p w14:paraId="03EB4F16" w14:textId="5A42F77E" w:rsidR="00D2682D" w:rsidRDefault="00A25EFD" w:rsidP="0052143C">
            <w:pPr>
              <w:pStyle w:val="Nidungvnbn"/>
              <w:ind w:firstLine="72"/>
              <w:jc w:val="left"/>
            </w:pPr>
            <w:r>
              <w:t>Loại sản phẩm</w:t>
            </w:r>
          </w:p>
        </w:tc>
        <w:tc>
          <w:tcPr>
            <w:tcW w:w="5516" w:type="dxa"/>
          </w:tcPr>
          <w:p w14:paraId="7545ADAB" w14:textId="3B363B24" w:rsidR="00D2682D" w:rsidRDefault="00A25EFD" w:rsidP="0052143C">
            <w:pPr>
              <w:pStyle w:val="Nidungvnbn"/>
              <w:ind w:firstLine="72"/>
              <w:jc w:val="left"/>
            </w:pPr>
            <w:r w:rsidRPr="00A25EFD">
              <w:t>Rack mountable - 1U</w:t>
            </w:r>
          </w:p>
        </w:tc>
      </w:tr>
      <w:tr w:rsidR="00D2682D" w14:paraId="686046D4" w14:textId="77777777" w:rsidTr="004B622F">
        <w:tc>
          <w:tcPr>
            <w:tcW w:w="3595" w:type="dxa"/>
          </w:tcPr>
          <w:p w14:paraId="4C3DCC3D" w14:textId="4633FFBF" w:rsidR="00D2682D" w:rsidRDefault="00A25EFD" w:rsidP="0052143C">
            <w:pPr>
              <w:pStyle w:val="Nidungvnbn"/>
              <w:ind w:firstLine="72"/>
              <w:jc w:val="left"/>
            </w:pPr>
            <w:r>
              <w:t>Switch Ports</w:t>
            </w:r>
          </w:p>
        </w:tc>
        <w:tc>
          <w:tcPr>
            <w:tcW w:w="5516" w:type="dxa"/>
          </w:tcPr>
          <w:p w14:paraId="79D12AB4" w14:textId="349A632A" w:rsidR="00D2682D" w:rsidRDefault="00A25EFD" w:rsidP="0052143C">
            <w:pPr>
              <w:pStyle w:val="Nidungvnbn"/>
              <w:ind w:firstLine="72"/>
              <w:jc w:val="left"/>
            </w:pPr>
            <w:r w:rsidRPr="00A25EFD">
              <w:t>24 x 10/100 + 2 x SFP</w:t>
            </w:r>
          </w:p>
        </w:tc>
      </w:tr>
      <w:tr w:rsidR="00D2682D" w14:paraId="29E28DE0" w14:textId="77777777" w:rsidTr="004B622F">
        <w:tc>
          <w:tcPr>
            <w:tcW w:w="3595" w:type="dxa"/>
          </w:tcPr>
          <w:p w14:paraId="508A3491" w14:textId="3FA43A36" w:rsidR="00D2682D" w:rsidRDefault="00A25EFD" w:rsidP="0052143C">
            <w:pPr>
              <w:pStyle w:val="Nidungvnbn"/>
              <w:ind w:firstLine="72"/>
              <w:jc w:val="left"/>
            </w:pPr>
            <w:r w:rsidRPr="00A25EFD">
              <w:t>Power Over Ethernet (PoE)</w:t>
            </w:r>
          </w:p>
        </w:tc>
        <w:tc>
          <w:tcPr>
            <w:tcW w:w="5516" w:type="dxa"/>
          </w:tcPr>
          <w:p w14:paraId="610F7AB0" w14:textId="6A868438" w:rsidR="00D2682D" w:rsidRDefault="00A25EFD" w:rsidP="0052143C">
            <w:pPr>
              <w:pStyle w:val="Nidungvnbn"/>
              <w:ind w:firstLine="72"/>
              <w:jc w:val="left"/>
            </w:pPr>
            <w:r>
              <w:t>Có</w:t>
            </w:r>
          </w:p>
        </w:tc>
      </w:tr>
      <w:tr w:rsidR="00D2682D" w14:paraId="0A2B343E" w14:textId="77777777" w:rsidTr="004B622F">
        <w:tc>
          <w:tcPr>
            <w:tcW w:w="3595" w:type="dxa"/>
          </w:tcPr>
          <w:p w14:paraId="73699F57" w14:textId="05C1499B" w:rsidR="00D2682D" w:rsidRDefault="00A25EFD" w:rsidP="0052143C">
            <w:pPr>
              <w:pStyle w:val="Nidungvnbn"/>
              <w:ind w:firstLine="72"/>
              <w:jc w:val="left"/>
            </w:pPr>
            <w:r w:rsidRPr="00A25EFD">
              <w:t>Kích thước bảng địa chỉ MAC</w:t>
            </w:r>
          </w:p>
        </w:tc>
        <w:tc>
          <w:tcPr>
            <w:tcW w:w="5516" w:type="dxa"/>
          </w:tcPr>
          <w:p w14:paraId="3612CC0F" w14:textId="4D44EB2F" w:rsidR="00D2682D" w:rsidRDefault="00A25EFD" w:rsidP="0052143C">
            <w:pPr>
              <w:pStyle w:val="Nidungvnbn"/>
              <w:ind w:firstLine="72"/>
              <w:jc w:val="left"/>
            </w:pPr>
            <w:r>
              <w:t>12k mục</w:t>
            </w:r>
          </w:p>
        </w:tc>
      </w:tr>
      <w:tr w:rsidR="00A25EFD" w14:paraId="7D4DA6E8" w14:textId="77777777" w:rsidTr="004B622F">
        <w:tc>
          <w:tcPr>
            <w:tcW w:w="3595" w:type="dxa"/>
          </w:tcPr>
          <w:p w14:paraId="2398605D" w14:textId="14AF448B" w:rsidR="00A25EFD" w:rsidRPr="00A25EFD" w:rsidRDefault="00A25EFD" w:rsidP="0052143C">
            <w:pPr>
              <w:pStyle w:val="Nidungvnbn"/>
              <w:ind w:firstLine="72"/>
              <w:jc w:val="left"/>
            </w:pPr>
            <w:r>
              <w:lastRenderedPageBreak/>
              <w:t>Giao thức định tuyến</w:t>
            </w:r>
          </w:p>
        </w:tc>
        <w:tc>
          <w:tcPr>
            <w:tcW w:w="5516" w:type="dxa"/>
          </w:tcPr>
          <w:p w14:paraId="27B59CD0" w14:textId="5B485C63" w:rsidR="00A25EFD" w:rsidRDefault="00A25EFD" w:rsidP="0052143C">
            <w:pPr>
              <w:pStyle w:val="Nidungvnbn"/>
              <w:ind w:firstLine="72"/>
              <w:jc w:val="left"/>
            </w:pPr>
            <w:r w:rsidRPr="00A25EFD">
              <w:t>RIP-1, RIP-2, static IP routing</w:t>
            </w:r>
          </w:p>
        </w:tc>
      </w:tr>
      <w:tr w:rsidR="00A25EFD" w14:paraId="64DF5471" w14:textId="77777777" w:rsidTr="004B622F">
        <w:tc>
          <w:tcPr>
            <w:tcW w:w="3595" w:type="dxa"/>
          </w:tcPr>
          <w:p w14:paraId="66203E93" w14:textId="2F7EDE87" w:rsidR="00A25EFD" w:rsidRDefault="00A25EFD" w:rsidP="0052143C">
            <w:pPr>
              <w:pStyle w:val="Nidungvnbn"/>
              <w:ind w:firstLine="72"/>
              <w:jc w:val="left"/>
            </w:pPr>
            <w:r>
              <w:t>Giao thức quản lý từ xa</w:t>
            </w:r>
          </w:p>
        </w:tc>
        <w:tc>
          <w:tcPr>
            <w:tcW w:w="5516" w:type="dxa"/>
          </w:tcPr>
          <w:p w14:paraId="7E0D721A" w14:textId="2B09305F" w:rsidR="00A25EFD" w:rsidRPr="00A25EFD" w:rsidRDefault="00A25EFD" w:rsidP="0052143C">
            <w:pPr>
              <w:pStyle w:val="Nidungvnbn"/>
              <w:ind w:firstLine="72"/>
              <w:jc w:val="left"/>
            </w:pPr>
            <w:r w:rsidRPr="00A25EFD">
              <w:t>SNMP 1, RMON 1, RMON 2, RMON 3, RMON 9, Telnet, SNMP 3, SNMP 2c</w:t>
            </w:r>
          </w:p>
        </w:tc>
      </w:tr>
      <w:tr w:rsidR="00A25EFD" w14:paraId="0184063A" w14:textId="77777777" w:rsidTr="004B622F">
        <w:tc>
          <w:tcPr>
            <w:tcW w:w="3595" w:type="dxa"/>
          </w:tcPr>
          <w:p w14:paraId="6AF566AE" w14:textId="2795FB5F" w:rsidR="00A25EFD" w:rsidRDefault="00A25EFD" w:rsidP="0052143C">
            <w:pPr>
              <w:pStyle w:val="Nidungvnbn"/>
              <w:ind w:firstLine="72"/>
              <w:jc w:val="left"/>
            </w:pPr>
            <w:r>
              <w:t>Phương pháp xác thực</w:t>
            </w:r>
          </w:p>
        </w:tc>
        <w:tc>
          <w:tcPr>
            <w:tcW w:w="5516" w:type="dxa"/>
          </w:tcPr>
          <w:p w14:paraId="637102C4" w14:textId="428794DD" w:rsidR="00A25EFD" w:rsidRPr="00A25EFD" w:rsidRDefault="00381EE3" w:rsidP="0052143C">
            <w:pPr>
              <w:pStyle w:val="Nidungvnbn"/>
              <w:ind w:firstLine="72"/>
              <w:jc w:val="left"/>
            </w:pPr>
            <w:r w:rsidRPr="00381EE3">
              <w:t>Kerberos, RADIUS, TACACS +, Secure Shell v.2 (SSH2)</w:t>
            </w:r>
          </w:p>
        </w:tc>
      </w:tr>
      <w:tr w:rsidR="00381EE3" w14:paraId="54A782C7" w14:textId="77777777" w:rsidTr="004B622F">
        <w:tc>
          <w:tcPr>
            <w:tcW w:w="3595" w:type="dxa"/>
          </w:tcPr>
          <w:p w14:paraId="46EB18C1" w14:textId="4B009FFD" w:rsidR="00381EE3" w:rsidRDefault="00381EE3" w:rsidP="0052143C">
            <w:pPr>
              <w:pStyle w:val="Nidungvnbn"/>
              <w:ind w:firstLine="72"/>
              <w:jc w:val="left"/>
            </w:pPr>
            <w:r>
              <w:t>Đặc trưng</w:t>
            </w:r>
          </w:p>
        </w:tc>
        <w:tc>
          <w:tcPr>
            <w:tcW w:w="5516" w:type="dxa"/>
          </w:tcPr>
          <w:p w14:paraId="442182E6" w14:textId="50256449" w:rsidR="00381EE3" w:rsidRPr="00381EE3" w:rsidRDefault="00292E79" w:rsidP="0052143C">
            <w:pPr>
              <w:pStyle w:val="Nidungvnbn"/>
              <w:ind w:firstLine="72"/>
              <w:jc w:val="left"/>
            </w:pPr>
            <w:r w:rsidRPr="00292E79">
              <w:t xml:space="preserve">Chuyển mạch </w:t>
            </w:r>
            <w:r>
              <w:t>layer</w:t>
            </w:r>
            <w:r w:rsidRPr="00292E79">
              <w:t xml:space="preserve"> 3, tự động cảm biến trên mỗi thiết bị, hỗ trợ DHCP, tự động thương lượng, cân bằng tải, hỗ trợ VLAN, tự động liên kết lên (tự động MDI / MDI-X), IGMP snooping, Hệ thống phát hiện xâm nhập (IDS), lọc địa chỉ MAC, IPv6 hỗ trợ, hỗ trợ Spanning Tree Protocol (STP), hỗ trợ DHCP snooping, Dynamic Trunking Protocol (DTP), hỗ trợ Port Aggregation Protocol (PAgP), hỗ trợ Trivial File Transfer Protocol (TFTP), hỗ trợ Access Control List (ACL), Chất lượng dịch vụ ( QoS), hỗ trợ</w:t>
            </w:r>
            <w:r>
              <w:t xml:space="preserve"> </w:t>
            </w:r>
            <w:r w:rsidRPr="00292E79">
              <w:t>Jumbo</w:t>
            </w:r>
            <w:r>
              <w:t xml:space="preserve"> Frames</w:t>
            </w:r>
            <w:r w:rsidRPr="00292E79">
              <w:t>, Kiểm tra ARP động (DAI), Đo phản xạ miền thời gian (TDR)</w:t>
            </w:r>
          </w:p>
        </w:tc>
      </w:tr>
      <w:tr w:rsidR="00292E79" w14:paraId="790A8EB5" w14:textId="77777777" w:rsidTr="004B622F">
        <w:tc>
          <w:tcPr>
            <w:tcW w:w="3595" w:type="dxa"/>
          </w:tcPr>
          <w:p w14:paraId="465805BA" w14:textId="038BED53" w:rsidR="00292E79" w:rsidRDefault="00292E79" w:rsidP="0052143C">
            <w:pPr>
              <w:pStyle w:val="Nidungvnbn"/>
              <w:ind w:firstLine="72"/>
              <w:jc w:val="left"/>
            </w:pPr>
            <w:r>
              <w:t>Tiêu chuẩn tuân thủ</w:t>
            </w:r>
          </w:p>
        </w:tc>
        <w:tc>
          <w:tcPr>
            <w:tcW w:w="5516" w:type="dxa"/>
          </w:tcPr>
          <w:p w14:paraId="39E09D97" w14:textId="692BB536" w:rsidR="00292E79" w:rsidRPr="00292E79" w:rsidRDefault="00292E79" w:rsidP="0052143C">
            <w:pPr>
              <w:pStyle w:val="Nidungvnbn"/>
              <w:ind w:firstLine="72"/>
              <w:jc w:val="left"/>
            </w:pPr>
            <w:r w:rsidRPr="00292E79">
              <w:t>IEEE 802.3, IEEE 802.3u, IEEE 802.3z, IEEE 802.1D, IEEE 802.1Q, IEEE 802.3ab, IEEE 802.1p, IEEE 802.3af, IEEE 802.3x, IEEE 802.3ad (LACP), IEEE 802.1w, IEEE 802.1x, IEEE 802.1s</w:t>
            </w:r>
          </w:p>
        </w:tc>
      </w:tr>
      <w:tr w:rsidR="00292E79" w14:paraId="448692E3" w14:textId="77777777" w:rsidTr="004B622F">
        <w:tc>
          <w:tcPr>
            <w:tcW w:w="3595" w:type="dxa"/>
          </w:tcPr>
          <w:p w14:paraId="3160BB63" w14:textId="4B3AA373" w:rsidR="00292E79" w:rsidRDefault="00292E79" w:rsidP="0052143C">
            <w:pPr>
              <w:pStyle w:val="Nidungvnbn"/>
              <w:ind w:firstLine="72"/>
              <w:jc w:val="left"/>
            </w:pPr>
            <w:r>
              <w:t>Flash Memory</w:t>
            </w:r>
          </w:p>
        </w:tc>
        <w:tc>
          <w:tcPr>
            <w:tcW w:w="5516" w:type="dxa"/>
          </w:tcPr>
          <w:p w14:paraId="6701A0E6" w14:textId="1FDF655F" w:rsidR="00292E79" w:rsidRPr="00292E79" w:rsidRDefault="00292E79" w:rsidP="0052143C">
            <w:pPr>
              <w:pStyle w:val="Nidungvnbn"/>
              <w:ind w:firstLine="72"/>
              <w:jc w:val="left"/>
            </w:pPr>
            <w:r>
              <w:t>32 MB Flash</w:t>
            </w:r>
          </w:p>
        </w:tc>
      </w:tr>
      <w:tr w:rsidR="00292E79" w14:paraId="6C6BC5A3" w14:textId="77777777" w:rsidTr="004B622F">
        <w:tc>
          <w:tcPr>
            <w:tcW w:w="3595" w:type="dxa"/>
          </w:tcPr>
          <w:p w14:paraId="74C53459" w14:textId="28C503AB" w:rsidR="00292E79" w:rsidRDefault="00292E79" w:rsidP="0052143C">
            <w:pPr>
              <w:pStyle w:val="Nidungvnbn"/>
              <w:ind w:firstLine="72"/>
              <w:jc w:val="left"/>
            </w:pPr>
            <w:r>
              <w:t>Đèn Led báo trạng thái</w:t>
            </w:r>
          </w:p>
        </w:tc>
        <w:tc>
          <w:tcPr>
            <w:tcW w:w="5516" w:type="dxa"/>
          </w:tcPr>
          <w:p w14:paraId="4C762B66" w14:textId="0B45E37D" w:rsidR="00292E79" w:rsidRDefault="00292E79" w:rsidP="0052143C">
            <w:pPr>
              <w:pStyle w:val="Nidungvnbn"/>
              <w:ind w:firstLine="72"/>
              <w:jc w:val="left"/>
            </w:pPr>
            <w:r w:rsidRPr="00292E79">
              <w:t>Trạng thái cổng, hoạt động liên kết, tốc độ truyền cổng, chế độ cổng</w:t>
            </w:r>
            <w:r>
              <w:t xml:space="preserve"> duplex</w:t>
            </w:r>
            <w:r w:rsidRPr="00292E79">
              <w:t>, hệ thống, RPS (Nguồn điện dự phòng)</w:t>
            </w:r>
          </w:p>
        </w:tc>
      </w:tr>
      <w:tr w:rsidR="00292E79" w14:paraId="505928E6" w14:textId="77777777" w:rsidTr="004B622F">
        <w:tc>
          <w:tcPr>
            <w:tcW w:w="3595" w:type="dxa"/>
          </w:tcPr>
          <w:p w14:paraId="1310EEC6" w14:textId="131A569E" w:rsidR="00292E79" w:rsidRDefault="004B622F" w:rsidP="0052143C">
            <w:pPr>
              <w:pStyle w:val="Nidungvnbn"/>
              <w:ind w:firstLine="72"/>
              <w:jc w:val="left"/>
            </w:pPr>
            <w:r>
              <w:lastRenderedPageBreak/>
              <w:t>Giao diện</w:t>
            </w:r>
          </w:p>
        </w:tc>
        <w:tc>
          <w:tcPr>
            <w:tcW w:w="5516" w:type="dxa"/>
          </w:tcPr>
          <w:p w14:paraId="5945DA4B" w14:textId="56A87B4B" w:rsidR="00292E79" w:rsidRDefault="004B622F" w:rsidP="0052143C">
            <w:pPr>
              <w:pStyle w:val="Nidungvnbn"/>
              <w:ind w:firstLine="72"/>
              <w:jc w:val="left"/>
            </w:pPr>
            <w:r w:rsidRPr="004B622F">
              <w:t xml:space="preserve">24 x 10Base-T/100Base-TX - RJ-45 </w:t>
            </w:r>
            <w:r>
              <w:t>–</w:t>
            </w:r>
            <w:r w:rsidRPr="004B622F">
              <w:t xml:space="preserve"> PoE</w:t>
            </w:r>
          </w:p>
          <w:p w14:paraId="32FCD433" w14:textId="578C75BC" w:rsidR="004B622F" w:rsidRDefault="004B622F" w:rsidP="0052143C">
            <w:pPr>
              <w:pStyle w:val="Nidungvnbn"/>
              <w:ind w:firstLine="72"/>
              <w:jc w:val="left"/>
            </w:pPr>
            <w:r w:rsidRPr="004B622F">
              <w:t xml:space="preserve">1 x console - RJ-45 </w:t>
            </w:r>
            <w:r>
              <w:t>–</w:t>
            </w:r>
            <w:r w:rsidRPr="004B622F">
              <w:t xml:space="preserve"> management</w:t>
            </w:r>
          </w:p>
          <w:p w14:paraId="0BA4E7B1" w14:textId="30038BA4" w:rsidR="004B622F" w:rsidRPr="00292E79" w:rsidRDefault="004B622F" w:rsidP="0052143C">
            <w:pPr>
              <w:pStyle w:val="Nidungvnbn"/>
              <w:ind w:firstLine="72"/>
              <w:jc w:val="left"/>
            </w:pPr>
            <w:r w:rsidRPr="004B622F">
              <w:t>2 x SFP (mini-GBIC)</w:t>
            </w:r>
          </w:p>
        </w:tc>
      </w:tr>
      <w:tr w:rsidR="004B622F" w14:paraId="78357FD8" w14:textId="77777777" w:rsidTr="005D62A1">
        <w:tc>
          <w:tcPr>
            <w:tcW w:w="9111" w:type="dxa"/>
            <w:gridSpan w:val="2"/>
          </w:tcPr>
          <w:p w14:paraId="39727D16" w14:textId="5F7CB26A" w:rsidR="004B622F" w:rsidRPr="004B622F" w:rsidRDefault="004B622F" w:rsidP="0052143C">
            <w:pPr>
              <w:pStyle w:val="Nidungvnbn"/>
              <w:ind w:firstLine="72"/>
              <w:jc w:val="left"/>
            </w:pPr>
            <w:r>
              <w:t>Nguồn cấp</w:t>
            </w:r>
          </w:p>
        </w:tc>
      </w:tr>
      <w:tr w:rsidR="004B622F" w14:paraId="42C05A14" w14:textId="77777777" w:rsidTr="004B622F">
        <w:tc>
          <w:tcPr>
            <w:tcW w:w="3595" w:type="dxa"/>
          </w:tcPr>
          <w:p w14:paraId="6967CB5C" w14:textId="6D4CA06C" w:rsidR="004B622F" w:rsidRDefault="004B622F" w:rsidP="0052143C">
            <w:pPr>
              <w:pStyle w:val="Nidungvnbn"/>
              <w:ind w:firstLine="72"/>
              <w:jc w:val="left"/>
            </w:pPr>
            <w:r>
              <w:t>Thiết bị điện</w:t>
            </w:r>
          </w:p>
        </w:tc>
        <w:tc>
          <w:tcPr>
            <w:tcW w:w="5516" w:type="dxa"/>
          </w:tcPr>
          <w:p w14:paraId="4DF17272" w14:textId="6ABA79CF" w:rsidR="004B622F" w:rsidRPr="004B622F" w:rsidRDefault="004B622F" w:rsidP="0052143C">
            <w:pPr>
              <w:pStyle w:val="Nidungvnbn"/>
              <w:ind w:firstLine="72"/>
              <w:jc w:val="left"/>
            </w:pPr>
            <w:r>
              <w:t>Cung cấp điện – nội bộ</w:t>
            </w:r>
          </w:p>
        </w:tc>
      </w:tr>
      <w:tr w:rsidR="004B622F" w14:paraId="1B5E824D" w14:textId="77777777" w:rsidTr="004B622F">
        <w:tc>
          <w:tcPr>
            <w:tcW w:w="3595" w:type="dxa"/>
          </w:tcPr>
          <w:p w14:paraId="3FA455B5" w14:textId="41160603" w:rsidR="004B622F" w:rsidRDefault="004B622F" w:rsidP="0052143C">
            <w:pPr>
              <w:pStyle w:val="Nidungvnbn"/>
              <w:ind w:firstLine="72"/>
              <w:jc w:val="left"/>
            </w:pPr>
            <w:r>
              <w:t>Tiêu chuẩn tuân thủ</w:t>
            </w:r>
          </w:p>
        </w:tc>
        <w:tc>
          <w:tcPr>
            <w:tcW w:w="5516" w:type="dxa"/>
          </w:tcPr>
          <w:p w14:paraId="1E78CD09" w14:textId="44B5F975" w:rsidR="004B622F" w:rsidRDefault="004B622F" w:rsidP="0052143C">
            <w:pPr>
              <w:pStyle w:val="Nidungvnbn"/>
              <w:ind w:firstLine="72"/>
              <w:jc w:val="left"/>
            </w:pPr>
            <w:r w:rsidRPr="004B622F">
              <w:t>CE, GOST, CISPR 24, NOM, EN55024, EN55022 Class A, CISPR 22, EMC, UL 60950-1, IEC 60950-1, EN 60950-1, FCC Part 15 A</w:t>
            </w:r>
          </w:p>
        </w:tc>
      </w:tr>
      <w:tr w:rsidR="004B622F" w14:paraId="0D101F41" w14:textId="77777777" w:rsidTr="004B622F">
        <w:tc>
          <w:tcPr>
            <w:tcW w:w="3595" w:type="dxa"/>
          </w:tcPr>
          <w:p w14:paraId="7C126CCD" w14:textId="5C95E768" w:rsidR="004B622F" w:rsidRDefault="004B622F" w:rsidP="0052143C">
            <w:pPr>
              <w:pStyle w:val="Nidungvnbn"/>
              <w:ind w:firstLine="72"/>
              <w:jc w:val="left"/>
            </w:pPr>
            <w:r>
              <w:t>Điện áp yêu cầu</w:t>
            </w:r>
          </w:p>
        </w:tc>
        <w:tc>
          <w:tcPr>
            <w:tcW w:w="5516" w:type="dxa"/>
          </w:tcPr>
          <w:p w14:paraId="69E4E41D" w14:textId="75F126FE" w:rsidR="004B622F" w:rsidRPr="004B622F" w:rsidRDefault="004B622F" w:rsidP="0052143C">
            <w:pPr>
              <w:pStyle w:val="Nidungvnbn"/>
              <w:ind w:firstLine="72"/>
              <w:jc w:val="left"/>
            </w:pPr>
            <w:r w:rsidRPr="004B622F">
              <w:t>AC 120/230 V (50/60 Hz)</w:t>
            </w:r>
          </w:p>
        </w:tc>
      </w:tr>
      <w:tr w:rsidR="004B622F" w14:paraId="2313453E" w14:textId="77777777" w:rsidTr="004B622F">
        <w:tc>
          <w:tcPr>
            <w:tcW w:w="3595" w:type="dxa"/>
          </w:tcPr>
          <w:p w14:paraId="0CA840C5" w14:textId="54133EE0" w:rsidR="004B622F" w:rsidRDefault="004B622F" w:rsidP="0052143C">
            <w:pPr>
              <w:pStyle w:val="Nidungvnbn"/>
              <w:ind w:firstLine="72"/>
              <w:jc w:val="left"/>
            </w:pPr>
            <w:r>
              <w:t>Đặc trưng</w:t>
            </w:r>
          </w:p>
        </w:tc>
        <w:tc>
          <w:tcPr>
            <w:tcW w:w="5516" w:type="dxa"/>
          </w:tcPr>
          <w:p w14:paraId="2DC96ACF" w14:textId="2080907D" w:rsidR="004B622F" w:rsidRPr="004B622F" w:rsidRDefault="004B622F" w:rsidP="0052143C">
            <w:pPr>
              <w:pStyle w:val="Nidungvnbn"/>
              <w:ind w:firstLine="72"/>
              <w:jc w:val="left"/>
            </w:pPr>
            <w:r>
              <w:t xml:space="preserve">Đầu nối </w:t>
            </w:r>
            <w:r w:rsidRPr="004B622F">
              <w:t>Redundant Power System (RPS)</w:t>
            </w:r>
          </w:p>
        </w:tc>
      </w:tr>
      <w:tr w:rsidR="004B622F" w14:paraId="69F43640" w14:textId="77777777" w:rsidTr="004B622F">
        <w:tc>
          <w:tcPr>
            <w:tcW w:w="3595" w:type="dxa"/>
          </w:tcPr>
          <w:p w14:paraId="02CC9214" w14:textId="7A3EF22E" w:rsidR="004B622F" w:rsidRDefault="004B622F" w:rsidP="0052143C">
            <w:pPr>
              <w:pStyle w:val="Nidungvnbn"/>
              <w:ind w:firstLine="72"/>
              <w:jc w:val="left"/>
            </w:pPr>
            <w:r>
              <w:t>MTBF</w:t>
            </w:r>
          </w:p>
        </w:tc>
        <w:tc>
          <w:tcPr>
            <w:tcW w:w="5516" w:type="dxa"/>
          </w:tcPr>
          <w:p w14:paraId="7D0CAA75" w14:textId="6F7E51AB" w:rsidR="004B622F" w:rsidRDefault="004B622F" w:rsidP="0052143C">
            <w:pPr>
              <w:pStyle w:val="Nidungvnbn"/>
              <w:ind w:firstLine="72"/>
              <w:jc w:val="left"/>
            </w:pPr>
            <w:r>
              <w:t>275,360 (giờ)</w:t>
            </w:r>
          </w:p>
        </w:tc>
      </w:tr>
      <w:tr w:rsidR="004B622F" w14:paraId="105F9AF3" w14:textId="77777777" w:rsidTr="004B622F">
        <w:tc>
          <w:tcPr>
            <w:tcW w:w="3595" w:type="dxa"/>
          </w:tcPr>
          <w:p w14:paraId="12B08717" w14:textId="2270AF25" w:rsidR="004B622F" w:rsidRDefault="004943EE" w:rsidP="0052143C">
            <w:pPr>
              <w:pStyle w:val="Nidungvnbn"/>
              <w:ind w:firstLine="72"/>
              <w:jc w:val="left"/>
            </w:pPr>
            <w:r>
              <w:t>Kích thước</w:t>
            </w:r>
          </w:p>
        </w:tc>
        <w:tc>
          <w:tcPr>
            <w:tcW w:w="5516" w:type="dxa"/>
          </w:tcPr>
          <w:p w14:paraId="193B3B53" w14:textId="7B3560C2" w:rsidR="004B622F" w:rsidRDefault="004943EE" w:rsidP="0052143C">
            <w:pPr>
              <w:pStyle w:val="Nidungvnbn"/>
              <w:ind w:firstLine="72"/>
              <w:jc w:val="left"/>
            </w:pPr>
            <w:r w:rsidRPr="004943EE">
              <w:t>44,3 x 29,5 x 4,4 cm</w:t>
            </w:r>
          </w:p>
        </w:tc>
      </w:tr>
      <w:tr w:rsidR="004943EE" w14:paraId="248BBA07" w14:textId="77777777" w:rsidTr="004B622F">
        <w:tc>
          <w:tcPr>
            <w:tcW w:w="3595" w:type="dxa"/>
          </w:tcPr>
          <w:p w14:paraId="0955C11F" w14:textId="248355EA" w:rsidR="004943EE" w:rsidRDefault="004943EE" w:rsidP="0052143C">
            <w:pPr>
              <w:pStyle w:val="Nidungvnbn"/>
              <w:ind w:firstLine="72"/>
              <w:jc w:val="left"/>
            </w:pPr>
            <w:r>
              <w:t>Trọng lượng</w:t>
            </w:r>
          </w:p>
        </w:tc>
        <w:tc>
          <w:tcPr>
            <w:tcW w:w="5516" w:type="dxa"/>
          </w:tcPr>
          <w:p w14:paraId="39DE69C0" w14:textId="53C8ABE4" w:rsidR="004943EE" w:rsidRPr="004943EE" w:rsidRDefault="004943EE" w:rsidP="0052143C">
            <w:pPr>
              <w:pStyle w:val="Nidungvnbn"/>
              <w:ind w:firstLine="72"/>
              <w:jc w:val="left"/>
            </w:pPr>
            <w:r>
              <w:t>4.6 Kg</w:t>
            </w:r>
          </w:p>
        </w:tc>
      </w:tr>
    </w:tbl>
    <w:p w14:paraId="39123E89" w14:textId="27A0D8DE" w:rsidR="00D2682D" w:rsidRDefault="00D2682D" w:rsidP="00D2682D"/>
    <w:p w14:paraId="60AC876D" w14:textId="77777777" w:rsidR="008613E0" w:rsidRDefault="008613E0" w:rsidP="00E75599">
      <w:pPr>
        <w:pStyle w:val="Tiumccp2"/>
        <w:spacing w:before="240" w:after="240"/>
        <w:outlineLvl w:val="2"/>
      </w:pPr>
      <w:bookmarkStart w:id="24" w:name="_Toc91608844"/>
      <w:r>
        <w:t xml:space="preserve">1.5.3 </w:t>
      </w:r>
      <w:r w:rsidRPr="00EB4194">
        <w:t>Switch C</w:t>
      </w:r>
      <w:r w:rsidR="00D677FA">
        <w:t>isco</w:t>
      </w:r>
      <w:r w:rsidRPr="00EB4194">
        <w:t xml:space="preserve"> Catalyst</w:t>
      </w:r>
      <w:r>
        <w:t xml:space="preserve"> </w:t>
      </w:r>
      <w:r w:rsidRPr="008613E0">
        <w:t>WS-C2960-24TT-L</w:t>
      </w:r>
      <w:bookmarkEnd w:id="24"/>
    </w:p>
    <w:p w14:paraId="7F40D556" w14:textId="0B2904AB" w:rsidR="00EC06AE" w:rsidRDefault="008613E0" w:rsidP="000774CF">
      <w:pPr>
        <w:jc w:val="center"/>
      </w:pPr>
      <w:r w:rsidRPr="008613E0">
        <w:rPr>
          <w:noProof/>
        </w:rPr>
        <w:drawing>
          <wp:inline distT="0" distB="0" distL="0" distR="0" wp14:anchorId="76BCF8FD" wp14:editId="660F8B32">
            <wp:extent cx="4580255" cy="133827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5715" cy="1342789"/>
                    </a:xfrm>
                    <a:prstGeom prst="rect">
                      <a:avLst/>
                    </a:prstGeom>
                  </pic:spPr>
                </pic:pic>
              </a:graphicData>
            </a:graphic>
          </wp:inline>
        </w:drawing>
      </w:r>
    </w:p>
    <w:p w14:paraId="3FA4CFFD" w14:textId="7C55259B" w:rsidR="000774CF" w:rsidRPr="008D3AF8" w:rsidRDefault="000774CF" w:rsidP="000774CF">
      <w:pPr>
        <w:pStyle w:val="Caption"/>
        <w:rPr>
          <w:sz w:val="24"/>
          <w:szCs w:val="24"/>
        </w:rPr>
      </w:pPr>
      <w:bookmarkStart w:id="25" w:name="_Toc91603928"/>
      <w:r>
        <w:t xml:space="preserve">Hình 1. </w:t>
      </w:r>
      <w:r w:rsidR="00DF67BD">
        <w:fldChar w:fldCharType="begin"/>
      </w:r>
      <w:r w:rsidR="00DF67BD">
        <w:instrText xml:space="preserve"> SEQ Hình_1. \* ARABIC </w:instrText>
      </w:r>
      <w:r w:rsidR="00DF67BD">
        <w:fldChar w:fldCharType="separate"/>
      </w:r>
      <w:r w:rsidR="004E2CF1">
        <w:rPr>
          <w:noProof/>
        </w:rPr>
        <w:t>4</w:t>
      </w:r>
      <w:r w:rsidR="00DF67BD">
        <w:rPr>
          <w:noProof/>
        </w:rPr>
        <w:fldChar w:fldCharType="end"/>
      </w:r>
      <w:r>
        <w:t xml:space="preserve">: </w:t>
      </w:r>
      <w:r w:rsidRPr="00EB4194">
        <w:t>Switch C</w:t>
      </w:r>
      <w:r>
        <w:t>isco</w:t>
      </w:r>
      <w:r w:rsidRPr="00EB4194">
        <w:t xml:space="preserve"> </w:t>
      </w:r>
      <w:r w:rsidRPr="008613E0">
        <w:t>WS-C2960-24TT-L</w:t>
      </w:r>
      <w:bookmarkEnd w:id="25"/>
    </w:p>
    <w:p w14:paraId="43AF2E9E" w14:textId="0B82F001" w:rsidR="008613E0" w:rsidRDefault="00834AC2" w:rsidP="0065590A">
      <w:pPr>
        <w:pStyle w:val="Nidungvnbn"/>
      </w:pPr>
      <w:r w:rsidRPr="00834AC2">
        <w:t xml:space="preserve">WS-C2960-24TT-L là một trong những thiết bị chuyển mạch Cisco Catalyst 2960 Series. Thiết bị chuyển mạch Cisco Catalyst 2960 Series hỗ trợ truy cập thoại, video, dữ liệu và khả năng bảo mật cao. </w:t>
      </w:r>
      <w:r>
        <w:t>Nó</w:t>
      </w:r>
      <w:r w:rsidRPr="00834AC2">
        <w:t xml:space="preserve"> cũng cung cấp khả năng quản lý có thể mở rộng khi nhu cầu kinh doanh</w:t>
      </w:r>
      <w:r>
        <w:t xml:space="preserve"> </w:t>
      </w:r>
      <w:r w:rsidRPr="00834AC2">
        <w:t xml:space="preserve">thay đổi. Các </w:t>
      </w:r>
      <w:r>
        <w:t>t</w:t>
      </w:r>
      <w:r w:rsidRPr="00834AC2">
        <w:t xml:space="preserve">ính năng </w:t>
      </w:r>
      <w:r>
        <w:t>như</w:t>
      </w:r>
      <w:r w:rsidRPr="00834AC2">
        <w:t xml:space="preserve">: Bảo mật nâng cao bao gồm Cisco TrustSec để cung cấp xác thực, kiểm soát truy cập và quản lý chính sách bảo mật, tùy </w:t>
      </w:r>
      <w:r w:rsidRPr="00834AC2">
        <w:lastRenderedPageBreak/>
        <w:t xml:space="preserve">chọn hiệu suất </w:t>
      </w:r>
      <w:r w:rsidR="00D53376">
        <w:t xml:space="preserve">Multiple </w:t>
      </w:r>
      <w:r w:rsidRPr="00834AC2">
        <w:t>Fast hoặc Gigabit Ethernet, Cisco EnergyWise để quản lý nguồn điện, Quản lý mạng có thể mở rộng.</w:t>
      </w:r>
    </w:p>
    <w:p w14:paraId="393DFBE7" w14:textId="4770676F" w:rsidR="00174B4B" w:rsidRPr="006C1D7D" w:rsidRDefault="006C1D7D" w:rsidP="006C1D7D">
      <w:pPr>
        <w:pStyle w:val="Caption"/>
        <w:rPr>
          <w:b/>
          <w:bCs w:val="0"/>
        </w:rPr>
      </w:pPr>
      <w:bookmarkStart w:id="26" w:name="_Toc91604313"/>
      <w:r w:rsidRPr="006C1D7D">
        <w:rPr>
          <w:b/>
          <w:bCs w:val="0"/>
        </w:rPr>
        <w:t xml:space="preserve">Bảng 1. </w:t>
      </w:r>
      <w:r w:rsidRPr="006C1D7D">
        <w:rPr>
          <w:b/>
          <w:bCs w:val="0"/>
        </w:rPr>
        <w:fldChar w:fldCharType="begin"/>
      </w:r>
      <w:r w:rsidRPr="006C1D7D">
        <w:rPr>
          <w:b/>
          <w:bCs w:val="0"/>
        </w:rPr>
        <w:instrText xml:space="preserve"> SEQ Bảng_1. \* ARABIC </w:instrText>
      </w:r>
      <w:r w:rsidRPr="006C1D7D">
        <w:rPr>
          <w:b/>
          <w:bCs w:val="0"/>
        </w:rPr>
        <w:fldChar w:fldCharType="separate"/>
      </w:r>
      <w:r w:rsidR="00351D32">
        <w:rPr>
          <w:b/>
          <w:bCs w:val="0"/>
          <w:noProof/>
        </w:rPr>
        <w:t>3</w:t>
      </w:r>
      <w:r w:rsidRPr="006C1D7D">
        <w:rPr>
          <w:b/>
          <w:bCs w:val="0"/>
        </w:rPr>
        <w:fldChar w:fldCharType="end"/>
      </w:r>
      <w:r w:rsidRPr="006C1D7D">
        <w:rPr>
          <w:b/>
          <w:bCs w:val="0"/>
        </w:rPr>
        <w:t>: Thông số kỹ thuật Switch Cisco WS-C2960-24TT-L</w:t>
      </w:r>
      <w:bookmarkEnd w:id="26"/>
    </w:p>
    <w:tbl>
      <w:tblPr>
        <w:tblStyle w:val="TableGrid"/>
        <w:tblW w:w="0" w:type="auto"/>
        <w:tblLook w:val="04A0" w:firstRow="1" w:lastRow="0" w:firstColumn="1" w:lastColumn="0" w:noHBand="0" w:noVBand="1"/>
      </w:tblPr>
      <w:tblGrid>
        <w:gridCol w:w="4135"/>
        <w:gridCol w:w="4976"/>
      </w:tblGrid>
      <w:tr w:rsidR="00174B4B" w14:paraId="77BCADC9" w14:textId="77777777" w:rsidTr="00C87F4B">
        <w:tc>
          <w:tcPr>
            <w:tcW w:w="4135" w:type="dxa"/>
          </w:tcPr>
          <w:p w14:paraId="547E2C93" w14:textId="4594E016" w:rsidR="00174B4B" w:rsidRDefault="00174B4B" w:rsidP="00382830">
            <w:pPr>
              <w:pStyle w:val="Nidungvnbn"/>
              <w:ind w:hanging="18"/>
              <w:jc w:val="left"/>
            </w:pPr>
            <w:r>
              <w:t>Cổng</w:t>
            </w:r>
          </w:p>
        </w:tc>
        <w:tc>
          <w:tcPr>
            <w:tcW w:w="4976" w:type="dxa"/>
          </w:tcPr>
          <w:p w14:paraId="0780EACF" w14:textId="3555E5B3" w:rsidR="00174B4B" w:rsidRDefault="00174B4B" w:rsidP="00382830">
            <w:pPr>
              <w:pStyle w:val="Nidungvnbn"/>
              <w:ind w:hanging="18"/>
              <w:jc w:val="left"/>
            </w:pPr>
            <w:r w:rsidRPr="00174B4B">
              <w:t>24 cổng Ethernet 10/100</w:t>
            </w:r>
          </w:p>
        </w:tc>
      </w:tr>
      <w:tr w:rsidR="00174B4B" w14:paraId="600AE5D8" w14:textId="77777777" w:rsidTr="00C87F4B">
        <w:tc>
          <w:tcPr>
            <w:tcW w:w="4135" w:type="dxa"/>
          </w:tcPr>
          <w:p w14:paraId="1C63E6C4" w14:textId="71D77798" w:rsidR="00174B4B" w:rsidRDefault="00174B4B" w:rsidP="00382830">
            <w:pPr>
              <w:pStyle w:val="Nidungvnbn"/>
              <w:ind w:hanging="18"/>
              <w:jc w:val="left"/>
            </w:pPr>
            <w:r>
              <w:t>Chuyển đổi bang thông</w:t>
            </w:r>
          </w:p>
        </w:tc>
        <w:tc>
          <w:tcPr>
            <w:tcW w:w="4976" w:type="dxa"/>
          </w:tcPr>
          <w:p w14:paraId="3F98B2A9" w14:textId="6FFAD467" w:rsidR="00174B4B" w:rsidRDefault="00174B4B" w:rsidP="00382830">
            <w:pPr>
              <w:pStyle w:val="Nidungvnbn"/>
              <w:ind w:hanging="18"/>
              <w:jc w:val="left"/>
            </w:pPr>
            <w:r>
              <w:t>32 Gb / giây</w:t>
            </w:r>
          </w:p>
        </w:tc>
      </w:tr>
      <w:tr w:rsidR="00174B4B" w14:paraId="681F674F" w14:textId="77777777" w:rsidTr="00C87F4B">
        <w:tc>
          <w:tcPr>
            <w:tcW w:w="4135" w:type="dxa"/>
          </w:tcPr>
          <w:p w14:paraId="1D207141" w14:textId="7A9E7B54" w:rsidR="00174B4B" w:rsidRDefault="00174B4B" w:rsidP="00382830">
            <w:pPr>
              <w:pStyle w:val="Nidungvnbn"/>
              <w:ind w:hanging="18"/>
              <w:jc w:val="left"/>
            </w:pPr>
            <w:r>
              <w:t>Uplinks</w:t>
            </w:r>
          </w:p>
        </w:tc>
        <w:tc>
          <w:tcPr>
            <w:tcW w:w="4976" w:type="dxa"/>
          </w:tcPr>
          <w:p w14:paraId="00A57FAB" w14:textId="5A1DFFED" w:rsidR="00174B4B" w:rsidRDefault="00174B4B" w:rsidP="00382830">
            <w:pPr>
              <w:pStyle w:val="Nidungvnbn"/>
              <w:ind w:hanging="18"/>
              <w:jc w:val="left"/>
            </w:pPr>
            <w:r w:rsidRPr="00174B4B">
              <w:t>2 cổng Ethernet 10/100/1000</w:t>
            </w:r>
          </w:p>
        </w:tc>
      </w:tr>
      <w:tr w:rsidR="00174B4B" w14:paraId="4074F770" w14:textId="77777777" w:rsidTr="00C87F4B">
        <w:tc>
          <w:tcPr>
            <w:tcW w:w="4135" w:type="dxa"/>
          </w:tcPr>
          <w:p w14:paraId="17CB37A4" w14:textId="75A9728D" w:rsidR="00174B4B" w:rsidRDefault="00083928" w:rsidP="00382830">
            <w:pPr>
              <w:pStyle w:val="Nidungvnbn"/>
              <w:ind w:hanging="18"/>
              <w:jc w:val="left"/>
            </w:pPr>
            <w:r w:rsidRPr="00083928">
              <w:t>Điện áp đầu vào DC (đầu vào RPS)</w:t>
            </w:r>
          </w:p>
        </w:tc>
        <w:tc>
          <w:tcPr>
            <w:tcW w:w="4976" w:type="dxa"/>
          </w:tcPr>
          <w:p w14:paraId="6A2249C5" w14:textId="583F81A2" w:rsidR="00174B4B" w:rsidRDefault="00083928" w:rsidP="00382830">
            <w:pPr>
              <w:pStyle w:val="Nidungvnbn"/>
              <w:ind w:hanging="18"/>
              <w:jc w:val="left"/>
            </w:pPr>
            <w:r w:rsidRPr="00083928">
              <w:t>12 V ở 11,25 A (48 V ở 7,8 A)</w:t>
            </w:r>
          </w:p>
        </w:tc>
      </w:tr>
      <w:tr w:rsidR="00174B4B" w14:paraId="52568522" w14:textId="77777777" w:rsidTr="00C87F4B">
        <w:tc>
          <w:tcPr>
            <w:tcW w:w="4135" w:type="dxa"/>
          </w:tcPr>
          <w:p w14:paraId="62455A9A" w14:textId="0722829D" w:rsidR="00174B4B" w:rsidRDefault="00083928" w:rsidP="00382830">
            <w:pPr>
              <w:pStyle w:val="Nidungvnbn"/>
              <w:ind w:hanging="18"/>
              <w:jc w:val="left"/>
            </w:pPr>
            <w:r w:rsidRPr="00083928">
              <w:t>Địa chỉ MAC Unicast</w:t>
            </w:r>
          </w:p>
        </w:tc>
        <w:tc>
          <w:tcPr>
            <w:tcW w:w="4976" w:type="dxa"/>
          </w:tcPr>
          <w:p w14:paraId="19B1BAC3" w14:textId="4D67EE74" w:rsidR="00174B4B" w:rsidRDefault="00083928" w:rsidP="00382830">
            <w:pPr>
              <w:pStyle w:val="Nidungvnbn"/>
              <w:ind w:hanging="18"/>
              <w:jc w:val="left"/>
            </w:pPr>
            <w:r>
              <w:t>8000</w:t>
            </w:r>
          </w:p>
        </w:tc>
      </w:tr>
      <w:tr w:rsidR="00174B4B" w14:paraId="19707DA3" w14:textId="77777777" w:rsidTr="00C87F4B">
        <w:tc>
          <w:tcPr>
            <w:tcW w:w="4135" w:type="dxa"/>
          </w:tcPr>
          <w:p w14:paraId="5C3E4F54" w14:textId="5AE0E109" w:rsidR="00174B4B" w:rsidRDefault="00083928" w:rsidP="00382830">
            <w:pPr>
              <w:pStyle w:val="Nidungvnbn"/>
              <w:ind w:hanging="18"/>
              <w:jc w:val="left"/>
            </w:pPr>
            <w:r>
              <w:t>Power rating</w:t>
            </w:r>
          </w:p>
        </w:tc>
        <w:tc>
          <w:tcPr>
            <w:tcW w:w="4976" w:type="dxa"/>
          </w:tcPr>
          <w:p w14:paraId="5D762B85" w14:textId="4CEB31EE" w:rsidR="00174B4B" w:rsidRDefault="00083928" w:rsidP="00382830">
            <w:pPr>
              <w:pStyle w:val="Nidungvnbn"/>
              <w:ind w:hanging="18"/>
              <w:jc w:val="left"/>
            </w:pPr>
            <w:r>
              <w:t>0.470 kVA</w:t>
            </w:r>
          </w:p>
        </w:tc>
      </w:tr>
      <w:tr w:rsidR="00083928" w14:paraId="653388D9" w14:textId="77777777" w:rsidTr="00C87F4B">
        <w:tc>
          <w:tcPr>
            <w:tcW w:w="4135" w:type="dxa"/>
          </w:tcPr>
          <w:p w14:paraId="73DB5CB1" w14:textId="77503871" w:rsidR="00083928" w:rsidRDefault="00083928" w:rsidP="00382830">
            <w:pPr>
              <w:pStyle w:val="Nidungvnbn"/>
              <w:ind w:hanging="18"/>
              <w:jc w:val="left"/>
            </w:pPr>
            <w:r>
              <w:t>Công suất tiêu thụ tối đa</w:t>
            </w:r>
          </w:p>
        </w:tc>
        <w:tc>
          <w:tcPr>
            <w:tcW w:w="4976" w:type="dxa"/>
          </w:tcPr>
          <w:p w14:paraId="417FF700" w14:textId="18BB874B" w:rsidR="00083928" w:rsidRDefault="00083928" w:rsidP="00382830">
            <w:pPr>
              <w:pStyle w:val="Nidungvnbn"/>
              <w:ind w:hanging="18"/>
              <w:jc w:val="left"/>
            </w:pPr>
            <w:r>
              <w:t>75W</w:t>
            </w:r>
          </w:p>
        </w:tc>
      </w:tr>
      <w:tr w:rsidR="00083928" w14:paraId="1DCE58A8" w14:textId="77777777" w:rsidTr="00C87F4B">
        <w:tc>
          <w:tcPr>
            <w:tcW w:w="4135" w:type="dxa"/>
          </w:tcPr>
          <w:p w14:paraId="3376DB0A" w14:textId="6757ACAA" w:rsidR="00083928" w:rsidRDefault="00083928" w:rsidP="00382830">
            <w:pPr>
              <w:pStyle w:val="Nidungvnbn"/>
              <w:ind w:hanging="18"/>
              <w:jc w:val="left"/>
            </w:pPr>
            <w:r w:rsidRPr="00083928">
              <w:t>Nhóm IGMP IPv4</w:t>
            </w:r>
          </w:p>
        </w:tc>
        <w:tc>
          <w:tcPr>
            <w:tcW w:w="4976" w:type="dxa"/>
          </w:tcPr>
          <w:p w14:paraId="71BDEA31" w14:textId="61E0F418" w:rsidR="00083928" w:rsidRDefault="00083928" w:rsidP="00382830">
            <w:pPr>
              <w:pStyle w:val="Nidungvnbn"/>
              <w:ind w:hanging="18"/>
              <w:jc w:val="left"/>
            </w:pPr>
            <w:r>
              <w:t>255</w:t>
            </w:r>
          </w:p>
        </w:tc>
      </w:tr>
      <w:tr w:rsidR="00083928" w14:paraId="41E933F8" w14:textId="77777777" w:rsidTr="00C87F4B">
        <w:tc>
          <w:tcPr>
            <w:tcW w:w="4135" w:type="dxa"/>
          </w:tcPr>
          <w:p w14:paraId="52E7A083" w14:textId="224E6950" w:rsidR="00083928" w:rsidRPr="00083928" w:rsidRDefault="00083928" w:rsidP="00382830">
            <w:pPr>
              <w:pStyle w:val="Nidungvnbn"/>
              <w:ind w:hanging="18"/>
              <w:jc w:val="left"/>
            </w:pPr>
            <w:r>
              <w:t>Điện áp</w:t>
            </w:r>
          </w:p>
        </w:tc>
        <w:tc>
          <w:tcPr>
            <w:tcW w:w="4976" w:type="dxa"/>
          </w:tcPr>
          <w:p w14:paraId="1B05A074" w14:textId="4BB39266" w:rsidR="00083928" w:rsidRDefault="00083928" w:rsidP="00382830">
            <w:pPr>
              <w:pStyle w:val="Nidungvnbn"/>
              <w:ind w:hanging="18"/>
              <w:jc w:val="left"/>
            </w:pPr>
            <w:r w:rsidRPr="00083928">
              <w:t>100 đến 240 VAC (Tự động sắp xếp); 50 đến 60 Hz</w:t>
            </w:r>
          </w:p>
        </w:tc>
      </w:tr>
      <w:tr w:rsidR="00083928" w14:paraId="107DEC0A" w14:textId="77777777" w:rsidTr="00C87F4B">
        <w:tc>
          <w:tcPr>
            <w:tcW w:w="4135" w:type="dxa"/>
          </w:tcPr>
          <w:p w14:paraId="1E9C237E" w14:textId="69F3D403" w:rsidR="00083928" w:rsidRDefault="00923AF1" w:rsidP="00382830">
            <w:pPr>
              <w:pStyle w:val="Nidungvnbn"/>
              <w:ind w:hanging="18"/>
              <w:jc w:val="left"/>
            </w:pPr>
            <w:r>
              <w:t>Gói mỗi giây</w:t>
            </w:r>
          </w:p>
        </w:tc>
        <w:tc>
          <w:tcPr>
            <w:tcW w:w="4976" w:type="dxa"/>
          </w:tcPr>
          <w:p w14:paraId="670A4820" w14:textId="681CD042" w:rsidR="00083928" w:rsidRPr="00083928" w:rsidRDefault="00923AF1" w:rsidP="00382830">
            <w:pPr>
              <w:pStyle w:val="Nidungvnbn"/>
              <w:ind w:hanging="18"/>
              <w:jc w:val="left"/>
            </w:pPr>
            <w:r>
              <w:t>6,6 Mbps</w:t>
            </w:r>
          </w:p>
        </w:tc>
      </w:tr>
      <w:tr w:rsidR="00923AF1" w14:paraId="40393F15" w14:textId="77777777" w:rsidTr="00C87F4B">
        <w:tc>
          <w:tcPr>
            <w:tcW w:w="4135" w:type="dxa"/>
          </w:tcPr>
          <w:p w14:paraId="7DED3D69" w14:textId="37F97036" w:rsidR="00923AF1" w:rsidRDefault="00923AF1" w:rsidP="00382830">
            <w:pPr>
              <w:pStyle w:val="Nidungvnbn"/>
              <w:ind w:hanging="18"/>
              <w:jc w:val="left"/>
            </w:pPr>
            <w:r>
              <w:t>VLAN tối đa</w:t>
            </w:r>
          </w:p>
        </w:tc>
        <w:tc>
          <w:tcPr>
            <w:tcW w:w="4976" w:type="dxa"/>
          </w:tcPr>
          <w:p w14:paraId="1159E1D4" w14:textId="329338A4" w:rsidR="00923AF1" w:rsidRDefault="00923AF1" w:rsidP="00382830">
            <w:pPr>
              <w:pStyle w:val="Nidungvnbn"/>
              <w:ind w:hanging="18"/>
              <w:jc w:val="left"/>
            </w:pPr>
            <w:r>
              <w:t>255</w:t>
            </w:r>
          </w:p>
        </w:tc>
      </w:tr>
      <w:tr w:rsidR="00923AF1" w14:paraId="204C259B" w14:textId="77777777" w:rsidTr="00C87F4B">
        <w:tc>
          <w:tcPr>
            <w:tcW w:w="4135" w:type="dxa"/>
          </w:tcPr>
          <w:p w14:paraId="134484CD" w14:textId="0D251EB6" w:rsidR="00923AF1" w:rsidRDefault="00923AF1" w:rsidP="00382830">
            <w:pPr>
              <w:pStyle w:val="Nidungvnbn"/>
              <w:ind w:hanging="18"/>
              <w:jc w:val="left"/>
            </w:pPr>
            <w:r>
              <w:t>Băng thông chuyển mạch</w:t>
            </w:r>
          </w:p>
        </w:tc>
        <w:tc>
          <w:tcPr>
            <w:tcW w:w="4976" w:type="dxa"/>
          </w:tcPr>
          <w:p w14:paraId="46A76EA2" w14:textId="62102821" w:rsidR="00923AF1" w:rsidRDefault="00923AF1" w:rsidP="00382830">
            <w:pPr>
              <w:pStyle w:val="Nidungvnbn"/>
              <w:ind w:hanging="18"/>
              <w:jc w:val="left"/>
            </w:pPr>
            <w:r>
              <w:t>32 Gbps</w:t>
            </w:r>
          </w:p>
        </w:tc>
      </w:tr>
      <w:tr w:rsidR="00923AF1" w14:paraId="4F030044" w14:textId="77777777" w:rsidTr="00C87F4B">
        <w:tc>
          <w:tcPr>
            <w:tcW w:w="4135" w:type="dxa"/>
          </w:tcPr>
          <w:p w14:paraId="7E522517" w14:textId="0E9528A9" w:rsidR="00923AF1" w:rsidRDefault="00923AF1" w:rsidP="00382830">
            <w:pPr>
              <w:pStyle w:val="Nidungvnbn"/>
              <w:ind w:hanging="18"/>
              <w:jc w:val="left"/>
            </w:pPr>
            <w:r>
              <w:t>Bộ nhớ DRAM</w:t>
            </w:r>
          </w:p>
        </w:tc>
        <w:tc>
          <w:tcPr>
            <w:tcW w:w="4976" w:type="dxa"/>
          </w:tcPr>
          <w:p w14:paraId="3065DE04" w14:textId="38B39054" w:rsidR="00923AF1" w:rsidRDefault="00923AF1" w:rsidP="00382830">
            <w:pPr>
              <w:pStyle w:val="Nidungvnbn"/>
              <w:ind w:hanging="18"/>
              <w:jc w:val="left"/>
            </w:pPr>
            <w:r>
              <w:t>64 MB</w:t>
            </w:r>
          </w:p>
        </w:tc>
      </w:tr>
      <w:tr w:rsidR="00923AF1" w14:paraId="42600D6F" w14:textId="77777777" w:rsidTr="00C87F4B">
        <w:tc>
          <w:tcPr>
            <w:tcW w:w="4135" w:type="dxa"/>
          </w:tcPr>
          <w:p w14:paraId="31A47D91" w14:textId="24881E4E" w:rsidR="00923AF1" w:rsidRDefault="00923AF1" w:rsidP="00382830">
            <w:pPr>
              <w:pStyle w:val="Nidungvnbn"/>
              <w:ind w:hanging="18"/>
              <w:jc w:val="left"/>
            </w:pPr>
            <w:r>
              <w:t>Bộ nhớ</w:t>
            </w:r>
            <w:r w:rsidR="003F5B5F">
              <w:t xml:space="preserve"> Flash</w:t>
            </w:r>
          </w:p>
        </w:tc>
        <w:tc>
          <w:tcPr>
            <w:tcW w:w="4976" w:type="dxa"/>
          </w:tcPr>
          <w:p w14:paraId="0E71E4B8" w14:textId="7431F1BA" w:rsidR="00923AF1" w:rsidRDefault="003F5B5F" w:rsidP="00382830">
            <w:pPr>
              <w:pStyle w:val="Nidungvnbn"/>
              <w:ind w:hanging="18"/>
              <w:jc w:val="left"/>
            </w:pPr>
            <w:r>
              <w:t>32 MB</w:t>
            </w:r>
          </w:p>
        </w:tc>
      </w:tr>
      <w:tr w:rsidR="003F5B5F" w14:paraId="1B6AC41E" w14:textId="77777777" w:rsidTr="00C87F4B">
        <w:tc>
          <w:tcPr>
            <w:tcW w:w="4135" w:type="dxa"/>
          </w:tcPr>
          <w:p w14:paraId="7DF2D9FC" w14:textId="5E1FBCC9" w:rsidR="003F5B5F" w:rsidRDefault="003F5B5F" w:rsidP="00382830">
            <w:pPr>
              <w:pStyle w:val="Nidungvnbn"/>
              <w:ind w:hanging="18"/>
              <w:jc w:val="left"/>
            </w:pPr>
            <w:r>
              <w:t>Băng thông chuyển tiếp</w:t>
            </w:r>
          </w:p>
        </w:tc>
        <w:tc>
          <w:tcPr>
            <w:tcW w:w="4976" w:type="dxa"/>
          </w:tcPr>
          <w:p w14:paraId="68A19F57" w14:textId="18678B2E" w:rsidR="003F5B5F" w:rsidRDefault="003F5B5F" w:rsidP="00382830">
            <w:pPr>
              <w:pStyle w:val="Nidungvnbn"/>
              <w:ind w:hanging="18"/>
              <w:jc w:val="left"/>
            </w:pPr>
            <w:r>
              <w:t>16 Gbps</w:t>
            </w:r>
          </w:p>
        </w:tc>
      </w:tr>
      <w:tr w:rsidR="003F5B5F" w14:paraId="00E2D1B1" w14:textId="77777777" w:rsidTr="00C87F4B">
        <w:tc>
          <w:tcPr>
            <w:tcW w:w="4135" w:type="dxa"/>
          </w:tcPr>
          <w:p w14:paraId="6578D353" w14:textId="7300F378" w:rsidR="003F5B5F" w:rsidRDefault="003F5B5F" w:rsidP="00382830">
            <w:pPr>
              <w:pStyle w:val="Nidungvnbn"/>
              <w:ind w:hanging="18"/>
              <w:jc w:val="left"/>
            </w:pPr>
            <w:r>
              <w:t xml:space="preserve">ID VLAN </w:t>
            </w:r>
          </w:p>
        </w:tc>
        <w:tc>
          <w:tcPr>
            <w:tcW w:w="4976" w:type="dxa"/>
          </w:tcPr>
          <w:p w14:paraId="674FF124" w14:textId="2CEBE213" w:rsidR="003F5B5F" w:rsidRDefault="003F5B5F" w:rsidP="00382830">
            <w:pPr>
              <w:pStyle w:val="Nidungvnbn"/>
              <w:ind w:hanging="18"/>
              <w:jc w:val="left"/>
            </w:pPr>
            <w:r>
              <w:t>4000</w:t>
            </w:r>
          </w:p>
        </w:tc>
      </w:tr>
      <w:tr w:rsidR="003F5B5F" w14:paraId="5B1C9F21" w14:textId="77777777" w:rsidTr="00C87F4B">
        <w:tc>
          <w:tcPr>
            <w:tcW w:w="4135" w:type="dxa"/>
          </w:tcPr>
          <w:p w14:paraId="7FB89C44" w14:textId="4AAC7AF3" w:rsidR="003F5B5F" w:rsidRDefault="003F5B5F" w:rsidP="00382830">
            <w:pPr>
              <w:pStyle w:val="Nidungvnbn"/>
              <w:ind w:hanging="18"/>
              <w:jc w:val="left"/>
            </w:pPr>
            <w:r>
              <w:t>Jumbo Frame</w:t>
            </w:r>
          </w:p>
        </w:tc>
        <w:tc>
          <w:tcPr>
            <w:tcW w:w="4976" w:type="dxa"/>
          </w:tcPr>
          <w:p w14:paraId="684FDEA0" w14:textId="1B26E4B6" w:rsidR="003F5B5F" w:rsidRDefault="003F5B5F" w:rsidP="00382830">
            <w:pPr>
              <w:pStyle w:val="Nidungvnbn"/>
              <w:ind w:hanging="18"/>
              <w:jc w:val="left"/>
            </w:pPr>
            <w:r>
              <w:t>9018 byte</w:t>
            </w:r>
          </w:p>
        </w:tc>
      </w:tr>
      <w:tr w:rsidR="003F5B5F" w14:paraId="6F5AEAD4" w14:textId="77777777" w:rsidTr="00C87F4B">
        <w:tc>
          <w:tcPr>
            <w:tcW w:w="4135" w:type="dxa"/>
          </w:tcPr>
          <w:p w14:paraId="1DC95FBA" w14:textId="7B98AAE4" w:rsidR="003F5B5F" w:rsidRDefault="003F5B5F" w:rsidP="00382830">
            <w:pPr>
              <w:pStyle w:val="Nidungvnbn"/>
              <w:ind w:hanging="18"/>
              <w:jc w:val="left"/>
            </w:pPr>
            <w:r w:rsidRPr="003F5B5F">
              <w:t>Kích thước (Cao x Rộng x Dày)</w:t>
            </w:r>
          </w:p>
        </w:tc>
        <w:tc>
          <w:tcPr>
            <w:tcW w:w="4976" w:type="dxa"/>
          </w:tcPr>
          <w:p w14:paraId="516A2003" w14:textId="0E4351C0" w:rsidR="003F5B5F" w:rsidRDefault="003F5B5F" w:rsidP="00382830">
            <w:pPr>
              <w:pStyle w:val="Nidungvnbn"/>
              <w:ind w:hanging="18"/>
              <w:jc w:val="left"/>
            </w:pPr>
            <w:r w:rsidRPr="003F5B5F">
              <w:t>4,4 x 44,5 x 23,6 cm</w:t>
            </w:r>
          </w:p>
        </w:tc>
      </w:tr>
      <w:tr w:rsidR="003F5B5F" w14:paraId="1E6235F0" w14:textId="77777777" w:rsidTr="00C87F4B">
        <w:tc>
          <w:tcPr>
            <w:tcW w:w="4135" w:type="dxa"/>
          </w:tcPr>
          <w:p w14:paraId="7D46ADFB" w14:textId="5271B9A4" w:rsidR="003F5B5F" w:rsidRPr="003F5B5F" w:rsidRDefault="003F5B5F" w:rsidP="00382830">
            <w:pPr>
              <w:pStyle w:val="Nidungvnbn"/>
              <w:ind w:hanging="18"/>
              <w:jc w:val="left"/>
            </w:pPr>
            <w:r>
              <w:t>Trọng lượng</w:t>
            </w:r>
          </w:p>
        </w:tc>
        <w:tc>
          <w:tcPr>
            <w:tcW w:w="4976" w:type="dxa"/>
          </w:tcPr>
          <w:p w14:paraId="1B8D7F88" w14:textId="7822D044" w:rsidR="003F5B5F" w:rsidRPr="003F5B5F" w:rsidRDefault="003F5B5F" w:rsidP="00382830">
            <w:pPr>
              <w:pStyle w:val="Nidungvnbn"/>
              <w:ind w:hanging="18"/>
              <w:jc w:val="left"/>
            </w:pPr>
            <w:r>
              <w:t>3,6 Kg</w:t>
            </w:r>
          </w:p>
        </w:tc>
      </w:tr>
      <w:tr w:rsidR="003F5B5F" w14:paraId="480BD508" w14:textId="77777777" w:rsidTr="00C87F4B">
        <w:tc>
          <w:tcPr>
            <w:tcW w:w="4135" w:type="dxa"/>
          </w:tcPr>
          <w:p w14:paraId="5A51C934" w14:textId="3E2C70B2" w:rsidR="003F5B5F" w:rsidRDefault="003F5B5F" w:rsidP="00382830">
            <w:pPr>
              <w:pStyle w:val="Nidungvnbn"/>
              <w:ind w:hanging="18"/>
              <w:jc w:val="left"/>
            </w:pPr>
            <w:r>
              <w:t>Chiều cao giá đỡ</w:t>
            </w:r>
          </w:p>
        </w:tc>
        <w:tc>
          <w:tcPr>
            <w:tcW w:w="4976" w:type="dxa"/>
          </w:tcPr>
          <w:p w14:paraId="0EA0C0A9" w14:textId="27361276" w:rsidR="003F5B5F" w:rsidRDefault="003F5B5F" w:rsidP="00382830">
            <w:pPr>
              <w:pStyle w:val="Nidungvnbn"/>
              <w:ind w:hanging="18"/>
              <w:jc w:val="left"/>
            </w:pPr>
            <w:r>
              <w:t>1 RU</w:t>
            </w:r>
          </w:p>
        </w:tc>
      </w:tr>
    </w:tbl>
    <w:p w14:paraId="7ED35161" w14:textId="0BE5EA02" w:rsidR="00616798" w:rsidRDefault="00616798" w:rsidP="00616798"/>
    <w:p w14:paraId="720C42C6" w14:textId="58E2D002" w:rsidR="00616798" w:rsidRDefault="00616798" w:rsidP="00433796">
      <w:pPr>
        <w:pStyle w:val="Tiumccp2"/>
        <w:spacing w:before="240" w:after="240"/>
        <w:outlineLvl w:val="2"/>
      </w:pPr>
      <w:bookmarkStart w:id="27" w:name="_Toc91608845"/>
      <w:r>
        <w:t xml:space="preserve">1.5.4 </w:t>
      </w:r>
      <w:r w:rsidR="001C6536" w:rsidRPr="001C6536">
        <w:t>Cisco 3504 Wireless Controller AIR-CT3504-K9</w:t>
      </w:r>
      <w:bookmarkEnd w:id="27"/>
    </w:p>
    <w:p w14:paraId="50B70679" w14:textId="07738E28" w:rsidR="00866EA6" w:rsidRDefault="00661DB0" w:rsidP="00E4115F">
      <w:pPr>
        <w:jc w:val="center"/>
      </w:pPr>
      <w:r w:rsidRPr="00661DB0">
        <w:rPr>
          <w:noProof/>
        </w:rPr>
        <w:lastRenderedPageBreak/>
        <w:drawing>
          <wp:inline distT="0" distB="0" distL="0" distR="0" wp14:anchorId="1E38AA12" wp14:editId="097A2F53">
            <wp:extent cx="3254375" cy="1609883"/>
            <wp:effectExtent l="0" t="0" r="317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8495" cy="1616868"/>
                    </a:xfrm>
                    <a:prstGeom prst="rect">
                      <a:avLst/>
                    </a:prstGeom>
                  </pic:spPr>
                </pic:pic>
              </a:graphicData>
            </a:graphic>
          </wp:inline>
        </w:drawing>
      </w:r>
    </w:p>
    <w:p w14:paraId="6AD1EF93" w14:textId="709F1968" w:rsidR="00DE2D5E" w:rsidRDefault="00E4115F" w:rsidP="00E4115F">
      <w:pPr>
        <w:pStyle w:val="Caption"/>
        <w:rPr>
          <w:sz w:val="24"/>
          <w:szCs w:val="24"/>
        </w:rPr>
      </w:pPr>
      <w:bookmarkStart w:id="28" w:name="_Toc91603929"/>
      <w:r>
        <w:t xml:space="preserve">Hình 1. </w:t>
      </w:r>
      <w:r w:rsidR="00DF67BD">
        <w:fldChar w:fldCharType="begin"/>
      </w:r>
      <w:r w:rsidR="00DF67BD">
        <w:instrText xml:space="preserve"> SEQ Hình_1. \* ARABIC </w:instrText>
      </w:r>
      <w:r w:rsidR="00DF67BD">
        <w:fldChar w:fldCharType="separate"/>
      </w:r>
      <w:r w:rsidR="004E2CF1">
        <w:rPr>
          <w:noProof/>
        </w:rPr>
        <w:t>5</w:t>
      </w:r>
      <w:r w:rsidR="00DF67BD">
        <w:rPr>
          <w:noProof/>
        </w:rPr>
        <w:fldChar w:fldCharType="end"/>
      </w:r>
      <w:r>
        <w:t xml:space="preserve">: </w:t>
      </w:r>
      <w:r w:rsidRPr="001C6536">
        <w:t>Cisco Wireless Controller AIR-CT3504-K9</w:t>
      </w:r>
      <w:bookmarkEnd w:id="28"/>
    </w:p>
    <w:p w14:paraId="1A09A60D" w14:textId="51016213" w:rsidR="006A1A6E" w:rsidRPr="006A1A6E" w:rsidRDefault="006A1A6E" w:rsidP="006A1A6E">
      <w:pPr>
        <w:pStyle w:val="Caption"/>
        <w:rPr>
          <w:b/>
          <w:bCs w:val="0"/>
          <w:sz w:val="24"/>
          <w:szCs w:val="24"/>
        </w:rPr>
      </w:pPr>
      <w:bookmarkStart w:id="29" w:name="_Toc91604314"/>
      <w:r w:rsidRPr="006A1A6E">
        <w:rPr>
          <w:b/>
          <w:bCs w:val="0"/>
        </w:rPr>
        <w:t xml:space="preserve">Bảng 1. </w:t>
      </w:r>
      <w:r w:rsidRPr="006A1A6E">
        <w:rPr>
          <w:b/>
          <w:bCs w:val="0"/>
        </w:rPr>
        <w:fldChar w:fldCharType="begin"/>
      </w:r>
      <w:r w:rsidRPr="006A1A6E">
        <w:rPr>
          <w:b/>
          <w:bCs w:val="0"/>
        </w:rPr>
        <w:instrText xml:space="preserve"> SEQ Bảng_1. \* ARABIC </w:instrText>
      </w:r>
      <w:r w:rsidRPr="006A1A6E">
        <w:rPr>
          <w:b/>
          <w:bCs w:val="0"/>
        </w:rPr>
        <w:fldChar w:fldCharType="separate"/>
      </w:r>
      <w:r w:rsidR="00351D32">
        <w:rPr>
          <w:b/>
          <w:bCs w:val="0"/>
          <w:noProof/>
        </w:rPr>
        <w:t>4</w:t>
      </w:r>
      <w:r w:rsidRPr="006A1A6E">
        <w:rPr>
          <w:b/>
          <w:bCs w:val="0"/>
        </w:rPr>
        <w:fldChar w:fldCharType="end"/>
      </w:r>
      <w:r w:rsidRPr="006A1A6E">
        <w:rPr>
          <w:b/>
          <w:bCs w:val="0"/>
        </w:rPr>
        <w:t>: Thông số kỹ thuật Cisco Wireless Controller AIR-CT3504-K9</w:t>
      </w:r>
      <w:bookmarkEnd w:id="29"/>
    </w:p>
    <w:tbl>
      <w:tblPr>
        <w:tblStyle w:val="TableGrid"/>
        <w:tblW w:w="0" w:type="auto"/>
        <w:tblLook w:val="04A0" w:firstRow="1" w:lastRow="0" w:firstColumn="1" w:lastColumn="0" w:noHBand="0" w:noVBand="1"/>
      </w:tblPr>
      <w:tblGrid>
        <w:gridCol w:w="2425"/>
        <w:gridCol w:w="6686"/>
      </w:tblGrid>
      <w:tr w:rsidR="00B677CA" w14:paraId="43EFF3F3" w14:textId="77777777" w:rsidTr="00B677CA">
        <w:tc>
          <w:tcPr>
            <w:tcW w:w="2425" w:type="dxa"/>
          </w:tcPr>
          <w:p w14:paraId="19AD608D" w14:textId="46197634" w:rsidR="00B677CA" w:rsidRDefault="00B677CA" w:rsidP="00621D1B">
            <w:pPr>
              <w:pStyle w:val="Nidungvnbn"/>
              <w:ind w:firstLine="72"/>
              <w:jc w:val="left"/>
            </w:pPr>
            <w:r>
              <w:t>Wireless</w:t>
            </w:r>
          </w:p>
        </w:tc>
        <w:tc>
          <w:tcPr>
            <w:tcW w:w="6686" w:type="dxa"/>
          </w:tcPr>
          <w:p w14:paraId="2B5DAE2E" w14:textId="412CFE6A" w:rsidR="00B677CA" w:rsidRDefault="00B677CA" w:rsidP="00621D1B">
            <w:pPr>
              <w:pStyle w:val="Nidungvnbn"/>
              <w:ind w:firstLine="72"/>
              <w:jc w:val="left"/>
            </w:pPr>
            <w:r w:rsidRPr="00B677CA">
              <w:t>IEEE 802.11a, 802.11b, 802.11g, 802.11d, WMM/802.11e, 802.11h, 802.11n, 802.11k, 802.11r,</w:t>
            </w:r>
            <w:r>
              <w:t xml:space="preserve"> </w:t>
            </w:r>
            <w:r w:rsidRPr="00B677CA">
              <w:t xml:space="preserve">802.11u, 802.11w, 802.11ac Wave 1 </w:t>
            </w:r>
            <w:r w:rsidR="001226E9">
              <w:t>và</w:t>
            </w:r>
            <w:r w:rsidRPr="00B677CA">
              <w:t xml:space="preserve"> Wave 2</w:t>
            </w:r>
          </w:p>
        </w:tc>
      </w:tr>
      <w:tr w:rsidR="00B677CA" w14:paraId="32BFA8BC" w14:textId="77777777" w:rsidTr="00B677CA">
        <w:tc>
          <w:tcPr>
            <w:tcW w:w="2425" w:type="dxa"/>
          </w:tcPr>
          <w:p w14:paraId="676E97ED" w14:textId="447818F8" w:rsidR="00B677CA" w:rsidRDefault="001226E9" w:rsidP="00621D1B">
            <w:pPr>
              <w:pStyle w:val="Nidungvnbn"/>
              <w:ind w:firstLine="72"/>
              <w:jc w:val="left"/>
            </w:pPr>
            <w:r w:rsidRPr="001226E9">
              <w:t>Wired, switching,</w:t>
            </w:r>
            <w:r>
              <w:t xml:space="preserve"> </w:t>
            </w:r>
            <w:r w:rsidRPr="001226E9">
              <w:t>routing</w:t>
            </w:r>
          </w:p>
        </w:tc>
        <w:tc>
          <w:tcPr>
            <w:tcW w:w="6686" w:type="dxa"/>
          </w:tcPr>
          <w:p w14:paraId="18C75975" w14:textId="3A2424A3" w:rsidR="00B677CA" w:rsidRDefault="001226E9" w:rsidP="00621D1B">
            <w:pPr>
              <w:pStyle w:val="Nidungvnbn"/>
              <w:ind w:firstLine="72"/>
              <w:jc w:val="left"/>
            </w:pPr>
            <w:r w:rsidRPr="001226E9">
              <w:t>IEEE 802.3 10BASE-T, IEEE 802.3u 100BASE-TX specification, 1000BASE-T. 1000BASE-SX, 1000-BASE-LH, IEEE 802.1Q VLAN tagging, IEEE 802.1AX Link Aggregation</w:t>
            </w:r>
          </w:p>
        </w:tc>
      </w:tr>
      <w:tr w:rsidR="00B677CA" w14:paraId="0C05B234" w14:textId="77777777" w:rsidTr="00B677CA">
        <w:tc>
          <w:tcPr>
            <w:tcW w:w="2425" w:type="dxa"/>
          </w:tcPr>
          <w:p w14:paraId="7C1F1853" w14:textId="48687A65" w:rsidR="00B677CA" w:rsidRDefault="00D0683A" w:rsidP="00621D1B">
            <w:pPr>
              <w:pStyle w:val="Nidungvnbn"/>
              <w:ind w:firstLine="72"/>
              <w:jc w:val="left"/>
            </w:pPr>
            <w:r>
              <w:t>Tiêu chuẩn bảo mật</w:t>
            </w:r>
          </w:p>
        </w:tc>
        <w:tc>
          <w:tcPr>
            <w:tcW w:w="6686" w:type="dxa"/>
          </w:tcPr>
          <w:p w14:paraId="4FF52E80" w14:textId="57AB6F25" w:rsidR="00B677CA" w:rsidRDefault="00D0683A" w:rsidP="00621D1B">
            <w:pPr>
              <w:pStyle w:val="Nidungvnbn"/>
              <w:ind w:firstLine="72"/>
              <w:jc w:val="left"/>
            </w:pPr>
            <w:r w:rsidRPr="00D0683A">
              <w:t xml:space="preserve">Wi-Fi Protected Access (WPA), IEEE 802.11i (WPA2, RSN), RFC 1321 MD5 Message-Digest Algorithm, RFC 1851 Encapsulating Security Payload (ESP) Triple Data Encryption Standard (3DES) Transform, RFC 2104 HMAC: Keyed Hashing for Message Authentication, RFC 2246 Transport Layer Security (TLS) Protocol Version 1.0, RFC 2401 Security Architecture for the Internet Protocol, RFC 2403 HMAC-MD5-96 within ESP and Authentication Header (AH), RFC 2404 HMAC-SHA-1-96 within ESP and AH, RFC 2405 ESP DES-CBC Cipher Algorithm with Explicit IV, RFC 2407 Interpretation for Internet Security Association and Key Management Protocol (ISAKMP), RFC 2408 </w:t>
            </w:r>
            <w:r w:rsidRPr="00D0683A">
              <w:lastRenderedPageBreak/>
              <w:t>ISAKMP, RFC 2409 Internet Key Exchange (IKE), RFC 2451 ESP Cipher Block Chaining (CBC)-Mode Cipher Algorithms, RFC 3280 Internet X.509 Public Key Infrastructure (PKI) Certificate and Certificate Revocation List (CRL) Profile, RFC 4347 Datagram Transport Layer Security, RFC 5426 TLS Protocol Version 1.2</w:t>
            </w:r>
          </w:p>
        </w:tc>
      </w:tr>
      <w:tr w:rsidR="00B677CA" w14:paraId="6E682A73" w14:textId="77777777" w:rsidTr="00B677CA">
        <w:tc>
          <w:tcPr>
            <w:tcW w:w="2425" w:type="dxa"/>
          </w:tcPr>
          <w:p w14:paraId="5192363A" w14:textId="1AE9152D" w:rsidR="00B677CA" w:rsidRDefault="00D0683A" w:rsidP="00621D1B">
            <w:pPr>
              <w:pStyle w:val="Nidungvnbn"/>
              <w:ind w:firstLine="72"/>
              <w:jc w:val="left"/>
            </w:pPr>
            <w:r>
              <w:lastRenderedPageBreak/>
              <w:t>Mã hóa</w:t>
            </w:r>
          </w:p>
        </w:tc>
        <w:tc>
          <w:tcPr>
            <w:tcW w:w="6686" w:type="dxa"/>
          </w:tcPr>
          <w:p w14:paraId="65D192E6" w14:textId="77777777" w:rsidR="00B677CA" w:rsidRDefault="00D0683A" w:rsidP="00621D1B">
            <w:pPr>
              <w:pStyle w:val="Nidungvnbn"/>
              <w:ind w:firstLine="72"/>
              <w:jc w:val="left"/>
            </w:pPr>
            <w:r w:rsidRPr="00D0683A">
              <w:t>Wired Equivalent Privacy (WEP) and Temporal Key Integrity Protocol-Message Integrity Check (TKIP-MIC):</w:t>
            </w:r>
          </w:p>
          <w:p w14:paraId="24F4DA62" w14:textId="77777777" w:rsidR="00D0683A" w:rsidRDefault="00D0683A" w:rsidP="00621D1B">
            <w:pPr>
              <w:pStyle w:val="Nidungvnbn"/>
              <w:ind w:firstLine="72"/>
              <w:jc w:val="left"/>
            </w:pPr>
            <w:r>
              <w:t>- RC4 40, 104 and 128 bits (both static and shared keys)</w:t>
            </w:r>
          </w:p>
          <w:p w14:paraId="606A9899" w14:textId="77777777" w:rsidR="00D0683A" w:rsidRDefault="00D0683A" w:rsidP="00621D1B">
            <w:pPr>
              <w:pStyle w:val="Nidungvnbn"/>
              <w:ind w:firstLine="72"/>
              <w:jc w:val="left"/>
            </w:pPr>
            <w:r>
              <w:t>- Advanced Encryption Standard (AES): CBC, Counter with CBC-MAC (CCM), Counter with CBC Message Authentication Code Protocol (CCMP)</w:t>
            </w:r>
          </w:p>
          <w:p w14:paraId="746D0BDB" w14:textId="77777777" w:rsidR="00D0683A" w:rsidRDefault="00D0683A" w:rsidP="00621D1B">
            <w:pPr>
              <w:pStyle w:val="Nidungvnbn"/>
              <w:ind w:firstLine="72"/>
              <w:jc w:val="left"/>
            </w:pPr>
            <w:r>
              <w:t>- Data Encryption Standard (DES): DES-CBC, 3DES</w:t>
            </w:r>
          </w:p>
          <w:p w14:paraId="166CCE71" w14:textId="77777777" w:rsidR="00D0683A" w:rsidRDefault="00D0683A" w:rsidP="00621D1B">
            <w:pPr>
              <w:pStyle w:val="Nidungvnbn"/>
              <w:ind w:firstLine="72"/>
              <w:jc w:val="left"/>
            </w:pPr>
            <w:r>
              <w:t>- Secure Sockets Layer (SSL) and TLS: RC4 128-bit and RSA 1024- and 2048-bit</w:t>
            </w:r>
          </w:p>
          <w:p w14:paraId="67387E85" w14:textId="77777777" w:rsidR="00D0683A" w:rsidRDefault="00D0683A" w:rsidP="00621D1B">
            <w:pPr>
              <w:pStyle w:val="Nidungvnbn"/>
              <w:ind w:firstLine="72"/>
              <w:jc w:val="left"/>
            </w:pPr>
            <w:r>
              <w:t>- DTLS: AES-CBC</w:t>
            </w:r>
          </w:p>
          <w:p w14:paraId="7D5A9A5E" w14:textId="77777777" w:rsidR="00D0683A" w:rsidRDefault="00D0683A" w:rsidP="00621D1B">
            <w:pPr>
              <w:pStyle w:val="Nidungvnbn"/>
              <w:ind w:firstLine="72"/>
              <w:jc w:val="left"/>
            </w:pPr>
            <w:r>
              <w:t>- IPsec: DES-CBC, 3DES, AES-CBC</w:t>
            </w:r>
          </w:p>
          <w:p w14:paraId="713737E4" w14:textId="17E0F120" w:rsidR="00D0683A" w:rsidRDefault="00D0683A" w:rsidP="00621D1B">
            <w:pPr>
              <w:pStyle w:val="Nidungvnbn"/>
              <w:ind w:firstLine="72"/>
              <w:jc w:val="left"/>
            </w:pPr>
            <w:r>
              <w:t>- 802.1AE MACsec encryption</w:t>
            </w:r>
          </w:p>
        </w:tc>
      </w:tr>
      <w:tr w:rsidR="00B677CA" w14:paraId="33AA695F" w14:textId="77777777" w:rsidTr="00B677CA">
        <w:tc>
          <w:tcPr>
            <w:tcW w:w="2425" w:type="dxa"/>
          </w:tcPr>
          <w:p w14:paraId="2D316B19" w14:textId="764C721B" w:rsidR="00B677CA" w:rsidRDefault="00464346" w:rsidP="00621D1B">
            <w:pPr>
              <w:pStyle w:val="Nidungvnbn"/>
              <w:ind w:firstLine="72"/>
              <w:jc w:val="left"/>
            </w:pPr>
            <w:r w:rsidRPr="00464346">
              <w:t>Authentication, Authorization</w:t>
            </w:r>
            <w:r>
              <w:t xml:space="preserve">, </w:t>
            </w:r>
            <w:r w:rsidRPr="00464346">
              <w:t>Accounting (AAA)</w:t>
            </w:r>
          </w:p>
        </w:tc>
        <w:tc>
          <w:tcPr>
            <w:tcW w:w="6686" w:type="dxa"/>
          </w:tcPr>
          <w:p w14:paraId="5BE67885" w14:textId="6ABB1BB0" w:rsidR="00B677CA" w:rsidRDefault="00F576D2" w:rsidP="00621D1B">
            <w:pPr>
              <w:pStyle w:val="Nidungvnbn"/>
              <w:ind w:firstLine="72"/>
              <w:jc w:val="left"/>
            </w:pPr>
            <w:r w:rsidRPr="00F576D2">
              <w:t>IEEE 802.1X, RFC 2548 Microsoft Vendor-Specific RADIUS Attributes, RFC 2716 Point-to-Point Protocol (PPP) Extensible Authentication Protocol (EAP)-TLS,</w:t>
            </w:r>
            <w:r w:rsidR="00504E6E">
              <w:t xml:space="preserve"> </w:t>
            </w:r>
            <w:r w:rsidRPr="00F576D2">
              <w:t xml:space="preserve">RFC 2865 RADIUS Authentication, RFC 2866 RADIUS Accounting, RFC 2867 RADIUS Tunnel Accounting, RFC 2869 RADIUS Extensions, RFC 3576 Dynamic Authorization Extensions to RADIUS, RFC 5176 Dynamic Authorization Extensions to RADIUS, RFC 3579 RADIUS Support for EAP, RFC 3580 </w:t>
            </w:r>
            <w:r w:rsidRPr="00F576D2">
              <w:lastRenderedPageBreak/>
              <w:t>IEEE 802.1X RADIUS Guidelines, RFC 3748 EAP, Web-based authentication</w:t>
            </w:r>
          </w:p>
        </w:tc>
      </w:tr>
      <w:tr w:rsidR="00B677CA" w14:paraId="2A42E553" w14:textId="77777777" w:rsidTr="00B677CA">
        <w:tc>
          <w:tcPr>
            <w:tcW w:w="2425" w:type="dxa"/>
          </w:tcPr>
          <w:p w14:paraId="2B99404C" w14:textId="7DB09952" w:rsidR="00B677CA" w:rsidRDefault="00F576D2" w:rsidP="00621D1B">
            <w:pPr>
              <w:pStyle w:val="Nidungvnbn"/>
              <w:ind w:firstLine="72"/>
              <w:jc w:val="left"/>
            </w:pPr>
            <w:r w:rsidRPr="00F576D2">
              <w:lastRenderedPageBreak/>
              <w:t xml:space="preserve">Giao diện quản lý </w:t>
            </w:r>
            <w:r w:rsidR="00431F45">
              <w:t>d</w:t>
            </w:r>
            <w:r w:rsidRPr="00F576D2">
              <w:t>ựa trên web</w:t>
            </w:r>
          </w:p>
        </w:tc>
        <w:tc>
          <w:tcPr>
            <w:tcW w:w="6686" w:type="dxa"/>
          </w:tcPr>
          <w:p w14:paraId="314474D5" w14:textId="21296A4D" w:rsidR="00B677CA" w:rsidRDefault="00F576D2" w:rsidP="00621D1B">
            <w:pPr>
              <w:pStyle w:val="Nidungvnbn"/>
              <w:ind w:firstLine="72"/>
              <w:jc w:val="left"/>
            </w:pPr>
            <w:r w:rsidRPr="00F576D2">
              <w:t>Web-based: HTTP/HTTPS; Command-line interface: Telnet, Secure Shell (SSH) Protocol, serial port; Cisco Prime Infrastructure</w:t>
            </w:r>
          </w:p>
        </w:tc>
      </w:tr>
      <w:tr w:rsidR="00B677CA" w14:paraId="1D573F27" w14:textId="77777777" w:rsidTr="00B677CA">
        <w:tc>
          <w:tcPr>
            <w:tcW w:w="2425" w:type="dxa"/>
          </w:tcPr>
          <w:p w14:paraId="636461BD" w14:textId="5B3397AB" w:rsidR="00B677CA" w:rsidRDefault="00F576D2" w:rsidP="00621D1B">
            <w:pPr>
              <w:pStyle w:val="Nidungvnbn"/>
              <w:ind w:firstLine="72"/>
              <w:jc w:val="left"/>
            </w:pPr>
            <w:r w:rsidRPr="00F576D2">
              <w:t>Giao diện và chỉ báo</w:t>
            </w:r>
          </w:p>
        </w:tc>
        <w:tc>
          <w:tcPr>
            <w:tcW w:w="6686" w:type="dxa"/>
          </w:tcPr>
          <w:p w14:paraId="47E97BA3" w14:textId="715B9573" w:rsidR="00F576D2" w:rsidRDefault="00F576D2" w:rsidP="00621D1B">
            <w:pPr>
              <w:pStyle w:val="Nidungvnbn"/>
              <w:ind w:firstLine="72"/>
              <w:jc w:val="left"/>
            </w:pPr>
            <w:r>
              <w:t>1x Multigigabit Ethernet interface (up to 5 Gigabit Ethernet) + 4x 1 Gigabit Ethernet interfaces (RJ-45)</w:t>
            </w:r>
          </w:p>
          <w:p w14:paraId="63390856" w14:textId="77777777" w:rsidR="00F576D2" w:rsidRDefault="00F576D2" w:rsidP="00621D1B">
            <w:pPr>
              <w:pStyle w:val="Nidungvnbn"/>
              <w:ind w:firstLine="72"/>
              <w:jc w:val="left"/>
            </w:pPr>
            <w:r>
              <w:t>1x service port: 1 Gigabit Ethernet port (RJ-45)</w:t>
            </w:r>
          </w:p>
          <w:p w14:paraId="1E01A934" w14:textId="77777777" w:rsidR="00F576D2" w:rsidRDefault="00F576D2" w:rsidP="00621D1B">
            <w:pPr>
              <w:pStyle w:val="Nidungvnbn"/>
              <w:ind w:firstLine="72"/>
              <w:jc w:val="left"/>
            </w:pPr>
            <w:r>
              <w:t>1x redundancy port: 1 Gigabit Ethernet port (RJ-45)</w:t>
            </w:r>
          </w:p>
          <w:p w14:paraId="40C50130" w14:textId="77777777" w:rsidR="00F576D2" w:rsidRDefault="00F576D2" w:rsidP="00621D1B">
            <w:pPr>
              <w:pStyle w:val="Nidungvnbn"/>
              <w:ind w:firstLine="72"/>
              <w:jc w:val="left"/>
            </w:pPr>
            <w:r>
              <w:t>1x console port: Serial port (RJ-45)</w:t>
            </w:r>
          </w:p>
          <w:p w14:paraId="60CB6B59" w14:textId="77777777" w:rsidR="00F576D2" w:rsidRDefault="00F576D2" w:rsidP="00621D1B">
            <w:pPr>
              <w:pStyle w:val="Nidungvnbn"/>
              <w:ind w:firstLine="72"/>
              <w:jc w:val="left"/>
            </w:pPr>
            <w:r>
              <w:t>1x console port: Serial port (mini-B USB)</w:t>
            </w:r>
          </w:p>
          <w:p w14:paraId="366F2DD5" w14:textId="77777777" w:rsidR="00B677CA" w:rsidRDefault="00F576D2" w:rsidP="00621D1B">
            <w:pPr>
              <w:pStyle w:val="Nidungvnbn"/>
              <w:ind w:firstLine="72"/>
              <w:jc w:val="left"/>
            </w:pPr>
            <w:r>
              <w:t>1x USB 3.0 port</w:t>
            </w:r>
          </w:p>
          <w:p w14:paraId="1D067F88" w14:textId="45E83502" w:rsidR="00F576D2" w:rsidRDefault="00F576D2" w:rsidP="00621D1B">
            <w:pPr>
              <w:pStyle w:val="Nidungvnbn"/>
              <w:ind w:firstLine="72"/>
              <w:jc w:val="left"/>
            </w:pPr>
            <w:r w:rsidRPr="00F576D2">
              <w:t>Chỉ báo LED: Liên kết mạng, chẩn đoán</w:t>
            </w:r>
          </w:p>
        </w:tc>
      </w:tr>
      <w:tr w:rsidR="00F576D2" w14:paraId="42B600E8" w14:textId="77777777" w:rsidTr="00B677CA">
        <w:tc>
          <w:tcPr>
            <w:tcW w:w="2425" w:type="dxa"/>
          </w:tcPr>
          <w:p w14:paraId="328F18D0" w14:textId="77E21365" w:rsidR="00F576D2" w:rsidRPr="00F576D2" w:rsidRDefault="00F576D2" w:rsidP="00621D1B">
            <w:pPr>
              <w:pStyle w:val="Nidungvnbn"/>
              <w:ind w:firstLine="72"/>
              <w:jc w:val="left"/>
            </w:pPr>
            <w:r>
              <w:t>Kích thước</w:t>
            </w:r>
          </w:p>
        </w:tc>
        <w:tc>
          <w:tcPr>
            <w:tcW w:w="6686" w:type="dxa"/>
          </w:tcPr>
          <w:p w14:paraId="36B7C2B9" w14:textId="40ADD132" w:rsidR="00F576D2" w:rsidRDefault="00F576D2" w:rsidP="00621D1B">
            <w:pPr>
              <w:pStyle w:val="Nidungvnbn"/>
              <w:ind w:firstLine="72"/>
              <w:jc w:val="left"/>
            </w:pPr>
            <w:r w:rsidRPr="00F576D2">
              <w:t>1.73 x 9.5 x 8.5 in. (43.94 x 214.3 x 215.9 mm)</w:t>
            </w:r>
          </w:p>
        </w:tc>
      </w:tr>
      <w:tr w:rsidR="00F576D2" w14:paraId="6B2A750F" w14:textId="77777777" w:rsidTr="00B677CA">
        <w:tc>
          <w:tcPr>
            <w:tcW w:w="2425" w:type="dxa"/>
          </w:tcPr>
          <w:p w14:paraId="7223BB2F" w14:textId="28E40184" w:rsidR="00F576D2" w:rsidRDefault="00F576D2" w:rsidP="00621D1B">
            <w:pPr>
              <w:pStyle w:val="Nidungvnbn"/>
              <w:ind w:firstLine="72"/>
              <w:jc w:val="left"/>
            </w:pPr>
            <w:r>
              <w:t>Trọng lượng</w:t>
            </w:r>
          </w:p>
        </w:tc>
        <w:tc>
          <w:tcPr>
            <w:tcW w:w="6686" w:type="dxa"/>
          </w:tcPr>
          <w:p w14:paraId="5FD0DFE6" w14:textId="07AAACD8" w:rsidR="00F576D2" w:rsidRPr="00F576D2" w:rsidRDefault="00F576D2" w:rsidP="00621D1B">
            <w:pPr>
              <w:pStyle w:val="Nidungvnbn"/>
              <w:ind w:firstLine="72"/>
              <w:jc w:val="left"/>
            </w:pPr>
            <w:r>
              <w:t>4.4 Kg</w:t>
            </w:r>
          </w:p>
        </w:tc>
      </w:tr>
    </w:tbl>
    <w:p w14:paraId="380A4DE4" w14:textId="23E0CDA1" w:rsidR="000B194D" w:rsidRDefault="000B194D" w:rsidP="00B677CA">
      <w:r w:rsidRPr="000B194D">
        <w:t xml:space="preserve"> </w:t>
      </w:r>
    </w:p>
    <w:p w14:paraId="4709EB08" w14:textId="2F655C32" w:rsidR="00E76DBB" w:rsidRDefault="00E76DBB" w:rsidP="00C84DA8">
      <w:pPr>
        <w:pStyle w:val="Tiumccp2"/>
        <w:spacing w:before="240" w:after="240"/>
        <w:outlineLvl w:val="2"/>
      </w:pPr>
      <w:bookmarkStart w:id="30" w:name="_Toc91608846"/>
      <w:r>
        <w:t xml:space="preserve">1.5.5 </w:t>
      </w:r>
      <w:r w:rsidR="008C76DA" w:rsidRPr="008C76DA">
        <w:t>Thiết bị Wifi Cisco AIR-CAP3702I-E-K9</w:t>
      </w:r>
      <w:bookmarkEnd w:id="30"/>
    </w:p>
    <w:p w14:paraId="3E8CE512" w14:textId="39FC3F8B" w:rsidR="00727D6D" w:rsidRDefault="00947671" w:rsidP="007357F8">
      <w:pPr>
        <w:jc w:val="center"/>
      </w:pPr>
      <w:r w:rsidRPr="00947671">
        <w:rPr>
          <w:noProof/>
        </w:rPr>
        <w:drawing>
          <wp:inline distT="0" distB="0" distL="0" distR="0" wp14:anchorId="5229AD18" wp14:editId="02D47317">
            <wp:extent cx="2364105" cy="20461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73318" cy="2054076"/>
                    </a:xfrm>
                    <a:prstGeom prst="rect">
                      <a:avLst/>
                    </a:prstGeom>
                  </pic:spPr>
                </pic:pic>
              </a:graphicData>
            </a:graphic>
          </wp:inline>
        </w:drawing>
      </w:r>
    </w:p>
    <w:p w14:paraId="3494CE37" w14:textId="15D2830E" w:rsidR="00EF7AF1" w:rsidRDefault="007357F8" w:rsidP="007357F8">
      <w:pPr>
        <w:pStyle w:val="Caption"/>
      </w:pPr>
      <w:bookmarkStart w:id="31" w:name="_Toc91603930"/>
      <w:r>
        <w:t xml:space="preserve">Hình 1. </w:t>
      </w:r>
      <w:r w:rsidR="00DF67BD">
        <w:fldChar w:fldCharType="begin"/>
      </w:r>
      <w:r w:rsidR="00DF67BD">
        <w:instrText xml:space="preserve"> SEQ Hình_1. \* ARABIC </w:instrText>
      </w:r>
      <w:r w:rsidR="00DF67BD">
        <w:fldChar w:fldCharType="separate"/>
      </w:r>
      <w:r w:rsidR="004E2CF1">
        <w:rPr>
          <w:noProof/>
        </w:rPr>
        <w:t>6</w:t>
      </w:r>
      <w:r w:rsidR="00DF67BD">
        <w:rPr>
          <w:noProof/>
        </w:rPr>
        <w:fldChar w:fldCharType="end"/>
      </w:r>
      <w:r>
        <w:t xml:space="preserve">: </w:t>
      </w:r>
      <w:r w:rsidRPr="008C76DA">
        <w:t>Thiết bị Wifi Cisco AIR-CAP3702I-E-K9</w:t>
      </w:r>
      <w:bookmarkEnd w:id="31"/>
    </w:p>
    <w:p w14:paraId="47FA7DDD" w14:textId="77777777" w:rsidR="00270C11" w:rsidRPr="00270C11" w:rsidRDefault="00270C11" w:rsidP="00270C11"/>
    <w:p w14:paraId="6B6D5479" w14:textId="08E73EC8" w:rsidR="00EF7AF1" w:rsidRPr="00EF7AF1" w:rsidRDefault="00EF7AF1" w:rsidP="00EF7AF1">
      <w:pPr>
        <w:pStyle w:val="Caption"/>
        <w:rPr>
          <w:b/>
          <w:bCs w:val="0"/>
          <w:sz w:val="24"/>
          <w:szCs w:val="24"/>
        </w:rPr>
      </w:pPr>
      <w:bookmarkStart w:id="32" w:name="_Toc91604315"/>
      <w:r w:rsidRPr="00EF7AF1">
        <w:rPr>
          <w:b/>
          <w:bCs w:val="0"/>
        </w:rPr>
        <w:lastRenderedPageBreak/>
        <w:t xml:space="preserve">Bảng 1. </w:t>
      </w:r>
      <w:r w:rsidRPr="00EF7AF1">
        <w:rPr>
          <w:b/>
          <w:bCs w:val="0"/>
        </w:rPr>
        <w:fldChar w:fldCharType="begin"/>
      </w:r>
      <w:r w:rsidRPr="00EF7AF1">
        <w:rPr>
          <w:b/>
          <w:bCs w:val="0"/>
        </w:rPr>
        <w:instrText xml:space="preserve"> SEQ Bảng_1. \* ARABIC </w:instrText>
      </w:r>
      <w:r w:rsidRPr="00EF7AF1">
        <w:rPr>
          <w:b/>
          <w:bCs w:val="0"/>
        </w:rPr>
        <w:fldChar w:fldCharType="separate"/>
      </w:r>
      <w:r w:rsidR="00351D32">
        <w:rPr>
          <w:b/>
          <w:bCs w:val="0"/>
          <w:noProof/>
        </w:rPr>
        <w:t>5</w:t>
      </w:r>
      <w:r w:rsidRPr="00EF7AF1">
        <w:rPr>
          <w:b/>
          <w:bCs w:val="0"/>
        </w:rPr>
        <w:fldChar w:fldCharType="end"/>
      </w:r>
      <w:r w:rsidRPr="00EF7AF1">
        <w:rPr>
          <w:b/>
          <w:bCs w:val="0"/>
        </w:rPr>
        <w:t>: Thông số kỹ thuật Wifi Cisco AIR-CAP3702I-E-K9</w:t>
      </w:r>
      <w:bookmarkEnd w:id="32"/>
    </w:p>
    <w:tbl>
      <w:tblPr>
        <w:tblStyle w:val="TableGrid"/>
        <w:tblW w:w="0" w:type="auto"/>
        <w:tblLook w:val="04A0" w:firstRow="1" w:lastRow="0" w:firstColumn="1" w:lastColumn="0" w:noHBand="0" w:noVBand="1"/>
      </w:tblPr>
      <w:tblGrid>
        <w:gridCol w:w="2785"/>
        <w:gridCol w:w="6326"/>
      </w:tblGrid>
      <w:tr w:rsidR="008541BD" w14:paraId="4A14692F" w14:textId="77777777" w:rsidTr="000D6A5A">
        <w:tc>
          <w:tcPr>
            <w:tcW w:w="2785" w:type="dxa"/>
          </w:tcPr>
          <w:p w14:paraId="15948E3E" w14:textId="6D7A2F56" w:rsidR="008541BD" w:rsidRDefault="008541BD" w:rsidP="00E03CB7">
            <w:pPr>
              <w:pStyle w:val="Nidungvnbn"/>
              <w:ind w:hanging="18"/>
              <w:jc w:val="left"/>
            </w:pPr>
            <w:r w:rsidRPr="008541BD">
              <w:t>Tốc độ dữ liệu được hỗ trợ</w:t>
            </w:r>
          </w:p>
        </w:tc>
        <w:tc>
          <w:tcPr>
            <w:tcW w:w="6326" w:type="dxa"/>
          </w:tcPr>
          <w:p w14:paraId="32AB260D" w14:textId="1B4B4839" w:rsidR="008541BD" w:rsidRDefault="008541BD" w:rsidP="00E03CB7">
            <w:pPr>
              <w:pStyle w:val="Nidungvnbn"/>
              <w:ind w:hanging="18"/>
              <w:jc w:val="left"/>
            </w:pPr>
            <w:r>
              <w:t>802.11a: lên đến 54 Mbps</w:t>
            </w:r>
          </w:p>
          <w:p w14:paraId="7F21ADC5" w14:textId="536E08CE" w:rsidR="008541BD" w:rsidRDefault="008541BD" w:rsidP="00E03CB7">
            <w:pPr>
              <w:pStyle w:val="Nidungvnbn"/>
              <w:ind w:hanging="18"/>
              <w:jc w:val="left"/>
            </w:pPr>
            <w:r>
              <w:t>802.11g: lên đến 54 Mbps</w:t>
            </w:r>
          </w:p>
        </w:tc>
      </w:tr>
      <w:tr w:rsidR="008541BD" w14:paraId="31F85D6A" w14:textId="77777777" w:rsidTr="000D6A5A">
        <w:tc>
          <w:tcPr>
            <w:tcW w:w="2785" w:type="dxa"/>
          </w:tcPr>
          <w:p w14:paraId="0C140B6A" w14:textId="6F0F429A" w:rsidR="008541BD" w:rsidRDefault="008541BD" w:rsidP="00E03CB7">
            <w:pPr>
              <w:pStyle w:val="Nidungvnbn"/>
              <w:ind w:hanging="18"/>
              <w:jc w:val="left"/>
            </w:pPr>
            <w:r w:rsidRPr="008541BD">
              <w:t>Số lượng tối đa các kênh nonoverlapping</w:t>
            </w:r>
          </w:p>
        </w:tc>
        <w:tc>
          <w:tcPr>
            <w:tcW w:w="6326" w:type="dxa"/>
          </w:tcPr>
          <w:p w14:paraId="50480260" w14:textId="77777777" w:rsidR="008541BD" w:rsidRDefault="008541BD" w:rsidP="00E03CB7">
            <w:pPr>
              <w:pStyle w:val="Nidungvnbn"/>
              <w:ind w:hanging="18"/>
              <w:jc w:val="left"/>
            </w:pPr>
            <w:r>
              <w:t xml:space="preserve">5 GHz: </w:t>
            </w:r>
          </w:p>
          <w:p w14:paraId="737BE331" w14:textId="31E3FA87" w:rsidR="008541BD" w:rsidRDefault="008541BD" w:rsidP="00E03CB7">
            <w:pPr>
              <w:pStyle w:val="Nidungvnbn"/>
              <w:ind w:hanging="18"/>
              <w:jc w:val="left"/>
            </w:pPr>
            <w:r>
              <w:t>- 802.11a: 20 MHz: 21</w:t>
            </w:r>
          </w:p>
          <w:p w14:paraId="1A76AB51" w14:textId="59EB5279" w:rsidR="008541BD" w:rsidRDefault="008541BD" w:rsidP="00E03CB7">
            <w:pPr>
              <w:pStyle w:val="Nidungvnbn"/>
              <w:ind w:hanging="18"/>
              <w:jc w:val="left"/>
            </w:pPr>
            <w:r>
              <w:t>- 802.11n: 20 MHz: 21, 40 MHz: 9</w:t>
            </w:r>
          </w:p>
          <w:p w14:paraId="085E2ED3" w14:textId="6810F6F4" w:rsidR="008541BD" w:rsidRDefault="008541BD" w:rsidP="00E03CB7">
            <w:pPr>
              <w:pStyle w:val="Nidungvnbn"/>
              <w:ind w:hanging="18"/>
              <w:jc w:val="left"/>
            </w:pPr>
            <w:r>
              <w:t>- 802.11ac: 20 MHz: 21, 40 MHz: 9</w:t>
            </w:r>
          </w:p>
          <w:p w14:paraId="203702CF" w14:textId="500E21F2" w:rsidR="008541BD" w:rsidRDefault="008541BD" w:rsidP="00E03CB7">
            <w:pPr>
              <w:pStyle w:val="Nidungvnbn"/>
              <w:ind w:hanging="18"/>
              <w:jc w:val="left"/>
            </w:pPr>
            <w:r>
              <w:t>80 MHz: 4</w:t>
            </w:r>
          </w:p>
          <w:p w14:paraId="797394D7" w14:textId="5D0AB6CA" w:rsidR="008541BD" w:rsidRDefault="008541BD" w:rsidP="00E03CB7">
            <w:pPr>
              <w:pStyle w:val="Nidungvnbn"/>
              <w:ind w:hanging="18"/>
              <w:jc w:val="left"/>
            </w:pPr>
            <w:r>
              <w:t>- 802.11n on 2.4 GHz: up to 216.7 Mbps</w:t>
            </w:r>
          </w:p>
          <w:p w14:paraId="6221ED8C" w14:textId="721DFCC0" w:rsidR="008541BD" w:rsidRDefault="008541BD" w:rsidP="00E03CB7">
            <w:pPr>
              <w:pStyle w:val="Nidungvnbn"/>
              <w:ind w:hanging="18"/>
              <w:jc w:val="left"/>
            </w:pPr>
            <w:r>
              <w:t>- 802.11ac on 5 GHz: up to 1.3Gbps</w:t>
            </w:r>
          </w:p>
          <w:p w14:paraId="4AA2EDFF" w14:textId="77777777" w:rsidR="008541BD" w:rsidRDefault="008541BD" w:rsidP="00E03CB7">
            <w:pPr>
              <w:pStyle w:val="Nidungvnbn"/>
              <w:ind w:hanging="18"/>
              <w:jc w:val="left"/>
            </w:pPr>
            <w:r>
              <w:t>2.4 GHz</w:t>
            </w:r>
          </w:p>
          <w:p w14:paraId="49E4FCFB" w14:textId="40D85FEE" w:rsidR="008541BD" w:rsidRDefault="008541BD" w:rsidP="00E03CB7">
            <w:pPr>
              <w:pStyle w:val="Nidungvnbn"/>
              <w:ind w:hanging="18"/>
              <w:jc w:val="left"/>
            </w:pPr>
            <w:r>
              <w:t>- 802.11b/g: 20 MHz: 3</w:t>
            </w:r>
          </w:p>
          <w:p w14:paraId="7806A517" w14:textId="28261972" w:rsidR="008541BD" w:rsidRDefault="008541BD" w:rsidP="00E03CB7">
            <w:pPr>
              <w:pStyle w:val="Nidungvnbn"/>
              <w:ind w:hanging="18"/>
              <w:jc w:val="left"/>
            </w:pPr>
            <w:r>
              <w:t>- 802.11n: 20 MHz: 3</w:t>
            </w:r>
          </w:p>
        </w:tc>
      </w:tr>
      <w:tr w:rsidR="008541BD" w14:paraId="00809EA9" w14:textId="77777777" w:rsidTr="000D6A5A">
        <w:tc>
          <w:tcPr>
            <w:tcW w:w="2785" w:type="dxa"/>
          </w:tcPr>
          <w:p w14:paraId="2024814E" w14:textId="1FDD57CC" w:rsidR="008541BD" w:rsidRDefault="00504E6E" w:rsidP="00E03CB7">
            <w:pPr>
              <w:pStyle w:val="Nidungvnbn"/>
              <w:ind w:hanging="18"/>
              <w:jc w:val="left"/>
            </w:pPr>
            <w:r>
              <w:t>Giao diện</w:t>
            </w:r>
          </w:p>
        </w:tc>
        <w:tc>
          <w:tcPr>
            <w:tcW w:w="6326" w:type="dxa"/>
          </w:tcPr>
          <w:p w14:paraId="485209C2" w14:textId="77777777" w:rsidR="00504E6E" w:rsidRDefault="00504E6E" w:rsidP="00E03CB7">
            <w:pPr>
              <w:pStyle w:val="Nidungvnbn"/>
              <w:ind w:hanging="18"/>
              <w:jc w:val="left"/>
            </w:pPr>
            <w:r>
              <w:t>10/100/1000BASE-T autosensing (RJ-45)</w:t>
            </w:r>
          </w:p>
          <w:p w14:paraId="33813FFD" w14:textId="0E4D210F" w:rsidR="008541BD" w:rsidRDefault="00504E6E" w:rsidP="00E03CB7">
            <w:pPr>
              <w:pStyle w:val="Nidungvnbn"/>
              <w:ind w:hanging="18"/>
              <w:jc w:val="left"/>
            </w:pPr>
            <w:r>
              <w:t>Management console port (RJ-45)</w:t>
            </w:r>
          </w:p>
        </w:tc>
      </w:tr>
      <w:tr w:rsidR="008541BD" w14:paraId="6704B2EA" w14:textId="77777777" w:rsidTr="000D6A5A">
        <w:tc>
          <w:tcPr>
            <w:tcW w:w="2785" w:type="dxa"/>
          </w:tcPr>
          <w:p w14:paraId="61537363" w14:textId="33E551B1" w:rsidR="008541BD" w:rsidRDefault="00504E6E" w:rsidP="00E03CB7">
            <w:pPr>
              <w:pStyle w:val="Nidungvnbn"/>
              <w:ind w:hanging="18"/>
              <w:jc w:val="left"/>
            </w:pPr>
            <w:r>
              <w:t>Bộ nhớ</w:t>
            </w:r>
          </w:p>
        </w:tc>
        <w:tc>
          <w:tcPr>
            <w:tcW w:w="6326" w:type="dxa"/>
          </w:tcPr>
          <w:p w14:paraId="597E8D6F" w14:textId="46D0D72D" w:rsidR="008541BD" w:rsidRDefault="00504E6E" w:rsidP="00E03CB7">
            <w:pPr>
              <w:pStyle w:val="Nidungvnbn"/>
              <w:ind w:hanging="18"/>
              <w:jc w:val="left"/>
            </w:pPr>
            <w:r>
              <w:t>512 MB DRAM, 64 MB flash</w:t>
            </w:r>
          </w:p>
        </w:tc>
      </w:tr>
      <w:tr w:rsidR="00504E6E" w14:paraId="15566989" w14:textId="77777777" w:rsidTr="000D6A5A">
        <w:tc>
          <w:tcPr>
            <w:tcW w:w="2785" w:type="dxa"/>
          </w:tcPr>
          <w:p w14:paraId="7C9545E9" w14:textId="14B4459F" w:rsidR="00504E6E" w:rsidRDefault="00C54CF4" w:rsidP="00E03CB7">
            <w:pPr>
              <w:pStyle w:val="Nidungvnbn"/>
              <w:ind w:hanging="18"/>
              <w:jc w:val="left"/>
            </w:pPr>
            <w:r>
              <w:t>Tiêu chuẩn IEEE</w:t>
            </w:r>
          </w:p>
        </w:tc>
        <w:tc>
          <w:tcPr>
            <w:tcW w:w="6326" w:type="dxa"/>
          </w:tcPr>
          <w:p w14:paraId="05A7E705" w14:textId="40818A5C" w:rsidR="00504E6E" w:rsidRDefault="00C54CF4" w:rsidP="00E03CB7">
            <w:pPr>
              <w:pStyle w:val="Nidungvnbn"/>
              <w:ind w:hanging="18"/>
              <w:jc w:val="left"/>
            </w:pPr>
            <w:r w:rsidRPr="00C54CF4">
              <w:t>IEEE 802.11a/b/g, 802.11n, 802.11h, 802.11d</w:t>
            </w:r>
          </w:p>
        </w:tc>
      </w:tr>
      <w:tr w:rsidR="00C54CF4" w14:paraId="7B66D086" w14:textId="77777777" w:rsidTr="000D6A5A">
        <w:tc>
          <w:tcPr>
            <w:tcW w:w="2785" w:type="dxa"/>
          </w:tcPr>
          <w:p w14:paraId="0758C2A1" w14:textId="2F5728D9" w:rsidR="00C54CF4" w:rsidRDefault="00C54CF4" w:rsidP="00E03CB7">
            <w:pPr>
              <w:pStyle w:val="Nidungvnbn"/>
              <w:ind w:hanging="18"/>
              <w:jc w:val="left"/>
            </w:pPr>
            <w:r>
              <w:t>Bảo mật</w:t>
            </w:r>
          </w:p>
        </w:tc>
        <w:tc>
          <w:tcPr>
            <w:tcW w:w="6326" w:type="dxa"/>
          </w:tcPr>
          <w:p w14:paraId="732F5F45" w14:textId="5E149D7F" w:rsidR="00C54CF4" w:rsidRPr="00C54CF4" w:rsidRDefault="00C54CF4" w:rsidP="00E03CB7">
            <w:pPr>
              <w:pStyle w:val="Nidungvnbn"/>
              <w:ind w:hanging="18"/>
              <w:jc w:val="left"/>
            </w:pPr>
            <w:r>
              <w:t>802.11i, Wi-Fi Protected Access 2 (WPA2), WPA, 802.1X, IEEE 802.11ac Draft 5, Advanced Encryption Standards (AES), Temporal Key Integrity Protocol (TKIP)</w:t>
            </w:r>
          </w:p>
        </w:tc>
      </w:tr>
    </w:tbl>
    <w:p w14:paraId="338B4113" w14:textId="77777777" w:rsidR="00947671" w:rsidRPr="00947671" w:rsidRDefault="00947671" w:rsidP="00947671"/>
    <w:p w14:paraId="58875D0B" w14:textId="5F34D497" w:rsidR="00616798" w:rsidRDefault="00616798" w:rsidP="009E485C">
      <w:pPr>
        <w:pStyle w:val="Tiumccp2"/>
        <w:spacing w:before="240" w:after="240"/>
        <w:outlineLvl w:val="2"/>
      </w:pPr>
      <w:bookmarkStart w:id="33" w:name="_Toc91608847"/>
      <w:r>
        <w:t>1.5.</w:t>
      </w:r>
      <w:r w:rsidR="00E76DBB">
        <w:t>6</w:t>
      </w:r>
      <w:r>
        <w:t xml:space="preserve"> Server</w:t>
      </w:r>
      <w:r w:rsidR="007B2B5D">
        <w:t xml:space="preserve"> </w:t>
      </w:r>
      <w:r w:rsidR="007B2B5D" w:rsidRPr="007B2B5D">
        <w:t>Dell PowerEdge T440 – 8×3.5″</w:t>
      </w:r>
      <w:bookmarkEnd w:id="33"/>
    </w:p>
    <w:p w14:paraId="00FAAF8B" w14:textId="2230B644" w:rsidR="002275CC" w:rsidRDefault="007B2B5D" w:rsidP="00937A19">
      <w:pPr>
        <w:jc w:val="center"/>
      </w:pPr>
      <w:r w:rsidRPr="007B2B5D">
        <w:rPr>
          <w:noProof/>
        </w:rPr>
        <w:lastRenderedPageBreak/>
        <w:drawing>
          <wp:inline distT="0" distB="0" distL="0" distR="0" wp14:anchorId="49F0B8E7" wp14:editId="5C73358C">
            <wp:extent cx="2455545" cy="2741345"/>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61282" cy="2747750"/>
                    </a:xfrm>
                    <a:prstGeom prst="rect">
                      <a:avLst/>
                    </a:prstGeom>
                  </pic:spPr>
                </pic:pic>
              </a:graphicData>
            </a:graphic>
          </wp:inline>
        </w:drawing>
      </w:r>
    </w:p>
    <w:p w14:paraId="77F3A6A0" w14:textId="4692EED7" w:rsidR="00591BEE" w:rsidRDefault="00937A19" w:rsidP="00937A19">
      <w:pPr>
        <w:pStyle w:val="Caption"/>
        <w:rPr>
          <w:sz w:val="24"/>
          <w:szCs w:val="24"/>
        </w:rPr>
      </w:pPr>
      <w:bookmarkStart w:id="34" w:name="_Toc91603931"/>
      <w:r>
        <w:t xml:space="preserve">Hình 1. </w:t>
      </w:r>
      <w:r w:rsidR="00DF67BD">
        <w:fldChar w:fldCharType="begin"/>
      </w:r>
      <w:r w:rsidR="00DF67BD">
        <w:instrText xml:space="preserve"> SEQ Hình_1. \* ARABIC </w:instrText>
      </w:r>
      <w:r w:rsidR="00DF67BD">
        <w:fldChar w:fldCharType="separate"/>
      </w:r>
      <w:r w:rsidR="004E2CF1">
        <w:rPr>
          <w:noProof/>
        </w:rPr>
        <w:t>7</w:t>
      </w:r>
      <w:r w:rsidR="00DF67BD">
        <w:rPr>
          <w:noProof/>
        </w:rPr>
        <w:fldChar w:fldCharType="end"/>
      </w:r>
      <w:r>
        <w:t xml:space="preserve">: Server </w:t>
      </w:r>
      <w:r w:rsidRPr="007B2B5D">
        <w:t>Dell PowerEdge T440 – 8×3.5″</w:t>
      </w:r>
      <w:bookmarkEnd w:id="34"/>
    </w:p>
    <w:p w14:paraId="178C7B7E" w14:textId="2FECF3D2" w:rsidR="00591BEE" w:rsidRPr="00591BEE" w:rsidRDefault="00591BEE" w:rsidP="00591BEE">
      <w:pPr>
        <w:pStyle w:val="Caption"/>
        <w:rPr>
          <w:b/>
          <w:bCs w:val="0"/>
          <w:sz w:val="24"/>
          <w:szCs w:val="24"/>
        </w:rPr>
      </w:pPr>
      <w:bookmarkStart w:id="35" w:name="_Toc91604316"/>
      <w:r w:rsidRPr="00591BEE">
        <w:rPr>
          <w:b/>
          <w:bCs w:val="0"/>
        </w:rPr>
        <w:t xml:space="preserve">Bảng 1. </w:t>
      </w:r>
      <w:r w:rsidRPr="00591BEE">
        <w:rPr>
          <w:b/>
          <w:bCs w:val="0"/>
        </w:rPr>
        <w:fldChar w:fldCharType="begin"/>
      </w:r>
      <w:r w:rsidRPr="00591BEE">
        <w:rPr>
          <w:b/>
          <w:bCs w:val="0"/>
        </w:rPr>
        <w:instrText xml:space="preserve"> SEQ Bảng_1. \* ARABIC </w:instrText>
      </w:r>
      <w:r w:rsidRPr="00591BEE">
        <w:rPr>
          <w:b/>
          <w:bCs w:val="0"/>
        </w:rPr>
        <w:fldChar w:fldCharType="separate"/>
      </w:r>
      <w:r w:rsidR="00351D32">
        <w:rPr>
          <w:b/>
          <w:bCs w:val="0"/>
          <w:noProof/>
        </w:rPr>
        <w:t>6</w:t>
      </w:r>
      <w:r w:rsidRPr="00591BEE">
        <w:rPr>
          <w:b/>
          <w:bCs w:val="0"/>
        </w:rPr>
        <w:fldChar w:fldCharType="end"/>
      </w:r>
      <w:r w:rsidRPr="00591BEE">
        <w:rPr>
          <w:b/>
          <w:bCs w:val="0"/>
        </w:rPr>
        <w:t>: Thông số kỹ thuật Server Dell PowerEdge T440 – 8×3.5″</w:t>
      </w:r>
      <w:bookmarkEnd w:id="35"/>
    </w:p>
    <w:tbl>
      <w:tblPr>
        <w:tblStyle w:val="TableGrid"/>
        <w:tblW w:w="0" w:type="auto"/>
        <w:tblLook w:val="04A0" w:firstRow="1" w:lastRow="0" w:firstColumn="1" w:lastColumn="0" w:noHBand="0" w:noVBand="1"/>
      </w:tblPr>
      <w:tblGrid>
        <w:gridCol w:w="2785"/>
        <w:gridCol w:w="6326"/>
      </w:tblGrid>
      <w:tr w:rsidR="006849EA" w14:paraId="39A2D4E9" w14:textId="77777777" w:rsidTr="00A37B38">
        <w:tc>
          <w:tcPr>
            <w:tcW w:w="2785" w:type="dxa"/>
          </w:tcPr>
          <w:p w14:paraId="16D17D46" w14:textId="53661374" w:rsidR="006849EA" w:rsidRDefault="006849EA" w:rsidP="00543FA4">
            <w:pPr>
              <w:pStyle w:val="Nidungvnbn"/>
              <w:ind w:firstLine="72"/>
              <w:jc w:val="left"/>
            </w:pPr>
            <w:r w:rsidRPr="006849EA">
              <w:t>Ổ cắm CPU</w:t>
            </w:r>
          </w:p>
        </w:tc>
        <w:tc>
          <w:tcPr>
            <w:tcW w:w="6326" w:type="dxa"/>
          </w:tcPr>
          <w:p w14:paraId="7DBF9422" w14:textId="481E9B87" w:rsidR="006849EA" w:rsidRDefault="006849EA" w:rsidP="00543FA4">
            <w:pPr>
              <w:pStyle w:val="Nidungvnbn"/>
              <w:ind w:firstLine="72"/>
              <w:jc w:val="left"/>
            </w:pPr>
            <w:r w:rsidRPr="006849EA">
              <w:t>2 x Ổ cắm P (LGA 3647)</w:t>
            </w:r>
          </w:p>
        </w:tc>
      </w:tr>
      <w:tr w:rsidR="006849EA" w14:paraId="4192EF95" w14:textId="77777777" w:rsidTr="00A37B38">
        <w:tc>
          <w:tcPr>
            <w:tcW w:w="2785" w:type="dxa"/>
          </w:tcPr>
          <w:p w14:paraId="36CED286" w14:textId="4D16B15A" w:rsidR="006849EA" w:rsidRDefault="006849EA" w:rsidP="00543FA4">
            <w:pPr>
              <w:pStyle w:val="Nidungvnbn"/>
              <w:ind w:firstLine="72"/>
              <w:jc w:val="left"/>
            </w:pPr>
            <w:r w:rsidRPr="006849EA">
              <w:t>CPU</w:t>
            </w:r>
          </w:p>
        </w:tc>
        <w:tc>
          <w:tcPr>
            <w:tcW w:w="6326" w:type="dxa"/>
          </w:tcPr>
          <w:p w14:paraId="376F3D64" w14:textId="2C4C4228" w:rsidR="006849EA" w:rsidRDefault="006849EA" w:rsidP="00543FA4">
            <w:pPr>
              <w:pStyle w:val="Nidungvnbn"/>
              <w:ind w:firstLine="72"/>
              <w:jc w:val="left"/>
            </w:pPr>
            <w:r w:rsidRPr="006849EA">
              <w:t>Bộ xử lý có thể mở rộng Intel Xeon thế hệ thứ 2, lên đến 28 lõi cho mỗi bộ xử lý</w:t>
            </w:r>
          </w:p>
        </w:tc>
      </w:tr>
      <w:tr w:rsidR="006849EA" w14:paraId="1BD5A544" w14:textId="77777777" w:rsidTr="00A37B38">
        <w:tc>
          <w:tcPr>
            <w:tcW w:w="2785" w:type="dxa"/>
          </w:tcPr>
          <w:p w14:paraId="3CFE0131" w14:textId="791BB4C4" w:rsidR="006849EA" w:rsidRDefault="006849EA" w:rsidP="00543FA4">
            <w:pPr>
              <w:pStyle w:val="Nidungvnbn"/>
              <w:ind w:firstLine="72"/>
              <w:jc w:val="left"/>
            </w:pPr>
            <w:r w:rsidRPr="006849EA">
              <w:t>RAM</w:t>
            </w:r>
          </w:p>
        </w:tc>
        <w:tc>
          <w:tcPr>
            <w:tcW w:w="6326" w:type="dxa"/>
          </w:tcPr>
          <w:p w14:paraId="77809B60" w14:textId="457F93BB" w:rsidR="006849EA" w:rsidRDefault="006849EA" w:rsidP="00543FA4">
            <w:pPr>
              <w:pStyle w:val="Nidungvnbn"/>
              <w:ind w:firstLine="72"/>
              <w:jc w:val="left"/>
            </w:pPr>
            <w:r w:rsidRPr="006849EA">
              <w:t>16 x khe cắm DDR4 DIMM, Hỗ trợ RDIMM / LRDIMM, 2666MT / s, tối đa 1TB</w:t>
            </w:r>
          </w:p>
        </w:tc>
      </w:tr>
      <w:tr w:rsidR="006849EA" w14:paraId="56FBC377" w14:textId="77777777" w:rsidTr="00A37B38">
        <w:tc>
          <w:tcPr>
            <w:tcW w:w="2785" w:type="dxa"/>
          </w:tcPr>
          <w:p w14:paraId="6E31F10D" w14:textId="3CB707B1" w:rsidR="006849EA" w:rsidRDefault="006849EA" w:rsidP="00543FA4">
            <w:pPr>
              <w:pStyle w:val="Nidungvnbn"/>
              <w:ind w:firstLine="72"/>
              <w:jc w:val="left"/>
            </w:pPr>
            <w:r w:rsidRPr="006849EA">
              <w:t>Các khay ổ đĩa</w:t>
            </w:r>
          </w:p>
        </w:tc>
        <w:tc>
          <w:tcPr>
            <w:tcW w:w="6326" w:type="dxa"/>
          </w:tcPr>
          <w:p w14:paraId="0CF96747" w14:textId="609BFC6A" w:rsidR="006849EA" w:rsidRDefault="006849EA" w:rsidP="00543FA4">
            <w:pPr>
              <w:pStyle w:val="Nidungvnbn"/>
              <w:ind w:firstLine="72"/>
              <w:jc w:val="left"/>
            </w:pPr>
            <w:r w:rsidRPr="006849EA">
              <w:t>8 x 3,5 "SAS / SATA</w:t>
            </w:r>
          </w:p>
        </w:tc>
      </w:tr>
      <w:tr w:rsidR="006849EA" w14:paraId="4881F231" w14:textId="77777777" w:rsidTr="00A37B38">
        <w:tc>
          <w:tcPr>
            <w:tcW w:w="2785" w:type="dxa"/>
          </w:tcPr>
          <w:p w14:paraId="1386A0AC" w14:textId="73B53ABE" w:rsidR="006849EA" w:rsidRDefault="006849EA" w:rsidP="00543FA4">
            <w:pPr>
              <w:pStyle w:val="Nidungvnbn"/>
              <w:ind w:firstLine="72"/>
              <w:jc w:val="left"/>
            </w:pPr>
            <w:r w:rsidRPr="006849EA">
              <w:t>RAID</w:t>
            </w:r>
          </w:p>
        </w:tc>
        <w:tc>
          <w:tcPr>
            <w:tcW w:w="6326" w:type="dxa"/>
          </w:tcPr>
          <w:p w14:paraId="2ECEA44D" w14:textId="216EB92A" w:rsidR="006849EA" w:rsidRDefault="006849EA" w:rsidP="00543FA4">
            <w:pPr>
              <w:pStyle w:val="Nidungvnbn"/>
              <w:ind w:firstLine="72"/>
              <w:jc w:val="left"/>
            </w:pPr>
            <w:r w:rsidRPr="006849EA">
              <w:t>PERC H330, H730P, H740P, HBA330, Software RAID (SWRAID) S140</w:t>
            </w:r>
          </w:p>
        </w:tc>
      </w:tr>
      <w:tr w:rsidR="006849EA" w14:paraId="062C1304" w14:textId="77777777" w:rsidTr="00A37B38">
        <w:tc>
          <w:tcPr>
            <w:tcW w:w="2785" w:type="dxa"/>
          </w:tcPr>
          <w:p w14:paraId="2205EBD5" w14:textId="3C96C3A8" w:rsidR="006849EA" w:rsidRPr="006849EA" w:rsidRDefault="006849EA" w:rsidP="00543FA4">
            <w:pPr>
              <w:pStyle w:val="Nidungvnbn"/>
              <w:ind w:firstLine="72"/>
              <w:jc w:val="left"/>
            </w:pPr>
            <w:r>
              <w:t>PCle</w:t>
            </w:r>
          </w:p>
        </w:tc>
        <w:tc>
          <w:tcPr>
            <w:tcW w:w="6326" w:type="dxa"/>
          </w:tcPr>
          <w:p w14:paraId="58350C77" w14:textId="3C09C845" w:rsidR="006849EA" w:rsidRPr="006849EA" w:rsidRDefault="008E267D" w:rsidP="00543FA4">
            <w:pPr>
              <w:pStyle w:val="Nidungvnbn"/>
              <w:ind w:firstLine="72"/>
              <w:jc w:val="left"/>
            </w:pPr>
            <w:r w:rsidRPr="008E267D">
              <w:t xml:space="preserve">2 x </w:t>
            </w:r>
            <w:r>
              <w:t xml:space="preserve">khe cắm </w:t>
            </w:r>
            <w:r w:rsidRPr="008E267D">
              <w:t>Gen3 (x</w:t>
            </w:r>
            <w:r>
              <w:t xml:space="preserve"> </w:t>
            </w:r>
            <w:r w:rsidRPr="008E267D">
              <w:t>4), 2 x</w:t>
            </w:r>
            <w:r>
              <w:t xml:space="preserve"> khe cắm</w:t>
            </w:r>
            <w:r w:rsidRPr="008E267D">
              <w:t xml:space="preserve"> Gen3</w:t>
            </w:r>
            <w:r>
              <w:t xml:space="preserve"> </w:t>
            </w:r>
            <w:r w:rsidRPr="008E267D">
              <w:t xml:space="preserve">(x 8), 1 x </w:t>
            </w:r>
            <w:r>
              <w:t xml:space="preserve">khe cắm </w:t>
            </w:r>
            <w:r w:rsidRPr="008E267D">
              <w:t>Gen3 (x</w:t>
            </w:r>
            <w:r>
              <w:t xml:space="preserve"> </w:t>
            </w:r>
            <w:r w:rsidRPr="008E267D">
              <w:t>16)</w:t>
            </w:r>
          </w:p>
        </w:tc>
      </w:tr>
      <w:tr w:rsidR="00A37B38" w14:paraId="7FA07C2B" w14:textId="77777777" w:rsidTr="00A37B38">
        <w:tc>
          <w:tcPr>
            <w:tcW w:w="2785" w:type="dxa"/>
          </w:tcPr>
          <w:p w14:paraId="7AFDCD64" w14:textId="7F9ED3E2" w:rsidR="00A37B38" w:rsidRDefault="00A37B38" w:rsidP="00543FA4">
            <w:pPr>
              <w:pStyle w:val="Nidungvnbn"/>
              <w:ind w:firstLine="72"/>
              <w:jc w:val="left"/>
            </w:pPr>
            <w:r>
              <w:t>Cổng I/O</w:t>
            </w:r>
          </w:p>
        </w:tc>
        <w:tc>
          <w:tcPr>
            <w:tcW w:w="6326" w:type="dxa"/>
          </w:tcPr>
          <w:p w14:paraId="75BD70E2" w14:textId="0D38D7A8" w:rsidR="00A37B38" w:rsidRPr="008E267D" w:rsidRDefault="00A37B38" w:rsidP="00543FA4">
            <w:pPr>
              <w:pStyle w:val="Nidungvnbn"/>
              <w:ind w:firstLine="72"/>
              <w:jc w:val="left"/>
            </w:pPr>
            <w:r w:rsidRPr="00A37B38">
              <w:t>2 x USB 3.0, 1 x USB 2.0, Video, 1 x iDRAC micro</w:t>
            </w:r>
            <w:r>
              <w:t xml:space="preserve"> </w:t>
            </w:r>
            <w:r w:rsidRPr="00A37B38">
              <w:t>USB 2.0,</w:t>
            </w:r>
            <w:r>
              <w:t xml:space="preserve"> </w:t>
            </w:r>
            <w:r w:rsidRPr="00A37B38">
              <w:t>1 x Cổng mạng iDRAC chuyên dụng, 1 x Serial</w:t>
            </w:r>
          </w:p>
        </w:tc>
      </w:tr>
      <w:tr w:rsidR="00A37B38" w14:paraId="26B639A8" w14:textId="77777777" w:rsidTr="00A37B38">
        <w:tc>
          <w:tcPr>
            <w:tcW w:w="2785" w:type="dxa"/>
          </w:tcPr>
          <w:p w14:paraId="6EC451B0" w14:textId="63745F4C" w:rsidR="00A37B38" w:rsidRDefault="00A37B38" w:rsidP="00543FA4">
            <w:pPr>
              <w:pStyle w:val="Nidungvnbn"/>
              <w:ind w:firstLine="72"/>
              <w:jc w:val="left"/>
            </w:pPr>
            <w:r w:rsidRPr="00A37B38">
              <w:t>Giao diện mạng</w:t>
            </w:r>
          </w:p>
        </w:tc>
        <w:tc>
          <w:tcPr>
            <w:tcW w:w="6326" w:type="dxa"/>
          </w:tcPr>
          <w:p w14:paraId="7C7EC771" w14:textId="2F8DBDD9" w:rsidR="00A37B38" w:rsidRPr="00A37B38" w:rsidRDefault="00A37B38" w:rsidP="00543FA4">
            <w:pPr>
              <w:pStyle w:val="Nidungvnbn"/>
              <w:ind w:firstLine="72"/>
              <w:jc w:val="left"/>
            </w:pPr>
            <w:r w:rsidRPr="00A37B38">
              <w:t>2 x 1GbE</w:t>
            </w:r>
          </w:p>
        </w:tc>
      </w:tr>
      <w:tr w:rsidR="00A37B38" w14:paraId="34D0E233" w14:textId="77777777" w:rsidTr="00A37B38">
        <w:tc>
          <w:tcPr>
            <w:tcW w:w="2785" w:type="dxa"/>
          </w:tcPr>
          <w:p w14:paraId="0EB036B1" w14:textId="78B7837B" w:rsidR="00A37B38" w:rsidRPr="00A37B38" w:rsidRDefault="00A37B38" w:rsidP="00543FA4">
            <w:pPr>
              <w:pStyle w:val="Nidungvnbn"/>
              <w:ind w:firstLine="72"/>
              <w:jc w:val="left"/>
            </w:pPr>
            <w:r>
              <w:t>Nguồn điện</w:t>
            </w:r>
          </w:p>
        </w:tc>
        <w:tc>
          <w:tcPr>
            <w:tcW w:w="6326" w:type="dxa"/>
          </w:tcPr>
          <w:p w14:paraId="192ED5E8" w14:textId="7BD1D061" w:rsidR="00A37B38" w:rsidRPr="00A37B38" w:rsidRDefault="00A37B38" w:rsidP="00543FA4">
            <w:pPr>
              <w:pStyle w:val="Nidungvnbn"/>
              <w:ind w:firstLine="72"/>
              <w:jc w:val="left"/>
            </w:pPr>
            <w:r>
              <w:t>495W</w:t>
            </w:r>
          </w:p>
        </w:tc>
      </w:tr>
      <w:tr w:rsidR="00A37B38" w14:paraId="2CDDFFA0" w14:textId="77777777" w:rsidTr="00A37B38">
        <w:tc>
          <w:tcPr>
            <w:tcW w:w="2785" w:type="dxa"/>
          </w:tcPr>
          <w:p w14:paraId="2C96464A" w14:textId="6F412AAA" w:rsidR="00A37B38" w:rsidRDefault="00A37B38" w:rsidP="00543FA4">
            <w:pPr>
              <w:pStyle w:val="Nidungvnbn"/>
              <w:ind w:firstLine="72"/>
              <w:jc w:val="left"/>
            </w:pPr>
            <w:r>
              <w:lastRenderedPageBreak/>
              <w:t>PSU</w:t>
            </w:r>
          </w:p>
        </w:tc>
        <w:tc>
          <w:tcPr>
            <w:tcW w:w="6326" w:type="dxa"/>
          </w:tcPr>
          <w:p w14:paraId="1C13562F" w14:textId="4A4DEF7A" w:rsidR="00A37B38" w:rsidRDefault="00A37B38" w:rsidP="00543FA4">
            <w:pPr>
              <w:pStyle w:val="Nidungvnbn"/>
              <w:ind w:firstLine="72"/>
              <w:jc w:val="left"/>
            </w:pPr>
            <w:r w:rsidRPr="00A37B38">
              <w:t>450W Gold, 495W Platinum, 750W Platinum, 1100W Platinum</w:t>
            </w:r>
          </w:p>
        </w:tc>
      </w:tr>
      <w:tr w:rsidR="00A37B38" w14:paraId="39A91E8E" w14:textId="77777777" w:rsidTr="00A37B38">
        <w:tc>
          <w:tcPr>
            <w:tcW w:w="2785" w:type="dxa"/>
          </w:tcPr>
          <w:p w14:paraId="32470859" w14:textId="45FBA761" w:rsidR="00A37B38" w:rsidRDefault="00A37B38" w:rsidP="00543FA4">
            <w:pPr>
              <w:pStyle w:val="Nidungvnbn"/>
              <w:ind w:firstLine="72"/>
              <w:jc w:val="left"/>
            </w:pPr>
            <w:r>
              <w:t>Nguồn dự Phòng</w:t>
            </w:r>
          </w:p>
        </w:tc>
        <w:tc>
          <w:tcPr>
            <w:tcW w:w="6326" w:type="dxa"/>
          </w:tcPr>
          <w:p w14:paraId="6A1819F8" w14:textId="1310B81F" w:rsidR="00A37B38" w:rsidRDefault="00A37B38" w:rsidP="00543FA4">
            <w:pPr>
              <w:pStyle w:val="Nidungvnbn"/>
              <w:ind w:firstLine="72"/>
              <w:jc w:val="left"/>
            </w:pPr>
            <w:r>
              <w:t>Tùy chọn</w:t>
            </w:r>
          </w:p>
        </w:tc>
      </w:tr>
    </w:tbl>
    <w:p w14:paraId="2C53FC21" w14:textId="77777777" w:rsidR="007B2B5D" w:rsidRPr="007B2B5D" w:rsidRDefault="007B2B5D" w:rsidP="008D3A1A"/>
    <w:p w14:paraId="0FD32F6E" w14:textId="0158DB52" w:rsidR="00D8556F" w:rsidRDefault="00D8556F" w:rsidP="00AC27B0">
      <w:pPr>
        <w:pStyle w:val="Tiumccp2"/>
        <w:spacing w:before="240" w:after="240"/>
        <w:outlineLvl w:val="2"/>
      </w:pPr>
      <w:bookmarkStart w:id="36" w:name="_Toc91608848"/>
      <w:r>
        <w:t>1.5.</w:t>
      </w:r>
      <w:r w:rsidR="00CC0899">
        <w:t>7</w:t>
      </w:r>
      <w:r>
        <w:t xml:space="preserve"> </w:t>
      </w:r>
      <w:r w:rsidR="005E4FDE" w:rsidRPr="005E4FDE">
        <w:t>PC Dell Vostro 3888 MTI78105W-8G-1T</w:t>
      </w:r>
      <w:bookmarkEnd w:id="36"/>
    </w:p>
    <w:p w14:paraId="7DA44465" w14:textId="03E44629" w:rsidR="005E4FDE" w:rsidRDefault="005E4FDE" w:rsidP="000D4953">
      <w:pPr>
        <w:jc w:val="center"/>
      </w:pPr>
      <w:r w:rsidRPr="005E4FDE">
        <w:rPr>
          <w:noProof/>
        </w:rPr>
        <w:drawing>
          <wp:inline distT="0" distB="0" distL="0" distR="0" wp14:anchorId="3028EF7D" wp14:editId="7E088C98">
            <wp:extent cx="2985039" cy="2392680"/>
            <wp:effectExtent l="0" t="0" r="635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8484" cy="2403457"/>
                    </a:xfrm>
                    <a:prstGeom prst="rect">
                      <a:avLst/>
                    </a:prstGeom>
                  </pic:spPr>
                </pic:pic>
              </a:graphicData>
            </a:graphic>
          </wp:inline>
        </w:drawing>
      </w:r>
    </w:p>
    <w:p w14:paraId="6764379B" w14:textId="77777777" w:rsidR="00372E72" w:rsidRDefault="00372E72" w:rsidP="000D4953">
      <w:pPr>
        <w:jc w:val="center"/>
      </w:pPr>
    </w:p>
    <w:p w14:paraId="5E656BBF" w14:textId="5BB45D7B" w:rsidR="00506268" w:rsidRDefault="000D4953" w:rsidP="000D4953">
      <w:pPr>
        <w:pStyle w:val="Caption"/>
        <w:rPr>
          <w:sz w:val="24"/>
          <w:szCs w:val="24"/>
        </w:rPr>
      </w:pPr>
      <w:bookmarkStart w:id="37" w:name="_Toc91603932"/>
      <w:r>
        <w:t xml:space="preserve">Hình 1. </w:t>
      </w:r>
      <w:r w:rsidR="00DF67BD">
        <w:fldChar w:fldCharType="begin"/>
      </w:r>
      <w:r w:rsidR="00DF67BD">
        <w:instrText xml:space="preserve"> SEQ Hình_1. \* ARABIC </w:instrText>
      </w:r>
      <w:r w:rsidR="00DF67BD">
        <w:fldChar w:fldCharType="separate"/>
      </w:r>
      <w:r w:rsidR="004E2CF1">
        <w:rPr>
          <w:noProof/>
        </w:rPr>
        <w:t>8</w:t>
      </w:r>
      <w:r w:rsidR="00DF67BD">
        <w:rPr>
          <w:noProof/>
        </w:rPr>
        <w:fldChar w:fldCharType="end"/>
      </w:r>
      <w:r>
        <w:t xml:space="preserve">: </w:t>
      </w:r>
      <w:r w:rsidRPr="005E4FDE">
        <w:t>PC Dell Vostro 3888 MTI78105W-8G-1T</w:t>
      </w:r>
      <w:bookmarkEnd w:id="37"/>
    </w:p>
    <w:p w14:paraId="2B60C3D0" w14:textId="4021D569" w:rsidR="00506268" w:rsidRPr="00506268" w:rsidRDefault="00506268" w:rsidP="00506268">
      <w:pPr>
        <w:pStyle w:val="Caption"/>
        <w:rPr>
          <w:b/>
          <w:bCs w:val="0"/>
          <w:sz w:val="24"/>
          <w:szCs w:val="24"/>
        </w:rPr>
      </w:pPr>
      <w:bookmarkStart w:id="38" w:name="_Toc91604317"/>
      <w:r w:rsidRPr="00506268">
        <w:rPr>
          <w:b/>
          <w:bCs w:val="0"/>
        </w:rPr>
        <w:t xml:space="preserve">Bảng 1. </w:t>
      </w:r>
      <w:r w:rsidRPr="00506268">
        <w:rPr>
          <w:b/>
          <w:bCs w:val="0"/>
        </w:rPr>
        <w:fldChar w:fldCharType="begin"/>
      </w:r>
      <w:r w:rsidRPr="00506268">
        <w:rPr>
          <w:b/>
          <w:bCs w:val="0"/>
        </w:rPr>
        <w:instrText xml:space="preserve"> SEQ Bảng_1. \* ARABIC </w:instrText>
      </w:r>
      <w:r w:rsidRPr="00506268">
        <w:rPr>
          <w:b/>
          <w:bCs w:val="0"/>
        </w:rPr>
        <w:fldChar w:fldCharType="separate"/>
      </w:r>
      <w:r w:rsidR="00351D32">
        <w:rPr>
          <w:b/>
          <w:bCs w:val="0"/>
          <w:noProof/>
        </w:rPr>
        <w:t>7</w:t>
      </w:r>
      <w:r w:rsidRPr="00506268">
        <w:rPr>
          <w:b/>
          <w:bCs w:val="0"/>
        </w:rPr>
        <w:fldChar w:fldCharType="end"/>
      </w:r>
      <w:r w:rsidRPr="00506268">
        <w:rPr>
          <w:b/>
          <w:bCs w:val="0"/>
        </w:rPr>
        <w:t>: Thông số kỹ thuật PC Dell Vostro 3888 MTI78105W</w:t>
      </w:r>
      <w:bookmarkEnd w:id="38"/>
    </w:p>
    <w:tbl>
      <w:tblPr>
        <w:tblStyle w:val="TableGrid"/>
        <w:tblW w:w="0" w:type="auto"/>
        <w:tblLook w:val="04A0" w:firstRow="1" w:lastRow="0" w:firstColumn="1" w:lastColumn="0" w:noHBand="0" w:noVBand="1"/>
      </w:tblPr>
      <w:tblGrid>
        <w:gridCol w:w="3595"/>
        <w:gridCol w:w="5516"/>
      </w:tblGrid>
      <w:tr w:rsidR="000F43A4" w14:paraId="2F9002DA" w14:textId="77777777" w:rsidTr="0034578B">
        <w:tc>
          <w:tcPr>
            <w:tcW w:w="3595" w:type="dxa"/>
          </w:tcPr>
          <w:p w14:paraId="3ADE4B19" w14:textId="2C25151F" w:rsidR="000F43A4" w:rsidRDefault="000F43A4" w:rsidP="00FD2E87">
            <w:pPr>
              <w:pStyle w:val="Nidungvnbn"/>
              <w:ind w:hanging="18"/>
              <w:jc w:val="left"/>
            </w:pPr>
            <w:r>
              <w:t xml:space="preserve">Thương hiệu </w:t>
            </w:r>
          </w:p>
        </w:tc>
        <w:tc>
          <w:tcPr>
            <w:tcW w:w="5516" w:type="dxa"/>
          </w:tcPr>
          <w:p w14:paraId="7CF3C9C2" w14:textId="4DE86804" w:rsidR="000F43A4" w:rsidRDefault="000F43A4" w:rsidP="00FD2E87">
            <w:pPr>
              <w:pStyle w:val="Nidungvnbn"/>
              <w:ind w:hanging="18"/>
              <w:jc w:val="left"/>
            </w:pPr>
            <w:r>
              <w:t>Dell</w:t>
            </w:r>
          </w:p>
        </w:tc>
      </w:tr>
      <w:tr w:rsidR="000F43A4" w14:paraId="5C4EF385" w14:textId="77777777" w:rsidTr="0034578B">
        <w:tc>
          <w:tcPr>
            <w:tcW w:w="3595" w:type="dxa"/>
          </w:tcPr>
          <w:p w14:paraId="42CA23E9" w14:textId="4E3453C0" w:rsidR="000F43A4" w:rsidRDefault="000F43A4" w:rsidP="00FD2E87">
            <w:pPr>
              <w:pStyle w:val="Nidungvnbn"/>
              <w:ind w:hanging="18"/>
              <w:jc w:val="left"/>
            </w:pPr>
            <w:r>
              <w:t>Dòng CPU</w:t>
            </w:r>
          </w:p>
        </w:tc>
        <w:tc>
          <w:tcPr>
            <w:tcW w:w="5516" w:type="dxa"/>
          </w:tcPr>
          <w:p w14:paraId="5FD07CC1" w14:textId="5040A722" w:rsidR="000F43A4" w:rsidRDefault="000F43A4" w:rsidP="00FD2E87">
            <w:pPr>
              <w:pStyle w:val="Nidungvnbn"/>
              <w:ind w:hanging="18"/>
              <w:jc w:val="left"/>
            </w:pPr>
            <w:r>
              <w:t>Core i7</w:t>
            </w:r>
          </w:p>
        </w:tc>
      </w:tr>
      <w:tr w:rsidR="000F43A4" w14:paraId="79665034" w14:textId="77777777" w:rsidTr="0034578B">
        <w:tc>
          <w:tcPr>
            <w:tcW w:w="3595" w:type="dxa"/>
          </w:tcPr>
          <w:p w14:paraId="5BE11560" w14:textId="49BF94BB" w:rsidR="000F43A4" w:rsidRDefault="000F43A4" w:rsidP="00FD2E87">
            <w:pPr>
              <w:pStyle w:val="Nidungvnbn"/>
              <w:ind w:hanging="18"/>
              <w:jc w:val="left"/>
            </w:pPr>
            <w:r>
              <w:t>Thế hệ CPU</w:t>
            </w:r>
          </w:p>
        </w:tc>
        <w:tc>
          <w:tcPr>
            <w:tcW w:w="5516" w:type="dxa"/>
          </w:tcPr>
          <w:p w14:paraId="64FDD878" w14:textId="45C5142D" w:rsidR="000F43A4" w:rsidRDefault="000F43A4" w:rsidP="00FD2E87">
            <w:pPr>
              <w:pStyle w:val="Nidungvnbn"/>
              <w:ind w:hanging="18"/>
              <w:jc w:val="left"/>
            </w:pPr>
            <w:r>
              <w:t>Intel Core thế hệ thứ 10</w:t>
            </w:r>
          </w:p>
        </w:tc>
      </w:tr>
      <w:tr w:rsidR="000F43A4" w14:paraId="2232EE25" w14:textId="77777777" w:rsidTr="0034578B">
        <w:tc>
          <w:tcPr>
            <w:tcW w:w="3595" w:type="dxa"/>
          </w:tcPr>
          <w:p w14:paraId="651FC836" w14:textId="5FE7E0E7" w:rsidR="000F43A4" w:rsidRDefault="000F43A4" w:rsidP="00FD2E87">
            <w:pPr>
              <w:pStyle w:val="Nidungvnbn"/>
              <w:ind w:hanging="18"/>
              <w:jc w:val="left"/>
            </w:pPr>
            <w:r>
              <w:t>CPU</w:t>
            </w:r>
          </w:p>
        </w:tc>
        <w:tc>
          <w:tcPr>
            <w:tcW w:w="5516" w:type="dxa"/>
          </w:tcPr>
          <w:p w14:paraId="0F509A0F" w14:textId="02C6DFCF" w:rsidR="000F43A4" w:rsidRDefault="000F43A4" w:rsidP="00FD2E87">
            <w:pPr>
              <w:pStyle w:val="Nidungvnbn"/>
              <w:ind w:hanging="18"/>
              <w:jc w:val="left"/>
            </w:pPr>
            <w:r w:rsidRPr="000F43A4">
              <w:t>Intel Core i7-10700 (2.90 GHz - 4.80 GHz / 16MB / 8 nhân, 16 luồng)</w:t>
            </w:r>
          </w:p>
        </w:tc>
      </w:tr>
      <w:tr w:rsidR="000F43A4" w14:paraId="2506652C" w14:textId="77777777" w:rsidTr="0034578B">
        <w:tc>
          <w:tcPr>
            <w:tcW w:w="3595" w:type="dxa"/>
          </w:tcPr>
          <w:p w14:paraId="16E6B9DE" w14:textId="5CEF5EB0" w:rsidR="000F43A4" w:rsidRDefault="000F43A4" w:rsidP="00FD2E87">
            <w:pPr>
              <w:pStyle w:val="Nidungvnbn"/>
              <w:ind w:hanging="18"/>
              <w:jc w:val="left"/>
            </w:pPr>
            <w:r>
              <w:t>RAM</w:t>
            </w:r>
          </w:p>
        </w:tc>
        <w:tc>
          <w:tcPr>
            <w:tcW w:w="5516" w:type="dxa"/>
          </w:tcPr>
          <w:p w14:paraId="2C752482" w14:textId="37606FA6" w:rsidR="000F43A4" w:rsidRDefault="000F43A4" w:rsidP="00FD2E87">
            <w:pPr>
              <w:pStyle w:val="Nidungvnbn"/>
              <w:ind w:hanging="18"/>
              <w:jc w:val="left"/>
            </w:pPr>
            <w:r w:rsidRPr="000F43A4">
              <w:t>1 x 8GB DDR4 2933MHz</w:t>
            </w:r>
            <w:r>
              <w:t xml:space="preserve"> </w:t>
            </w:r>
            <w:r w:rsidRPr="000F43A4">
              <w:t>(2 Khe cắm Hỗ trợ tối đa 32GB)</w:t>
            </w:r>
          </w:p>
        </w:tc>
      </w:tr>
      <w:tr w:rsidR="000F43A4" w14:paraId="53349E16" w14:textId="77777777" w:rsidTr="0034578B">
        <w:tc>
          <w:tcPr>
            <w:tcW w:w="3595" w:type="dxa"/>
          </w:tcPr>
          <w:p w14:paraId="12A52CB6" w14:textId="1BD4B933" w:rsidR="000F43A4" w:rsidRDefault="000F43A4" w:rsidP="00FD2E87">
            <w:pPr>
              <w:pStyle w:val="Nidungvnbn"/>
              <w:ind w:hanging="18"/>
              <w:jc w:val="left"/>
            </w:pPr>
            <w:r>
              <w:t>Lưu trữ</w:t>
            </w:r>
          </w:p>
        </w:tc>
        <w:tc>
          <w:tcPr>
            <w:tcW w:w="5516" w:type="dxa"/>
          </w:tcPr>
          <w:p w14:paraId="65B105B3" w14:textId="02541CC5" w:rsidR="000F43A4" w:rsidRPr="000F43A4" w:rsidRDefault="000F43A4" w:rsidP="00FD2E87">
            <w:pPr>
              <w:pStyle w:val="Nidungvnbn"/>
              <w:ind w:hanging="18"/>
              <w:jc w:val="left"/>
            </w:pPr>
            <w:r w:rsidRPr="000F43A4">
              <w:t>1TB HDD 7200RPM</w:t>
            </w:r>
          </w:p>
        </w:tc>
      </w:tr>
      <w:tr w:rsidR="000F43A4" w14:paraId="5E8F7603" w14:textId="77777777" w:rsidTr="0034578B">
        <w:tc>
          <w:tcPr>
            <w:tcW w:w="3595" w:type="dxa"/>
          </w:tcPr>
          <w:p w14:paraId="125F553B" w14:textId="06B85D03" w:rsidR="000F43A4" w:rsidRDefault="000F43A4" w:rsidP="00FD2E87">
            <w:pPr>
              <w:pStyle w:val="Nidungvnbn"/>
              <w:ind w:hanging="18"/>
              <w:jc w:val="left"/>
            </w:pPr>
            <w:r>
              <w:t>Hệ điều hành</w:t>
            </w:r>
          </w:p>
        </w:tc>
        <w:tc>
          <w:tcPr>
            <w:tcW w:w="5516" w:type="dxa"/>
          </w:tcPr>
          <w:p w14:paraId="6E556EFB" w14:textId="1B4017EE" w:rsidR="000F43A4" w:rsidRPr="000F43A4" w:rsidRDefault="000F43A4" w:rsidP="00FD2E87">
            <w:pPr>
              <w:pStyle w:val="Nidungvnbn"/>
              <w:ind w:hanging="18"/>
              <w:jc w:val="left"/>
            </w:pPr>
            <w:r w:rsidRPr="000F43A4">
              <w:t>Windows 10 Home SL 64-bit + Office</w:t>
            </w:r>
          </w:p>
        </w:tc>
      </w:tr>
      <w:tr w:rsidR="000F43A4" w14:paraId="0DFF9B75" w14:textId="77777777" w:rsidTr="0034578B">
        <w:tc>
          <w:tcPr>
            <w:tcW w:w="3595" w:type="dxa"/>
          </w:tcPr>
          <w:p w14:paraId="73B6CE4B" w14:textId="424D5346" w:rsidR="000F43A4" w:rsidRDefault="000F43A4" w:rsidP="00FD2E87">
            <w:pPr>
              <w:pStyle w:val="Nidungvnbn"/>
              <w:ind w:hanging="18"/>
              <w:jc w:val="left"/>
            </w:pPr>
            <w:r>
              <w:lastRenderedPageBreak/>
              <w:t>Chip đồ họa</w:t>
            </w:r>
          </w:p>
        </w:tc>
        <w:tc>
          <w:tcPr>
            <w:tcW w:w="5516" w:type="dxa"/>
          </w:tcPr>
          <w:p w14:paraId="47150F7A" w14:textId="3606A6AE" w:rsidR="000F43A4" w:rsidRPr="000F43A4" w:rsidRDefault="000F43A4" w:rsidP="00FD2E87">
            <w:pPr>
              <w:pStyle w:val="Nidungvnbn"/>
              <w:ind w:hanging="18"/>
              <w:jc w:val="left"/>
            </w:pPr>
            <w:r w:rsidRPr="000F43A4">
              <w:t>Intel UHD Graphics 630</w:t>
            </w:r>
          </w:p>
        </w:tc>
      </w:tr>
      <w:tr w:rsidR="000F43A4" w14:paraId="46F3CB4F" w14:textId="77777777" w:rsidTr="0034578B">
        <w:tc>
          <w:tcPr>
            <w:tcW w:w="3595" w:type="dxa"/>
          </w:tcPr>
          <w:p w14:paraId="2FC31F0C" w14:textId="48E5AB12" w:rsidR="000F43A4" w:rsidRDefault="000F43A4" w:rsidP="00FD2E87">
            <w:pPr>
              <w:pStyle w:val="Nidungvnbn"/>
              <w:ind w:hanging="18"/>
              <w:jc w:val="left"/>
            </w:pPr>
            <w:r>
              <w:t>Số cổng lưu trữ tối đa</w:t>
            </w:r>
          </w:p>
        </w:tc>
        <w:tc>
          <w:tcPr>
            <w:tcW w:w="5516" w:type="dxa"/>
          </w:tcPr>
          <w:p w14:paraId="6B8ACD53" w14:textId="175E46B9" w:rsidR="000F43A4" w:rsidRPr="000F43A4" w:rsidRDefault="00C26E32" w:rsidP="00FD2E87">
            <w:pPr>
              <w:pStyle w:val="Nidungvnbn"/>
              <w:ind w:hanging="18"/>
              <w:jc w:val="left"/>
            </w:pPr>
            <w:r w:rsidRPr="00C26E32">
              <w:t>1 x M.2 NVMe, 2 x 3.5" SATA</w:t>
            </w:r>
          </w:p>
        </w:tc>
      </w:tr>
      <w:tr w:rsidR="00C26E32" w14:paraId="13860443" w14:textId="77777777" w:rsidTr="0034578B">
        <w:tc>
          <w:tcPr>
            <w:tcW w:w="3595" w:type="dxa"/>
          </w:tcPr>
          <w:p w14:paraId="69A997C4" w14:textId="447E3564" w:rsidR="00C26E32" w:rsidRDefault="00C26E32" w:rsidP="00FD2E87">
            <w:pPr>
              <w:pStyle w:val="Nidungvnbn"/>
              <w:ind w:hanging="18"/>
              <w:jc w:val="left"/>
            </w:pPr>
            <w:r>
              <w:t>Cổng kết nối</w:t>
            </w:r>
          </w:p>
        </w:tc>
        <w:tc>
          <w:tcPr>
            <w:tcW w:w="5516" w:type="dxa"/>
          </w:tcPr>
          <w:p w14:paraId="2A30219B" w14:textId="734D7822" w:rsidR="00C26E32" w:rsidRPr="00C26E32" w:rsidRDefault="00C26E32" w:rsidP="00FD2E87">
            <w:pPr>
              <w:pStyle w:val="Nidungvnbn"/>
              <w:ind w:hanging="18"/>
              <w:jc w:val="left"/>
            </w:pPr>
            <w:r w:rsidRPr="00C26E32">
              <w:t>2 x USB 3.1, 4 x USB 2.0, Audio combo, LAN 1 Gb/s</w:t>
            </w:r>
          </w:p>
        </w:tc>
      </w:tr>
      <w:tr w:rsidR="00C26E32" w14:paraId="67DF8AA5" w14:textId="77777777" w:rsidTr="0034578B">
        <w:tc>
          <w:tcPr>
            <w:tcW w:w="3595" w:type="dxa"/>
          </w:tcPr>
          <w:p w14:paraId="2215ED93" w14:textId="68B337D5" w:rsidR="00C26E32" w:rsidRDefault="00C26E32" w:rsidP="00FD2E87">
            <w:pPr>
              <w:pStyle w:val="Nidungvnbn"/>
              <w:ind w:hanging="18"/>
              <w:jc w:val="left"/>
            </w:pPr>
            <w:r>
              <w:t>Cổng xuất màn hình</w:t>
            </w:r>
          </w:p>
        </w:tc>
        <w:tc>
          <w:tcPr>
            <w:tcW w:w="5516" w:type="dxa"/>
          </w:tcPr>
          <w:p w14:paraId="3E47E9C2" w14:textId="2392860D" w:rsidR="00C26E32" w:rsidRPr="00C26E32" w:rsidRDefault="00C26E32" w:rsidP="00FD2E87">
            <w:pPr>
              <w:pStyle w:val="Nidungvnbn"/>
              <w:ind w:hanging="18"/>
              <w:jc w:val="left"/>
            </w:pPr>
            <w:r w:rsidRPr="00C26E32">
              <w:t>1 x HDMI, 1 x VGA/D-sub</w:t>
            </w:r>
          </w:p>
        </w:tc>
      </w:tr>
      <w:tr w:rsidR="00C26E32" w14:paraId="554D88D9" w14:textId="77777777" w:rsidTr="0034578B">
        <w:tc>
          <w:tcPr>
            <w:tcW w:w="3595" w:type="dxa"/>
          </w:tcPr>
          <w:p w14:paraId="6D5E93E3" w14:textId="1DC4D7AB" w:rsidR="00C26E32" w:rsidRDefault="00C26E32" w:rsidP="00FD2E87">
            <w:pPr>
              <w:pStyle w:val="Nidungvnbn"/>
              <w:ind w:hanging="18"/>
              <w:jc w:val="left"/>
            </w:pPr>
            <w:r>
              <w:t>Kết nối không dây</w:t>
            </w:r>
          </w:p>
        </w:tc>
        <w:tc>
          <w:tcPr>
            <w:tcW w:w="5516" w:type="dxa"/>
          </w:tcPr>
          <w:p w14:paraId="605C7050" w14:textId="1A5C0E0F" w:rsidR="00C26E32" w:rsidRPr="00C26E32" w:rsidRDefault="00C26E32" w:rsidP="00FD2E87">
            <w:pPr>
              <w:pStyle w:val="Nidungvnbn"/>
              <w:ind w:hanging="18"/>
              <w:jc w:val="left"/>
            </w:pPr>
            <w:r w:rsidRPr="00C26E32">
              <w:t>Bluetooth; WiFi 802.11ac</w:t>
            </w:r>
          </w:p>
        </w:tc>
      </w:tr>
      <w:tr w:rsidR="00C26E32" w14:paraId="1E396172" w14:textId="77777777" w:rsidTr="0034578B">
        <w:tc>
          <w:tcPr>
            <w:tcW w:w="3595" w:type="dxa"/>
          </w:tcPr>
          <w:p w14:paraId="7CD81587" w14:textId="126D3322" w:rsidR="00C26E32" w:rsidRDefault="00C26E32" w:rsidP="00FD2E87">
            <w:pPr>
              <w:pStyle w:val="Nidungvnbn"/>
              <w:ind w:hanging="18"/>
              <w:jc w:val="left"/>
            </w:pPr>
            <w:r>
              <w:t>Ổ đĩa quang</w:t>
            </w:r>
          </w:p>
        </w:tc>
        <w:tc>
          <w:tcPr>
            <w:tcW w:w="5516" w:type="dxa"/>
          </w:tcPr>
          <w:p w14:paraId="08BEE3E4" w14:textId="1106D834" w:rsidR="00C26E32" w:rsidRPr="00C26E32" w:rsidRDefault="00C26E32" w:rsidP="00FD2E87">
            <w:pPr>
              <w:pStyle w:val="Nidungvnbn"/>
              <w:ind w:hanging="18"/>
              <w:jc w:val="left"/>
            </w:pPr>
            <w:r w:rsidRPr="00C26E32">
              <w:t>DVD/CD RW</w:t>
            </w:r>
          </w:p>
        </w:tc>
      </w:tr>
      <w:tr w:rsidR="00C26E32" w14:paraId="758FCD88" w14:textId="77777777" w:rsidTr="0034578B">
        <w:tc>
          <w:tcPr>
            <w:tcW w:w="3595" w:type="dxa"/>
          </w:tcPr>
          <w:p w14:paraId="29D4C46E" w14:textId="2C1EECE2" w:rsidR="00C26E32" w:rsidRDefault="00C26E32" w:rsidP="00FD2E87">
            <w:pPr>
              <w:pStyle w:val="Nidungvnbn"/>
              <w:ind w:hanging="18"/>
              <w:jc w:val="left"/>
            </w:pPr>
            <w:r>
              <w:t>Đầu đọc thẻ</w:t>
            </w:r>
          </w:p>
        </w:tc>
        <w:tc>
          <w:tcPr>
            <w:tcW w:w="5516" w:type="dxa"/>
          </w:tcPr>
          <w:p w14:paraId="62807831" w14:textId="6649EBB7" w:rsidR="00C26E32" w:rsidRPr="00C26E32" w:rsidRDefault="00C26E32" w:rsidP="00FD2E87">
            <w:pPr>
              <w:pStyle w:val="Nidungvnbn"/>
              <w:ind w:hanging="18"/>
              <w:jc w:val="left"/>
            </w:pPr>
            <w:r>
              <w:t>Có</w:t>
            </w:r>
          </w:p>
        </w:tc>
      </w:tr>
      <w:tr w:rsidR="00C26E32" w14:paraId="6273D360" w14:textId="77777777" w:rsidTr="0034578B">
        <w:tc>
          <w:tcPr>
            <w:tcW w:w="3595" w:type="dxa"/>
          </w:tcPr>
          <w:p w14:paraId="16372D24" w14:textId="3CAAE5F7" w:rsidR="00C26E32" w:rsidRDefault="00C26E32" w:rsidP="00FD2E87">
            <w:pPr>
              <w:pStyle w:val="Nidungvnbn"/>
              <w:ind w:hanging="18"/>
              <w:jc w:val="left"/>
            </w:pPr>
            <w:r>
              <w:t>Khối lượng</w:t>
            </w:r>
          </w:p>
        </w:tc>
        <w:tc>
          <w:tcPr>
            <w:tcW w:w="5516" w:type="dxa"/>
          </w:tcPr>
          <w:p w14:paraId="5DCB7C7E" w14:textId="423AB6D6" w:rsidR="00C26E32" w:rsidRDefault="00C26E32" w:rsidP="00FD2E87">
            <w:pPr>
              <w:pStyle w:val="Nidungvnbn"/>
              <w:ind w:hanging="18"/>
              <w:jc w:val="left"/>
            </w:pPr>
            <w:r>
              <w:t>4930 g</w:t>
            </w:r>
          </w:p>
        </w:tc>
      </w:tr>
      <w:tr w:rsidR="00C26E32" w14:paraId="79DB1F1F" w14:textId="77777777" w:rsidTr="0034578B">
        <w:tc>
          <w:tcPr>
            <w:tcW w:w="3595" w:type="dxa"/>
          </w:tcPr>
          <w:p w14:paraId="62DF4629" w14:textId="024584C3" w:rsidR="00C26E32" w:rsidRDefault="00C26E32" w:rsidP="00FD2E87">
            <w:pPr>
              <w:pStyle w:val="Nidungvnbn"/>
              <w:ind w:hanging="18"/>
              <w:jc w:val="left"/>
            </w:pPr>
            <w:r>
              <w:t>Kích thước</w:t>
            </w:r>
          </w:p>
        </w:tc>
        <w:tc>
          <w:tcPr>
            <w:tcW w:w="5516" w:type="dxa"/>
          </w:tcPr>
          <w:p w14:paraId="2A938ED4" w14:textId="7C4B0D0A" w:rsidR="00C26E32" w:rsidRDefault="00C26E32" w:rsidP="00FD2E87">
            <w:pPr>
              <w:pStyle w:val="Nidungvnbn"/>
              <w:ind w:hanging="18"/>
              <w:jc w:val="left"/>
            </w:pPr>
            <w:r w:rsidRPr="00C26E32">
              <w:t>29.3 x 32.43 x 15.4 cm</w:t>
            </w:r>
          </w:p>
        </w:tc>
      </w:tr>
      <w:tr w:rsidR="00C26E32" w14:paraId="31A6AB04" w14:textId="77777777" w:rsidTr="00FF7AC1">
        <w:trPr>
          <w:trHeight w:val="219"/>
        </w:trPr>
        <w:tc>
          <w:tcPr>
            <w:tcW w:w="3595" w:type="dxa"/>
          </w:tcPr>
          <w:p w14:paraId="0041C7FB" w14:textId="7C93E0B8" w:rsidR="00C26E32" w:rsidRDefault="00C26E32" w:rsidP="00FD2E87">
            <w:pPr>
              <w:pStyle w:val="Nidungvnbn"/>
              <w:ind w:hanging="18"/>
              <w:jc w:val="left"/>
            </w:pPr>
            <w:r>
              <w:t>Phụ kiện đi kèm</w:t>
            </w:r>
          </w:p>
        </w:tc>
        <w:tc>
          <w:tcPr>
            <w:tcW w:w="5516" w:type="dxa"/>
          </w:tcPr>
          <w:p w14:paraId="5B2566DD" w14:textId="77777777" w:rsidR="00C26E32" w:rsidRDefault="00C26E32" w:rsidP="00FD2E87">
            <w:pPr>
              <w:pStyle w:val="Nidungvnbn"/>
              <w:ind w:hanging="18"/>
              <w:jc w:val="left"/>
            </w:pPr>
            <w:r w:rsidRPr="00C26E32">
              <w:t>Dell Wired Mouse MS116 Black</w:t>
            </w:r>
          </w:p>
          <w:p w14:paraId="76A1A0E7" w14:textId="54B47E50" w:rsidR="00C26E32" w:rsidRPr="00C26E32" w:rsidRDefault="00C26E32" w:rsidP="00FD2E87">
            <w:pPr>
              <w:pStyle w:val="Nidungvnbn"/>
              <w:ind w:hanging="18"/>
              <w:jc w:val="left"/>
            </w:pPr>
            <w:r w:rsidRPr="00C26E32">
              <w:t>Dell Wired Keyboard KB216 Black (English)</w:t>
            </w:r>
          </w:p>
        </w:tc>
      </w:tr>
    </w:tbl>
    <w:p w14:paraId="2190827B" w14:textId="378A8E99" w:rsidR="00F72D90" w:rsidRDefault="00F72D90" w:rsidP="00F42948">
      <w:pPr>
        <w:pStyle w:val="Tiumccp2"/>
        <w:spacing w:before="240" w:after="240"/>
        <w:outlineLvl w:val="2"/>
      </w:pPr>
      <w:bookmarkStart w:id="39" w:name="_Toc91608849"/>
      <w:r>
        <w:t>1.5.</w:t>
      </w:r>
      <w:r w:rsidR="00CC0899">
        <w:t>8</w:t>
      </w:r>
      <w:r>
        <w:t xml:space="preserve"> Cáp</w:t>
      </w:r>
      <w:r w:rsidR="00AB693D">
        <w:t xml:space="preserve"> mạng Dintek</w:t>
      </w:r>
      <w:r>
        <w:t xml:space="preserve"> </w:t>
      </w:r>
      <w:r w:rsidR="008744F6">
        <w:t>Cat5e</w:t>
      </w:r>
      <w:r w:rsidR="00AB693D">
        <w:t xml:space="preserve"> UTP</w:t>
      </w:r>
      <w:bookmarkEnd w:id="39"/>
    </w:p>
    <w:p w14:paraId="3CEFFD79" w14:textId="2751085E" w:rsidR="009C6E0C" w:rsidRDefault="00B163EB" w:rsidP="007F6584">
      <w:pPr>
        <w:jc w:val="center"/>
      </w:pPr>
      <w:r w:rsidRPr="00B163EB">
        <w:rPr>
          <w:noProof/>
        </w:rPr>
        <w:drawing>
          <wp:inline distT="0" distB="0" distL="0" distR="0" wp14:anchorId="40F41022" wp14:editId="1F7C7B71">
            <wp:extent cx="3056255" cy="1122850"/>
            <wp:effectExtent l="0" t="0" r="0"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74791" cy="1129660"/>
                    </a:xfrm>
                    <a:prstGeom prst="rect">
                      <a:avLst/>
                    </a:prstGeom>
                  </pic:spPr>
                </pic:pic>
              </a:graphicData>
            </a:graphic>
          </wp:inline>
        </w:drawing>
      </w:r>
    </w:p>
    <w:p w14:paraId="6ABACEB2" w14:textId="2796758B" w:rsidR="007F6584" w:rsidRPr="009C6E0C" w:rsidRDefault="007F6584" w:rsidP="007F6584">
      <w:pPr>
        <w:pStyle w:val="Caption"/>
        <w:rPr>
          <w:sz w:val="24"/>
          <w:szCs w:val="24"/>
        </w:rPr>
      </w:pPr>
      <w:bookmarkStart w:id="40" w:name="_Toc91603933"/>
      <w:r>
        <w:t xml:space="preserve">Hình 1. </w:t>
      </w:r>
      <w:r w:rsidR="00DF67BD">
        <w:fldChar w:fldCharType="begin"/>
      </w:r>
      <w:r w:rsidR="00DF67BD">
        <w:instrText xml:space="preserve"> SEQ Hình_1. \* ARABIC </w:instrText>
      </w:r>
      <w:r w:rsidR="00DF67BD">
        <w:fldChar w:fldCharType="separate"/>
      </w:r>
      <w:r w:rsidR="004E2CF1">
        <w:rPr>
          <w:noProof/>
        </w:rPr>
        <w:t>9</w:t>
      </w:r>
      <w:r w:rsidR="00DF67BD">
        <w:rPr>
          <w:noProof/>
        </w:rPr>
        <w:fldChar w:fldCharType="end"/>
      </w:r>
      <w:r>
        <w:t>: Cáp mạng Dintek Cat5e UTP</w:t>
      </w:r>
      <w:bookmarkEnd w:id="40"/>
    </w:p>
    <w:p w14:paraId="74928174" w14:textId="63092009" w:rsidR="004F785E" w:rsidRDefault="004F785E" w:rsidP="008678A6">
      <w:pPr>
        <w:pStyle w:val="Nidungvnbn"/>
        <w:numPr>
          <w:ilvl w:val="0"/>
          <w:numId w:val="10"/>
        </w:numPr>
      </w:pPr>
      <w:r w:rsidRPr="004F785E">
        <w:t>Dây cáp mạng chuẩn quốc tế Cat.5e, chống nhiễu tốt</w:t>
      </w:r>
    </w:p>
    <w:p w14:paraId="701ED581" w14:textId="772C9B83" w:rsidR="004F785E" w:rsidRDefault="004F785E" w:rsidP="008678A6">
      <w:pPr>
        <w:pStyle w:val="Nidungvnbn"/>
        <w:numPr>
          <w:ilvl w:val="0"/>
          <w:numId w:val="10"/>
        </w:numPr>
      </w:pPr>
      <w:r w:rsidRPr="004F785E">
        <w:t>Thiết kế với 4 cặp dây, chất liệu: Lõi đồng nguyên chất, kích thước: 24AWG, bọc lớp nhôm chống nhiễu bên ngoài</w:t>
      </w:r>
    </w:p>
    <w:p w14:paraId="795CB314" w14:textId="0556EEFF" w:rsidR="004F785E" w:rsidRDefault="004F785E" w:rsidP="008678A6">
      <w:pPr>
        <w:pStyle w:val="Nidungvnbn"/>
        <w:numPr>
          <w:ilvl w:val="0"/>
          <w:numId w:val="10"/>
        </w:numPr>
      </w:pPr>
      <w:r w:rsidRPr="004F785E">
        <w:t>Chạy được tốc độ thật 1G với khoảng cách 100m</w:t>
      </w:r>
    </w:p>
    <w:p w14:paraId="731B7098" w14:textId="76423A47" w:rsidR="004F785E" w:rsidRDefault="004F785E" w:rsidP="008678A6">
      <w:pPr>
        <w:pStyle w:val="Nidungvnbn"/>
        <w:numPr>
          <w:ilvl w:val="0"/>
          <w:numId w:val="10"/>
        </w:numPr>
      </w:pPr>
      <w:r w:rsidRPr="004F785E">
        <w:t>Đáp ứng nhu cầu cho những ứng dụng Gigabit Ethernet, 10/100BASE-TX…</w:t>
      </w:r>
    </w:p>
    <w:p w14:paraId="65C2A56F" w14:textId="6C1E7646" w:rsidR="004F785E" w:rsidRDefault="004F785E" w:rsidP="008678A6">
      <w:pPr>
        <w:pStyle w:val="Nidungvnbn"/>
        <w:numPr>
          <w:ilvl w:val="0"/>
          <w:numId w:val="10"/>
        </w:numPr>
      </w:pPr>
      <w:r w:rsidRPr="004F785E">
        <w:t>Cho phép cấp nguồn qua Ethernet (PoE)</w:t>
      </w:r>
    </w:p>
    <w:p w14:paraId="67AC423B" w14:textId="6E014EA7" w:rsidR="004F785E" w:rsidRDefault="004F785E" w:rsidP="008678A6">
      <w:pPr>
        <w:pStyle w:val="Nidungvnbn"/>
        <w:numPr>
          <w:ilvl w:val="0"/>
          <w:numId w:val="10"/>
        </w:numPr>
      </w:pPr>
      <w:r w:rsidRPr="004F785E">
        <w:t>Thích hợp sử dụng cho việc triển khai</w:t>
      </w:r>
      <w:r>
        <w:t xml:space="preserve"> </w:t>
      </w:r>
      <w:r w:rsidRPr="004F785E">
        <w:t xml:space="preserve">hệ thống mạng, </w:t>
      </w:r>
      <w:r>
        <w:t>camera</w:t>
      </w:r>
      <w:r w:rsidRPr="004F785E">
        <w:t>…</w:t>
      </w:r>
    </w:p>
    <w:p w14:paraId="58B20417" w14:textId="431E3724" w:rsidR="00D55661" w:rsidRDefault="00D55661" w:rsidP="000F0557">
      <w:pPr>
        <w:pStyle w:val="Tiumccp2"/>
        <w:spacing w:before="240" w:after="240"/>
        <w:outlineLvl w:val="2"/>
      </w:pPr>
      <w:bookmarkStart w:id="41" w:name="_Toc91608850"/>
      <w:r>
        <w:lastRenderedPageBreak/>
        <w:t>1.5.</w:t>
      </w:r>
      <w:r w:rsidR="00CC0899">
        <w:t>9</w:t>
      </w:r>
      <w:r>
        <w:t xml:space="preserve"> </w:t>
      </w:r>
      <w:r w:rsidR="008744F6" w:rsidRPr="008744F6">
        <w:t>Đầu Bấm Mạng RJ45 Tenda TEH5E510 CAT5E</w:t>
      </w:r>
      <w:bookmarkEnd w:id="41"/>
    </w:p>
    <w:p w14:paraId="19F3DD0D" w14:textId="47663BA0" w:rsidR="00880410" w:rsidRDefault="00757FE6" w:rsidP="004E2CF1">
      <w:pPr>
        <w:jc w:val="center"/>
      </w:pPr>
      <w:r w:rsidRPr="00757FE6">
        <w:rPr>
          <w:noProof/>
        </w:rPr>
        <w:drawing>
          <wp:inline distT="0" distB="0" distL="0" distR="0" wp14:anchorId="6CA22100" wp14:editId="21EF5EAB">
            <wp:extent cx="2252440" cy="1590922"/>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59985" cy="1596251"/>
                    </a:xfrm>
                    <a:prstGeom prst="rect">
                      <a:avLst/>
                    </a:prstGeom>
                  </pic:spPr>
                </pic:pic>
              </a:graphicData>
            </a:graphic>
          </wp:inline>
        </w:drawing>
      </w:r>
    </w:p>
    <w:p w14:paraId="380A40B8" w14:textId="3B76D54B" w:rsidR="004E2CF1" w:rsidRPr="00880410" w:rsidRDefault="004E2CF1" w:rsidP="004E2CF1">
      <w:pPr>
        <w:pStyle w:val="Caption"/>
        <w:rPr>
          <w:sz w:val="24"/>
          <w:szCs w:val="24"/>
        </w:rPr>
      </w:pPr>
      <w:bookmarkStart w:id="42" w:name="_Toc91603934"/>
      <w:r>
        <w:t xml:space="preserve">Hình 1. </w:t>
      </w:r>
      <w:r w:rsidR="00DF67BD">
        <w:fldChar w:fldCharType="begin"/>
      </w:r>
      <w:r w:rsidR="00DF67BD">
        <w:instrText xml:space="preserve"> SEQ Hình_1. \* ARABIC </w:instrText>
      </w:r>
      <w:r w:rsidR="00DF67BD">
        <w:fldChar w:fldCharType="separate"/>
      </w:r>
      <w:r>
        <w:rPr>
          <w:noProof/>
        </w:rPr>
        <w:t>10</w:t>
      </w:r>
      <w:r w:rsidR="00DF67BD">
        <w:rPr>
          <w:noProof/>
        </w:rPr>
        <w:fldChar w:fldCharType="end"/>
      </w:r>
      <w:r>
        <w:t xml:space="preserve">: </w:t>
      </w:r>
      <w:r w:rsidRPr="008744F6">
        <w:t>Đầu Bấm Mạng RJ45 Tenda</w:t>
      </w:r>
      <w:bookmarkEnd w:id="42"/>
    </w:p>
    <w:p w14:paraId="27E2E21A" w14:textId="53B7E0C8" w:rsidR="00757FE6" w:rsidRDefault="008744F6" w:rsidP="00710252">
      <w:pPr>
        <w:pStyle w:val="Nidungvnbn"/>
      </w:pPr>
      <w:r w:rsidRPr="008744F6">
        <w:t>Đầu Bấm Mạng RJ45 Tenda TEH5E510 CAT5E luôn đáp ứng được những yêu cầu khắt khe của các doanh nghiệp. Đầu cáp mạng được sản xuất trên dây chuyền lắp ráp công nghệ cao của TENDA có khả năng chống cháy và chống nhiễu mang đến sự yên tâm khi sử dụng và đảm bảo độ bền của đầu mạng.</w:t>
      </w:r>
    </w:p>
    <w:p w14:paraId="50373BDC" w14:textId="7C445CF5" w:rsidR="008744F6" w:rsidRDefault="00AB693D" w:rsidP="00710252">
      <w:pPr>
        <w:pStyle w:val="Nidungvnbn"/>
      </w:pPr>
      <w:r w:rsidRPr="00AB693D">
        <w:t>Đầu RJ45 dùng để bấm ở các đầu sợi cáp mạng được sử dụng phổ biến ở các văn phòng, công ty, tòa nhà bởi nhu cầu truyền nhận thông tin. RJ45 là đầu nối có 8-pin (8 chân). RJ45 Outlet hoặc RJ-45 Socket là lỗ cắm hay hốc cắm cho các đầu nối RJ45. Đây là phần không thể thiếu để tạo thành hệ thống dây mạng hoàn chỉnh.</w:t>
      </w:r>
    </w:p>
    <w:p w14:paraId="4128EE47" w14:textId="4AC18F0F" w:rsidR="00E65CB0" w:rsidRDefault="009C02F9" w:rsidP="00351D32">
      <w:pPr>
        <w:pStyle w:val="Tiumccp1"/>
        <w:spacing w:before="240" w:after="240"/>
        <w:outlineLvl w:val="1"/>
      </w:pPr>
      <w:bookmarkStart w:id="43" w:name="_Toc91608851"/>
      <w:r>
        <w:t>1.6 Tính toán số lượng thiết bị và giá thành</w:t>
      </w:r>
      <w:bookmarkEnd w:id="43"/>
    </w:p>
    <w:p w14:paraId="3A208731" w14:textId="77777777" w:rsidR="00B1522B" w:rsidRDefault="00B1522B">
      <w:pPr>
        <w:spacing w:after="200" w:line="276" w:lineRule="auto"/>
        <w:rPr>
          <w:b/>
          <w:sz w:val="26"/>
          <w:szCs w:val="26"/>
        </w:rPr>
      </w:pPr>
      <w:r>
        <w:rPr>
          <w:b/>
          <w:bCs/>
        </w:rPr>
        <w:br w:type="page"/>
      </w:r>
    </w:p>
    <w:p w14:paraId="7E9A0A30" w14:textId="0508B551" w:rsidR="00351D32" w:rsidRPr="00351D32" w:rsidRDefault="00351D32" w:rsidP="00351D32">
      <w:pPr>
        <w:pStyle w:val="Caption"/>
        <w:rPr>
          <w:b/>
          <w:bCs w:val="0"/>
        </w:rPr>
      </w:pPr>
      <w:bookmarkStart w:id="44" w:name="_Toc91604318"/>
      <w:r w:rsidRPr="00351D32">
        <w:rPr>
          <w:b/>
          <w:bCs w:val="0"/>
        </w:rPr>
        <w:lastRenderedPageBreak/>
        <w:t xml:space="preserve">Bảng 1. </w:t>
      </w:r>
      <w:r w:rsidRPr="00351D32">
        <w:rPr>
          <w:b/>
          <w:bCs w:val="0"/>
        </w:rPr>
        <w:fldChar w:fldCharType="begin"/>
      </w:r>
      <w:r w:rsidRPr="00351D32">
        <w:rPr>
          <w:b/>
          <w:bCs w:val="0"/>
        </w:rPr>
        <w:instrText xml:space="preserve"> SEQ Bảng_1. \* ARABIC </w:instrText>
      </w:r>
      <w:r w:rsidRPr="00351D32">
        <w:rPr>
          <w:b/>
          <w:bCs w:val="0"/>
        </w:rPr>
        <w:fldChar w:fldCharType="separate"/>
      </w:r>
      <w:r w:rsidRPr="00351D32">
        <w:rPr>
          <w:b/>
          <w:bCs w:val="0"/>
          <w:noProof/>
        </w:rPr>
        <w:t>8</w:t>
      </w:r>
      <w:r w:rsidRPr="00351D32">
        <w:rPr>
          <w:b/>
          <w:bCs w:val="0"/>
        </w:rPr>
        <w:fldChar w:fldCharType="end"/>
      </w:r>
      <w:r w:rsidRPr="00351D32">
        <w:rPr>
          <w:b/>
          <w:bCs w:val="0"/>
        </w:rPr>
        <w:t>: Tính toán số lượng thiết bị và giá thành</w:t>
      </w:r>
      <w:bookmarkEnd w:id="44"/>
    </w:p>
    <w:tbl>
      <w:tblPr>
        <w:tblStyle w:val="TableGrid"/>
        <w:tblW w:w="10080" w:type="dxa"/>
        <w:tblInd w:w="-545" w:type="dxa"/>
        <w:tblLook w:val="04A0" w:firstRow="1" w:lastRow="0" w:firstColumn="1" w:lastColumn="0" w:noHBand="0" w:noVBand="1"/>
      </w:tblPr>
      <w:tblGrid>
        <w:gridCol w:w="708"/>
        <w:gridCol w:w="1473"/>
        <w:gridCol w:w="2866"/>
        <w:gridCol w:w="1076"/>
        <w:gridCol w:w="1677"/>
        <w:gridCol w:w="750"/>
        <w:gridCol w:w="1530"/>
      </w:tblGrid>
      <w:tr w:rsidR="00CC7B0B" w14:paraId="16C68E22" w14:textId="77777777" w:rsidTr="000A333D">
        <w:tc>
          <w:tcPr>
            <w:tcW w:w="708" w:type="dxa"/>
            <w:shd w:val="clear" w:color="auto" w:fill="D9D9D9" w:themeFill="background1" w:themeFillShade="D9"/>
          </w:tcPr>
          <w:p w14:paraId="0D7C2081" w14:textId="362FE31D" w:rsidR="00C87F4B" w:rsidRPr="00C37B8D" w:rsidRDefault="00C87F4B" w:rsidP="00C37B8D">
            <w:pPr>
              <w:pStyle w:val="Nidungvnbn"/>
              <w:ind w:hanging="18"/>
              <w:jc w:val="center"/>
              <w:rPr>
                <w:b/>
                <w:bCs/>
              </w:rPr>
            </w:pPr>
            <w:r w:rsidRPr="00C37B8D">
              <w:rPr>
                <w:b/>
                <w:bCs/>
              </w:rPr>
              <w:t>STT</w:t>
            </w:r>
          </w:p>
        </w:tc>
        <w:tc>
          <w:tcPr>
            <w:tcW w:w="1473" w:type="dxa"/>
            <w:shd w:val="clear" w:color="auto" w:fill="D9D9D9" w:themeFill="background1" w:themeFillShade="D9"/>
          </w:tcPr>
          <w:p w14:paraId="6DF7B0E1" w14:textId="33F9CB23" w:rsidR="00C87F4B" w:rsidRPr="00C37B8D" w:rsidRDefault="00C87F4B" w:rsidP="00C37B8D">
            <w:pPr>
              <w:pStyle w:val="Nidungvnbn"/>
              <w:ind w:hanging="18"/>
              <w:jc w:val="center"/>
              <w:rPr>
                <w:b/>
                <w:bCs/>
              </w:rPr>
            </w:pPr>
            <w:r w:rsidRPr="00C37B8D">
              <w:rPr>
                <w:b/>
                <w:bCs/>
              </w:rPr>
              <w:t>Thiết bị</w:t>
            </w:r>
          </w:p>
        </w:tc>
        <w:tc>
          <w:tcPr>
            <w:tcW w:w="2866" w:type="dxa"/>
            <w:shd w:val="clear" w:color="auto" w:fill="D9D9D9" w:themeFill="background1" w:themeFillShade="D9"/>
          </w:tcPr>
          <w:p w14:paraId="52499489" w14:textId="29EBE8AC" w:rsidR="00C87F4B" w:rsidRPr="00C37B8D" w:rsidRDefault="00C87F4B" w:rsidP="00C37B8D">
            <w:pPr>
              <w:pStyle w:val="Nidungvnbn"/>
              <w:ind w:hanging="18"/>
              <w:jc w:val="center"/>
              <w:rPr>
                <w:b/>
                <w:bCs/>
              </w:rPr>
            </w:pPr>
            <w:r w:rsidRPr="00C37B8D">
              <w:rPr>
                <w:b/>
                <w:bCs/>
              </w:rPr>
              <w:t>Tên thiết bị</w:t>
            </w:r>
          </w:p>
        </w:tc>
        <w:tc>
          <w:tcPr>
            <w:tcW w:w="1076" w:type="dxa"/>
            <w:shd w:val="clear" w:color="auto" w:fill="D9D9D9" w:themeFill="background1" w:themeFillShade="D9"/>
          </w:tcPr>
          <w:p w14:paraId="6BD41BB7" w14:textId="0035D8EE" w:rsidR="00C87F4B" w:rsidRPr="00C37B8D" w:rsidRDefault="00C87F4B" w:rsidP="00C37B8D">
            <w:pPr>
              <w:pStyle w:val="Nidungvnbn"/>
              <w:ind w:hanging="18"/>
              <w:jc w:val="center"/>
              <w:rPr>
                <w:b/>
                <w:bCs/>
              </w:rPr>
            </w:pPr>
            <w:r w:rsidRPr="00C37B8D">
              <w:rPr>
                <w:b/>
                <w:bCs/>
              </w:rPr>
              <w:t>Đơn vị</w:t>
            </w:r>
          </w:p>
        </w:tc>
        <w:tc>
          <w:tcPr>
            <w:tcW w:w="1677" w:type="dxa"/>
            <w:shd w:val="clear" w:color="auto" w:fill="D9D9D9" w:themeFill="background1" w:themeFillShade="D9"/>
          </w:tcPr>
          <w:p w14:paraId="4338346A" w14:textId="0BBB68ED" w:rsidR="00C87F4B" w:rsidRPr="00C37B8D" w:rsidRDefault="00C87F4B" w:rsidP="00C37B8D">
            <w:pPr>
              <w:pStyle w:val="Nidungvnbn"/>
              <w:ind w:hanging="18"/>
              <w:jc w:val="center"/>
              <w:rPr>
                <w:b/>
                <w:bCs/>
              </w:rPr>
            </w:pPr>
            <w:r w:rsidRPr="00C37B8D">
              <w:rPr>
                <w:b/>
                <w:bCs/>
              </w:rPr>
              <w:t>Giá (VND)</w:t>
            </w:r>
          </w:p>
        </w:tc>
        <w:tc>
          <w:tcPr>
            <w:tcW w:w="750" w:type="dxa"/>
            <w:shd w:val="clear" w:color="auto" w:fill="D9D9D9" w:themeFill="background1" w:themeFillShade="D9"/>
          </w:tcPr>
          <w:p w14:paraId="5E3FA6F0" w14:textId="66FFB2A1" w:rsidR="00C87F4B" w:rsidRPr="00C37B8D" w:rsidRDefault="00C87F4B" w:rsidP="00C37B8D">
            <w:pPr>
              <w:pStyle w:val="Nidungvnbn"/>
              <w:ind w:hanging="18"/>
              <w:jc w:val="center"/>
              <w:rPr>
                <w:b/>
                <w:bCs/>
              </w:rPr>
            </w:pPr>
            <w:r w:rsidRPr="00C37B8D">
              <w:rPr>
                <w:b/>
                <w:bCs/>
              </w:rPr>
              <w:t>SL</w:t>
            </w:r>
          </w:p>
        </w:tc>
        <w:tc>
          <w:tcPr>
            <w:tcW w:w="1530" w:type="dxa"/>
            <w:shd w:val="clear" w:color="auto" w:fill="D9D9D9" w:themeFill="background1" w:themeFillShade="D9"/>
          </w:tcPr>
          <w:p w14:paraId="4AF43C9F" w14:textId="22C0524A" w:rsidR="00C87F4B" w:rsidRPr="00C37B8D" w:rsidRDefault="00C87F4B" w:rsidP="00C37B8D">
            <w:pPr>
              <w:pStyle w:val="Nidungvnbn"/>
              <w:ind w:hanging="18"/>
              <w:jc w:val="center"/>
              <w:rPr>
                <w:b/>
                <w:bCs/>
              </w:rPr>
            </w:pPr>
            <w:r w:rsidRPr="00C37B8D">
              <w:rPr>
                <w:b/>
                <w:bCs/>
              </w:rPr>
              <w:t>Thành tiền</w:t>
            </w:r>
          </w:p>
        </w:tc>
      </w:tr>
      <w:tr w:rsidR="00CC7B0B" w14:paraId="2BF910E0" w14:textId="77777777" w:rsidTr="000A333D">
        <w:tc>
          <w:tcPr>
            <w:tcW w:w="708" w:type="dxa"/>
          </w:tcPr>
          <w:p w14:paraId="5A47772E" w14:textId="731F2739" w:rsidR="00C87F4B" w:rsidRDefault="00C87F4B" w:rsidP="00C37B8D">
            <w:pPr>
              <w:pStyle w:val="Nidungvnbn"/>
              <w:ind w:left="-378" w:firstLine="342"/>
              <w:jc w:val="center"/>
            </w:pPr>
            <w:r>
              <w:t>1</w:t>
            </w:r>
          </w:p>
        </w:tc>
        <w:tc>
          <w:tcPr>
            <w:tcW w:w="1473" w:type="dxa"/>
          </w:tcPr>
          <w:p w14:paraId="02B40ED5" w14:textId="1BEB41B1" w:rsidR="00C87F4B" w:rsidRDefault="00C87F4B" w:rsidP="00C37B8D">
            <w:pPr>
              <w:pStyle w:val="Nidungvnbn"/>
              <w:ind w:hanging="72"/>
              <w:jc w:val="left"/>
            </w:pPr>
            <w:r>
              <w:t>Router</w:t>
            </w:r>
          </w:p>
        </w:tc>
        <w:tc>
          <w:tcPr>
            <w:tcW w:w="2866" w:type="dxa"/>
          </w:tcPr>
          <w:p w14:paraId="50A9C32A" w14:textId="2DD657EF" w:rsidR="00C87F4B" w:rsidRDefault="00C87F4B" w:rsidP="00C37B8D">
            <w:pPr>
              <w:pStyle w:val="Nidungvnbn"/>
              <w:ind w:hanging="72"/>
              <w:jc w:val="left"/>
            </w:pPr>
            <w:r w:rsidRPr="00C87F4B">
              <w:t>Router Cisco ISR 4331/K9 4 GB FLASH, 4 GB DRAM</w:t>
            </w:r>
          </w:p>
        </w:tc>
        <w:tc>
          <w:tcPr>
            <w:tcW w:w="1076" w:type="dxa"/>
          </w:tcPr>
          <w:p w14:paraId="1BB10E89" w14:textId="12797162" w:rsidR="00C87F4B" w:rsidRDefault="00C87F4B" w:rsidP="00103789">
            <w:pPr>
              <w:pStyle w:val="Nidungvnbn"/>
              <w:ind w:hanging="72"/>
              <w:jc w:val="center"/>
            </w:pPr>
            <w:r>
              <w:t>Cái</w:t>
            </w:r>
          </w:p>
        </w:tc>
        <w:tc>
          <w:tcPr>
            <w:tcW w:w="1677" w:type="dxa"/>
          </w:tcPr>
          <w:p w14:paraId="728753F1" w14:textId="3595998E" w:rsidR="00C87F4B" w:rsidRDefault="00E12FD7" w:rsidP="00C37B8D">
            <w:pPr>
              <w:pStyle w:val="Nidungvnbn"/>
              <w:ind w:hanging="72"/>
              <w:jc w:val="left"/>
            </w:pPr>
            <w:r>
              <w:t>25.000.000</w:t>
            </w:r>
          </w:p>
        </w:tc>
        <w:tc>
          <w:tcPr>
            <w:tcW w:w="750" w:type="dxa"/>
          </w:tcPr>
          <w:p w14:paraId="4CAC2AE7" w14:textId="202F2ACA" w:rsidR="00C87F4B" w:rsidRDefault="00710BAC" w:rsidP="00103789">
            <w:pPr>
              <w:pStyle w:val="Nidungvnbn"/>
              <w:ind w:hanging="72"/>
              <w:jc w:val="center"/>
            </w:pPr>
            <w:r>
              <w:t>2</w:t>
            </w:r>
          </w:p>
        </w:tc>
        <w:tc>
          <w:tcPr>
            <w:tcW w:w="1530" w:type="dxa"/>
          </w:tcPr>
          <w:p w14:paraId="03F6BE8E" w14:textId="25234538" w:rsidR="00C87F4B" w:rsidRDefault="00710BAC" w:rsidP="00C37B8D">
            <w:pPr>
              <w:pStyle w:val="Nidungvnbn"/>
              <w:ind w:hanging="72"/>
              <w:jc w:val="left"/>
            </w:pPr>
            <w:r>
              <w:t>50</w:t>
            </w:r>
            <w:r w:rsidR="00E12FD7">
              <w:t>.000.000</w:t>
            </w:r>
          </w:p>
        </w:tc>
      </w:tr>
      <w:tr w:rsidR="00CC7B0B" w14:paraId="11AB56D5" w14:textId="77777777" w:rsidTr="000A333D">
        <w:tc>
          <w:tcPr>
            <w:tcW w:w="708" w:type="dxa"/>
          </w:tcPr>
          <w:p w14:paraId="0D091933" w14:textId="01A4BC3F" w:rsidR="00C87F4B" w:rsidRDefault="00E12FD7" w:rsidP="00C37B8D">
            <w:pPr>
              <w:pStyle w:val="Nidungvnbn"/>
              <w:ind w:left="-378" w:firstLine="342"/>
              <w:jc w:val="center"/>
            </w:pPr>
            <w:r>
              <w:t>2</w:t>
            </w:r>
          </w:p>
        </w:tc>
        <w:tc>
          <w:tcPr>
            <w:tcW w:w="1473" w:type="dxa"/>
          </w:tcPr>
          <w:p w14:paraId="3118795E" w14:textId="50AE080C" w:rsidR="00C87F4B" w:rsidRDefault="00E12FD7" w:rsidP="00C37B8D">
            <w:pPr>
              <w:pStyle w:val="Nidungvnbn"/>
              <w:ind w:hanging="72"/>
              <w:jc w:val="left"/>
            </w:pPr>
            <w:r>
              <w:t>Switch Core</w:t>
            </w:r>
          </w:p>
        </w:tc>
        <w:tc>
          <w:tcPr>
            <w:tcW w:w="2866" w:type="dxa"/>
          </w:tcPr>
          <w:p w14:paraId="12F4DBB3" w14:textId="5F4BA851" w:rsidR="00C87F4B" w:rsidRDefault="00E12FD7" w:rsidP="00C37B8D">
            <w:pPr>
              <w:pStyle w:val="Nidungvnbn"/>
              <w:ind w:hanging="72"/>
              <w:jc w:val="left"/>
            </w:pPr>
            <w:r w:rsidRPr="00E12FD7">
              <w:t>Switch C</w:t>
            </w:r>
            <w:r>
              <w:t>isco</w:t>
            </w:r>
            <w:r w:rsidRPr="00E12FD7">
              <w:t xml:space="preserve"> Catalyst 3560 WS-C3560V2-24PS-S</w:t>
            </w:r>
          </w:p>
        </w:tc>
        <w:tc>
          <w:tcPr>
            <w:tcW w:w="1076" w:type="dxa"/>
          </w:tcPr>
          <w:p w14:paraId="569D1F9E" w14:textId="4A8A189B" w:rsidR="00C87F4B" w:rsidRDefault="00E12FD7" w:rsidP="00103789">
            <w:pPr>
              <w:pStyle w:val="Nidungvnbn"/>
              <w:ind w:hanging="72"/>
              <w:jc w:val="center"/>
            </w:pPr>
            <w:r>
              <w:t>Cái</w:t>
            </w:r>
          </w:p>
        </w:tc>
        <w:tc>
          <w:tcPr>
            <w:tcW w:w="1677" w:type="dxa"/>
          </w:tcPr>
          <w:p w14:paraId="64D2D613" w14:textId="67DE6908" w:rsidR="00C87F4B" w:rsidRDefault="00E12FD7" w:rsidP="00C37B8D">
            <w:pPr>
              <w:pStyle w:val="Nidungvnbn"/>
              <w:ind w:hanging="72"/>
              <w:jc w:val="left"/>
            </w:pPr>
            <w:r>
              <w:t>58.032.000</w:t>
            </w:r>
          </w:p>
        </w:tc>
        <w:tc>
          <w:tcPr>
            <w:tcW w:w="750" w:type="dxa"/>
          </w:tcPr>
          <w:p w14:paraId="076B8367" w14:textId="346EAB8B" w:rsidR="00C87F4B" w:rsidRDefault="002D2554" w:rsidP="00103789">
            <w:pPr>
              <w:pStyle w:val="Nidungvnbn"/>
              <w:ind w:hanging="72"/>
              <w:jc w:val="center"/>
            </w:pPr>
            <w:r>
              <w:t>2</w:t>
            </w:r>
          </w:p>
        </w:tc>
        <w:tc>
          <w:tcPr>
            <w:tcW w:w="1530" w:type="dxa"/>
          </w:tcPr>
          <w:p w14:paraId="429CBA7E" w14:textId="301EF8BA" w:rsidR="00C87F4B" w:rsidRDefault="002D2554" w:rsidP="00C37B8D">
            <w:pPr>
              <w:pStyle w:val="Nidungvnbn"/>
              <w:ind w:hanging="72"/>
              <w:jc w:val="left"/>
            </w:pPr>
            <w:r>
              <w:t>116.064.000</w:t>
            </w:r>
          </w:p>
        </w:tc>
      </w:tr>
      <w:tr w:rsidR="00CC7B0B" w14:paraId="4E18D571" w14:textId="77777777" w:rsidTr="000A333D">
        <w:tc>
          <w:tcPr>
            <w:tcW w:w="708" w:type="dxa"/>
          </w:tcPr>
          <w:p w14:paraId="752EE1CC" w14:textId="2F38CE00" w:rsidR="00C87F4B" w:rsidRDefault="002D2554" w:rsidP="00C37B8D">
            <w:pPr>
              <w:pStyle w:val="Nidungvnbn"/>
              <w:ind w:left="-378" w:firstLine="342"/>
              <w:jc w:val="center"/>
            </w:pPr>
            <w:r>
              <w:t>3</w:t>
            </w:r>
          </w:p>
        </w:tc>
        <w:tc>
          <w:tcPr>
            <w:tcW w:w="1473" w:type="dxa"/>
          </w:tcPr>
          <w:p w14:paraId="229946B2" w14:textId="0E21B59B" w:rsidR="00C87F4B" w:rsidRDefault="002D2554" w:rsidP="00C37B8D">
            <w:pPr>
              <w:pStyle w:val="Nidungvnbn"/>
              <w:ind w:hanging="72"/>
              <w:jc w:val="left"/>
            </w:pPr>
            <w:r>
              <w:t>Switch Access</w:t>
            </w:r>
          </w:p>
        </w:tc>
        <w:tc>
          <w:tcPr>
            <w:tcW w:w="2866" w:type="dxa"/>
          </w:tcPr>
          <w:p w14:paraId="6D39F09B" w14:textId="10FADF64" w:rsidR="00C87F4B" w:rsidRDefault="002D2554" w:rsidP="00C37B8D">
            <w:pPr>
              <w:pStyle w:val="Nidungvnbn"/>
              <w:ind w:hanging="72"/>
              <w:jc w:val="left"/>
            </w:pPr>
            <w:r w:rsidRPr="002D2554">
              <w:t>Switch C</w:t>
            </w:r>
            <w:r>
              <w:t>isco</w:t>
            </w:r>
            <w:r w:rsidRPr="002D2554">
              <w:t xml:space="preserve"> Catalyst WS-C2960-24TT-L</w:t>
            </w:r>
          </w:p>
        </w:tc>
        <w:tc>
          <w:tcPr>
            <w:tcW w:w="1076" w:type="dxa"/>
          </w:tcPr>
          <w:p w14:paraId="62D05142" w14:textId="4BE4B9FE" w:rsidR="00C87F4B" w:rsidRDefault="002D2554" w:rsidP="00103789">
            <w:pPr>
              <w:pStyle w:val="Nidungvnbn"/>
              <w:ind w:hanging="72"/>
              <w:jc w:val="center"/>
            </w:pPr>
            <w:r>
              <w:t>Cái</w:t>
            </w:r>
          </w:p>
        </w:tc>
        <w:tc>
          <w:tcPr>
            <w:tcW w:w="1677" w:type="dxa"/>
          </w:tcPr>
          <w:p w14:paraId="6CCA40FE" w14:textId="60D318B5" w:rsidR="00C87F4B" w:rsidRDefault="002D2554" w:rsidP="00C37B8D">
            <w:pPr>
              <w:pStyle w:val="Nidungvnbn"/>
              <w:ind w:hanging="72"/>
              <w:jc w:val="left"/>
            </w:pPr>
            <w:r>
              <w:t>13.650.000</w:t>
            </w:r>
          </w:p>
        </w:tc>
        <w:tc>
          <w:tcPr>
            <w:tcW w:w="750" w:type="dxa"/>
          </w:tcPr>
          <w:p w14:paraId="262C3F52" w14:textId="2905765B" w:rsidR="00C87F4B" w:rsidRDefault="009A17D9" w:rsidP="00103789">
            <w:pPr>
              <w:pStyle w:val="Nidungvnbn"/>
              <w:ind w:hanging="72"/>
              <w:jc w:val="center"/>
            </w:pPr>
            <w:r>
              <w:t>4</w:t>
            </w:r>
          </w:p>
        </w:tc>
        <w:tc>
          <w:tcPr>
            <w:tcW w:w="1530" w:type="dxa"/>
          </w:tcPr>
          <w:p w14:paraId="0A85E7C3" w14:textId="1FDD9FE1" w:rsidR="00C87F4B" w:rsidRDefault="00A21A1A" w:rsidP="00C37B8D">
            <w:pPr>
              <w:pStyle w:val="Nidungvnbn"/>
              <w:ind w:hanging="72"/>
              <w:jc w:val="left"/>
            </w:pPr>
            <w:r>
              <w:t>54</w:t>
            </w:r>
            <w:r w:rsidR="002D2554">
              <w:t>.</w:t>
            </w:r>
            <w:r>
              <w:t>6</w:t>
            </w:r>
            <w:r w:rsidR="002D2554">
              <w:t>00.000</w:t>
            </w:r>
          </w:p>
        </w:tc>
      </w:tr>
      <w:tr w:rsidR="00A21A1A" w14:paraId="36F472AD" w14:textId="77777777" w:rsidTr="000A333D">
        <w:tc>
          <w:tcPr>
            <w:tcW w:w="708" w:type="dxa"/>
          </w:tcPr>
          <w:p w14:paraId="2EAE84B1" w14:textId="5AE01C3B" w:rsidR="00A21A1A" w:rsidRDefault="00A21A1A" w:rsidP="00C37B8D">
            <w:pPr>
              <w:pStyle w:val="Nidungvnbn"/>
              <w:ind w:left="-378" w:firstLine="342"/>
              <w:jc w:val="center"/>
            </w:pPr>
            <w:r>
              <w:t>4</w:t>
            </w:r>
          </w:p>
        </w:tc>
        <w:tc>
          <w:tcPr>
            <w:tcW w:w="1473" w:type="dxa"/>
          </w:tcPr>
          <w:p w14:paraId="78254261" w14:textId="38AC6CC6" w:rsidR="00A21A1A" w:rsidRDefault="00A21A1A" w:rsidP="00C37B8D">
            <w:pPr>
              <w:pStyle w:val="Nidungvnbn"/>
              <w:ind w:hanging="72"/>
              <w:jc w:val="left"/>
            </w:pPr>
            <w:r>
              <w:t>WLC</w:t>
            </w:r>
          </w:p>
        </w:tc>
        <w:tc>
          <w:tcPr>
            <w:tcW w:w="2866" w:type="dxa"/>
          </w:tcPr>
          <w:p w14:paraId="48707966" w14:textId="045E9593" w:rsidR="00A21A1A" w:rsidRPr="002D2554" w:rsidRDefault="00A21A1A" w:rsidP="00C37B8D">
            <w:pPr>
              <w:pStyle w:val="Nidungvnbn"/>
              <w:ind w:hanging="72"/>
              <w:jc w:val="left"/>
            </w:pPr>
            <w:r w:rsidRPr="00A21A1A">
              <w:t>Cisco 3504 Wireless Controller AIR-CT3504-K9</w:t>
            </w:r>
          </w:p>
        </w:tc>
        <w:tc>
          <w:tcPr>
            <w:tcW w:w="1076" w:type="dxa"/>
          </w:tcPr>
          <w:p w14:paraId="1DEE2921" w14:textId="1873B832" w:rsidR="00A21A1A" w:rsidRDefault="005F5AAF" w:rsidP="00103789">
            <w:pPr>
              <w:pStyle w:val="Nidungvnbn"/>
              <w:ind w:hanging="72"/>
              <w:jc w:val="center"/>
            </w:pPr>
            <w:r>
              <w:t>Cái</w:t>
            </w:r>
          </w:p>
        </w:tc>
        <w:tc>
          <w:tcPr>
            <w:tcW w:w="1677" w:type="dxa"/>
          </w:tcPr>
          <w:p w14:paraId="54ACA01E" w14:textId="62E78805" w:rsidR="00A21A1A" w:rsidRDefault="005F5AAF" w:rsidP="00C37B8D">
            <w:pPr>
              <w:pStyle w:val="Nidungvnbn"/>
              <w:ind w:hanging="72"/>
              <w:jc w:val="left"/>
            </w:pPr>
            <w:r>
              <w:t>58.750.000</w:t>
            </w:r>
          </w:p>
        </w:tc>
        <w:tc>
          <w:tcPr>
            <w:tcW w:w="750" w:type="dxa"/>
          </w:tcPr>
          <w:p w14:paraId="7D878386" w14:textId="675A0626" w:rsidR="00A21A1A" w:rsidRDefault="005F5AAF" w:rsidP="00103789">
            <w:pPr>
              <w:pStyle w:val="Nidungvnbn"/>
              <w:ind w:hanging="72"/>
              <w:jc w:val="center"/>
            </w:pPr>
            <w:r>
              <w:t>1</w:t>
            </w:r>
          </w:p>
        </w:tc>
        <w:tc>
          <w:tcPr>
            <w:tcW w:w="1530" w:type="dxa"/>
          </w:tcPr>
          <w:p w14:paraId="52CDA9B5" w14:textId="73EC2CFB" w:rsidR="00A21A1A" w:rsidRDefault="005F5AAF" w:rsidP="00C37B8D">
            <w:pPr>
              <w:pStyle w:val="Nidungvnbn"/>
              <w:ind w:hanging="72"/>
              <w:jc w:val="left"/>
            </w:pPr>
            <w:r>
              <w:t>58.750.000</w:t>
            </w:r>
          </w:p>
        </w:tc>
      </w:tr>
      <w:tr w:rsidR="002D2554" w14:paraId="56888B84" w14:textId="77777777" w:rsidTr="000A333D">
        <w:tc>
          <w:tcPr>
            <w:tcW w:w="708" w:type="dxa"/>
          </w:tcPr>
          <w:p w14:paraId="020858B3" w14:textId="09D317CB" w:rsidR="002D2554" w:rsidRDefault="007F27E8" w:rsidP="00C37B8D">
            <w:pPr>
              <w:pStyle w:val="Nidungvnbn"/>
              <w:ind w:left="-378" w:firstLine="342"/>
              <w:jc w:val="center"/>
            </w:pPr>
            <w:r>
              <w:t>5</w:t>
            </w:r>
          </w:p>
        </w:tc>
        <w:tc>
          <w:tcPr>
            <w:tcW w:w="1473" w:type="dxa"/>
          </w:tcPr>
          <w:p w14:paraId="153F7DD5" w14:textId="3329B238" w:rsidR="002D2554" w:rsidRDefault="002D2554" w:rsidP="00C37B8D">
            <w:pPr>
              <w:pStyle w:val="Nidungvnbn"/>
              <w:ind w:hanging="72"/>
              <w:jc w:val="left"/>
            </w:pPr>
            <w:r>
              <w:t>Wifi</w:t>
            </w:r>
          </w:p>
        </w:tc>
        <w:tc>
          <w:tcPr>
            <w:tcW w:w="2866" w:type="dxa"/>
          </w:tcPr>
          <w:p w14:paraId="3FCB0DB4" w14:textId="04A1A1BA" w:rsidR="002D2554" w:rsidRPr="002D2554" w:rsidRDefault="000A333D" w:rsidP="00C37B8D">
            <w:pPr>
              <w:pStyle w:val="Nidungvnbn"/>
              <w:ind w:hanging="72"/>
              <w:jc w:val="left"/>
            </w:pPr>
            <w:r w:rsidRPr="008C76DA">
              <w:t>Thiết bị Wifi Cisco AIR-CAP3702I-E-K9</w:t>
            </w:r>
          </w:p>
        </w:tc>
        <w:tc>
          <w:tcPr>
            <w:tcW w:w="1076" w:type="dxa"/>
          </w:tcPr>
          <w:p w14:paraId="6BD97B25" w14:textId="29CD04E0" w:rsidR="002D2554" w:rsidRDefault="002D2554" w:rsidP="00103789">
            <w:pPr>
              <w:pStyle w:val="Nidungvnbn"/>
              <w:ind w:hanging="72"/>
              <w:jc w:val="center"/>
            </w:pPr>
            <w:r>
              <w:t>Cái</w:t>
            </w:r>
          </w:p>
        </w:tc>
        <w:tc>
          <w:tcPr>
            <w:tcW w:w="1677" w:type="dxa"/>
          </w:tcPr>
          <w:p w14:paraId="11562298" w14:textId="422FC5DA" w:rsidR="002D2554" w:rsidRDefault="002D2554" w:rsidP="00C37B8D">
            <w:pPr>
              <w:pStyle w:val="Nidungvnbn"/>
              <w:ind w:hanging="72"/>
              <w:jc w:val="left"/>
            </w:pPr>
            <w:r>
              <w:t>1</w:t>
            </w:r>
            <w:r w:rsidR="000A333D">
              <w:t>2</w:t>
            </w:r>
            <w:r>
              <w:t>.</w:t>
            </w:r>
            <w:r w:rsidR="000A333D">
              <w:t>7</w:t>
            </w:r>
            <w:r>
              <w:t>00.000</w:t>
            </w:r>
          </w:p>
        </w:tc>
        <w:tc>
          <w:tcPr>
            <w:tcW w:w="750" w:type="dxa"/>
          </w:tcPr>
          <w:p w14:paraId="3079E747" w14:textId="71D279C0" w:rsidR="002D2554" w:rsidRDefault="000A333D" w:rsidP="00103789">
            <w:pPr>
              <w:pStyle w:val="Nidungvnbn"/>
              <w:ind w:hanging="72"/>
              <w:jc w:val="center"/>
            </w:pPr>
            <w:r>
              <w:t>3</w:t>
            </w:r>
          </w:p>
        </w:tc>
        <w:tc>
          <w:tcPr>
            <w:tcW w:w="1530" w:type="dxa"/>
          </w:tcPr>
          <w:p w14:paraId="4FAA6243" w14:textId="47823B40" w:rsidR="002D2554" w:rsidRDefault="000A333D" w:rsidP="00C37B8D">
            <w:pPr>
              <w:pStyle w:val="Nidungvnbn"/>
              <w:ind w:hanging="72"/>
              <w:jc w:val="left"/>
            </w:pPr>
            <w:r>
              <w:t>38</w:t>
            </w:r>
            <w:r w:rsidR="002D2554">
              <w:t>.</w:t>
            </w:r>
            <w:r>
              <w:t>1</w:t>
            </w:r>
            <w:r w:rsidR="002D2554">
              <w:t>00.000</w:t>
            </w:r>
          </w:p>
        </w:tc>
      </w:tr>
      <w:tr w:rsidR="002D2554" w14:paraId="6841BA27" w14:textId="77777777" w:rsidTr="000A333D">
        <w:tc>
          <w:tcPr>
            <w:tcW w:w="708" w:type="dxa"/>
          </w:tcPr>
          <w:p w14:paraId="3D94E287" w14:textId="17062172" w:rsidR="002D2554" w:rsidRDefault="000A333D" w:rsidP="00C37B8D">
            <w:pPr>
              <w:pStyle w:val="Nidungvnbn"/>
              <w:ind w:left="-378" w:firstLine="342"/>
              <w:jc w:val="center"/>
            </w:pPr>
            <w:r>
              <w:t>6</w:t>
            </w:r>
          </w:p>
        </w:tc>
        <w:tc>
          <w:tcPr>
            <w:tcW w:w="1473" w:type="dxa"/>
          </w:tcPr>
          <w:p w14:paraId="13C32DD6" w14:textId="76BC908F" w:rsidR="002D2554" w:rsidRDefault="002D2554" w:rsidP="00C37B8D">
            <w:pPr>
              <w:pStyle w:val="Nidungvnbn"/>
              <w:ind w:hanging="72"/>
              <w:jc w:val="left"/>
            </w:pPr>
            <w:r>
              <w:t>Server</w:t>
            </w:r>
          </w:p>
        </w:tc>
        <w:tc>
          <w:tcPr>
            <w:tcW w:w="2866" w:type="dxa"/>
          </w:tcPr>
          <w:p w14:paraId="41C22796" w14:textId="74458454" w:rsidR="002D2554" w:rsidRPr="00B67279" w:rsidRDefault="002D2554" w:rsidP="00C37B8D">
            <w:pPr>
              <w:pStyle w:val="Nidungvnbn"/>
              <w:ind w:hanging="72"/>
              <w:jc w:val="left"/>
            </w:pPr>
            <w:r w:rsidRPr="002D2554">
              <w:t>Server Dell PowerEdge T440 – 8×3.5″</w:t>
            </w:r>
          </w:p>
        </w:tc>
        <w:tc>
          <w:tcPr>
            <w:tcW w:w="1076" w:type="dxa"/>
          </w:tcPr>
          <w:p w14:paraId="50756BD9" w14:textId="6FA4D495" w:rsidR="002D2554" w:rsidRDefault="00A9020C" w:rsidP="00103789">
            <w:pPr>
              <w:pStyle w:val="Nidungvnbn"/>
              <w:ind w:hanging="72"/>
              <w:jc w:val="center"/>
            </w:pPr>
            <w:r>
              <w:t>Bộ</w:t>
            </w:r>
          </w:p>
        </w:tc>
        <w:tc>
          <w:tcPr>
            <w:tcW w:w="1677" w:type="dxa"/>
          </w:tcPr>
          <w:p w14:paraId="43B7532D" w14:textId="408BC656" w:rsidR="002D2554" w:rsidRDefault="00A9020C" w:rsidP="00C37B8D">
            <w:pPr>
              <w:pStyle w:val="Nidungvnbn"/>
              <w:ind w:hanging="72"/>
              <w:jc w:val="left"/>
            </w:pPr>
            <w:r>
              <w:t>47.650.000</w:t>
            </w:r>
          </w:p>
        </w:tc>
        <w:tc>
          <w:tcPr>
            <w:tcW w:w="750" w:type="dxa"/>
          </w:tcPr>
          <w:p w14:paraId="6AFEBC0A" w14:textId="18F1D81B" w:rsidR="002D2554" w:rsidRDefault="000A333D" w:rsidP="00103789">
            <w:pPr>
              <w:pStyle w:val="Nidungvnbn"/>
              <w:ind w:hanging="72"/>
              <w:jc w:val="center"/>
            </w:pPr>
            <w:r>
              <w:t>1</w:t>
            </w:r>
          </w:p>
        </w:tc>
        <w:tc>
          <w:tcPr>
            <w:tcW w:w="1530" w:type="dxa"/>
          </w:tcPr>
          <w:p w14:paraId="4980AB8A" w14:textId="4F61DD57" w:rsidR="002D2554" w:rsidRDefault="000A333D" w:rsidP="00C37B8D">
            <w:pPr>
              <w:pStyle w:val="Nidungvnbn"/>
              <w:ind w:hanging="72"/>
              <w:jc w:val="left"/>
            </w:pPr>
            <w:r>
              <w:t>47</w:t>
            </w:r>
            <w:r w:rsidR="00A9020C">
              <w:t>.</w:t>
            </w:r>
            <w:r>
              <w:t>6</w:t>
            </w:r>
            <w:r w:rsidR="00A9020C">
              <w:t>50.000</w:t>
            </w:r>
          </w:p>
        </w:tc>
      </w:tr>
      <w:tr w:rsidR="00A9020C" w14:paraId="386F4A8C" w14:textId="77777777" w:rsidTr="000A333D">
        <w:tc>
          <w:tcPr>
            <w:tcW w:w="708" w:type="dxa"/>
          </w:tcPr>
          <w:p w14:paraId="32F52144" w14:textId="208BB919" w:rsidR="00A9020C" w:rsidRDefault="00A9020C" w:rsidP="00C37B8D">
            <w:pPr>
              <w:pStyle w:val="Nidungvnbn"/>
              <w:ind w:left="-378" w:firstLine="342"/>
              <w:jc w:val="center"/>
            </w:pPr>
            <w:r>
              <w:t>7</w:t>
            </w:r>
          </w:p>
        </w:tc>
        <w:tc>
          <w:tcPr>
            <w:tcW w:w="1473" w:type="dxa"/>
          </w:tcPr>
          <w:p w14:paraId="0109F38A" w14:textId="34E167A5" w:rsidR="00A9020C" w:rsidRDefault="00A9020C" w:rsidP="00C37B8D">
            <w:pPr>
              <w:pStyle w:val="Nidungvnbn"/>
              <w:ind w:hanging="72"/>
              <w:jc w:val="left"/>
            </w:pPr>
            <w:r>
              <w:t>PC</w:t>
            </w:r>
          </w:p>
        </w:tc>
        <w:tc>
          <w:tcPr>
            <w:tcW w:w="2866" w:type="dxa"/>
          </w:tcPr>
          <w:p w14:paraId="75D0B3B2" w14:textId="4651E9BA" w:rsidR="00A9020C" w:rsidRDefault="00A9020C" w:rsidP="00C37B8D">
            <w:pPr>
              <w:pStyle w:val="Nidungvnbn"/>
              <w:ind w:hanging="72"/>
              <w:jc w:val="left"/>
            </w:pPr>
            <w:r w:rsidRPr="005E4FDE">
              <w:t>PC Dell Vostro 3888 MTI78105W-8G-1T</w:t>
            </w:r>
          </w:p>
        </w:tc>
        <w:tc>
          <w:tcPr>
            <w:tcW w:w="1076" w:type="dxa"/>
          </w:tcPr>
          <w:p w14:paraId="628AA734" w14:textId="67F0E268" w:rsidR="00A9020C" w:rsidRDefault="00A9020C" w:rsidP="00103789">
            <w:pPr>
              <w:pStyle w:val="Nidungvnbn"/>
              <w:ind w:hanging="72"/>
              <w:jc w:val="center"/>
            </w:pPr>
            <w:r>
              <w:t>Bộ</w:t>
            </w:r>
          </w:p>
        </w:tc>
        <w:tc>
          <w:tcPr>
            <w:tcW w:w="1677" w:type="dxa"/>
          </w:tcPr>
          <w:p w14:paraId="7C3D5EB6" w14:textId="0BF260E8" w:rsidR="00A9020C" w:rsidRDefault="00A9020C" w:rsidP="00C37B8D">
            <w:pPr>
              <w:pStyle w:val="Nidungvnbn"/>
              <w:ind w:hanging="72"/>
              <w:jc w:val="left"/>
            </w:pPr>
            <w:r>
              <w:t>21.580.000</w:t>
            </w:r>
          </w:p>
        </w:tc>
        <w:tc>
          <w:tcPr>
            <w:tcW w:w="750" w:type="dxa"/>
          </w:tcPr>
          <w:p w14:paraId="596770BD" w14:textId="7A00167B" w:rsidR="00A9020C" w:rsidRDefault="00A9020C" w:rsidP="00103789">
            <w:pPr>
              <w:pStyle w:val="Nidungvnbn"/>
              <w:ind w:hanging="72"/>
              <w:jc w:val="center"/>
            </w:pPr>
            <w:r>
              <w:t>31</w:t>
            </w:r>
          </w:p>
        </w:tc>
        <w:tc>
          <w:tcPr>
            <w:tcW w:w="1530" w:type="dxa"/>
          </w:tcPr>
          <w:p w14:paraId="705CEFFA" w14:textId="5DCC4490" w:rsidR="00A9020C" w:rsidRDefault="00A9020C" w:rsidP="00C37B8D">
            <w:pPr>
              <w:pStyle w:val="Nidungvnbn"/>
              <w:ind w:hanging="72"/>
              <w:jc w:val="left"/>
            </w:pPr>
            <w:r>
              <w:t>668.980.000</w:t>
            </w:r>
          </w:p>
        </w:tc>
      </w:tr>
      <w:tr w:rsidR="00A9020C" w14:paraId="7A004221" w14:textId="77777777" w:rsidTr="000A333D">
        <w:tc>
          <w:tcPr>
            <w:tcW w:w="708" w:type="dxa"/>
          </w:tcPr>
          <w:p w14:paraId="6FFFB6C2" w14:textId="76F5E2BF" w:rsidR="00A9020C" w:rsidRDefault="00A9020C" w:rsidP="00C37B8D">
            <w:pPr>
              <w:pStyle w:val="Nidungvnbn"/>
              <w:ind w:left="-378" w:firstLine="342"/>
              <w:jc w:val="center"/>
            </w:pPr>
            <w:r>
              <w:t>8</w:t>
            </w:r>
          </w:p>
        </w:tc>
        <w:tc>
          <w:tcPr>
            <w:tcW w:w="1473" w:type="dxa"/>
          </w:tcPr>
          <w:p w14:paraId="40131C4C" w14:textId="0F807C5F" w:rsidR="00A9020C" w:rsidRDefault="00A9020C" w:rsidP="00C37B8D">
            <w:pPr>
              <w:pStyle w:val="Nidungvnbn"/>
              <w:ind w:hanging="72"/>
              <w:jc w:val="left"/>
            </w:pPr>
            <w:r>
              <w:t>Dây cáp</w:t>
            </w:r>
          </w:p>
        </w:tc>
        <w:tc>
          <w:tcPr>
            <w:tcW w:w="2866" w:type="dxa"/>
          </w:tcPr>
          <w:p w14:paraId="38317823" w14:textId="560B0B63" w:rsidR="00A9020C" w:rsidRPr="005E4FDE" w:rsidRDefault="00A9020C" w:rsidP="00C37B8D">
            <w:pPr>
              <w:pStyle w:val="Nidungvnbn"/>
              <w:ind w:hanging="72"/>
              <w:jc w:val="left"/>
            </w:pPr>
            <w:r>
              <w:t>Cáp mạng Dintek Cat5e UTP</w:t>
            </w:r>
          </w:p>
        </w:tc>
        <w:tc>
          <w:tcPr>
            <w:tcW w:w="1076" w:type="dxa"/>
          </w:tcPr>
          <w:p w14:paraId="5CDA991A" w14:textId="3803B8BF" w:rsidR="00A9020C" w:rsidRDefault="00A9020C" w:rsidP="00103789">
            <w:pPr>
              <w:pStyle w:val="Nidungvnbn"/>
              <w:ind w:hanging="72"/>
              <w:jc w:val="center"/>
            </w:pPr>
            <w:r>
              <w:t>Met</w:t>
            </w:r>
          </w:p>
        </w:tc>
        <w:tc>
          <w:tcPr>
            <w:tcW w:w="1677" w:type="dxa"/>
          </w:tcPr>
          <w:p w14:paraId="493051BD" w14:textId="51BA2F18" w:rsidR="00A9020C" w:rsidRDefault="000F56F7" w:rsidP="00C37B8D">
            <w:pPr>
              <w:pStyle w:val="Nidungvnbn"/>
              <w:ind w:hanging="72"/>
              <w:jc w:val="left"/>
            </w:pPr>
            <w:r>
              <w:t>8.000</w:t>
            </w:r>
          </w:p>
        </w:tc>
        <w:tc>
          <w:tcPr>
            <w:tcW w:w="750" w:type="dxa"/>
          </w:tcPr>
          <w:p w14:paraId="5DBC8A96" w14:textId="6FDEA0AE" w:rsidR="00A9020C" w:rsidRDefault="000F56F7" w:rsidP="00103789">
            <w:pPr>
              <w:pStyle w:val="Nidungvnbn"/>
              <w:ind w:hanging="72"/>
              <w:jc w:val="center"/>
            </w:pPr>
            <w:r>
              <w:t>1000</w:t>
            </w:r>
          </w:p>
        </w:tc>
        <w:tc>
          <w:tcPr>
            <w:tcW w:w="1530" w:type="dxa"/>
          </w:tcPr>
          <w:p w14:paraId="251D8EE9" w14:textId="53D75B37" w:rsidR="00A9020C" w:rsidRDefault="000F56F7" w:rsidP="00C37B8D">
            <w:pPr>
              <w:pStyle w:val="Nidungvnbn"/>
              <w:ind w:hanging="72"/>
              <w:jc w:val="left"/>
            </w:pPr>
            <w:r>
              <w:t>8.000.000</w:t>
            </w:r>
          </w:p>
        </w:tc>
      </w:tr>
      <w:tr w:rsidR="000F56F7" w14:paraId="401314D4" w14:textId="77777777" w:rsidTr="000A333D">
        <w:tc>
          <w:tcPr>
            <w:tcW w:w="708" w:type="dxa"/>
          </w:tcPr>
          <w:p w14:paraId="2FC04169" w14:textId="3712D4FE" w:rsidR="000F56F7" w:rsidRDefault="000F56F7" w:rsidP="00C37B8D">
            <w:pPr>
              <w:pStyle w:val="Nidungvnbn"/>
              <w:ind w:left="-378" w:firstLine="342"/>
              <w:jc w:val="center"/>
            </w:pPr>
            <w:r>
              <w:t>9</w:t>
            </w:r>
          </w:p>
        </w:tc>
        <w:tc>
          <w:tcPr>
            <w:tcW w:w="1473" w:type="dxa"/>
          </w:tcPr>
          <w:p w14:paraId="7D9A1CA7" w14:textId="5BF76B99" w:rsidR="000F56F7" w:rsidRDefault="000F56F7" w:rsidP="00C37B8D">
            <w:pPr>
              <w:pStyle w:val="Nidungvnbn"/>
              <w:ind w:hanging="72"/>
              <w:jc w:val="left"/>
            </w:pPr>
            <w:r>
              <w:t>Đầu cáp</w:t>
            </w:r>
          </w:p>
        </w:tc>
        <w:tc>
          <w:tcPr>
            <w:tcW w:w="2866" w:type="dxa"/>
          </w:tcPr>
          <w:p w14:paraId="1C4A25C3" w14:textId="5A415936" w:rsidR="000F56F7" w:rsidRDefault="00CC7B0B" w:rsidP="00C37B8D">
            <w:pPr>
              <w:pStyle w:val="Nidungvnbn"/>
              <w:ind w:hanging="72"/>
              <w:jc w:val="left"/>
            </w:pPr>
            <w:r w:rsidRPr="008744F6">
              <w:t>Đầu Bấm Mạng RJ45 Tenda TEH5E510 CAT5E</w:t>
            </w:r>
          </w:p>
        </w:tc>
        <w:tc>
          <w:tcPr>
            <w:tcW w:w="1076" w:type="dxa"/>
          </w:tcPr>
          <w:p w14:paraId="63975D50" w14:textId="7820FE9C" w:rsidR="000F56F7" w:rsidRDefault="00CC7B0B" w:rsidP="00103789">
            <w:pPr>
              <w:pStyle w:val="Nidungvnbn"/>
              <w:ind w:hanging="72"/>
              <w:jc w:val="center"/>
            </w:pPr>
            <w:r>
              <w:t>Cái</w:t>
            </w:r>
          </w:p>
        </w:tc>
        <w:tc>
          <w:tcPr>
            <w:tcW w:w="1677" w:type="dxa"/>
          </w:tcPr>
          <w:p w14:paraId="40E3BE19" w14:textId="7C410E35" w:rsidR="000F56F7" w:rsidRDefault="00CC7B0B" w:rsidP="00C37B8D">
            <w:pPr>
              <w:pStyle w:val="Nidungvnbn"/>
              <w:ind w:hanging="72"/>
              <w:jc w:val="left"/>
            </w:pPr>
            <w:r>
              <w:t>5.000</w:t>
            </w:r>
          </w:p>
        </w:tc>
        <w:tc>
          <w:tcPr>
            <w:tcW w:w="750" w:type="dxa"/>
          </w:tcPr>
          <w:p w14:paraId="7C009E78" w14:textId="52B119E7" w:rsidR="000F56F7" w:rsidRDefault="00CC7B0B" w:rsidP="00103789">
            <w:pPr>
              <w:pStyle w:val="Nidungvnbn"/>
              <w:ind w:hanging="72"/>
              <w:jc w:val="center"/>
            </w:pPr>
            <w:r>
              <w:t>100</w:t>
            </w:r>
          </w:p>
        </w:tc>
        <w:tc>
          <w:tcPr>
            <w:tcW w:w="1530" w:type="dxa"/>
          </w:tcPr>
          <w:p w14:paraId="3ECC562F" w14:textId="0B78EADC" w:rsidR="000F56F7" w:rsidRDefault="00CC7B0B" w:rsidP="00C37B8D">
            <w:pPr>
              <w:pStyle w:val="Nidungvnbn"/>
              <w:ind w:hanging="72"/>
              <w:jc w:val="left"/>
            </w:pPr>
            <w:r>
              <w:t>500.000</w:t>
            </w:r>
          </w:p>
        </w:tc>
      </w:tr>
    </w:tbl>
    <w:p w14:paraId="045075FB" w14:textId="457A2863" w:rsidR="00A750D0" w:rsidRPr="00A750D0" w:rsidRDefault="00B41AD1" w:rsidP="00A750D0">
      <w:pPr>
        <w:pStyle w:val="Nidungvnbn"/>
        <w:jc w:val="right"/>
        <w:rPr>
          <w:b/>
          <w:bCs/>
        </w:rPr>
      </w:pPr>
      <w:r w:rsidRPr="00A04B25">
        <w:rPr>
          <w:b/>
          <w:bCs/>
        </w:rPr>
        <w:t>TỔNG CỘNG:   1.0</w:t>
      </w:r>
      <w:r w:rsidR="00710BAC" w:rsidRPr="00A04B25">
        <w:rPr>
          <w:b/>
          <w:bCs/>
        </w:rPr>
        <w:t>42</w:t>
      </w:r>
      <w:r w:rsidRPr="00A04B25">
        <w:rPr>
          <w:b/>
          <w:bCs/>
        </w:rPr>
        <w:t>.</w:t>
      </w:r>
      <w:r w:rsidR="004B6BB5" w:rsidRPr="00A04B25">
        <w:rPr>
          <w:b/>
          <w:bCs/>
        </w:rPr>
        <w:t>64</w:t>
      </w:r>
      <w:r w:rsidRPr="00A04B25">
        <w:rPr>
          <w:b/>
          <w:bCs/>
        </w:rPr>
        <w:t>4</w:t>
      </w:r>
      <w:r w:rsidR="005552CF">
        <w:rPr>
          <w:b/>
          <w:bCs/>
        </w:rPr>
        <w:t>.000</w:t>
      </w:r>
      <w:r w:rsidRPr="00A04B25">
        <w:rPr>
          <w:b/>
          <w:bCs/>
        </w:rPr>
        <w:t xml:space="preserve"> VND</w:t>
      </w:r>
    </w:p>
    <w:p w14:paraId="4234873F" w14:textId="6469FF80" w:rsidR="002967FC" w:rsidRPr="00A04B25" w:rsidRDefault="001465C3" w:rsidP="00A04B25">
      <w:pPr>
        <w:pStyle w:val="Nidungvnbn"/>
        <w:rPr>
          <w:i/>
          <w:iCs/>
        </w:rPr>
      </w:pPr>
      <w:r w:rsidRPr="00A04B25">
        <w:rPr>
          <w:i/>
          <w:iCs/>
        </w:rPr>
        <w:lastRenderedPageBreak/>
        <w:t xml:space="preserve">(Lưu ý: </w:t>
      </w:r>
      <w:r w:rsidR="00A72D0C" w:rsidRPr="00A04B25">
        <w:rPr>
          <w:i/>
          <w:iCs/>
        </w:rPr>
        <w:t>Giá của từng loại thiết bị trên chỉ mang tính chất tham khảo. Giá được cập nhật vào tháng 12/2021. Chi phí xây dựng và triển khai chính thức có thể cao hơn hoặc thấp xuống tùy theo nhu cầu và tình hĩnh thực tiễn lúc triển khai mô hình)</w:t>
      </w:r>
    </w:p>
    <w:p w14:paraId="517BC929" w14:textId="77777777" w:rsidR="009A2840" w:rsidRPr="00A72D0C" w:rsidRDefault="009A2840" w:rsidP="001465C3">
      <w:pPr>
        <w:rPr>
          <w:i/>
          <w:iCs/>
        </w:rPr>
      </w:pPr>
    </w:p>
    <w:p w14:paraId="45EDE5EC" w14:textId="77777777" w:rsidR="005F2F01" w:rsidRDefault="005F2F01">
      <w:pPr>
        <w:spacing w:after="200" w:line="276" w:lineRule="auto"/>
        <w:rPr>
          <w:b/>
          <w:sz w:val="32"/>
          <w:szCs w:val="32"/>
        </w:rPr>
      </w:pPr>
      <w:bookmarkStart w:id="45" w:name="_Toc387692917"/>
      <w:r>
        <w:br w:type="page"/>
      </w:r>
    </w:p>
    <w:p w14:paraId="43EAC609" w14:textId="07363723" w:rsidR="00386F39" w:rsidRDefault="00453AB1" w:rsidP="00076A21">
      <w:pPr>
        <w:pStyle w:val="Tiucctrangmu"/>
        <w:spacing w:before="240" w:after="240"/>
        <w:outlineLvl w:val="0"/>
      </w:pPr>
      <w:bookmarkStart w:id="46" w:name="_Toc91608852"/>
      <w:r w:rsidRPr="004A7C39">
        <w:lastRenderedPageBreak/>
        <w:t>CHƯƠNG 2</w:t>
      </w:r>
      <w:r w:rsidR="00024496">
        <w:t xml:space="preserve"> –</w:t>
      </w:r>
      <w:bookmarkEnd w:id="45"/>
      <w:r w:rsidR="00EB4CED">
        <w:t xml:space="preserve"> </w:t>
      </w:r>
      <w:r w:rsidR="008E5F09">
        <w:t>CƠ SỞ LÝ THUYẾT</w:t>
      </w:r>
      <w:bookmarkEnd w:id="46"/>
    </w:p>
    <w:p w14:paraId="0B4DCE39" w14:textId="68DBA9C1" w:rsidR="0053795A" w:rsidRDefault="00D3094F" w:rsidP="00076A21">
      <w:pPr>
        <w:pStyle w:val="Tiumccp1"/>
        <w:spacing w:before="240" w:after="240"/>
        <w:outlineLvl w:val="1"/>
      </w:pPr>
      <w:bookmarkStart w:id="47" w:name="_Toc387692918"/>
      <w:bookmarkStart w:id="48" w:name="_Toc91608853"/>
      <w:r>
        <w:t>2</w:t>
      </w:r>
      <w:r w:rsidR="00024496">
        <w:t xml:space="preserve">.1 </w:t>
      </w:r>
      <w:bookmarkEnd w:id="47"/>
      <w:r w:rsidR="008E1986">
        <w:t>Tổng quan về VLAN</w:t>
      </w:r>
      <w:bookmarkEnd w:id="48"/>
    </w:p>
    <w:p w14:paraId="4E0C2E66" w14:textId="4E8E4D3F" w:rsidR="00D61994" w:rsidRDefault="00D61994" w:rsidP="00076A21">
      <w:pPr>
        <w:pStyle w:val="Tiumccp2"/>
        <w:spacing w:before="240" w:after="240"/>
        <w:outlineLvl w:val="2"/>
      </w:pPr>
      <w:bookmarkStart w:id="49" w:name="_Toc91608854"/>
      <w:r>
        <w:t>2.1.1 Khái niệm về VLAN trong một hệ thống mạng</w:t>
      </w:r>
      <w:bookmarkEnd w:id="49"/>
    </w:p>
    <w:p w14:paraId="7DB3E156" w14:textId="4F3298AC" w:rsidR="00D61994" w:rsidRDefault="00513D7B" w:rsidP="00D12E7D">
      <w:pPr>
        <w:pStyle w:val="Nidungvnbn"/>
      </w:pPr>
      <w:r w:rsidRPr="00513D7B">
        <w:t xml:space="preserve">VLAN là cụm từ viết tắt của Virtual Local Area Network (Virtual LAN) hay còn được gọi là mạng LAN ảo. VLAN là một kỹ thuật cho phép tạo lập các mạng LAN độc lập một cách logic trên cùng một Switch hay cùng một kiến trúc hạ tầng vật lý. Việc tạo lập nhiều mạng LAN ảo trong cùng một mạng cục bộ (giữa các khoa trong một trường học, giữa các </w:t>
      </w:r>
      <w:r w:rsidR="00F92E56">
        <w:t>phòng ban</w:t>
      </w:r>
      <w:r w:rsidRPr="00513D7B">
        <w:t xml:space="preserve"> trong một công ty...) giúp giảm thiểu miền quảng bá (broadcast domain) cũng như tạo thuận lợi cho việc quản lý một mạng cục bộ rộng lớn. VLAN tương đương như mạng con (subnet).</w:t>
      </w:r>
    </w:p>
    <w:p w14:paraId="4E482E96" w14:textId="1D5ADCA8" w:rsidR="00513D7B" w:rsidRDefault="00513D7B" w:rsidP="00D12E7D">
      <w:pPr>
        <w:pStyle w:val="Nidungvnbn"/>
      </w:pPr>
      <w:r w:rsidRPr="00513D7B">
        <w:t>Vlan định nghĩa các broadcast domains trong mạng lớp 2. Broadcast domains là tập hợp tất cả các thiết bị sẽ nhận được các broadcast frame có nguồn gốc từ bất kỳ thiết bị nào trong vùng. Broadcast domains thường giới hạn bởi Router vì Router không chuyển tiếp broadcast domains.</w:t>
      </w:r>
    </w:p>
    <w:p w14:paraId="41CFD799" w14:textId="16C55FBF" w:rsidR="00513D7B" w:rsidRDefault="00513D7B" w:rsidP="00D12E7D">
      <w:pPr>
        <w:pStyle w:val="Nidungvnbn"/>
      </w:pPr>
      <w:r w:rsidRPr="00513D7B">
        <w:t xml:space="preserve">Switch Layer 2 tạo ra broadcast domains dựa trên cấu hình Switch. Switch là cầu đa năng cho phép tạo nhiều broadcast domains. Mỗi broadcast domains giống như một cây cầu ảo riêng biệt trong một Switch. </w:t>
      </w:r>
      <w:r w:rsidR="00743F16">
        <w:t>Ta</w:t>
      </w:r>
      <w:r w:rsidRPr="00513D7B">
        <w:t xml:space="preserve"> có thể xác định một hoặc nhiều cầu ảo (virtual bridges) trong một Switch. Mỗi cây cầu ảo tạo trong switch định nghĩa một miền quảng bá mới (Vlan). Lưu lượng không thể truyền trực tiếp đến Vlan khác (giữa broadcast domain) trong phạm vi chuyển đổi hoặc giữa hai thiết bị chuyển mạch. Để kết nối hai Vlan khác nhau, </w:t>
      </w:r>
      <w:r>
        <w:t>ta</w:t>
      </w:r>
      <w:r w:rsidRPr="00513D7B">
        <w:t xml:space="preserve"> phải sử dụng Router hoặc Switch layer 3.</w:t>
      </w:r>
    </w:p>
    <w:p w14:paraId="4641D9A7" w14:textId="6451C51A" w:rsidR="00F2786B" w:rsidRDefault="0023625D" w:rsidP="00C64103">
      <w:pPr>
        <w:jc w:val="center"/>
      </w:pPr>
      <w:r w:rsidRPr="0023625D">
        <w:rPr>
          <w:noProof/>
        </w:rPr>
        <w:lastRenderedPageBreak/>
        <w:drawing>
          <wp:inline distT="0" distB="0" distL="0" distR="0" wp14:anchorId="271DAF99" wp14:editId="5BF71742">
            <wp:extent cx="4008755" cy="22480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0963" cy="2260539"/>
                    </a:xfrm>
                    <a:prstGeom prst="rect">
                      <a:avLst/>
                    </a:prstGeom>
                  </pic:spPr>
                </pic:pic>
              </a:graphicData>
            </a:graphic>
          </wp:inline>
        </w:drawing>
      </w:r>
    </w:p>
    <w:p w14:paraId="300362A5" w14:textId="77777777" w:rsidR="00753CEF" w:rsidRDefault="00753CEF" w:rsidP="00C64103">
      <w:pPr>
        <w:jc w:val="center"/>
      </w:pPr>
    </w:p>
    <w:p w14:paraId="4949F874" w14:textId="2DA16EBA" w:rsidR="00C64103" w:rsidRPr="0030749E" w:rsidRDefault="00C64103" w:rsidP="00C64103">
      <w:pPr>
        <w:pStyle w:val="Caption"/>
        <w:rPr>
          <w:sz w:val="24"/>
          <w:szCs w:val="24"/>
        </w:rPr>
      </w:pPr>
      <w:bookmarkStart w:id="50" w:name="_Toc91603939"/>
      <w:r>
        <w:t xml:space="preserve">Hình 2. </w:t>
      </w:r>
      <w:r w:rsidR="00DF67BD">
        <w:fldChar w:fldCharType="begin"/>
      </w:r>
      <w:r w:rsidR="00DF67BD">
        <w:instrText xml:space="preserve"> SEQ Hình_2. \* ARABIC </w:instrText>
      </w:r>
      <w:r w:rsidR="00DF67BD">
        <w:fldChar w:fldCharType="separate"/>
      </w:r>
      <w:r w:rsidR="00525A3C">
        <w:rPr>
          <w:noProof/>
        </w:rPr>
        <w:t>1</w:t>
      </w:r>
      <w:r w:rsidR="00DF67BD">
        <w:rPr>
          <w:noProof/>
        </w:rPr>
        <w:fldChar w:fldCharType="end"/>
      </w:r>
      <w:r>
        <w:t>: Ví dụ về VLAN</w:t>
      </w:r>
      <w:bookmarkEnd w:id="50"/>
    </w:p>
    <w:p w14:paraId="1BE92211" w14:textId="46B5592C" w:rsidR="0023625D" w:rsidRDefault="0023625D" w:rsidP="00134A9E">
      <w:pPr>
        <w:pStyle w:val="Nidungvnbn"/>
      </w:pPr>
      <w:r w:rsidRPr="0023625D">
        <w:t>Vlan thường được liên kết với các mạng con (IP subnet).</w:t>
      </w:r>
    </w:p>
    <w:p w14:paraId="362ABCEF" w14:textId="24E4B85A" w:rsidR="0023625D" w:rsidRDefault="0023625D" w:rsidP="00134A9E">
      <w:pPr>
        <w:pStyle w:val="Nidungvnbn"/>
      </w:pPr>
      <w:r w:rsidRPr="0023625D">
        <w:t>Ví dụ: tất cả các trạm cuối trong một IP subnet cụ thể thuộc cùng một Vlan.</w:t>
      </w:r>
      <w:r>
        <w:t xml:space="preserve"> </w:t>
      </w:r>
    </w:p>
    <w:p w14:paraId="758112A8" w14:textId="30FB29EF" w:rsidR="0023625D" w:rsidRDefault="0023625D" w:rsidP="00134A9E">
      <w:pPr>
        <w:pStyle w:val="Nidungvnbn"/>
      </w:pPr>
      <w:r w:rsidRPr="0023625D">
        <w:t>Lưu lượng giữa các Vlan phải được định tuyến. Bạn phải gán các mạng LAN vào interface Vlan trên cơ sở giao diện theo giao diện (interface by interface)</w:t>
      </w:r>
    </w:p>
    <w:p w14:paraId="2E8476F0" w14:textId="764889C5" w:rsidR="0023625D" w:rsidRDefault="0023625D" w:rsidP="00134A9E">
      <w:pPr>
        <w:pStyle w:val="Nidungvnbn"/>
      </w:pPr>
      <w:r>
        <w:t>Ta có thể đặt các tham số sau khi tạo Vlan:</w:t>
      </w:r>
    </w:p>
    <w:p w14:paraId="57DA42AD" w14:textId="57B8525E" w:rsidR="0023625D" w:rsidRDefault="0023625D" w:rsidP="008678A6">
      <w:pPr>
        <w:pStyle w:val="Nidungvnbn"/>
        <w:numPr>
          <w:ilvl w:val="0"/>
          <w:numId w:val="11"/>
        </w:numPr>
      </w:pPr>
      <w:r>
        <w:t>Vlan number</w:t>
      </w:r>
    </w:p>
    <w:p w14:paraId="553CB69D" w14:textId="62E8ECB2" w:rsidR="0023625D" w:rsidRDefault="0023625D" w:rsidP="008678A6">
      <w:pPr>
        <w:pStyle w:val="Nidungvnbn"/>
        <w:numPr>
          <w:ilvl w:val="0"/>
          <w:numId w:val="11"/>
        </w:numPr>
      </w:pPr>
      <w:r>
        <w:t>Vlan name</w:t>
      </w:r>
    </w:p>
    <w:p w14:paraId="1CCD638D" w14:textId="4498F8F0" w:rsidR="0023625D" w:rsidRDefault="0023625D" w:rsidP="008678A6">
      <w:pPr>
        <w:pStyle w:val="Nidungvnbn"/>
        <w:numPr>
          <w:ilvl w:val="0"/>
          <w:numId w:val="11"/>
        </w:numPr>
      </w:pPr>
      <w:r>
        <w:t>Vlan type</w:t>
      </w:r>
    </w:p>
    <w:p w14:paraId="3B92D685" w14:textId="0D01A224" w:rsidR="0023625D" w:rsidRDefault="0023625D" w:rsidP="008678A6">
      <w:pPr>
        <w:pStyle w:val="Nidungvnbn"/>
        <w:numPr>
          <w:ilvl w:val="0"/>
          <w:numId w:val="11"/>
        </w:numPr>
      </w:pPr>
      <w:r>
        <w:t>Vlan state (active or suspended)</w:t>
      </w:r>
    </w:p>
    <w:p w14:paraId="12B5ED63" w14:textId="2EA20317" w:rsidR="0023625D" w:rsidRDefault="0023625D" w:rsidP="008678A6">
      <w:pPr>
        <w:pStyle w:val="Nidungvnbn"/>
        <w:numPr>
          <w:ilvl w:val="0"/>
          <w:numId w:val="11"/>
        </w:numPr>
      </w:pPr>
      <w:r>
        <w:t>Maximum transmission unit MTU cho từng Vlan</w:t>
      </w:r>
    </w:p>
    <w:p w14:paraId="185D4A8C" w14:textId="7B94FD42" w:rsidR="0023625D" w:rsidRDefault="0023625D" w:rsidP="008678A6">
      <w:pPr>
        <w:pStyle w:val="Nidungvnbn"/>
        <w:numPr>
          <w:ilvl w:val="0"/>
          <w:numId w:val="11"/>
        </w:numPr>
      </w:pPr>
      <w:r>
        <w:t>Security Association Identifier (SAID)</w:t>
      </w:r>
    </w:p>
    <w:p w14:paraId="1DC4C3E4" w14:textId="1C31B5E5" w:rsidR="0023625D" w:rsidRDefault="0023625D" w:rsidP="008678A6">
      <w:pPr>
        <w:pStyle w:val="Nidungvnbn"/>
        <w:numPr>
          <w:ilvl w:val="0"/>
          <w:numId w:val="11"/>
        </w:numPr>
      </w:pPr>
      <w:r>
        <w:t>STP type cho VLan</w:t>
      </w:r>
    </w:p>
    <w:p w14:paraId="55CE8A8D" w14:textId="7726067D" w:rsidR="00AF1924" w:rsidRDefault="006054EE" w:rsidP="00A65376">
      <w:pPr>
        <w:pStyle w:val="Tiumccp2"/>
        <w:spacing w:before="240" w:after="240"/>
        <w:outlineLvl w:val="2"/>
      </w:pPr>
      <w:bookmarkStart w:id="51" w:name="_Toc91608855"/>
      <w:r>
        <w:t>2.1.</w:t>
      </w:r>
      <w:r w:rsidR="00253B79">
        <w:t>2</w:t>
      </w:r>
      <w:r>
        <w:t xml:space="preserve"> </w:t>
      </w:r>
      <w:r w:rsidR="00253B79">
        <w:t>Phạm vi VLAN</w:t>
      </w:r>
      <w:bookmarkEnd w:id="51"/>
    </w:p>
    <w:p w14:paraId="08D3F023" w14:textId="77777777" w:rsidR="00AF1924" w:rsidRDefault="00AF1924">
      <w:pPr>
        <w:spacing w:after="200" w:line="276" w:lineRule="auto"/>
        <w:rPr>
          <w:b/>
          <w:i/>
          <w:sz w:val="28"/>
          <w:szCs w:val="26"/>
        </w:rPr>
      </w:pPr>
      <w:r>
        <w:br w:type="page"/>
      </w:r>
    </w:p>
    <w:p w14:paraId="2F875DCB" w14:textId="569361D1" w:rsidR="006054EE" w:rsidRPr="00AF1924" w:rsidRDefault="00AF1924" w:rsidP="00AF1924">
      <w:pPr>
        <w:pStyle w:val="Caption"/>
        <w:rPr>
          <w:b/>
          <w:bCs w:val="0"/>
        </w:rPr>
      </w:pPr>
      <w:bookmarkStart w:id="52" w:name="_Toc91604338"/>
      <w:r w:rsidRPr="00AF1924">
        <w:rPr>
          <w:b/>
          <w:bCs w:val="0"/>
        </w:rPr>
        <w:lastRenderedPageBreak/>
        <w:t xml:space="preserve">Bảng 2. </w:t>
      </w:r>
      <w:r w:rsidRPr="00AF1924">
        <w:rPr>
          <w:b/>
          <w:bCs w:val="0"/>
        </w:rPr>
        <w:fldChar w:fldCharType="begin"/>
      </w:r>
      <w:r w:rsidRPr="00AF1924">
        <w:rPr>
          <w:b/>
          <w:bCs w:val="0"/>
        </w:rPr>
        <w:instrText xml:space="preserve"> SEQ Bảng_2. \* ARABIC </w:instrText>
      </w:r>
      <w:r w:rsidRPr="00AF1924">
        <w:rPr>
          <w:b/>
          <w:bCs w:val="0"/>
        </w:rPr>
        <w:fldChar w:fldCharType="separate"/>
      </w:r>
      <w:r w:rsidR="00D015CB">
        <w:rPr>
          <w:b/>
          <w:bCs w:val="0"/>
          <w:noProof/>
        </w:rPr>
        <w:t>1</w:t>
      </w:r>
      <w:r w:rsidRPr="00AF1924">
        <w:rPr>
          <w:b/>
          <w:bCs w:val="0"/>
        </w:rPr>
        <w:fldChar w:fldCharType="end"/>
      </w:r>
      <w:r w:rsidRPr="00AF1924">
        <w:rPr>
          <w:b/>
          <w:bCs w:val="0"/>
        </w:rPr>
        <w:t>: Bảng phạm vi VLAN</w:t>
      </w:r>
      <w:bookmarkEnd w:id="52"/>
    </w:p>
    <w:tbl>
      <w:tblPr>
        <w:tblStyle w:val="TableGrid"/>
        <w:tblW w:w="9625" w:type="dxa"/>
        <w:tblLook w:val="04A0" w:firstRow="1" w:lastRow="0" w:firstColumn="1" w:lastColumn="0" w:noHBand="0" w:noVBand="1"/>
      </w:tblPr>
      <w:tblGrid>
        <w:gridCol w:w="1705"/>
        <w:gridCol w:w="1350"/>
        <w:gridCol w:w="4860"/>
        <w:gridCol w:w="1710"/>
      </w:tblGrid>
      <w:tr w:rsidR="00AD0B96" w14:paraId="5E139DEA" w14:textId="77777777" w:rsidTr="00C15BE7">
        <w:tc>
          <w:tcPr>
            <w:tcW w:w="1705" w:type="dxa"/>
            <w:shd w:val="clear" w:color="auto" w:fill="D9D9D9" w:themeFill="background1" w:themeFillShade="D9"/>
          </w:tcPr>
          <w:p w14:paraId="702F6059" w14:textId="36480B1B" w:rsidR="00AD0B96" w:rsidRPr="00666ACB" w:rsidRDefault="00AD0B96" w:rsidP="00666ACB">
            <w:pPr>
              <w:pStyle w:val="Nidungvnbn"/>
              <w:ind w:firstLine="72"/>
              <w:jc w:val="center"/>
              <w:rPr>
                <w:b/>
                <w:bCs/>
              </w:rPr>
            </w:pPr>
            <w:r w:rsidRPr="00666ACB">
              <w:rPr>
                <w:b/>
                <w:bCs/>
              </w:rPr>
              <w:t>Vlan</w:t>
            </w:r>
          </w:p>
        </w:tc>
        <w:tc>
          <w:tcPr>
            <w:tcW w:w="1350" w:type="dxa"/>
            <w:shd w:val="clear" w:color="auto" w:fill="D9D9D9" w:themeFill="background1" w:themeFillShade="D9"/>
          </w:tcPr>
          <w:p w14:paraId="64901C88" w14:textId="4CCBD871" w:rsidR="00AD0B96" w:rsidRPr="00666ACB" w:rsidRDefault="00AD0B96" w:rsidP="00666ACB">
            <w:pPr>
              <w:pStyle w:val="Nidungvnbn"/>
              <w:ind w:firstLine="72"/>
              <w:jc w:val="center"/>
              <w:rPr>
                <w:b/>
                <w:bCs/>
              </w:rPr>
            </w:pPr>
            <w:r w:rsidRPr="00666ACB">
              <w:rPr>
                <w:b/>
                <w:bCs/>
              </w:rPr>
              <w:t>Phạm vi</w:t>
            </w:r>
          </w:p>
        </w:tc>
        <w:tc>
          <w:tcPr>
            <w:tcW w:w="4860" w:type="dxa"/>
            <w:shd w:val="clear" w:color="auto" w:fill="D9D9D9" w:themeFill="background1" w:themeFillShade="D9"/>
          </w:tcPr>
          <w:p w14:paraId="07A38452" w14:textId="790872C0" w:rsidR="00AD0B96" w:rsidRPr="00666ACB" w:rsidRDefault="00AD0B96" w:rsidP="00666ACB">
            <w:pPr>
              <w:pStyle w:val="Nidungvnbn"/>
              <w:ind w:firstLine="72"/>
              <w:jc w:val="center"/>
              <w:rPr>
                <w:b/>
                <w:bCs/>
              </w:rPr>
            </w:pPr>
            <w:r w:rsidRPr="00666ACB">
              <w:rPr>
                <w:b/>
                <w:bCs/>
              </w:rPr>
              <w:t>Sử dụng</w:t>
            </w:r>
          </w:p>
        </w:tc>
        <w:tc>
          <w:tcPr>
            <w:tcW w:w="1710" w:type="dxa"/>
            <w:shd w:val="clear" w:color="auto" w:fill="D9D9D9" w:themeFill="background1" w:themeFillShade="D9"/>
          </w:tcPr>
          <w:p w14:paraId="2717FB62" w14:textId="1ABD16D8" w:rsidR="00AD0B96" w:rsidRPr="00666ACB" w:rsidRDefault="00AD0B96" w:rsidP="00666ACB">
            <w:pPr>
              <w:pStyle w:val="Nidungvnbn"/>
              <w:ind w:firstLine="72"/>
              <w:jc w:val="center"/>
              <w:rPr>
                <w:b/>
                <w:bCs/>
              </w:rPr>
            </w:pPr>
            <w:r w:rsidRPr="00666ACB">
              <w:rPr>
                <w:b/>
                <w:bCs/>
              </w:rPr>
              <w:t>Hỗ trợ VTP</w:t>
            </w:r>
          </w:p>
        </w:tc>
      </w:tr>
      <w:tr w:rsidR="00AD0B96" w14:paraId="61762CBC" w14:textId="77777777" w:rsidTr="00C15BE7">
        <w:tc>
          <w:tcPr>
            <w:tcW w:w="1705" w:type="dxa"/>
          </w:tcPr>
          <w:p w14:paraId="319E0681" w14:textId="3F60D114" w:rsidR="00AD0B96" w:rsidRDefault="00AD0B96" w:rsidP="00666ACB">
            <w:pPr>
              <w:pStyle w:val="Nidungvnbn"/>
              <w:ind w:firstLine="0"/>
              <w:jc w:val="left"/>
            </w:pPr>
            <w:r>
              <w:t>0.4095</w:t>
            </w:r>
          </w:p>
        </w:tc>
        <w:tc>
          <w:tcPr>
            <w:tcW w:w="1350" w:type="dxa"/>
          </w:tcPr>
          <w:p w14:paraId="166C5D4E" w14:textId="77777777" w:rsidR="00AD0B96" w:rsidRDefault="00AD0B96" w:rsidP="00666ACB">
            <w:pPr>
              <w:pStyle w:val="Nidungvnbn"/>
              <w:ind w:firstLine="0"/>
              <w:jc w:val="left"/>
            </w:pPr>
          </w:p>
        </w:tc>
        <w:tc>
          <w:tcPr>
            <w:tcW w:w="4860" w:type="dxa"/>
          </w:tcPr>
          <w:p w14:paraId="56443607" w14:textId="6284E0B8" w:rsidR="00AD0B96" w:rsidRDefault="00AD0B96" w:rsidP="00666ACB">
            <w:pPr>
              <w:pStyle w:val="Nidungvnbn"/>
              <w:ind w:firstLine="0"/>
              <w:jc w:val="left"/>
            </w:pPr>
            <w:r>
              <w:t>Chỉ sử dụng cho hệ thống, không thể sử dụng Vlan này</w:t>
            </w:r>
          </w:p>
        </w:tc>
        <w:tc>
          <w:tcPr>
            <w:tcW w:w="1710" w:type="dxa"/>
          </w:tcPr>
          <w:p w14:paraId="11D98955" w14:textId="124B6BDC" w:rsidR="00AD0B96" w:rsidRDefault="00AD0B96" w:rsidP="006F0C38">
            <w:pPr>
              <w:pStyle w:val="Nidungvnbn"/>
              <w:ind w:firstLine="0"/>
            </w:pPr>
            <w:r>
              <w:t>N/A</w:t>
            </w:r>
          </w:p>
        </w:tc>
      </w:tr>
      <w:tr w:rsidR="00AD0B96" w14:paraId="3FE42003" w14:textId="77777777" w:rsidTr="00C15BE7">
        <w:tc>
          <w:tcPr>
            <w:tcW w:w="1705" w:type="dxa"/>
          </w:tcPr>
          <w:p w14:paraId="0D9F249B" w14:textId="72758EAA" w:rsidR="00AD0B96" w:rsidRDefault="00AD0B96" w:rsidP="00666ACB">
            <w:pPr>
              <w:pStyle w:val="Nidungvnbn"/>
              <w:ind w:firstLine="0"/>
              <w:jc w:val="left"/>
            </w:pPr>
            <w:r>
              <w:t>1</w:t>
            </w:r>
          </w:p>
        </w:tc>
        <w:tc>
          <w:tcPr>
            <w:tcW w:w="1350" w:type="dxa"/>
          </w:tcPr>
          <w:p w14:paraId="2D4C0EE6" w14:textId="77777777" w:rsidR="00AD0B96" w:rsidRDefault="00AD0B96" w:rsidP="00666ACB">
            <w:pPr>
              <w:pStyle w:val="Nidungvnbn"/>
              <w:ind w:firstLine="0"/>
              <w:jc w:val="left"/>
            </w:pPr>
          </w:p>
        </w:tc>
        <w:tc>
          <w:tcPr>
            <w:tcW w:w="4860" w:type="dxa"/>
          </w:tcPr>
          <w:p w14:paraId="59E4570F" w14:textId="5C1C7C75" w:rsidR="00AD0B96" w:rsidRDefault="00AD0B96" w:rsidP="00666ACB">
            <w:pPr>
              <w:pStyle w:val="Nidungvnbn"/>
              <w:ind w:firstLine="0"/>
              <w:jc w:val="left"/>
            </w:pPr>
            <w:r>
              <w:t>Cisco Default. Bạn có thể sử dụng Vlan này nhưng không thể xóa</w:t>
            </w:r>
          </w:p>
        </w:tc>
        <w:tc>
          <w:tcPr>
            <w:tcW w:w="1710" w:type="dxa"/>
          </w:tcPr>
          <w:p w14:paraId="27ECBB8F" w14:textId="20E88568" w:rsidR="00AD0B96" w:rsidRDefault="00AD0B96" w:rsidP="006F0C38">
            <w:pPr>
              <w:pStyle w:val="Nidungvnbn"/>
              <w:ind w:firstLine="0"/>
            </w:pPr>
            <w:r>
              <w:t>Có</w:t>
            </w:r>
          </w:p>
        </w:tc>
      </w:tr>
      <w:tr w:rsidR="00AD0B96" w14:paraId="29BB9275" w14:textId="77777777" w:rsidTr="00C15BE7">
        <w:tc>
          <w:tcPr>
            <w:tcW w:w="1705" w:type="dxa"/>
          </w:tcPr>
          <w:p w14:paraId="2DACDC5F" w14:textId="7808036E" w:rsidR="00AD0B96" w:rsidRDefault="00AD0B96" w:rsidP="00666ACB">
            <w:pPr>
              <w:pStyle w:val="Nidungvnbn"/>
              <w:ind w:firstLine="0"/>
              <w:jc w:val="left"/>
            </w:pPr>
            <w:r>
              <w:t>2 - 1001</w:t>
            </w:r>
          </w:p>
        </w:tc>
        <w:tc>
          <w:tcPr>
            <w:tcW w:w="1350" w:type="dxa"/>
          </w:tcPr>
          <w:p w14:paraId="5B8EF4B6" w14:textId="77777777" w:rsidR="00AD0B96" w:rsidRDefault="00AD0B96" w:rsidP="00666ACB">
            <w:pPr>
              <w:pStyle w:val="Nidungvnbn"/>
              <w:ind w:firstLine="0"/>
              <w:jc w:val="left"/>
            </w:pPr>
          </w:p>
        </w:tc>
        <w:tc>
          <w:tcPr>
            <w:tcW w:w="4860" w:type="dxa"/>
          </w:tcPr>
          <w:p w14:paraId="164EDFE8" w14:textId="1CB905EB" w:rsidR="00AD0B96" w:rsidRDefault="00AD0B96" w:rsidP="00666ACB">
            <w:pPr>
              <w:pStyle w:val="Nidungvnbn"/>
              <w:ind w:firstLine="0"/>
              <w:jc w:val="left"/>
            </w:pPr>
            <w:r>
              <w:t>Sử dụng cho Ethernet Vlan, có thể tạo, sử dụng và xóa</w:t>
            </w:r>
          </w:p>
        </w:tc>
        <w:tc>
          <w:tcPr>
            <w:tcW w:w="1710" w:type="dxa"/>
          </w:tcPr>
          <w:p w14:paraId="6AF08F6F" w14:textId="406F2CBD" w:rsidR="00AD0B96" w:rsidRDefault="00AD0B96" w:rsidP="006F0C38">
            <w:pPr>
              <w:pStyle w:val="Nidungvnbn"/>
              <w:ind w:firstLine="0"/>
            </w:pPr>
            <w:r>
              <w:t>Có</w:t>
            </w:r>
          </w:p>
        </w:tc>
      </w:tr>
      <w:tr w:rsidR="00AD0B96" w14:paraId="1F777E90" w14:textId="77777777" w:rsidTr="00C15BE7">
        <w:tc>
          <w:tcPr>
            <w:tcW w:w="1705" w:type="dxa"/>
          </w:tcPr>
          <w:p w14:paraId="1BEE532B" w14:textId="13CCC1F0" w:rsidR="00AD0B96" w:rsidRDefault="00AD0B96" w:rsidP="00666ACB">
            <w:pPr>
              <w:pStyle w:val="Nidungvnbn"/>
              <w:ind w:firstLine="0"/>
              <w:jc w:val="left"/>
            </w:pPr>
            <w:r>
              <w:t>1002 – 1005</w:t>
            </w:r>
          </w:p>
        </w:tc>
        <w:tc>
          <w:tcPr>
            <w:tcW w:w="1350" w:type="dxa"/>
          </w:tcPr>
          <w:p w14:paraId="20F96919" w14:textId="77777777" w:rsidR="00AD0B96" w:rsidRDefault="00AD0B96" w:rsidP="00666ACB">
            <w:pPr>
              <w:pStyle w:val="Nidungvnbn"/>
              <w:ind w:firstLine="0"/>
              <w:jc w:val="left"/>
            </w:pPr>
          </w:p>
        </w:tc>
        <w:tc>
          <w:tcPr>
            <w:tcW w:w="4860" w:type="dxa"/>
          </w:tcPr>
          <w:p w14:paraId="1B419AB5" w14:textId="7C0277F7" w:rsidR="00AD0B96" w:rsidRDefault="00AD0B96" w:rsidP="00666ACB">
            <w:pPr>
              <w:pStyle w:val="Nidungvnbn"/>
              <w:ind w:firstLine="0"/>
              <w:jc w:val="left"/>
            </w:pPr>
            <w:r>
              <w:t>Cisco Default cho FDDI (Fiber Distributed Data Interface) và Token Ring, không thể xóa</w:t>
            </w:r>
          </w:p>
        </w:tc>
        <w:tc>
          <w:tcPr>
            <w:tcW w:w="1710" w:type="dxa"/>
          </w:tcPr>
          <w:p w14:paraId="3ED8D531" w14:textId="60305759" w:rsidR="00AD0B96" w:rsidRDefault="00AD0B96" w:rsidP="006F0C38">
            <w:pPr>
              <w:pStyle w:val="Nidungvnbn"/>
              <w:ind w:firstLine="0"/>
            </w:pPr>
            <w:r>
              <w:t>Có</w:t>
            </w:r>
          </w:p>
        </w:tc>
      </w:tr>
      <w:tr w:rsidR="00AD0B96" w14:paraId="53291BFB" w14:textId="77777777" w:rsidTr="00C15BE7">
        <w:tc>
          <w:tcPr>
            <w:tcW w:w="1705" w:type="dxa"/>
          </w:tcPr>
          <w:p w14:paraId="463F11E9" w14:textId="54E33915" w:rsidR="00AD0B96" w:rsidRDefault="00AD0B96" w:rsidP="00666ACB">
            <w:pPr>
              <w:pStyle w:val="Nidungvnbn"/>
              <w:ind w:firstLine="0"/>
              <w:jc w:val="left"/>
            </w:pPr>
            <w:r>
              <w:t>1006 – 4094</w:t>
            </w:r>
          </w:p>
        </w:tc>
        <w:tc>
          <w:tcPr>
            <w:tcW w:w="1350" w:type="dxa"/>
          </w:tcPr>
          <w:p w14:paraId="7C9EE8F0" w14:textId="6D107A36" w:rsidR="00AD0B96" w:rsidRDefault="00AD0B96" w:rsidP="00666ACB">
            <w:pPr>
              <w:pStyle w:val="Nidungvnbn"/>
              <w:ind w:firstLine="0"/>
              <w:jc w:val="left"/>
            </w:pPr>
            <w:r>
              <w:t>Extended</w:t>
            </w:r>
          </w:p>
        </w:tc>
        <w:tc>
          <w:tcPr>
            <w:tcW w:w="4860" w:type="dxa"/>
          </w:tcPr>
          <w:p w14:paraId="469838DA" w14:textId="77777777" w:rsidR="00AD0B96" w:rsidRDefault="00AD0B96" w:rsidP="00666ACB">
            <w:pPr>
              <w:pStyle w:val="Nidungvnbn"/>
              <w:ind w:firstLine="0"/>
              <w:jc w:val="left"/>
            </w:pPr>
            <w:r>
              <w:t>Chỉ sử dụng cho Ethernet Vlan. Khi cấu hình Vlan Extended, lưu ý</w:t>
            </w:r>
            <w:r w:rsidR="00EE7D61">
              <w:t>:</w:t>
            </w:r>
          </w:p>
          <w:p w14:paraId="25EA10A7" w14:textId="08491727" w:rsidR="00EE7D61" w:rsidRPr="0097138D" w:rsidRDefault="00EE7D61" w:rsidP="008678A6">
            <w:pPr>
              <w:pStyle w:val="Nidungvnbn"/>
              <w:numPr>
                <w:ilvl w:val="0"/>
                <w:numId w:val="11"/>
              </w:numPr>
              <w:ind w:left="252" w:hanging="180"/>
              <w:jc w:val="left"/>
            </w:pPr>
            <w:r>
              <w:t xml:space="preserve">Layer 3 port và một số features yêu cầu Internal Vlan. Internal Vlan phân bổ từ 1006 trở lên. Để xem Vlan sử dụng Internal, thực hiện câu lệnh: </w:t>
            </w:r>
            <w:r w:rsidRPr="0097138D">
              <w:rPr>
                <w:i/>
                <w:iCs/>
              </w:rPr>
              <w:t xml:space="preserve">show </w:t>
            </w:r>
            <w:r w:rsidR="0097138D" w:rsidRPr="0097138D">
              <w:rPr>
                <w:i/>
                <w:iCs/>
              </w:rPr>
              <w:t>vlan internal usage</w:t>
            </w:r>
          </w:p>
          <w:p w14:paraId="45D7630E" w14:textId="2E9F928E" w:rsidR="0097138D" w:rsidRDefault="00B73E7C" w:rsidP="008678A6">
            <w:pPr>
              <w:pStyle w:val="Nidungvnbn"/>
              <w:numPr>
                <w:ilvl w:val="0"/>
                <w:numId w:val="11"/>
              </w:numPr>
              <w:ind w:left="252" w:hanging="180"/>
              <w:jc w:val="left"/>
            </w:pPr>
            <w:r>
              <w:t>Switch catalyst không hỗ trợ cấu hình vlan 1006 – 4094</w:t>
            </w:r>
          </w:p>
          <w:p w14:paraId="775B4275" w14:textId="59447A75" w:rsidR="00B73E7C" w:rsidRDefault="00B73E7C" w:rsidP="008678A6">
            <w:pPr>
              <w:pStyle w:val="Nidungvnbn"/>
              <w:numPr>
                <w:ilvl w:val="0"/>
                <w:numId w:val="11"/>
              </w:numPr>
              <w:ind w:left="252" w:hanging="180"/>
              <w:jc w:val="left"/>
            </w:pPr>
            <w:r>
              <w:t>Phải kích hoạt Extended System ID để sử dụng Vlan Extended</w:t>
            </w:r>
          </w:p>
        </w:tc>
        <w:tc>
          <w:tcPr>
            <w:tcW w:w="1710" w:type="dxa"/>
          </w:tcPr>
          <w:p w14:paraId="03118BB4" w14:textId="1A832B71" w:rsidR="00AD0B96" w:rsidRDefault="00B73E7C" w:rsidP="006F0C38">
            <w:pPr>
              <w:pStyle w:val="Nidungvnbn"/>
              <w:ind w:firstLine="0"/>
            </w:pPr>
            <w:r>
              <w:t>Không</w:t>
            </w:r>
          </w:p>
        </w:tc>
      </w:tr>
    </w:tbl>
    <w:p w14:paraId="189A77BB" w14:textId="26B140E4" w:rsidR="00F25837" w:rsidRDefault="00F25837" w:rsidP="00FD38ED">
      <w:pPr>
        <w:pStyle w:val="Tiumccp2"/>
        <w:spacing w:before="240" w:after="240"/>
        <w:outlineLvl w:val="2"/>
      </w:pPr>
      <w:bookmarkStart w:id="53" w:name="_Toc91608856"/>
      <w:r>
        <w:t>2.1.3 Cấu hình VLAN cơ bản</w:t>
      </w:r>
      <w:bookmarkEnd w:id="53"/>
    </w:p>
    <w:p w14:paraId="3A1BC12C" w14:textId="437AB5D8" w:rsidR="006054EE" w:rsidRDefault="00F25837" w:rsidP="008678A6">
      <w:pPr>
        <w:pStyle w:val="Nidungvnbn"/>
        <w:numPr>
          <w:ilvl w:val="0"/>
          <w:numId w:val="12"/>
        </w:numPr>
      </w:pPr>
      <w:r>
        <w:t xml:space="preserve">Cấu hình Vlan trong </w:t>
      </w:r>
      <w:r w:rsidRPr="00032243">
        <w:rPr>
          <w:b/>
          <w:bCs/>
        </w:rPr>
        <w:t>global config mode</w:t>
      </w:r>
    </w:p>
    <w:p w14:paraId="700C5065" w14:textId="279AF6F1" w:rsidR="00F25837" w:rsidRPr="007067BB" w:rsidRDefault="00F25837" w:rsidP="007067BB">
      <w:pPr>
        <w:pStyle w:val="Nidungvnbn"/>
        <w:rPr>
          <w:i/>
          <w:iCs/>
        </w:rPr>
      </w:pPr>
      <w:r w:rsidRPr="007067BB">
        <w:rPr>
          <w:i/>
          <w:iCs/>
        </w:rPr>
        <w:t>Switch</w:t>
      </w:r>
      <w:r w:rsidR="00032243" w:rsidRPr="007067BB">
        <w:rPr>
          <w:i/>
          <w:iCs/>
        </w:rPr>
        <w:t>#config terminal------------Truy cập vào global configuration mode</w:t>
      </w:r>
    </w:p>
    <w:p w14:paraId="23751B12" w14:textId="3E6107D1" w:rsidR="00F25837" w:rsidRPr="007067BB" w:rsidRDefault="00F25837" w:rsidP="007067BB">
      <w:pPr>
        <w:pStyle w:val="Nidungvnbn"/>
        <w:rPr>
          <w:i/>
          <w:iCs/>
        </w:rPr>
      </w:pPr>
      <w:r w:rsidRPr="007067BB">
        <w:rPr>
          <w:i/>
          <w:iCs/>
        </w:rPr>
        <w:t>Switch(config)</w:t>
      </w:r>
      <w:r w:rsidR="00032243" w:rsidRPr="007067BB">
        <w:rPr>
          <w:i/>
          <w:iCs/>
        </w:rPr>
        <w:t>#</w:t>
      </w:r>
      <w:r w:rsidRPr="007067BB">
        <w:rPr>
          <w:i/>
          <w:iCs/>
        </w:rPr>
        <w:t xml:space="preserve"> vlan vlan_ID --------------------Khởi tạo vlan</w:t>
      </w:r>
    </w:p>
    <w:p w14:paraId="5E9C3610" w14:textId="6B0E3B51" w:rsidR="00F25837" w:rsidRPr="007067BB" w:rsidRDefault="00F25837" w:rsidP="007067BB">
      <w:pPr>
        <w:pStyle w:val="Nidungvnbn"/>
        <w:rPr>
          <w:i/>
          <w:iCs/>
        </w:rPr>
      </w:pPr>
      <w:r w:rsidRPr="007067BB">
        <w:rPr>
          <w:i/>
          <w:iCs/>
        </w:rPr>
        <w:lastRenderedPageBreak/>
        <w:t>Switch(config-vlan)# end ----------------------Trở về privileged mode</w:t>
      </w:r>
    </w:p>
    <w:p w14:paraId="559EF2B7" w14:textId="71671DF5" w:rsidR="00F25837" w:rsidRPr="007067BB" w:rsidRDefault="00F25837" w:rsidP="007067BB">
      <w:pPr>
        <w:pStyle w:val="Nidungvnbn"/>
        <w:rPr>
          <w:i/>
          <w:iCs/>
        </w:rPr>
      </w:pPr>
      <w:r w:rsidRPr="007067BB">
        <w:rPr>
          <w:i/>
          <w:iCs/>
        </w:rPr>
        <w:t>Switch# show vlan [id | name] vlan_name --</w:t>
      </w:r>
      <w:r w:rsidR="00614760" w:rsidRPr="007067BB">
        <w:rPr>
          <w:i/>
          <w:iCs/>
        </w:rPr>
        <w:t>--------</w:t>
      </w:r>
      <w:r w:rsidRPr="007067BB">
        <w:rPr>
          <w:i/>
          <w:iCs/>
        </w:rPr>
        <w:t>Kiểm tra thông tin vlan</w:t>
      </w:r>
    </w:p>
    <w:p w14:paraId="1BF52430" w14:textId="06483047" w:rsidR="00B95DD7" w:rsidRPr="00B95DD7" w:rsidRDefault="00B95DD7" w:rsidP="008678A6">
      <w:pPr>
        <w:pStyle w:val="Nidungvnbn"/>
        <w:numPr>
          <w:ilvl w:val="0"/>
          <w:numId w:val="13"/>
        </w:numPr>
      </w:pPr>
      <w:r>
        <w:t xml:space="preserve">Cấu hình Vlan trong </w:t>
      </w:r>
      <w:r w:rsidRPr="00B95DD7">
        <w:rPr>
          <w:b/>
          <w:bCs/>
        </w:rPr>
        <w:t>Vlan database mode</w:t>
      </w:r>
    </w:p>
    <w:p w14:paraId="17263E46" w14:textId="4DDC5AB2" w:rsidR="002D5683" w:rsidRPr="007067BB" w:rsidRDefault="00051BFA" w:rsidP="007067BB">
      <w:pPr>
        <w:pStyle w:val="Nidungvnbn"/>
        <w:rPr>
          <w:i/>
          <w:iCs/>
        </w:rPr>
      </w:pPr>
      <w:r w:rsidRPr="007067BB">
        <w:rPr>
          <w:i/>
          <w:iCs/>
        </w:rPr>
        <w:t>Switch#vlan databse-----------------Truy cập vào vlan database mode</w:t>
      </w:r>
    </w:p>
    <w:p w14:paraId="19904492" w14:textId="23F733FD" w:rsidR="00051BFA" w:rsidRPr="007067BB" w:rsidRDefault="00051BFA" w:rsidP="007067BB">
      <w:pPr>
        <w:pStyle w:val="Nidungvnbn"/>
        <w:rPr>
          <w:i/>
          <w:iCs/>
        </w:rPr>
      </w:pPr>
      <w:r w:rsidRPr="007067BB">
        <w:rPr>
          <w:i/>
          <w:iCs/>
        </w:rPr>
        <w:t>Switch(vlan)#vlan vlan_ID---------------Khởi tạo vlan</w:t>
      </w:r>
    </w:p>
    <w:p w14:paraId="5D92480D" w14:textId="717E31EF" w:rsidR="00051BFA" w:rsidRPr="007067BB" w:rsidRDefault="00051BFA" w:rsidP="007067BB">
      <w:pPr>
        <w:pStyle w:val="Nidungvnbn"/>
        <w:rPr>
          <w:i/>
          <w:iCs/>
        </w:rPr>
      </w:pPr>
      <w:r w:rsidRPr="007067BB">
        <w:rPr>
          <w:i/>
          <w:iCs/>
        </w:rPr>
        <w:t>Switch(vlan)#exit------------------ Trở về privileged mode</w:t>
      </w:r>
    </w:p>
    <w:p w14:paraId="67AD44D1" w14:textId="6EC5707B" w:rsidR="00051BFA" w:rsidRPr="007067BB" w:rsidRDefault="00051BFA" w:rsidP="007067BB">
      <w:pPr>
        <w:pStyle w:val="Nidungvnbn"/>
        <w:rPr>
          <w:i/>
          <w:iCs/>
        </w:rPr>
      </w:pPr>
      <w:r w:rsidRPr="007067BB">
        <w:rPr>
          <w:i/>
          <w:iCs/>
        </w:rPr>
        <w:t>Switch# show vlan [id | name] vlan_name ----------Kiểm tra thông tin vlan</w:t>
      </w:r>
    </w:p>
    <w:p w14:paraId="46D282AE" w14:textId="77777777" w:rsidR="0041395D" w:rsidRDefault="0086279C" w:rsidP="00FD38ED">
      <w:pPr>
        <w:pStyle w:val="Tiumccp1"/>
        <w:spacing w:before="240" w:after="240"/>
        <w:outlineLvl w:val="1"/>
      </w:pPr>
      <w:bookmarkStart w:id="54" w:name="_Toc387692919"/>
      <w:bookmarkStart w:id="55" w:name="_Toc91608857"/>
      <w:r>
        <w:t>2</w:t>
      </w:r>
      <w:r w:rsidR="00CE5555">
        <w:t xml:space="preserve">.2 </w:t>
      </w:r>
      <w:bookmarkStart w:id="56" w:name="_Toc387692920"/>
      <w:bookmarkEnd w:id="54"/>
      <w:r w:rsidR="003F6F2D">
        <w:t>Khái niệm về Trunking và ứng dụng</w:t>
      </w:r>
      <w:bookmarkEnd w:id="55"/>
    </w:p>
    <w:p w14:paraId="3B18505D" w14:textId="2FF7B118" w:rsidR="003C40A9" w:rsidRPr="00750086" w:rsidRDefault="003C40A9" w:rsidP="00FD38ED">
      <w:pPr>
        <w:pStyle w:val="Tiumccp2"/>
        <w:spacing w:before="240" w:after="240"/>
        <w:outlineLvl w:val="2"/>
      </w:pPr>
      <w:bookmarkStart w:id="57" w:name="_Toc91608858"/>
      <w:r w:rsidRPr="00750086">
        <w:t xml:space="preserve">2.2.1 </w:t>
      </w:r>
      <w:r w:rsidR="00674DDA" w:rsidRPr="00750086">
        <w:t>Khái niệm Trunking</w:t>
      </w:r>
      <w:bookmarkEnd w:id="57"/>
    </w:p>
    <w:p w14:paraId="0596F080" w14:textId="47B63ABF" w:rsidR="00674DDA" w:rsidRDefault="00423343" w:rsidP="00AC64F9">
      <w:pPr>
        <w:pStyle w:val="Nidungvnbn"/>
      </w:pPr>
      <w:r w:rsidRPr="00423343">
        <w:t>Các Host cùng một VLAN trên 2 hoặc nhiều Switch muốn đi đến nhau thì giữa các Switch này phải có một hoặc nhiều đường đấu nối với nhau. Giả sử hệ thống bạn có quá nhiều VLAN. Giữa các VLAN trên các Switch có quá nhiều đường đấu nối là không hợp lý. Nên cần có một giải pháp chỉ cần một đường kết nối mà vẫn đảm bảo tính thông suốt của các VLAN. Đường đấu nối này gọi là đường trunk. Lúc này Switch chỉ cần dành ra một đường kết nối để thông suốt các VLAN trên các Switch lại với nhau.</w:t>
      </w:r>
    </w:p>
    <w:p w14:paraId="3257223F" w14:textId="09034CA5" w:rsidR="007E132C" w:rsidRDefault="00B12DBF" w:rsidP="00095222">
      <w:pPr>
        <w:jc w:val="center"/>
      </w:pPr>
      <w:r w:rsidRPr="00B12DBF">
        <w:rPr>
          <w:noProof/>
        </w:rPr>
        <w:drawing>
          <wp:inline distT="0" distB="0" distL="0" distR="0" wp14:anchorId="5655FDF1" wp14:editId="5152137E">
            <wp:extent cx="3490595" cy="186259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10686" cy="1873316"/>
                    </a:xfrm>
                    <a:prstGeom prst="rect">
                      <a:avLst/>
                    </a:prstGeom>
                  </pic:spPr>
                </pic:pic>
              </a:graphicData>
            </a:graphic>
          </wp:inline>
        </w:drawing>
      </w:r>
    </w:p>
    <w:p w14:paraId="5EA01627" w14:textId="65EE19E7" w:rsidR="00095222" w:rsidRPr="007E132C" w:rsidRDefault="00095222" w:rsidP="00095222">
      <w:pPr>
        <w:pStyle w:val="Caption"/>
        <w:rPr>
          <w:sz w:val="24"/>
          <w:szCs w:val="24"/>
        </w:rPr>
      </w:pPr>
      <w:bookmarkStart w:id="58" w:name="_Toc91603940"/>
      <w:r>
        <w:t xml:space="preserve">Hình 2. </w:t>
      </w:r>
      <w:r w:rsidR="00DF67BD">
        <w:fldChar w:fldCharType="begin"/>
      </w:r>
      <w:r w:rsidR="00DF67BD">
        <w:instrText xml:space="preserve"> SEQ Hình_2. \* ARABIC </w:instrText>
      </w:r>
      <w:r w:rsidR="00DF67BD">
        <w:fldChar w:fldCharType="separate"/>
      </w:r>
      <w:r w:rsidR="00525A3C">
        <w:rPr>
          <w:noProof/>
        </w:rPr>
        <w:t>2</w:t>
      </w:r>
      <w:r w:rsidR="00DF67BD">
        <w:rPr>
          <w:noProof/>
        </w:rPr>
        <w:fldChar w:fldCharType="end"/>
      </w:r>
      <w:r>
        <w:t>: Ví dụ về Trunking</w:t>
      </w:r>
      <w:bookmarkEnd w:id="58"/>
    </w:p>
    <w:p w14:paraId="4A32CF37" w14:textId="11DEF4CC" w:rsidR="00B12DBF" w:rsidRDefault="00B12DBF" w:rsidP="00175EB1">
      <w:pPr>
        <w:pStyle w:val="Tiumccp2"/>
        <w:spacing w:before="240" w:after="240"/>
        <w:outlineLvl w:val="2"/>
      </w:pPr>
      <w:bookmarkStart w:id="59" w:name="_Toc91608859"/>
      <w:r>
        <w:t xml:space="preserve">2.2.2 </w:t>
      </w:r>
      <w:r w:rsidR="00797E3B">
        <w:t xml:space="preserve">Native Vlan trong kỹ thuật </w:t>
      </w:r>
      <w:r w:rsidR="00B84586">
        <w:t>T</w:t>
      </w:r>
      <w:r w:rsidR="00797E3B">
        <w:t>runking</w:t>
      </w:r>
      <w:bookmarkEnd w:id="59"/>
    </w:p>
    <w:p w14:paraId="3161F02E" w14:textId="62FD8993" w:rsidR="00147411" w:rsidRDefault="00080878" w:rsidP="00AA62F4">
      <w:pPr>
        <w:pStyle w:val="Nidungvnbn"/>
      </w:pPr>
      <w:r w:rsidRPr="00080878">
        <w:lastRenderedPageBreak/>
        <w:t>Là một khái niệm trong kỹ thuật DOT1Q. Những frame nào thuộc về Native VLAN sẻ là nguyên trạng Ethernet Frame và không được gán Tag khi đi trên đường trunk. Điều đặt biệt về Native VLAN là các thiết bị đấu nối tiến hành trunking với nhau thì 2 thiết bị này phải cùng Native VLAN nếu Mismatch Native VLAN, khi xảy ra mismatch native VLAN CDP sẻ liên tục gửi các log báo Native VLAN mismatch. Trên thiết bị Switch Cisco VLAN 1 luôn được thiết lập mặc định là Native VLAN.</w:t>
      </w:r>
    </w:p>
    <w:p w14:paraId="44FB4311" w14:textId="15F94BFA" w:rsidR="00080878" w:rsidRDefault="00080878" w:rsidP="00175EB1">
      <w:pPr>
        <w:pStyle w:val="Tiumccp2"/>
        <w:spacing w:before="240" w:after="240"/>
        <w:outlineLvl w:val="2"/>
      </w:pPr>
      <w:bookmarkStart w:id="60" w:name="_Toc91608860"/>
      <w:r>
        <w:t xml:space="preserve">2.2.3 </w:t>
      </w:r>
      <w:r w:rsidR="00896DBD">
        <w:t>Chuẩn IEEE và kỹ thuật Trunking Dot1Q</w:t>
      </w:r>
      <w:bookmarkEnd w:id="60"/>
    </w:p>
    <w:p w14:paraId="3393B7B4" w14:textId="54801F5F" w:rsidR="00080878" w:rsidRDefault="00896DBD" w:rsidP="00E17065">
      <w:pPr>
        <w:pStyle w:val="Nidungvnbn"/>
      </w:pPr>
      <w:r w:rsidRPr="00896DBD">
        <w:t>Kỹ thuật trunking DOT1Q thực hiện chèn thêm 4</w:t>
      </w:r>
      <w:r>
        <w:t xml:space="preserve"> </w:t>
      </w:r>
      <w:r w:rsidRPr="00896DBD">
        <w:t>byte</w:t>
      </w:r>
      <w:r w:rsidR="000832A0">
        <w:t>s</w:t>
      </w:r>
      <w:r w:rsidRPr="00896DBD">
        <w:t xml:space="preserve"> vào sau trường Source MAC của Ethernet Frame trên đường trunk. Thông tin chèn này được gọi là DOT1Q Tag.</w:t>
      </w:r>
    </w:p>
    <w:p w14:paraId="21D59DB5" w14:textId="64D15174" w:rsidR="003676FC" w:rsidRDefault="00125590" w:rsidP="001247C3">
      <w:pPr>
        <w:jc w:val="center"/>
      </w:pPr>
      <w:r w:rsidRPr="00125590">
        <w:rPr>
          <w:noProof/>
        </w:rPr>
        <w:drawing>
          <wp:inline distT="0" distB="0" distL="0" distR="0" wp14:anchorId="07F21533" wp14:editId="36D49085">
            <wp:extent cx="4123786" cy="2034540"/>
            <wp:effectExtent l="0" t="0" r="0" b="381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6993" cy="2045989"/>
                    </a:xfrm>
                    <a:prstGeom prst="rect">
                      <a:avLst/>
                    </a:prstGeom>
                  </pic:spPr>
                </pic:pic>
              </a:graphicData>
            </a:graphic>
          </wp:inline>
        </w:drawing>
      </w:r>
    </w:p>
    <w:p w14:paraId="4D2EAE00" w14:textId="2C6AF6EE" w:rsidR="001247C3" w:rsidRPr="00435EEC" w:rsidRDefault="001247C3" w:rsidP="001247C3">
      <w:pPr>
        <w:pStyle w:val="Caption"/>
        <w:rPr>
          <w:sz w:val="24"/>
          <w:szCs w:val="24"/>
        </w:rPr>
      </w:pPr>
      <w:bookmarkStart w:id="61" w:name="_Toc91603941"/>
      <w:r>
        <w:t xml:space="preserve">Hình 2. </w:t>
      </w:r>
      <w:r w:rsidR="00DF67BD">
        <w:fldChar w:fldCharType="begin"/>
      </w:r>
      <w:r w:rsidR="00DF67BD">
        <w:instrText xml:space="preserve"> SEQ Hình_2. \* ARABIC </w:instrText>
      </w:r>
      <w:r w:rsidR="00DF67BD">
        <w:fldChar w:fldCharType="separate"/>
      </w:r>
      <w:r w:rsidR="00525A3C">
        <w:rPr>
          <w:noProof/>
        </w:rPr>
        <w:t>3</w:t>
      </w:r>
      <w:r w:rsidR="00DF67BD">
        <w:rPr>
          <w:noProof/>
        </w:rPr>
        <w:fldChar w:fldCharType="end"/>
      </w:r>
      <w:r>
        <w:t>: Kỹ thuật Trunking 802.1Q</w:t>
      </w:r>
      <w:bookmarkEnd w:id="61"/>
    </w:p>
    <w:p w14:paraId="535F5A5D" w14:textId="77777777" w:rsidR="00125590" w:rsidRDefault="00125590" w:rsidP="001619D4">
      <w:pPr>
        <w:pStyle w:val="Nidungvnbn"/>
      </w:pPr>
      <w:r>
        <w:t>Kỹ thuật trunking 802.1Q</w:t>
      </w:r>
    </w:p>
    <w:p w14:paraId="0C1A93AE" w14:textId="77777777" w:rsidR="00125590" w:rsidRDefault="00125590" w:rsidP="001619D4">
      <w:pPr>
        <w:pStyle w:val="Nidungvnbn"/>
      </w:pPr>
      <w:r>
        <w:t>Các trường trong 802.1Q VLAN Tag bao gồm:</w:t>
      </w:r>
    </w:p>
    <w:p w14:paraId="72A03148" w14:textId="77777777" w:rsidR="00125590" w:rsidRDefault="00125590" w:rsidP="008678A6">
      <w:pPr>
        <w:pStyle w:val="Nidungvnbn"/>
        <w:numPr>
          <w:ilvl w:val="0"/>
          <w:numId w:val="14"/>
        </w:numPr>
      </w:pPr>
      <w:r>
        <w:t>Tag Protocol ID (16 bit) nôi dung trường này luôn được set 0x8100 dùng để định danh ra frame này đã đc tag 802.1q để phân biệt với frame untagged trên đường trunk.</w:t>
      </w:r>
    </w:p>
    <w:p w14:paraId="068F8468" w14:textId="77777777" w:rsidR="00125590" w:rsidRDefault="00125590" w:rsidP="008678A6">
      <w:pPr>
        <w:pStyle w:val="Nidungvnbn"/>
        <w:numPr>
          <w:ilvl w:val="0"/>
          <w:numId w:val="14"/>
        </w:numPr>
      </w:pPr>
      <w:r>
        <w:t>User Priority (3 bit) sử dụng cho kỹ thuật QoS.</w:t>
      </w:r>
    </w:p>
    <w:p w14:paraId="4AD736F6" w14:textId="77777777" w:rsidR="00125590" w:rsidRDefault="00125590" w:rsidP="008678A6">
      <w:pPr>
        <w:pStyle w:val="Nidungvnbn"/>
        <w:numPr>
          <w:ilvl w:val="0"/>
          <w:numId w:val="14"/>
        </w:numPr>
      </w:pPr>
      <w:r>
        <w:lastRenderedPageBreak/>
        <w:t>Canonical Format Indicator (1bit) cho biết địa chỉ MAC đang được sử dụng ở định dạng Token Ring hay Ethernet Frame.</w:t>
      </w:r>
    </w:p>
    <w:p w14:paraId="3BAD4D10" w14:textId="593BDD38" w:rsidR="00125590" w:rsidRDefault="00125590" w:rsidP="008678A6">
      <w:pPr>
        <w:pStyle w:val="Nidungvnbn"/>
        <w:numPr>
          <w:ilvl w:val="0"/>
          <w:numId w:val="14"/>
        </w:numPr>
      </w:pPr>
      <w:r>
        <w:t>VLAN ID (12bit): cho biết Frame đang chạy trên đường trunk là của VLAN nào.</w:t>
      </w:r>
    </w:p>
    <w:p w14:paraId="3FE95392" w14:textId="7DF277D6" w:rsidR="00036025" w:rsidRDefault="00036025" w:rsidP="006F4D28">
      <w:pPr>
        <w:pStyle w:val="Tiumccp2"/>
        <w:spacing w:before="240" w:after="240"/>
        <w:outlineLvl w:val="2"/>
      </w:pPr>
      <w:bookmarkStart w:id="62" w:name="_Toc91608861"/>
      <w:r>
        <w:t xml:space="preserve">2.2.4 Chuẩn </w:t>
      </w:r>
      <w:r w:rsidR="003A55E6">
        <w:t>Cisco</w:t>
      </w:r>
      <w:r>
        <w:t xml:space="preserve"> và kỹ thuật Trunking </w:t>
      </w:r>
      <w:r w:rsidR="003A55E6">
        <w:t>ISL</w:t>
      </w:r>
      <w:bookmarkEnd w:id="62"/>
    </w:p>
    <w:p w14:paraId="68A292DF" w14:textId="1FE39DE2" w:rsidR="00036025" w:rsidRDefault="00801B87" w:rsidP="00DF01D9">
      <w:pPr>
        <w:pStyle w:val="Nidungvnbn"/>
      </w:pPr>
      <w:r w:rsidRPr="00801B87">
        <w:t>Kỹ thuật Trunking này của Cisco tiến hành chèn thêm Header 26 byte</w:t>
      </w:r>
      <w:r>
        <w:t>s</w:t>
      </w:r>
      <w:r w:rsidRPr="00801B87">
        <w:t xml:space="preserve"> và trường CRC kiểm tra lỗi 4 byte</w:t>
      </w:r>
      <w:r>
        <w:t>s</w:t>
      </w:r>
      <w:r w:rsidRPr="00801B87">
        <w:t xml:space="preserve"> vào Ethernet Frame.</w:t>
      </w:r>
    </w:p>
    <w:p w14:paraId="4E6B5ED8" w14:textId="25F74CF9" w:rsidR="00FD31AA" w:rsidRDefault="00783032" w:rsidP="004D2AD8">
      <w:pPr>
        <w:jc w:val="center"/>
      </w:pPr>
      <w:r w:rsidRPr="00783032">
        <w:rPr>
          <w:noProof/>
        </w:rPr>
        <w:drawing>
          <wp:inline distT="0" distB="0" distL="0" distR="0" wp14:anchorId="6522254F" wp14:editId="208BAE1B">
            <wp:extent cx="4412615" cy="1450391"/>
            <wp:effectExtent l="0" t="0" r="698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6288" cy="1454885"/>
                    </a:xfrm>
                    <a:prstGeom prst="rect">
                      <a:avLst/>
                    </a:prstGeom>
                  </pic:spPr>
                </pic:pic>
              </a:graphicData>
            </a:graphic>
          </wp:inline>
        </w:drawing>
      </w:r>
    </w:p>
    <w:p w14:paraId="1B50A961" w14:textId="77777777" w:rsidR="00EC0244" w:rsidRDefault="00EC0244" w:rsidP="004D2AD8">
      <w:pPr>
        <w:jc w:val="center"/>
      </w:pPr>
    </w:p>
    <w:p w14:paraId="7A1A59AF" w14:textId="020622C9" w:rsidR="004D2AD8" w:rsidRPr="00FD31AA" w:rsidRDefault="004D2AD8" w:rsidP="004D2AD8">
      <w:pPr>
        <w:pStyle w:val="Caption"/>
        <w:rPr>
          <w:sz w:val="24"/>
          <w:szCs w:val="24"/>
        </w:rPr>
      </w:pPr>
      <w:bookmarkStart w:id="63" w:name="_Toc91603942"/>
      <w:r>
        <w:t xml:space="preserve">Hình 2. </w:t>
      </w:r>
      <w:r w:rsidR="00DF67BD">
        <w:fldChar w:fldCharType="begin"/>
      </w:r>
      <w:r w:rsidR="00DF67BD">
        <w:instrText xml:space="preserve"> SEQ Hình_2. \* ARABIC </w:instrText>
      </w:r>
      <w:r w:rsidR="00DF67BD">
        <w:fldChar w:fldCharType="separate"/>
      </w:r>
      <w:r w:rsidR="00525A3C">
        <w:rPr>
          <w:noProof/>
        </w:rPr>
        <w:t>4</w:t>
      </w:r>
      <w:r w:rsidR="00DF67BD">
        <w:rPr>
          <w:noProof/>
        </w:rPr>
        <w:fldChar w:fldCharType="end"/>
      </w:r>
      <w:r>
        <w:t>: Kỹ thuật Trunking ISL</w:t>
      </w:r>
      <w:bookmarkEnd w:id="63"/>
    </w:p>
    <w:p w14:paraId="6A827CB1" w14:textId="77777777" w:rsidR="00370630" w:rsidRDefault="00370630" w:rsidP="007E28A0">
      <w:pPr>
        <w:pStyle w:val="Nidungvnbn"/>
      </w:pPr>
      <w:r>
        <w:t>Các trường trong môt ISL Tag bao gồm:</w:t>
      </w:r>
    </w:p>
    <w:p w14:paraId="2AF673A2" w14:textId="4B8D1D0B" w:rsidR="00370630" w:rsidRDefault="00370630" w:rsidP="008678A6">
      <w:pPr>
        <w:pStyle w:val="Nidungvnbn"/>
        <w:numPr>
          <w:ilvl w:val="0"/>
          <w:numId w:val="15"/>
        </w:numPr>
      </w:pPr>
      <w:r>
        <w:t>DA</w:t>
      </w:r>
      <w:r w:rsidR="00992783">
        <w:t xml:space="preserve"> </w:t>
      </w:r>
      <w:r>
        <w:t>(Destination Address): 40 bit</w:t>
      </w:r>
      <w:r w:rsidR="00992783">
        <w:t>s</w:t>
      </w:r>
      <w:r>
        <w:t xml:space="preserve"> sẻ set ở dạng 0x01-00-0C-00-00″ or “0x03-00-0c-00-00”. Để báo hiệu bên nhận rằng frame được tag ở dạng ISL.</w:t>
      </w:r>
    </w:p>
    <w:p w14:paraId="4BBEE5D1" w14:textId="64DA5C67" w:rsidR="00370630" w:rsidRDefault="00370630" w:rsidP="008678A6">
      <w:pPr>
        <w:pStyle w:val="Nidungvnbn"/>
        <w:numPr>
          <w:ilvl w:val="0"/>
          <w:numId w:val="15"/>
        </w:numPr>
      </w:pPr>
      <w:r>
        <w:t>Type: 4bit chỉ ra type frame được và sử dụng là gì (0000:Ethernet, 0001: Token ring….).</w:t>
      </w:r>
    </w:p>
    <w:p w14:paraId="75836634" w14:textId="3FD21963" w:rsidR="00370630" w:rsidRDefault="00370630" w:rsidP="008678A6">
      <w:pPr>
        <w:pStyle w:val="Nidungvnbn"/>
        <w:numPr>
          <w:ilvl w:val="0"/>
          <w:numId w:val="15"/>
        </w:numPr>
      </w:pPr>
      <w:r>
        <w:t>User: 4bit chỉ ra độ ưu tiên của frame khi đi qua switch</w:t>
      </w:r>
      <w:r w:rsidR="00992783">
        <w:t xml:space="preserve"> </w:t>
      </w:r>
      <w:r>
        <w:t>(XX00: normal priority, XX01: priority 1, XX10: priority 2, XX11: highest priority).</w:t>
      </w:r>
    </w:p>
    <w:p w14:paraId="4CF4CC94" w14:textId="7FA012A6" w:rsidR="00370630" w:rsidRDefault="00370630" w:rsidP="008678A6">
      <w:pPr>
        <w:pStyle w:val="Nidungvnbn"/>
        <w:numPr>
          <w:ilvl w:val="0"/>
          <w:numId w:val="15"/>
        </w:numPr>
      </w:pPr>
      <w:r>
        <w:t>SA</w:t>
      </w:r>
      <w:r w:rsidR="00992783">
        <w:t xml:space="preserve"> </w:t>
      </w:r>
      <w:r>
        <w:t>(Source Address): 48 bit</w:t>
      </w:r>
      <w:r w:rsidR="00992783">
        <w:t>s</w:t>
      </w:r>
      <w:r>
        <w:t xml:space="preserve"> địa chỉ nguồn của gói tin ISL. Tuy nhiên thiết bị nhận có thể bỏ qua địa chỉ này</w:t>
      </w:r>
    </w:p>
    <w:p w14:paraId="665934FC" w14:textId="77777777" w:rsidR="00370630" w:rsidRDefault="00370630" w:rsidP="008678A6">
      <w:pPr>
        <w:pStyle w:val="Nidungvnbn"/>
        <w:numPr>
          <w:ilvl w:val="0"/>
          <w:numId w:val="15"/>
        </w:numPr>
      </w:pPr>
      <w:r>
        <w:t>LEN(Length): 16bit cho biết kích thước của gói tin thực tế.</w:t>
      </w:r>
    </w:p>
    <w:p w14:paraId="0752A4FB" w14:textId="768FE17B" w:rsidR="00370630" w:rsidRDefault="00370630" w:rsidP="008678A6">
      <w:pPr>
        <w:pStyle w:val="Nidungvnbn"/>
        <w:numPr>
          <w:ilvl w:val="0"/>
          <w:numId w:val="15"/>
        </w:numPr>
      </w:pPr>
      <w:r>
        <w:t>AAAA03 là một giá trị 24bit liên tục của 0xAAAA03.</w:t>
      </w:r>
    </w:p>
    <w:p w14:paraId="088FE736" w14:textId="3AF85A79" w:rsidR="00370630" w:rsidRDefault="00992783" w:rsidP="008678A6">
      <w:pPr>
        <w:pStyle w:val="Nidungvnbn"/>
        <w:numPr>
          <w:ilvl w:val="0"/>
          <w:numId w:val="15"/>
        </w:numPr>
      </w:pPr>
      <w:r>
        <w:lastRenderedPageBreak/>
        <w:t xml:space="preserve">HAS </w:t>
      </w:r>
      <w:r w:rsidR="00370630">
        <w:t>(High Bits of Source Address):</w:t>
      </w:r>
      <w:r>
        <w:t xml:space="preserve"> </w:t>
      </w:r>
      <w:r w:rsidR="00370630">
        <w:t>24 bit</w:t>
      </w:r>
      <w:r>
        <w:t>s</w:t>
      </w:r>
      <w:r w:rsidR="00370630">
        <w:t xml:space="preserve"> trường này chứa giá trị “0x00-00-0C.</w:t>
      </w:r>
    </w:p>
    <w:p w14:paraId="13A5B4AC" w14:textId="7BA68F3D" w:rsidR="00370630" w:rsidRDefault="00370630" w:rsidP="008678A6">
      <w:pPr>
        <w:pStyle w:val="Nidungvnbn"/>
        <w:numPr>
          <w:ilvl w:val="0"/>
          <w:numId w:val="15"/>
        </w:numPr>
      </w:pPr>
      <w:r>
        <w:t>BPDU: được set để tất cả gói tin BPDU được tag ISL</w:t>
      </w:r>
      <w:r w:rsidR="00992783">
        <w:t xml:space="preserve"> </w:t>
      </w:r>
      <w:r>
        <w:t>(hoạt động trên STP).</w:t>
      </w:r>
    </w:p>
    <w:p w14:paraId="5710EAD9" w14:textId="77777777" w:rsidR="00370630" w:rsidRDefault="00370630" w:rsidP="008678A6">
      <w:pPr>
        <w:pStyle w:val="Nidungvnbn"/>
        <w:numPr>
          <w:ilvl w:val="0"/>
          <w:numId w:val="15"/>
        </w:numPr>
      </w:pPr>
      <w:r>
        <w:t>INDEX: 16bit chỉ ra chỉ số port nguồn của gói tin tồn tại trên Switch.</w:t>
      </w:r>
    </w:p>
    <w:p w14:paraId="3187A5BD" w14:textId="75239AC8" w:rsidR="00F25275" w:rsidRPr="00F25275" w:rsidRDefault="00370630" w:rsidP="00F25275">
      <w:pPr>
        <w:pStyle w:val="Nidungvnbn"/>
        <w:numPr>
          <w:ilvl w:val="0"/>
          <w:numId w:val="15"/>
        </w:numPr>
      </w:pPr>
      <w:r>
        <w:t>RES: dài 16bit sử dụng khi Token ring hoặc FDDI được đóng gói frame ISL, với frame Ethernet trường RES được set tất cả bit 0.</w:t>
      </w:r>
    </w:p>
    <w:p w14:paraId="66A3AD8F" w14:textId="326B824B" w:rsidR="00765576" w:rsidRDefault="00765576" w:rsidP="00F919C8">
      <w:pPr>
        <w:pStyle w:val="Nidungvnbn"/>
      </w:pPr>
      <w:r w:rsidRPr="00765576">
        <w:t>Chuẩn trunking này là chuẩn độc quyền của Cisco và chỉ chạy trên thiết bị Cisco. Hoạt động đóng Tag trên đường trunk và mở tag ISL cũng hoạt động giống như 802.1Q encapsulation.</w:t>
      </w:r>
    </w:p>
    <w:p w14:paraId="767E6E9D" w14:textId="1D88E962" w:rsidR="00DC5536" w:rsidRDefault="00DC5536" w:rsidP="002B39E7">
      <w:pPr>
        <w:pStyle w:val="Tiumccp2"/>
        <w:spacing w:before="240" w:after="240"/>
        <w:outlineLvl w:val="2"/>
      </w:pPr>
      <w:bookmarkStart w:id="64" w:name="_Toc91608862"/>
      <w:r>
        <w:t>2.2.5 Cấu hình</w:t>
      </w:r>
      <w:r w:rsidR="00274BD1">
        <w:t xml:space="preserve"> T</w:t>
      </w:r>
      <w:r w:rsidR="006604D8">
        <w:t>r</w:t>
      </w:r>
      <w:r w:rsidR="00274BD1">
        <w:t>unking</w:t>
      </w:r>
      <w:r>
        <w:t xml:space="preserve"> cơ bản</w:t>
      </w:r>
      <w:bookmarkEnd w:id="64"/>
    </w:p>
    <w:p w14:paraId="61723C41" w14:textId="781114B7" w:rsidR="00DC5536" w:rsidRPr="00C9699E" w:rsidRDefault="00562754" w:rsidP="00C9699E">
      <w:pPr>
        <w:pStyle w:val="Nidungvnbn"/>
        <w:rPr>
          <w:i/>
          <w:iCs/>
        </w:rPr>
      </w:pPr>
      <w:r w:rsidRPr="00C9699E">
        <w:rPr>
          <w:i/>
          <w:iCs/>
        </w:rPr>
        <w:t>Switch(config)#interface {port/range port} -----------Vào 1 cổng hoặc nhóm cổng</w:t>
      </w:r>
    </w:p>
    <w:p w14:paraId="5ED03AA5" w14:textId="2266A4BC" w:rsidR="00562754" w:rsidRPr="00C9699E" w:rsidRDefault="00562754" w:rsidP="00C9699E">
      <w:pPr>
        <w:pStyle w:val="Nidungvnbn"/>
        <w:rPr>
          <w:i/>
          <w:iCs/>
        </w:rPr>
      </w:pPr>
      <w:r w:rsidRPr="00C9699E">
        <w:rPr>
          <w:i/>
          <w:iCs/>
        </w:rPr>
        <w:t>Switch(config-if)#switchport trunk encapsulation {dot1q/ISL} --------Lựa chọn kỹ thuật trunking dot1q hoặc ISL</w:t>
      </w:r>
    </w:p>
    <w:p w14:paraId="796B8378" w14:textId="0C164A74" w:rsidR="0037362A" w:rsidRPr="00C9699E" w:rsidRDefault="00562754" w:rsidP="00C9699E">
      <w:pPr>
        <w:pStyle w:val="Nidungvnbn"/>
        <w:rPr>
          <w:i/>
          <w:iCs/>
        </w:rPr>
      </w:pPr>
      <w:r w:rsidRPr="00C9699E">
        <w:rPr>
          <w:i/>
          <w:iCs/>
        </w:rPr>
        <w:t>Switch(confog-if)#switch port mode {access/trunk/desiable/auto} ----------Chọn chế độ trunking</w:t>
      </w:r>
    </w:p>
    <w:p w14:paraId="464BE498" w14:textId="76DFB6F9" w:rsidR="00CF595D" w:rsidRDefault="00CF595D" w:rsidP="002B39E7">
      <w:pPr>
        <w:pStyle w:val="Tiumccp1"/>
        <w:spacing w:before="240" w:after="240"/>
        <w:outlineLvl w:val="1"/>
      </w:pPr>
      <w:bookmarkStart w:id="65" w:name="_Toc91608863"/>
      <w:r>
        <w:t xml:space="preserve">2.3 </w:t>
      </w:r>
      <w:r w:rsidR="00276DB0">
        <w:t>Giao thức Rapid Spanning Tree Protocol</w:t>
      </w:r>
      <w:r w:rsidR="00E45A3D">
        <w:t xml:space="preserve"> (RS</w:t>
      </w:r>
      <w:r w:rsidR="00782ED5">
        <w:t>TP</w:t>
      </w:r>
      <w:r w:rsidR="00E45A3D">
        <w:t>)</w:t>
      </w:r>
      <w:bookmarkEnd w:id="65"/>
    </w:p>
    <w:p w14:paraId="152130C3" w14:textId="7AA28C4B" w:rsidR="00BE3E02" w:rsidRDefault="00BE3E02" w:rsidP="002B39E7">
      <w:pPr>
        <w:pStyle w:val="Tiumccp2"/>
        <w:spacing w:before="240" w:after="240"/>
        <w:outlineLvl w:val="2"/>
      </w:pPr>
      <w:bookmarkStart w:id="66" w:name="_Toc91608864"/>
      <w:r>
        <w:t>2.3.</w:t>
      </w:r>
      <w:r w:rsidR="00E45A3D">
        <w:t>1 Giới thiệu giao thức RS</w:t>
      </w:r>
      <w:r w:rsidR="00782ED5">
        <w:t>TP</w:t>
      </w:r>
      <w:bookmarkEnd w:id="66"/>
    </w:p>
    <w:p w14:paraId="26053FF0" w14:textId="7B11475B" w:rsidR="009971BD" w:rsidRDefault="009971BD" w:rsidP="00792D86">
      <w:pPr>
        <w:pStyle w:val="Nidungvnbn"/>
      </w:pPr>
      <w:r w:rsidRPr="009971BD">
        <w:t xml:space="preserve">Chuẩn IEEE 802.1D Spanning Tree Protocol </w:t>
      </w:r>
      <w:r w:rsidR="00887E91">
        <w:t xml:space="preserve">(STP) </w:t>
      </w:r>
      <w:r w:rsidRPr="009971BD">
        <w:t>được thiết kế để giữ cho một hệ thống các Switch không bị Loop và tự động thích nghi trước những thay đổi của mạng. Một sự thay đổi cấu trúc liên kết thông thường phải mất 30 giây, với một cổng chuyển từ trạng thái Blocking sang trạng thái Forwarding mất hai lần khoảng thời gian của bộ đếm thời gian Forward Delay. Khi công nghệ đã được cải thiện, 30 giây trở thành một khoảng thời gian dài không thể chịu đựng để chờ đợi cho một mạng hội tụ và thích nghi khi có 1 vấn đề xảy ra.</w:t>
      </w:r>
    </w:p>
    <w:p w14:paraId="298CD112" w14:textId="2CA2887A" w:rsidR="009971BD" w:rsidRDefault="009971BD" w:rsidP="00792D86">
      <w:pPr>
        <w:pStyle w:val="Nidungvnbn"/>
      </w:pPr>
      <w:r w:rsidRPr="009971BD">
        <w:lastRenderedPageBreak/>
        <w:t>Các tiêu chuẩn IEEE 802.1</w:t>
      </w:r>
      <w:r w:rsidR="00C24D1B">
        <w:t>W</w:t>
      </w:r>
      <w:r w:rsidRPr="009971BD">
        <w:t xml:space="preserve"> được phát triển để cải tiến hoạt động của 802.1D truyền thống với một mục đích duy nhất là cải tiến sự hội tụ của STP. Điều này được gọi là RSTP, trong đó xác định cách thức chuyển mạch phải tương tác với nhau để giữ cho các cấu trúc liên kết mạng tránh bị Loop một cách rất hiệu quả. RSTP có thể kết hợp với PVST+ (Per-Vlan Spanning Tree Protocol Plus) áp dụng cho một hoặc nhiều VLAN gọi là Rapid PVST+. Dùng một phần của chuẩn 802.1s Multiple Spanning Tree.</w:t>
      </w:r>
    </w:p>
    <w:p w14:paraId="6CA91D64" w14:textId="0BDF0D58" w:rsidR="00E45A3D" w:rsidRDefault="008539C2" w:rsidP="00792D86">
      <w:pPr>
        <w:pStyle w:val="Nidungvnbn"/>
      </w:pPr>
      <w:r w:rsidRPr="008539C2">
        <w:t xml:space="preserve">Rapid Spanning Tree Protocol là phiên bản nâng cấp của </w:t>
      </w:r>
      <w:r w:rsidR="00625E36">
        <w:t>Spanning Tree Protocol</w:t>
      </w:r>
      <w:r w:rsidR="00395861">
        <w:t xml:space="preserve"> </w:t>
      </w:r>
      <w:r w:rsidRPr="008539C2">
        <w:t xml:space="preserve">mục đích để giảm thời gian hội tụ, cisco đã nâng cấp chuẩn STP gốc với các đặc tính kĩ thuật như Uplink Fast, Backbone Fast, Port Fast để tăng tốc độ hội tụ mạng, nhưng hạn chế của một số kỹ thuật này là có các cơ chế độc quyền và cần thêm vào cấu hình chính. </w:t>
      </w:r>
    </w:p>
    <w:p w14:paraId="6CE20563" w14:textId="7992AAE9" w:rsidR="008C55AB" w:rsidRDefault="008C55AB" w:rsidP="00346BFD">
      <w:pPr>
        <w:pStyle w:val="Tiumccp2"/>
        <w:spacing w:before="240" w:after="240"/>
        <w:outlineLvl w:val="2"/>
      </w:pPr>
      <w:bookmarkStart w:id="67" w:name="_Toc91608865"/>
      <w:r>
        <w:t xml:space="preserve">2.3.2 </w:t>
      </w:r>
      <w:r w:rsidR="00B344B1">
        <w:t>Trạng thái Port của RSTP</w:t>
      </w:r>
      <w:bookmarkEnd w:id="67"/>
    </w:p>
    <w:p w14:paraId="1A98A441" w14:textId="4F852DCC" w:rsidR="008C55AB" w:rsidRDefault="006D2898" w:rsidP="00D37FA1">
      <w:pPr>
        <w:pStyle w:val="Nidungvnbn"/>
      </w:pPr>
      <w:r w:rsidRPr="006D2898">
        <w:t>802.1D được định nghĩa 5 trạng thái port khác nhau bao gồm:</w:t>
      </w:r>
      <w:r>
        <w:t xml:space="preserve"> Disable, Listening, Learning, Blocking, Fowarding.</w:t>
      </w:r>
    </w:p>
    <w:p w14:paraId="433AC52C" w14:textId="7AFEEAB5" w:rsidR="00EA3350" w:rsidRPr="00EA3350" w:rsidRDefault="00EA3350" w:rsidP="00EA3350">
      <w:pPr>
        <w:pStyle w:val="Caption"/>
        <w:rPr>
          <w:b/>
          <w:bCs w:val="0"/>
        </w:rPr>
      </w:pPr>
      <w:bookmarkStart w:id="68" w:name="_Toc91604339"/>
      <w:r w:rsidRPr="00EA3350">
        <w:rPr>
          <w:b/>
          <w:bCs w:val="0"/>
        </w:rPr>
        <w:t xml:space="preserve">Bảng 2. </w:t>
      </w:r>
      <w:r w:rsidRPr="00EA3350">
        <w:rPr>
          <w:b/>
          <w:bCs w:val="0"/>
        </w:rPr>
        <w:fldChar w:fldCharType="begin"/>
      </w:r>
      <w:r w:rsidRPr="00EA3350">
        <w:rPr>
          <w:b/>
          <w:bCs w:val="0"/>
        </w:rPr>
        <w:instrText xml:space="preserve"> SEQ Bảng_2. \* ARABIC </w:instrText>
      </w:r>
      <w:r w:rsidRPr="00EA3350">
        <w:rPr>
          <w:b/>
          <w:bCs w:val="0"/>
        </w:rPr>
        <w:fldChar w:fldCharType="separate"/>
      </w:r>
      <w:r w:rsidR="00D015CB">
        <w:rPr>
          <w:b/>
          <w:bCs w:val="0"/>
          <w:noProof/>
        </w:rPr>
        <w:t>2</w:t>
      </w:r>
      <w:r w:rsidRPr="00EA3350">
        <w:rPr>
          <w:b/>
          <w:bCs w:val="0"/>
        </w:rPr>
        <w:fldChar w:fldCharType="end"/>
      </w:r>
      <w:r w:rsidRPr="00EA3350">
        <w:rPr>
          <w:b/>
          <w:bCs w:val="0"/>
        </w:rPr>
        <w:t>: Bảng trạng thái port của RSTP</w:t>
      </w:r>
      <w:bookmarkEnd w:id="68"/>
    </w:p>
    <w:tbl>
      <w:tblPr>
        <w:tblStyle w:val="TableGrid"/>
        <w:tblW w:w="0" w:type="auto"/>
        <w:tblLook w:val="04A0" w:firstRow="1" w:lastRow="0" w:firstColumn="1" w:lastColumn="0" w:noHBand="0" w:noVBand="1"/>
      </w:tblPr>
      <w:tblGrid>
        <w:gridCol w:w="3037"/>
        <w:gridCol w:w="3037"/>
        <w:gridCol w:w="3037"/>
      </w:tblGrid>
      <w:tr w:rsidR="00E67EE7" w14:paraId="3D8D9505" w14:textId="77777777" w:rsidTr="00E67EE7">
        <w:tc>
          <w:tcPr>
            <w:tcW w:w="3037" w:type="dxa"/>
            <w:shd w:val="clear" w:color="auto" w:fill="D9D9D9" w:themeFill="background1" w:themeFillShade="D9"/>
          </w:tcPr>
          <w:p w14:paraId="68334767" w14:textId="3CA7D066" w:rsidR="00E67EE7" w:rsidRPr="00F73FEC" w:rsidRDefault="00E67EE7" w:rsidP="00F73FEC">
            <w:pPr>
              <w:pStyle w:val="Nidungvnbn"/>
              <w:ind w:firstLine="72"/>
              <w:jc w:val="center"/>
              <w:rPr>
                <w:b/>
                <w:bCs/>
              </w:rPr>
            </w:pPr>
            <w:r w:rsidRPr="00F73FEC">
              <w:rPr>
                <w:b/>
                <w:bCs/>
              </w:rPr>
              <w:t>Trạng thái quản trị</w:t>
            </w:r>
          </w:p>
        </w:tc>
        <w:tc>
          <w:tcPr>
            <w:tcW w:w="3037" w:type="dxa"/>
            <w:shd w:val="clear" w:color="auto" w:fill="D9D9D9" w:themeFill="background1" w:themeFillShade="D9"/>
          </w:tcPr>
          <w:p w14:paraId="12472B57" w14:textId="3F27EE00" w:rsidR="00E67EE7" w:rsidRPr="00F73FEC" w:rsidRDefault="00E67EE7" w:rsidP="00F73FEC">
            <w:pPr>
              <w:pStyle w:val="Nidungvnbn"/>
              <w:ind w:firstLine="72"/>
              <w:jc w:val="center"/>
              <w:rPr>
                <w:b/>
                <w:bCs/>
              </w:rPr>
            </w:pPr>
            <w:r w:rsidRPr="00F73FEC">
              <w:rPr>
                <w:b/>
                <w:bCs/>
              </w:rPr>
              <w:t>Trạng thái của 802.1D</w:t>
            </w:r>
          </w:p>
        </w:tc>
        <w:tc>
          <w:tcPr>
            <w:tcW w:w="3037" w:type="dxa"/>
            <w:shd w:val="clear" w:color="auto" w:fill="D9D9D9" w:themeFill="background1" w:themeFillShade="D9"/>
          </w:tcPr>
          <w:p w14:paraId="4F5651D1" w14:textId="4D2C6C43" w:rsidR="00E67EE7" w:rsidRPr="00F73FEC" w:rsidRDefault="00E67EE7" w:rsidP="00F73FEC">
            <w:pPr>
              <w:pStyle w:val="Nidungvnbn"/>
              <w:ind w:firstLine="72"/>
              <w:jc w:val="center"/>
              <w:rPr>
                <w:b/>
                <w:bCs/>
              </w:rPr>
            </w:pPr>
            <w:r w:rsidRPr="00F73FEC">
              <w:rPr>
                <w:b/>
                <w:bCs/>
              </w:rPr>
              <w:t>Trạng thái của 802.1W</w:t>
            </w:r>
          </w:p>
        </w:tc>
      </w:tr>
      <w:tr w:rsidR="00E67EE7" w14:paraId="687DB235" w14:textId="77777777" w:rsidTr="00E67EE7">
        <w:tc>
          <w:tcPr>
            <w:tcW w:w="3037" w:type="dxa"/>
          </w:tcPr>
          <w:p w14:paraId="7B9AAF57" w14:textId="557F5454" w:rsidR="00E67EE7" w:rsidRDefault="00E67EE7" w:rsidP="00F73FEC">
            <w:pPr>
              <w:pStyle w:val="Nidungvnbn"/>
              <w:ind w:firstLine="72"/>
            </w:pPr>
            <w:r>
              <w:t>Disabled</w:t>
            </w:r>
          </w:p>
        </w:tc>
        <w:tc>
          <w:tcPr>
            <w:tcW w:w="3037" w:type="dxa"/>
          </w:tcPr>
          <w:p w14:paraId="7845843A" w14:textId="31E38E24" w:rsidR="00E67EE7" w:rsidRDefault="00E67EE7" w:rsidP="00F73FEC">
            <w:pPr>
              <w:pStyle w:val="Nidungvnbn"/>
              <w:ind w:firstLine="72"/>
            </w:pPr>
            <w:r>
              <w:t>Disabled</w:t>
            </w:r>
          </w:p>
        </w:tc>
        <w:tc>
          <w:tcPr>
            <w:tcW w:w="3037" w:type="dxa"/>
          </w:tcPr>
          <w:p w14:paraId="1DEEAD5E" w14:textId="25B9C5FE" w:rsidR="00E67EE7" w:rsidRDefault="00E67EE7" w:rsidP="00F73FEC">
            <w:pPr>
              <w:pStyle w:val="Nidungvnbn"/>
              <w:ind w:firstLine="72"/>
            </w:pPr>
            <w:r>
              <w:t>Discarding</w:t>
            </w:r>
          </w:p>
        </w:tc>
      </w:tr>
      <w:tr w:rsidR="00E67EE7" w14:paraId="02037014" w14:textId="77777777" w:rsidTr="00E67EE7">
        <w:tc>
          <w:tcPr>
            <w:tcW w:w="3037" w:type="dxa"/>
          </w:tcPr>
          <w:p w14:paraId="392A8AE6" w14:textId="3ACE8FCD" w:rsidR="00E67EE7" w:rsidRDefault="00E67EE7" w:rsidP="00F73FEC">
            <w:pPr>
              <w:pStyle w:val="Nidungvnbn"/>
              <w:ind w:firstLine="72"/>
            </w:pPr>
            <w:r>
              <w:t>Enable</w:t>
            </w:r>
          </w:p>
        </w:tc>
        <w:tc>
          <w:tcPr>
            <w:tcW w:w="3037" w:type="dxa"/>
          </w:tcPr>
          <w:p w14:paraId="301F65C2" w14:textId="05B2B1CD" w:rsidR="00E67EE7" w:rsidRDefault="00E67EE7" w:rsidP="00F73FEC">
            <w:pPr>
              <w:pStyle w:val="Nidungvnbn"/>
              <w:ind w:firstLine="72"/>
            </w:pPr>
            <w:r>
              <w:t>Blocking</w:t>
            </w:r>
          </w:p>
        </w:tc>
        <w:tc>
          <w:tcPr>
            <w:tcW w:w="3037" w:type="dxa"/>
          </w:tcPr>
          <w:p w14:paraId="3F8F92E7" w14:textId="1278AE97" w:rsidR="00E67EE7" w:rsidRDefault="00E67EE7" w:rsidP="00F73FEC">
            <w:pPr>
              <w:pStyle w:val="Nidungvnbn"/>
              <w:ind w:firstLine="72"/>
            </w:pPr>
            <w:r>
              <w:t>Discarding</w:t>
            </w:r>
          </w:p>
        </w:tc>
      </w:tr>
      <w:tr w:rsidR="00E67EE7" w14:paraId="5ED2395E" w14:textId="77777777" w:rsidTr="00E67EE7">
        <w:tc>
          <w:tcPr>
            <w:tcW w:w="3037" w:type="dxa"/>
          </w:tcPr>
          <w:p w14:paraId="58EF5FAB" w14:textId="491A3610" w:rsidR="00E67EE7" w:rsidRDefault="00E67EE7" w:rsidP="00F73FEC">
            <w:pPr>
              <w:pStyle w:val="Nidungvnbn"/>
              <w:ind w:firstLine="72"/>
            </w:pPr>
            <w:r>
              <w:t>Enable</w:t>
            </w:r>
          </w:p>
        </w:tc>
        <w:tc>
          <w:tcPr>
            <w:tcW w:w="3037" w:type="dxa"/>
          </w:tcPr>
          <w:p w14:paraId="723609FF" w14:textId="20B5DA30" w:rsidR="00E67EE7" w:rsidRDefault="00E67EE7" w:rsidP="00F73FEC">
            <w:pPr>
              <w:pStyle w:val="Nidungvnbn"/>
              <w:ind w:firstLine="72"/>
            </w:pPr>
            <w:r>
              <w:t>Listening</w:t>
            </w:r>
          </w:p>
        </w:tc>
        <w:tc>
          <w:tcPr>
            <w:tcW w:w="3037" w:type="dxa"/>
          </w:tcPr>
          <w:p w14:paraId="1E2A7B8B" w14:textId="7325C7C7" w:rsidR="00E67EE7" w:rsidRDefault="00E67EE7" w:rsidP="00F73FEC">
            <w:pPr>
              <w:pStyle w:val="Nidungvnbn"/>
              <w:ind w:firstLine="72"/>
            </w:pPr>
            <w:r>
              <w:t>Discarding</w:t>
            </w:r>
          </w:p>
        </w:tc>
      </w:tr>
      <w:tr w:rsidR="00E67EE7" w14:paraId="25CC4ACB" w14:textId="77777777" w:rsidTr="00E67EE7">
        <w:tc>
          <w:tcPr>
            <w:tcW w:w="3037" w:type="dxa"/>
          </w:tcPr>
          <w:p w14:paraId="41EFBBFE" w14:textId="6D7765D2" w:rsidR="00E67EE7" w:rsidRDefault="00E67EE7" w:rsidP="00F73FEC">
            <w:pPr>
              <w:pStyle w:val="Nidungvnbn"/>
              <w:ind w:firstLine="72"/>
            </w:pPr>
            <w:r>
              <w:t>Enable</w:t>
            </w:r>
          </w:p>
        </w:tc>
        <w:tc>
          <w:tcPr>
            <w:tcW w:w="3037" w:type="dxa"/>
          </w:tcPr>
          <w:p w14:paraId="250BC7E2" w14:textId="73A2F0BA" w:rsidR="00E67EE7" w:rsidRDefault="00E67EE7" w:rsidP="00F73FEC">
            <w:pPr>
              <w:pStyle w:val="Nidungvnbn"/>
              <w:ind w:firstLine="72"/>
            </w:pPr>
            <w:r>
              <w:t>Learning</w:t>
            </w:r>
          </w:p>
        </w:tc>
        <w:tc>
          <w:tcPr>
            <w:tcW w:w="3037" w:type="dxa"/>
          </w:tcPr>
          <w:p w14:paraId="4FFFDCF4" w14:textId="2739E8C1" w:rsidR="00E67EE7" w:rsidRDefault="00E67EE7" w:rsidP="00F73FEC">
            <w:pPr>
              <w:pStyle w:val="Nidungvnbn"/>
              <w:ind w:firstLine="72"/>
            </w:pPr>
            <w:r>
              <w:t>Learning</w:t>
            </w:r>
          </w:p>
        </w:tc>
      </w:tr>
      <w:tr w:rsidR="00E67EE7" w14:paraId="3DCF288E" w14:textId="77777777" w:rsidTr="00E67EE7">
        <w:tc>
          <w:tcPr>
            <w:tcW w:w="3037" w:type="dxa"/>
          </w:tcPr>
          <w:p w14:paraId="295E1288" w14:textId="5F3186C1" w:rsidR="00E67EE7" w:rsidRDefault="00E67EE7" w:rsidP="00F73FEC">
            <w:pPr>
              <w:pStyle w:val="Nidungvnbn"/>
              <w:ind w:firstLine="72"/>
            </w:pPr>
            <w:r>
              <w:t>Enable</w:t>
            </w:r>
          </w:p>
        </w:tc>
        <w:tc>
          <w:tcPr>
            <w:tcW w:w="3037" w:type="dxa"/>
          </w:tcPr>
          <w:p w14:paraId="18F9BB82" w14:textId="58BC9215" w:rsidR="00E67EE7" w:rsidRDefault="00E67EE7" w:rsidP="00F73FEC">
            <w:pPr>
              <w:pStyle w:val="Nidungvnbn"/>
              <w:ind w:firstLine="72"/>
            </w:pPr>
            <w:r>
              <w:t>Forwarding</w:t>
            </w:r>
          </w:p>
        </w:tc>
        <w:tc>
          <w:tcPr>
            <w:tcW w:w="3037" w:type="dxa"/>
          </w:tcPr>
          <w:p w14:paraId="3F9B245F" w14:textId="2FA6C7F0" w:rsidR="00E67EE7" w:rsidRDefault="00E67EE7" w:rsidP="00F73FEC">
            <w:pPr>
              <w:pStyle w:val="Nidungvnbn"/>
              <w:ind w:firstLine="72"/>
            </w:pPr>
            <w:r>
              <w:t>Forwarding</w:t>
            </w:r>
          </w:p>
        </w:tc>
      </w:tr>
    </w:tbl>
    <w:p w14:paraId="03136A7E" w14:textId="77777777" w:rsidR="00A94C1C" w:rsidRDefault="00A94C1C" w:rsidP="00C37C29"/>
    <w:p w14:paraId="57061284" w14:textId="7B394367" w:rsidR="002A65D2" w:rsidRDefault="00A94C1C" w:rsidP="00A2619E">
      <w:pPr>
        <w:pStyle w:val="Nidungvnbn"/>
      </w:pPr>
      <w:r w:rsidRPr="00A94C1C">
        <w:t xml:space="preserve">Trong RSTP, Trạng thái Discarding sẽ thay thế cho 3 trạng thái của 802.1D (Disabled, Blocking, Listening). Trạng thái Discarding có nghĩa là Port sẽ không truyền hay nhận dữ liệu hoặc học địa chỉ MAC, bất chấp Port này có bị tắt (Shutdown) hay gặp sự cố… Khi RSTP đã quyết định chuyển trạng thái từ Discarding sang Forwarding, Port </w:t>
      </w:r>
      <w:r w:rsidRPr="00A94C1C">
        <w:lastRenderedPageBreak/>
        <w:t>đó sẽ ngay lập tức đi vào trạng thái Learning. Từ thời điểm đó,</w:t>
      </w:r>
      <w:r>
        <w:t xml:space="preserve"> </w:t>
      </w:r>
      <w:r w:rsidRPr="00A94C1C">
        <w:t>quá trình tiếp tục giống như trong 802.1D.</w:t>
      </w:r>
    </w:p>
    <w:p w14:paraId="5EDBCCB0" w14:textId="6F85ED7C" w:rsidR="00A94C1C" w:rsidRDefault="0063675C" w:rsidP="00A2619E">
      <w:pPr>
        <w:pStyle w:val="Nidungvnbn"/>
      </w:pPr>
      <w:r w:rsidRPr="0063675C">
        <w:t>RSTP không còn cần trạng thái Listening nữa bởi vì nó sẽ chủ động hỏi các thiết bị láng giềng,</w:t>
      </w:r>
      <w:r>
        <w:t xml:space="preserve"> </w:t>
      </w:r>
      <w:r w:rsidRPr="0063675C">
        <w:t>bảo đảm sao cho không bị vòng lặp</w:t>
      </w:r>
      <w:r>
        <w:t xml:space="preserve"> </w:t>
      </w:r>
      <w:r w:rsidRPr="0063675C">
        <w:t>(Loop). RSTP dùng thuật ngữ vai trò cổng (role) để chỉ ra một cổng là Root Port hay là một Designated Port.</w:t>
      </w:r>
      <w:r w:rsidR="00225518">
        <w:t xml:space="preserve"> </w:t>
      </w:r>
      <w:r w:rsidRPr="0063675C">
        <w:t>RSTP sử dụng Root Port và Designated Port giống như trong 802.1D, tuy nhiên RSTP thêm vào vài vai trò khác.</w:t>
      </w:r>
    </w:p>
    <w:p w14:paraId="33BE9C9A" w14:textId="1D255981" w:rsidR="00B470E7" w:rsidRDefault="002020B5" w:rsidP="00E55591">
      <w:pPr>
        <w:pStyle w:val="Tiumccp3"/>
        <w:spacing w:before="240" w:after="240"/>
      </w:pPr>
      <w:r>
        <w:t>2.3.2.1 Root Port</w:t>
      </w:r>
    </w:p>
    <w:p w14:paraId="3CE77B50" w14:textId="3CE3F365" w:rsidR="002020B5" w:rsidRDefault="002020B5" w:rsidP="004173CE">
      <w:pPr>
        <w:pStyle w:val="Nidungvnbn"/>
      </w:pPr>
      <w:r w:rsidRPr="002020B5">
        <w:t>Root Port là Port cung cấp đường về Root Switch cho con Switch đang xét có tổng Path cost nhỏ nhất (tốt nhất)</w:t>
      </w:r>
    </w:p>
    <w:p w14:paraId="5B57D315" w14:textId="2713B7A0" w:rsidR="00E1276C" w:rsidRDefault="002020B5" w:rsidP="009E44FD">
      <w:pPr>
        <w:jc w:val="center"/>
      </w:pPr>
      <w:r w:rsidRPr="002020B5">
        <w:rPr>
          <w:noProof/>
        </w:rPr>
        <w:drawing>
          <wp:inline distT="0" distB="0" distL="0" distR="0" wp14:anchorId="4BB3078A" wp14:editId="147F6B35">
            <wp:extent cx="4062095" cy="1214041"/>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6702" cy="1221395"/>
                    </a:xfrm>
                    <a:prstGeom prst="rect">
                      <a:avLst/>
                    </a:prstGeom>
                  </pic:spPr>
                </pic:pic>
              </a:graphicData>
            </a:graphic>
          </wp:inline>
        </w:drawing>
      </w:r>
    </w:p>
    <w:p w14:paraId="3A783BEF" w14:textId="77777777" w:rsidR="00431DF0" w:rsidRDefault="00431DF0" w:rsidP="009E44FD">
      <w:pPr>
        <w:jc w:val="center"/>
      </w:pPr>
    </w:p>
    <w:p w14:paraId="7F747BA8" w14:textId="3CCA0018" w:rsidR="009E44FD" w:rsidRPr="009D0D1B" w:rsidRDefault="009E44FD" w:rsidP="009E44FD">
      <w:pPr>
        <w:pStyle w:val="Caption"/>
        <w:rPr>
          <w:sz w:val="24"/>
          <w:szCs w:val="24"/>
        </w:rPr>
      </w:pPr>
      <w:bookmarkStart w:id="69" w:name="_Toc91603943"/>
      <w:r>
        <w:t xml:space="preserve">Hình 2. </w:t>
      </w:r>
      <w:r w:rsidR="00DF67BD">
        <w:fldChar w:fldCharType="begin"/>
      </w:r>
      <w:r w:rsidR="00DF67BD">
        <w:instrText xml:space="preserve"> SEQ Hình_2. \* ARABIC </w:instrText>
      </w:r>
      <w:r w:rsidR="00DF67BD">
        <w:fldChar w:fldCharType="separate"/>
      </w:r>
      <w:r w:rsidR="00525A3C">
        <w:rPr>
          <w:noProof/>
        </w:rPr>
        <w:t>5</w:t>
      </w:r>
      <w:r w:rsidR="00DF67BD">
        <w:rPr>
          <w:noProof/>
        </w:rPr>
        <w:fldChar w:fldCharType="end"/>
      </w:r>
      <w:r>
        <w:t>: Root Port trong RSTP</w:t>
      </w:r>
      <w:bookmarkEnd w:id="69"/>
    </w:p>
    <w:p w14:paraId="0ADD8C66" w14:textId="320BF1C6" w:rsidR="002020B5" w:rsidRDefault="002020B5" w:rsidP="00E55591">
      <w:pPr>
        <w:pStyle w:val="Tiumccp3"/>
        <w:spacing w:before="240" w:after="240"/>
      </w:pPr>
      <w:r>
        <w:t>2.3.2.2 Designated Port</w:t>
      </w:r>
    </w:p>
    <w:p w14:paraId="0F46FFBD" w14:textId="7FA46BE6" w:rsidR="002020B5" w:rsidRDefault="00D95110" w:rsidP="004346FF">
      <w:pPr>
        <w:pStyle w:val="Nidungvnbn"/>
      </w:pPr>
      <w:r w:rsidRPr="00D95110">
        <w:t>Designated Port</w:t>
      </w:r>
      <w:r>
        <w:t xml:space="preserve"> </w:t>
      </w:r>
      <w:r w:rsidRPr="00D95110">
        <w:t>là Port cung cấp đường về Root Switch cho phân đoạn mạng mà có tổng Path cost nhỏ nhất (tốt nhất).</w:t>
      </w:r>
    </w:p>
    <w:p w14:paraId="5FBE5966" w14:textId="31A00C41" w:rsidR="005F7D0A" w:rsidRDefault="008A502F" w:rsidP="00F268A5">
      <w:pPr>
        <w:jc w:val="center"/>
      </w:pPr>
      <w:r w:rsidRPr="008A502F">
        <w:rPr>
          <w:noProof/>
        </w:rPr>
        <w:drawing>
          <wp:inline distT="0" distB="0" distL="0" distR="0" wp14:anchorId="515EB2AC" wp14:editId="33FAD31D">
            <wp:extent cx="3917315" cy="1146720"/>
            <wp:effectExtent l="0" t="0" r="698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37415" cy="1152604"/>
                    </a:xfrm>
                    <a:prstGeom prst="rect">
                      <a:avLst/>
                    </a:prstGeom>
                  </pic:spPr>
                </pic:pic>
              </a:graphicData>
            </a:graphic>
          </wp:inline>
        </w:drawing>
      </w:r>
    </w:p>
    <w:p w14:paraId="6402D794" w14:textId="77777777" w:rsidR="00431DF0" w:rsidRDefault="00431DF0" w:rsidP="00F268A5">
      <w:pPr>
        <w:jc w:val="center"/>
      </w:pPr>
    </w:p>
    <w:p w14:paraId="67F355BC" w14:textId="0BD87E1C" w:rsidR="00F268A5" w:rsidRPr="00F36747" w:rsidRDefault="00F268A5" w:rsidP="00F268A5">
      <w:pPr>
        <w:pStyle w:val="Caption"/>
        <w:rPr>
          <w:sz w:val="24"/>
          <w:szCs w:val="24"/>
        </w:rPr>
      </w:pPr>
      <w:bookmarkStart w:id="70" w:name="_Toc91603944"/>
      <w:r>
        <w:t xml:space="preserve">Hình 2. </w:t>
      </w:r>
      <w:r w:rsidR="00DF67BD">
        <w:fldChar w:fldCharType="begin"/>
      </w:r>
      <w:r w:rsidR="00DF67BD">
        <w:instrText xml:space="preserve"> SEQ Hình_2. \* ARABIC </w:instrText>
      </w:r>
      <w:r w:rsidR="00DF67BD">
        <w:fldChar w:fldCharType="separate"/>
      </w:r>
      <w:r w:rsidR="00525A3C">
        <w:rPr>
          <w:noProof/>
        </w:rPr>
        <w:t>6</w:t>
      </w:r>
      <w:r w:rsidR="00DF67BD">
        <w:rPr>
          <w:noProof/>
        </w:rPr>
        <w:fldChar w:fldCharType="end"/>
      </w:r>
      <w:r>
        <w:t>: Designated Port trong RSTP</w:t>
      </w:r>
      <w:bookmarkEnd w:id="70"/>
    </w:p>
    <w:p w14:paraId="30C58DAF" w14:textId="17ED1AF6" w:rsidR="007C5BA2" w:rsidRDefault="007C5BA2" w:rsidP="00E55591">
      <w:pPr>
        <w:pStyle w:val="Tiumccp3"/>
        <w:spacing w:before="240" w:after="240"/>
      </w:pPr>
      <w:r>
        <w:lastRenderedPageBreak/>
        <w:t xml:space="preserve">2.3.2.3 </w:t>
      </w:r>
      <w:r w:rsidR="00F813E4" w:rsidRPr="00F813E4">
        <w:t xml:space="preserve">Alternate </w:t>
      </w:r>
      <w:r>
        <w:t>Port</w:t>
      </w:r>
    </w:p>
    <w:p w14:paraId="291F4C79" w14:textId="16691B94" w:rsidR="007C5BA2" w:rsidRDefault="00F813E4" w:rsidP="004346FF">
      <w:pPr>
        <w:pStyle w:val="Nidungvnbn"/>
      </w:pPr>
      <w:r w:rsidRPr="00F813E4">
        <w:t>Alternate Port: Giống như cổng dự phòng trong Uplink Fast. Port này sẽ được thay thế cho Root Port ngay sau khi Root Port bị hỏng.</w:t>
      </w:r>
    </w:p>
    <w:p w14:paraId="79A0B89C" w14:textId="61158FFE" w:rsidR="00D90CF6" w:rsidRDefault="00385906" w:rsidP="003F391C">
      <w:pPr>
        <w:jc w:val="center"/>
      </w:pPr>
      <w:r w:rsidRPr="00385906">
        <w:rPr>
          <w:noProof/>
        </w:rPr>
        <w:drawing>
          <wp:inline distT="0" distB="0" distL="0" distR="0" wp14:anchorId="5A2DF720" wp14:editId="1BA6D060">
            <wp:extent cx="3772535" cy="1182097"/>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08369" cy="1193325"/>
                    </a:xfrm>
                    <a:prstGeom prst="rect">
                      <a:avLst/>
                    </a:prstGeom>
                  </pic:spPr>
                </pic:pic>
              </a:graphicData>
            </a:graphic>
          </wp:inline>
        </w:drawing>
      </w:r>
    </w:p>
    <w:p w14:paraId="1341F518" w14:textId="77777777" w:rsidR="003F391C" w:rsidRDefault="003F391C" w:rsidP="003F391C">
      <w:pPr>
        <w:jc w:val="center"/>
      </w:pPr>
    </w:p>
    <w:p w14:paraId="6585EE26" w14:textId="47FE2F35" w:rsidR="003F391C" w:rsidRPr="00DE7F11" w:rsidRDefault="003F391C" w:rsidP="003F391C">
      <w:pPr>
        <w:pStyle w:val="Caption"/>
        <w:rPr>
          <w:sz w:val="24"/>
          <w:szCs w:val="24"/>
        </w:rPr>
      </w:pPr>
      <w:bookmarkStart w:id="71" w:name="_Toc91603945"/>
      <w:r>
        <w:t xml:space="preserve">Hình 2. </w:t>
      </w:r>
      <w:r w:rsidR="00DF67BD">
        <w:fldChar w:fldCharType="begin"/>
      </w:r>
      <w:r w:rsidR="00DF67BD">
        <w:instrText xml:space="preserve"> SEQ Hình_2. \* ARABIC </w:instrText>
      </w:r>
      <w:r w:rsidR="00DF67BD">
        <w:fldChar w:fldCharType="separate"/>
      </w:r>
      <w:r w:rsidR="00525A3C">
        <w:rPr>
          <w:noProof/>
        </w:rPr>
        <w:t>7</w:t>
      </w:r>
      <w:r w:rsidR="00DF67BD">
        <w:rPr>
          <w:noProof/>
        </w:rPr>
        <w:fldChar w:fldCharType="end"/>
      </w:r>
      <w:r>
        <w:t>: Alternate Port trong RSTP</w:t>
      </w:r>
      <w:bookmarkEnd w:id="71"/>
    </w:p>
    <w:p w14:paraId="67D62AAD" w14:textId="362DBAB1" w:rsidR="00385906" w:rsidRDefault="00385906" w:rsidP="00E55591">
      <w:pPr>
        <w:pStyle w:val="Tiumccp3"/>
        <w:spacing w:before="240" w:after="240"/>
      </w:pPr>
      <w:r>
        <w:t xml:space="preserve">2.3.2.4 </w:t>
      </w:r>
      <w:r w:rsidR="00A13FFF" w:rsidRPr="00A13FFF">
        <w:t xml:space="preserve">Backup </w:t>
      </w:r>
      <w:r>
        <w:t>Port</w:t>
      </w:r>
    </w:p>
    <w:p w14:paraId="0787D351" w14:textId="2DF0140F" w:rsidR="00385906" w:rsidRDefault="00A13FFF" w:rsidP="00CF6F56">
      <w:pPr>
        <w:pStyle w:val="Nidungvnbn"/>
      </w:pPr>
      <w:r w:rsidRPr="00A13FFF">
        <w:t>Backup Port: một cổng kết nối vào cùng một phân đoạn mạng dùng chung giống như nhiều cổng khác trên cùng Switch nhưng cổng kia là Designated Port cho phân đoạn mạng đó. Cổng Backup sẽ thay thế khi cổng Designated Port bị sự cố.</w:t>
      </w:r>
    </w:p>
    <w:p w14:paraId="11F26BFF" w14:textId="48BD56FE" w:rsidR="00671484" w:rsidRDefault="00126E4B" w:rsidP="001256D5">
      <w:pPr>
        <w:jc w:val="center"/>
      </w:pPr>
      <w:r w:rsidRPr="00126E4B">
        <w:rPr>
          <w:noProof/>
        </w:rPr>
        <w:drawing>
          <wp:inline distT="0" distB="0" distL="0" distR="0" wp14:anchorId="2A86DAC4" wp14:editId="033BEA34">
            <wp:extent cx="3742055" cy="118567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276" cy="1194300"/>
                    </a:xfrm>
                    <a:prstGeom prst="rect">
                      <a:avLst/>
                    </a:prstGeom>
                  </pic:spPr>
                </pic:pic>
              </a:graphicData>
            </a:graphic>
          </wp:inline>
        </w:drawing>
      </w:r>
    </w:p>
    <w:p w14:paraId="22BF3BD2" w14:textId="77777777" w:rsidR="001256D5" w:rsidRDefault="001256D5" w:rsidP="001256D5">
      <w:pPr>
        <w:jc w:val="center"/>
      </w:pPr>
    </w:p>
    <w:p w14:paraId="66F06977" w14:textId="6E2C0813" w:rsidR="001256D5" w:rsidRPr="00A1255E" w:rsidRDefault="001256D5" w:rsidP="001256D5">
      <w:pPr>
        <w:pStyle w:val="Caption"/>
        <w:rPr>
          <w:sz w:val="24"/>
          <w:szCs w:val="24"/>
        </w:rPr>
      </w:pPr>
      <w:bookmarkStart w:id="72" w:name="_Toc91603946"/>
      <w:r>
        <w:t xml:space="preserve">Hình 2. </w:t>
      </w:r>
      <w:r w:rsidR="00DF67BD">
        <w:fldChar w:fldCharType="begin"/>
      </w:r>
      <w:r w:rsidR="00DF67BD">
        <w:instrText xml:space="preserve"> SEQ Hình_2. \* ARABIC </w:instrText>
      </w:r>
      <w:r w:rsidR="00DF67BD">
        <w:fldChar w:fldCharType="separate"/>
      </w:r>
      <w:r w:rsidR="00525A3C">
        <w:rPr>
          <w:noProof/>
        </w:rPr>
        <w:t>8</w:t>
      </w:r>
      <w:r w:rsidR="00DF67BD">
        <w:rPr>
          <w:noProof/>
        </w:rPr>
        <w:fldChar w:fldCharType="end"/>
      </w:r>
      <w:r>
        <w:t>: Backup Port trong RSTP</w:t>
      </w:r>
      <w:bookmarkEnd w:id="72"/>
    </w:p>
    <w:p w14:paraId="02C2E3A6" w14:textId="1CE13625" w:rsidR="005E6676" w:rsidRDefault="005E6676" w:rsidP="00F26575">
      <w:pPr>
        <w:pStyle w:val="Tiumccp2"/>
        <w:spacing w:before="240" w:after="240"/>
        <w:outlineLvl w:val="2"/>
      </w:pPr>
      <w:bookmarkStart w:id="73" w:name="_Toc91608866"/>
      <w:r>
        <w:t xml:space="preserve">2.3.3 </w:t>
      </w:r>
      <w:r w:rsidR="00DF03AE">
        <w:t>Tính năng hội tụ nhanh chóng của RSTP</w:t>
      </w:r>
      <w:bookmarkEnd w:id="73"/>
    </w:p>
    <w:p w14:paraId="02EC86C4" w14:textId="77777777" w:rsidR="001609A2" w:rsidRDefault="001609A2" w:rsidP="005B15BC">
      <w:pPr>
        <w:pStyle w:val="Nidungvnbn"/>
      </w:pPr>
      <w:r>
        <w:t>RSTP cung cấp cho việc phục hồi nhanh chóng các kết nối lỗi của Switch, Switch Port hoặc mạng LAN. Nó cung cấp sự hội tụ nhanh chóng cho Edge Port, Root Port mới, và Port kết nối kiểu Point-to-Point như sau:</w:t>
      </w:r>
    </w:p>
    <w:p w14:paraId="46FAB2AB" w14:textId="77777777" w:rsidR="001609A2" w:rsidRDefault="001609A2" w:rsidP="008678A6">
      <w:pPr>
        <w:pStyle w:val="Nidungvnbn"/>
        <w:numPr>
          <w:ilvl w:val="0"/>
          <w:numId w:val="16"/>
        </w:numPr>
      </w:pPr>
      <w:r w:rsidRPr="00F523F0">
        <w:rPr>
          <w:i/>
          <w:iCs/>
        </w:rPr>
        <w:t>Edge Port</w:t>
      </w:r>
      <w:r>
        <w:t xml:space="preserve">: Nếu ta cấu hình 1 cổng là Edge Port trên Switch chạy RSTP bằng câu lệnh Spanning-tree portfast thì cổng này ngay lập tức chuyển sang trạng </w:t>
      </w:r>
      <w:r>
        <w:lastRenderedPageBreak/>
        <w:t>thái Forwarding. Edge Port giống như là PortFast và ta chỉ nên kích hoạt nó trên cổng kết nối đến một trạm cuối duy nhất.</w:t>
      </w:r>
    </w:p>
    <w:p w14:paraId="1AA51D12" w14:textId="77777777" w:rsidR="001609A2" w:rsidRDefault="001609A2" w:rsidP="008678A6">
      <w:pPr>
        <w:pStyle w:val="Nidungvnbn"/>
        <w:numPr>
          <w:ilvl w:val="0"/>
          <w:numId w:val="16"/>
        </w:numPr>
      </w:pPr>
      <w:r w:rsidRPr="00F523F0">
        <w:rPr>
          <w:i/>
          <w:iCs/>
        </w:rPr>
        <w:t>Root Port</w:t>
      </w:r>
      <w:r>
        <w:t>: Nếu RSTP chọn một Root Port mới, nó sẽ Block các Root Port cũ và ngay lập tức chuyển tiếp các Root Port mới này sangtrạng thái Forwarding.</w:t>
      </w:r>
    </w:p>
    <w:p w14:paraId="6C07CFFC" w14:textId="2F25DD72" w:rsidR="005E6676" w:rsidRDefault="001609A2" w:rsidP="008678A6">
      <w:pPr>
        <w:pStyle w:val="Nidungvnbn"/>
        <w:numPr>
          <w:ilvl w:val="0"/>
          <w:numId w:val="16"/>
        </w:numPr>
      </w:pPr>
      <w:r w:rsidRPr="00F523F0">
        <w:rPr>
          <w:i/>
          <w:iCs/>
        </w:rPr>
        <w:t>Point-to-Point</w:t>
      </w:r>
      <w:r>
        <w:t>: Nếu ta kết nối một Port với một Port khác thông qua một liên kết Point-to-point và Port cục bộ trở thành Designated Port, nó thương lượng một sự chuyển đổi nhanh chóng với Port khác bằng cách sử dụng những cái bắt tay Proposal-Agreement để đảm bảo rằng không có Loop.</w:t>
      </w:r>
    </w:p>
    <w:p w14:paraId="5AAD2AEA" w14:textId="77777777" w:rsidR="009745F9" w:rsidRDefault="009745F9" w:rsidP="009745F9">
      <w:pPr>
        <w:pStyle w:val="Nidungvnbn"/>
        <w:ind w:left="1080" w:firstLine="0"/>
      </w:pPr>
    </w:p>
    <w:p w14:paraId="5F64D5BA" w14:textId="25B37BDF" w:rsidR="00C45044" w:rsidRDefault="009736A6" w:rsidP="00E67A8A">
      <w:pPr>
        <w:jc w:val="center"/>
      </w:pPr>
      <w:r>
        <w:rPr>
          <w:noProof/>
        </w:rPr>
        <w:drawing>
          <wp:inline distT="0" distB="0" distL="0" distR="0" wp14:anchorId="4143473B" wp14:editId="24A9010C">
            <wp:extent cx="3002280" cy="2323193"/>
            <wp:effectExtent l="0" t="0" r="762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30">
                      <a:extLst>
                        <a:ext uri="{28A0092B-C50C-407E-A947-70E740481C1C}">
                          <a14:useLocalDpi xmlns:a14="http://schemas.microsoft.com/office/drawing/2010/main" val="0"/>
                        </a:ext>
                      </a:extLst>
                    </a:blip>
                    <a:stretch>
                      <a:fillRect/>
                    </a:stretch>
                  </pic:blipFill>
                  <pic:spPr>
                    <a:xfrm>
                      <a:off x="0" y="0"/>
                      <a:ext cx="3010568" cy="2329606"/>
                    </a:xfrm>
                    <a:prstGeom prst="rect">
                      <a:avLst/>
                    </a:prstGeom>
                  </pic:spPr>
                </pic:pic>
              </a:graphicData>
            </a:graphic>
          </wp:inline>
        </w:drawing>
      </w:r>
    </w:p>
    <w:p w14:paraId="71A3D14E" w14:textId="77777777" w:rsidR="00E67A8A" w:rsidRDefault="00E67A8A" w:rsidP="00E67A8A">
      <w:pPr>
        <w:jc w:val="center"/>
      </w:pPr>
    </w:p>
    <w:p w14:paraId="64B379B3" w14:textId="698FF12C" w:rsidR="00E67A8A" w:rsidRPr="00565C7D" w:rsidRDefault="00E67A8A" w:rsidP="00E67A8A">
      <w:pPr>
        <w:pStyle w:val="Caption"/>
        <w:rPr>
          <w:sz w:val="24"/>
          <w:szCs w:val="24"/>
        </w:rPr>
      </w:pPr>
      <w:bookmarkStart w:id="74" w:name="_Toc91603947"/>
      <w:r>
        <w:t xml:space="preserve">Hình 2. </w:t>
      </w:r>
      <w:r w:rsidR="00DF67BD">
        <w:fldChar w:fldCharType="begin"/>
      </w:r>
      <w:r w:rsidR="00DF67BD">
        <w:instrText xml:space="preserve"> SEQ Hình_2. \* ARABIC </w:instrText>
      </w:r>
      <w:r w:rsidR="00DF67BD">
        <w:fldChar w:fldCharType="separate"/>
      </w:r>
      <w:r w:rsidR="00525A3C">
        <w:rPr>
          <w:noProof/>
        </w:rPr>
        <w:t>9</w:t>
      </w:r>
      <w:r w:rsidR="00DF67BD">
        <w:rPr>
          <w:noProof/>
        </w:rPr>
        <w:fldChar w:fldCharType="end"/>
      </w:r>
      <w:r>
        <w:t>: Tính hội tụ của RSTP</w:t>
      </w:r>
      <w:bookmarkEnd w:id="74"/>
    </w:p>
    <w:p w14:paraId="634A32ED" w14:textId="01247AD5" w:rsidR="00F148C1" w:rsidRDefault="00F148C1" w:rsidP="00224100">
      <w:pPr>
        <w:pStyle w:val="Nidungvnbn"/>
      </w:pPr>
      <w:r>
        <w:t xml:space="preserve">Ví dụ như hình trên, Switch A kết nối với Switch B thông qua một liên kết Point-to-Point và tất cả các cổng ở trạng thái Blocking. Giả sử rằng Switch A có Priority nhỏ hơn Switch B, nó sẽ gửi một thông báo đề nghị (Proposal message – BPDU với cờ đề nghị) tới Switch B và đề xuất Switch B là Designated Switch. Sau khi nhận được Proposal message từ Switch A, Switch B chọn Root Port mới từ Port mà nó nhận được Proposal message, đưa tất cả các cổng Nonedge Port về trạng thái Blocking và gửi một thông báo thoả thuận (Agreement message – BPDU với cờ thoả thuận) tới Root Port mới </w:t>
      </w:r>
      <w:r>
        <w:lastRenderedPageBreak/>
        <w:t>này. Sau khi nhận được thông báo thoả thuận của Switch B, Switch A ngay lập tức chuyển các Designated Port của nó sang trạng thái Forwarding.</w:t>
      </w:r>
    </w:p>
    <w:p w14:paraId="1D528726" w14:textId="2D9C9DC2" w:rsidR="004518B8" w:rsidRDefault="00F148C1" w:rsidP="00224100">
      <w:pPr>
        <w:pStyle w:val="Nidungvnbn"/>
      </w:pPr>
      <w:r>
        <w:t>Không có vòng lặp Loop trong mạng được hình thành bởi vì Switch B đã Block tất cả các Nonedge Port của nó và bởi vì có một kiểu liên kết Point-to-Point giữa Swich A và Switch B. Khi Switch C được kết nối với Switch B,</w:t>
      </w:r>
      <w:r w:rsidR="004402E2">
        <w:t xml:space="preserve"> </w:t>
      </w:r>
      <w:r>
        <w:t>một bộ thiết lập bắt tay tương tự được trao đổi. Switch C chọn Port kết nối với Switch B là Root Port và cả 2 ngay lập tức chuyển sang trạng thái Forwarding. Với mỗi lần lặp lại của quá trình bắt tay, một Switch nữa sẽ tham gia vào mô hình mạng đang hoạt động. Khi mạng đã hội tụ, quá trình thoả thuận bắt tay Proposal-Agreement tiến triển từ gốc (Root) đến các nhánh của Spanning-</w:t>
      </w:r>
      <w:r w:rsidR="00B67DCD">
        <w:t>T</w:t>
      </w:r>
      <w:r>
        <w:t>ree.</w:t>
      </w:r>
    </w:p>
    <w:p w14:paraId="4A9F0C69" w14:textId="3CEA7046" w:rsidR="00FA61F6" w:rsidRDefault="00FA61F6" w:rsidP="00F26575">
      <w:pPr>
        <w:pStyle w:val="Tiumccp1"/>
        <w:spacing w:before="240" w:after="240"/>
        <w:outlineLvl w:val="1"/>
      </w:pPr>
      <w:bookmarkStart w:id="75" w:name="_Toc91608867"/>
      <w:r>
        <w:t xml:space="preserve">2.4 </w:t>
      </w:r>
      <w:r w:rsidR="00686447">
        <w:t>Giao thức DHCP cấp phát IP động</w:t>
      </w:r>
      <w:bookmarkEnd w:id="75"/>
    </w:p>
    <w:p w14:paraId="1743B538" w14:textId="2B5A735F" w:rsidR="00686447" w:rsidRDefault="00686447" w:rsidP="00F26575">
      <w:pPr>
        <w:pStyle w:val="Tiumccp2"/>
        <w:spacing w:before="240" w:after="240"/>
        <w:outlineLvl w:val="2"/>
      </w:pPr>
      <w:bookmarkStart w:id="76" w:name="_Toc91608868"/>
      <w:r>
        <w:t>2.4</w:t>
      </w:r>
      <w:r w:rsidR="00F45D30">
        <w:t>.1 Tổng quan về giao thức DHCP</w:t>
      </w:r>
      <w:bookmarkEnd w:id="76"/>
    </w:p>
    <w:p w14:paraId="15822F9C" w14:textId="20633A36" w:rsidR="00F45D30" w:rsidRDefault="00F45D30" w:rsidP="00B70106">
      <w:pPr>
        <w:pStyle w:val="Nidungvnbn"/>
      </w:pPr>
      <w:r>
        <w:t>Dynamic Host Configuration Protocol (DHCP – giao thức cấp phát IP động) là một giao thức cho phép cấp phát địa chỉ IP một cách tự động cùng với các cấu hình liên quan khác như Subnet mask, Gateway, DNS Serve</w:t>
      </w:r>
      <w:r w:rsidR="006875D5">
        <w:t>r.</w:t>
      </w:r>
      <w:r>
        <w:t>..</w:t>
      </w:r>
      <w:r w:rsidR="006875D5">
        <w:t xml:space="preserve"> </w:t>
      </w:r>
      <w:r>
        <w:t>Client được cấu hình nhận địa chỉ IP một cách tự động. Vì thế sẽ giảm việc can thiệp vào hệ thống mạng. Giao thức DHCP Server cung cấp một database để theo dõi tất cả các máy tính Client trong hệ thống mạng. Mục đích quan trọng nhất là tránh trường hợp hai máy tính khác nhau lại có cùng địa chỉ IP.</w:t>
      </w:r>
    </w:p>
    <w:p w14:paraId="3E69225A" w14:textId="0D7790F2" w:rsidR="00F45D30" w:rsidRDefault="00F45D30" w:rsidP="00B70106">
      <w:pPr>
        <w:pStyle w:val="Nidungvnbn"/>
      </w:pPr>
      <w:r>
        <w:t xml:space="preserve">Nếu không có giao thức DHCP. Các máy trạm có thể cấu hình IP thủ công (cấu hình IP tĩnh). Nhưng nếu một hệ thống lớn thì khi thay đổi ta phải tiến hành cấu hình thủ công trên từng Client sẻ rất mất thời gian và khó quản lý. Ngoài việc cung cấp địa chỉ IP. DHCP còn cung cấp các thông tin cấu hình khác. Cụ thể như DNS Server, Default Gateway, Thời gian cho thuê địa chỉ IP... </w:t>
      </w:r>
    </w:p>
    <w:p w14:paraId="32D0EE1B" w14:textId="799ACC43" w:rsidR="00895AFF" w:rsidRDefault="00F45D30" w:rsidP="00B70106">
      <w:pPr>
        <w:pStyle w:val="Nidungvnbn"/>
      </w:pPr>
      <w:r>
        <w:lastRenderedPageBreak/>
        <w:t xml:space="preserve"> Sử dụng giao thức DHCP có một vài lợi ích hơn cấu hình IP tĩnh. Cấu hình của địa chỉ IP sẻ được thiết lập trên DHCP server. Cấu hình IP lúc này được control bởi nhân viên quản trị. Hạn chế đáng kể can thiệp từ người dùng. Thông thường thì DHCP sẻ cấp phát một “lease” cho client. DHCP server sẻ lấy lại địa chỉ IP này khi thiết bị rời khỏi mạng để cấp phát cho một Client khác.</w:t>
      </w:r>
    </w:p>
    <w:p w14:paraId="53BE0447" w14:textId="12443881" w:rsidR="00596178" w:rsidRDefault="00596178" w:rsidP="00A220D5">
      <w:pPr>
        <w:pStyle w:val="Tiumccp2"/>
        <w:spacing w:before="240" w:after="240"/>
        <w:outlineLvl w:val="2"/>
      </w:pPr>
      <w:bookmarkStart w:id="77" w:name="_Toc91608869"/>
      <w:r>
        <w:t>2.4.2 T</w:t>
      </w:r>
      <w:r w:rsidR="002416CA">
        <w:t>iến trình hoạt động của một DHCP</w:t>
      </w:r>
      <w:bookmarkEnd w:id="77"/>
    </w:p>
    <w:p w14:paraId="5D72964B" w14:textId="77777777" w:rsidR="00CB19BF" w:rsidRDefault="00CB19BF" w:rsidP="00E62D53">
      <w:pPr>
        <w:pStyle w:val="Nidungvnbn"/>
      </w:pPr>
      <w:r>
        <w:t>Hoạt động cấp phát địa chỉ IP của giao thức DHCP sẻ thông qua các bước sau:</w:t>
      </w:r>
    </w:p>
    <w:p w14:paraId="0FFCAE30" w14:textId="77777777" w:rsidR="00CB19BF" w:rsidRDefault="00CB19BF" w:rsidP="008678A6">
      <w:pPr>
        <w:pStyle w:val="Nidungvnbn"/>
        <w:numPr>
          <w:ilvl w:val="0"/>
          <w:numId w:val="17"/>
        </w:numPr>
      </w:pPr>
      <w:r>
        <w:t>Bước 1: Máy trạm sẻ phát ra một bản tin broadcast để tìm kím DHCP Server để thuê địa chỉ. Client sẻ gửi bản tin broadcast (có chứa địa chỉ MAC của client) với gói tin DHCP Discover lên mạng.</w:t>
      </w:r>
    </w:p>
    <w:p w14:paraId="6BB33356" w14:textId="0134EB24" w:rsidR="00CB19BF" w:rsidRDefault="00CB19BF" w:rsidP="008678A6">
      <w:pPr>
        <w:pStyle w:val="Nidungvnbn"/>
        <w:numPr>
          <w:ilvl w:val="0"/>
          <w:numId w:val="17"/>
        </w:numPr>
      </w:pPr>
      <w:r>
        <w:t>Bước 2: Nhiều DHCP Server có thể nhận thông điệp và chuẩn bị địa chỉ IP cho máy trạm. Nếu Server có cấu hình địa chỉ IP hợp lệ cho máy trạm. Server sẻ gửi thông điệp “DHCP Offer” chứa địa chỉ MAC của Client đã gửi lên. Địa chỉ IP “Offer”, subnet mask, địa chỉ IP của máy chủ (địa chỉ Gateway) và thời gian cho thuê đến Client, DNS Server…</w:t>
      </w:r>
    </w:p>
    <w:p w14:paraId="54C56A85" w14:textId="37BFB446" w:rsidR="00CB19BF" w:rsidRDefault="00CB19BF" w:rsidP="008678A6">
      <w:pPr>
        <w:pStyle w:val="Nidungvnbn"/>
        <w:numPr>
          <w:ilvl w:val="0"/>
          <w:numId w:val="17"/>
        </w:numPr>
      </w:pPr>
      <w:r>
        <w:t>Bước 3: Khi Client nhận được gói tin DHCP Offer và chấp nhận thuê địa chỉ IP trong gói tin Offer. Client sẽ gửi bản tin DHCP Request để yêu cầu DHCP Server cấp phát địa chỉ IP.</w:t>
      </w:r>
    </w:p>
    <w:p w14:paraId="5E387505" w14:textId="79E5CD88" w:rsidR="00DA4451" w:rsidRDefault="00CB19BF" w:rsidP="008678A6">
      <w:pPr>
        <w:pStyle w:val="Nidungvnbn"/>
        <w:numPr>
          <w:ilvl w:val="0"/>
          <w:numId w:val="17"/>
        </w:numPr>
      </w:pPr>
      <w:r>
        <w:t>Bước 4: Cuối cùng, DHCP Server sẻ khẳng định lại với Client bằng bản tin DHCP Acknowledge. Sau đó DHCP Server tiến hành cấp phát địa chỉ IP, subnet mask, địa chỉ Gateway và các thông tin khác cho Client. Và Client có thể sử dụng trong thời hạn “lease” đã được thiết lập trên DHCP Server. Khi hết hạn “hợp đồng” để tiếp tục sử dụng địa chỉ IP thì Client sẻ gửi một bản tin DHCPRequest trực tiếp (unicast) đến DHCP server mà nó đã xin địa chỉ ban đầu. Nếu DHCP server còn hoạt động, nó sẻ reply bằng một gói tin DHCP-</w:t>
      </w:r>
      <w:r>
        <w:lastRenderedPageBreak/>
        <w:t>ACK để renew địa chỉ cho DHCP client. Gói tin này bao gồm thông các thông số cấu hình mới cập nhật nhất trên DHCP server.</w:t>
      </w:r>
    </w:p>
    <w:p w14:paraId="3396F67B" w14:textId="7BA8C78C" w:rsidR="007667E3" w:rsidRDefault="007667E3" w:rsidP="00A220D5">
      <w:pPr>
        <w:pStyle w:val="Tiumccp2"/>
        <w:spacing w:before="240" w:after="240"/>
        <w:outlineLvl w:val="2"/>
      </w:pPr>
      <w:bookmarkStart w:id="78" w:name="_Toc91608870"/>
      <w:r>
        <w:t>2.4.3 DHCP Relay Agent</w:t>
      </w:r>
      <w:bookmarkEnd w:id="78"/>
    </w:p>
    <w:p w14:paraId="66CBC51F" w14:textId="338C5110" w:rsidR="007F635E" w:rsidRDefault="00E2203D" w:rsidP="007F639D">
      <w:pPr>
        <w:jc w:val="center"/>
      </w:pPr>
      <w:r>
        <w:rPr>
          <w:noProof/>
        </w:rPr>
        <w:drawing>
          <wp:inline distT="0" distB="0" distL="0" distR="0" wp14:anchorId="2FA4264D" wp14:editId="4EB3DD37">
            <wp:extent cx="3878797" cy="1935480"/>
            <wp:effectExtent l="0" t="0" r="762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31">
                      <a:extLst>
                        <a:ext uri="{28A0092B-C50C-407E-A947-70E740481C1C}">
                          <a14:useLocalDpi xmlns:a14="http://schemas.microsoft.com/office/drawing/2010/main" val="0"/>
                        </a:ext>
                      </a:extLst>
                    </a:blip>
                    <a:stretch>
                      <a:fillRect/>
                    </a:stretch>
                  </pic:blipFill>
                  <pic:spPr>
                    <a:xfrm>
                      <a:off x="0" y="0"/>
                      <a:ext cx="3901181" cy="1946650"/>
                    </a:xfrm>
                    <a:prstGeom prst="rect">
                      <a:avLst/>
                    </a:prstGeom>
                  </pic:spPr>
                </pic:pic>
              </a:graphicData>
            </a:graphic>
          </wp:inline>
        </w:drawing>
      </w:r>
    </w:p>
    <w:p w14:paraId="290EAD7A" w14:textId="3CDEA88B" w:rsidR="007F639D" w:rsidRPr="003D1502" w:rsidRDefault="007F639D" w:rsidP="007F639D">
      <w:pPr>
        <w:pStyle w:val="Caption"/>
        <w:rPr>
          <w:sz w:val="24"/>
          <w:szCs w:val="24"/>
        </w:rPr>
      </w:pPr>
      <w:bookmarkStart w:id="79" w:name="_Toc91603948"/>
      <w:r>
        <w:t xml:space="preserve">Hình 2. </w:t>
      </w:r>
      <w:r w:rsidR="00DF67BD">
        <w:fldChar w:fldCharType="begin"/>
      </w:r>
      <w:r w:rsidR="00DF67BD">
        <w:instrText xml:space="preserve"> SEQ Hình_2. \* ARABIC </w:instrText>
      </w:r>
      <w:r w:rsidR="00DF67BD">
        <w:fldChar w:fldCharType="separate"/>
      </w:r>
      <w:r w:rsidR="00525A3C">
        <w:rPr>
          <w:noProof/>
        </w:rPr>
        <w:t>10</w:t>
      </w:r>
      <w:r w:rsidR="00DF67BD">
        <w:rPr>
          <w:noProof/>
        </w:rPr>
        <w:fldChar w:fldCharType="end"/>
      </w:r>
      <w:r>
        <w:t>: Ví dụ về DHCP Relay Agent</w:t>
      </w:r>
      <w:bookmarkEnd w:id="79"/>
    </w:p>
    <w:p w14:paraId="1AE39159" w14:textId="77777777" w:rsidR="00124D63" w:rsidRDefault="00124D63" w:rsidP="007D7629">
      <w:pPr>
        <w:pStyle w:val="Nidungvnbn"/>
      </w:pPr>
      <w:r>
        <w:t>DHCP Relay Agent là một tính năng được cấu hình cho các Router trung gian để tiếp nhận các bản tin yêu cầu cấp phát IP của các Clients. Và chuyển các thông tin này đến DHCP server. Mặc định trên các Router sẻ drop tất cả các gói tin broadcast. Mà Client khi yêu cầu cấp phát địa chỉ IP sẻ gửi một bản tin broadcast để thuê địa chỉ IP.</w:t>
      </w:r>
    </w:p>
    <w:p w14:paraId="0D75B4E2" w14:textId="07B4E993" w:rsidR="00E2203D" w:rsidRPr="00E2203D" w:rsidRDefault="00124D63" w:rsidP="007D7629">
      <w:pPr>
        <w:pStyle w:val="Nidungvnbn"/>
      </w:pPr>
      <w:r>
        <w:t>Trong mô hình trên thì gói tin broadcast này sẻ bị drop tại Relay Agent. Và kết quả là client sẻ không xin được địa chỉ IP từ DHCP Server. Vì vậy nên Clients cần thiết để thiết lập cấu hình DHCP Relay Agent. Khi đó Router đóng vai trò là DHCP Relay Agent sẻ chuyển đổi bản tin Broadcast từ Client thành một bản tin Unicast để gửi đến DHCP Server. Ở đây DHCP Agent đóng vai trò như người phiên dịch giữa Clients và Server.</w:t>
      </w:r>
    </w:p>
    <w:p w14:paraId="227DBB7E" w14:textId="57AE4A22" w:rsidR="0090210F" w:rsidRDefault="0090210F" w:rsidP="006417CF">
      <w:pPr>
        <w:pStyle w:val="Tiumccp1"/>
        <w:spacing w:before="240" w:after="240"/>
        <w:outlineLvl w:val="1"/>
      </w:pPr>
      <w:bookmarkStart w:id="80" w:name="_Toc91608871"/>
      <w:r>
        <w:t xml:space="preserve">2.5 </w:t>
      </w:r>
      <w:r w:rsidRPr="0090210F">
        <w:t>Giao thức Hot Standby Router Protocol (HSRP)</w:t>
      </w:r>
      <w:bookmarkEnd w:id="80"/>
    </w:p>
    <w:p w14:paraId="11063DA6" w14:textId="123AAB4C" w:rsidR="009E323C" w:rsidRDefault="009E323C" w:rsidP="006417CF">
      <w:pPr>
        <w:pStyle w:val="Tiumccp2"/>
        <w:spacing w:before="240" w:after="240"/>
        <w:outlineLvl w:val="2"/>
      </w:pPr>
      <w:bookmarkStart w:id="81" w:name="_Toc91608872"/>
      <w:r>
        <w:t>2.5.1 Tổng quan về HSRP</w:t>
      </w:r>
      <w:bookmarkEnd w:id="81"/>
    </w:p>
    <w:p w14:paraId="3857B9CF" w14:textId="047C5616" w:rsidR="00A312D9" w:rsidRDefault="00A312D9" w:rsidP="00493A53">
      <w:pPr>
        <w:pStyle w:val="Nidungvnbn"/>
      </w:pPr>
      <w:r>
        <w:lastRenderedPageBreak/>
        <w:t>Hot Standby Router Protocol (HSRP) là một chuẩn của Cisco, HSRP ra đời từ nhưng năm 1990 nhằm cung cấp tính sẵn sàng làm việc cao của hệ thống mạng bằng cách đưa ra sự dự phòng cho các host trên một mạng LAN đã được cấu hình với một địa chỉ IP default gateway.</w:t>
      </w:r>
    </w:p>
    <w:p w14:paraId="429B1D40" w14:textId="110C48D4" w:rsidR="00596178" w:rsidRDefault="00A312D9" w:rsidP="00493A53">
      <w:pPr>
        <w:pStyle w:val="Nidungvnbn"/>
      </w:pPr>
      <w:r>
        <w:t>HSRP cho phép nhiều router cùng chia sẽ một địa chỉ IP ảo và các địa chỉ MAC sao cho các máy của người dùng (user) sẽ không nhận ra khi nào có sự cố mạng xảy ra đối với Active router.</w:t>
      </w:r>
    </w:p>
    <w:p w14:paraId="3F42DAB0" w14:textId="7939C763" w:rsidR="00A312D9" w:rsidRDefault="00A312D9" w:rsidP="00173D9B">
      <w:pPr>
        <w:pStyle w:val="Tiumccp2"/>
        <w:spacing w:before="240" w:after="240"/>
        <w:outlineLvl w:val="2"/>
      </w:pPr>
      <w:bookmarkStart w:id="82" w:name="_Toc91608873"/>
      <w:r>
        <w:t>2.5.2 Đặc</w:t>
      </w:r>
      <w:r w:rsidR="00D21A6A">
        <w:t xml:space="preserve"> </w:t>
      </w:r>
      <w:r>
        <w:t>điểm của HSRP</w:t>
      </w:r>
      <w:bookmarkEnd w:id="82"/>
    </w:p>
    <w:p w14:paraId="65420165" w14:textId="77777777" w:rsidR="00A724D3" w:rsidRDefault="00A724D3" w:rsidP="008678A6">
      <w:pPr>
        <w:pStyle w:val="Nidungvnbn"/>
        <w:numPr>
          <w:ilvl w:val="0"/>
          <w:numId w:val="18"/>
        </w:numPr>
      </w:pPr>
      <w:r>
        <w:t>Địa chỉ IP là ảo và địa chỉ MAC cũng ảo trên router actine.</w:t>
      </w:r>
    </w:p>
    <w:p w14:paraId="303C5A0E" w14:textId="77777777" w:rsidR="00A724D3" w:rsidRDefault="00A724D3" w:rsidP="008678A6">
      <w:pPr>
        <w:pStyle w:val="Nidungvnbn"/>
        <w:numPr>
          <w:ilvl w:val="0"/>
          <w:numId w:val="18"/>
        </w:numPr>
      </w:pPr>
      <w:r>
        <w:t>Các router dự phòng sẽ lắng nghe các gói hello từ router đang active, mặc định mỗi 3 giây và 10 giây cho khoảng thời gian dead.</w:t>
      </w:r>
    </w:p>
    <w:p w14:paraId="1657A72D" w14:textId="77777777" w:rsidR="00A724D3" w:rsidRDefault="00A724D3" w:rsidP="008678A6">
      <w:pPr>
        <w:pStyle w:val="Nidungvnbn"/>
        <w:numPr>
          <w:ilvl w:val="0"/>
          <w:numId w:val="18"/>
        </w:numPr>
      </w:pPr>
      <w:r>
        <w:t>Độ ưu tiên cao nhất (mặc định là 100, trong tầm từ 1-255) sẽ xác định router, với cơ chế pre-emption bị tắt.</w:t>
      </w:r>
    </w:p>
    <w:p w14:paraId="3BB525E4" w14:textId="77777777" w:rsidR="00A724D3" w:rsidRDefault="00A724D3" w:rsidP="008678A6">
      <w:pPr>
        <w:pStyle w:val="Nidungvnbn"/>
        <w:numPr>
          <w:ilvl w:val="0"/>
          <w:numId w:val="18"/>
        </w:numPr>
      </w:pPr>
      <w:r>
        <w:t>Hỗ trợ tính năng tracking, trong đó độ ưu tiên của một router sẽ bị giảm khi một interface đang bị theo dõi bị hỏng hóc.</w:t>
      </w:r>
    </w:p>
    <w:p w14:paraId="2F7B6CAD" w14:textId="77777777" w:rsidR="00A724D3" w:rsidRDefault="00A724D3" w:rsidP="008678A6">
      <w:pPr>
        <w:pStyle w:val="Nidungvnbn"/>
        <w:numPr>
          <w:ilvl w:val="0"/>
          <w:numId w:val="18"/>
        </w:numPr>
      </w:pPr>
      <w:r>
        <w:t>Có thể có tối đa 255 nhóm HSRP trên mỗi interface, cho phép một hình thức cân bằng tải.</w:t>
      </w:r>
    </w:p>
    <w:p w14:paraId="2D050250" w14:textId="77777777" w:rsidR="00A724D3" w:rsidRDefault="00A724D3" w:rsidP="008678A6">
      <w:pPr>
        <w:pStyle w:val="Nidungvnbn"/>
        <w:numPr>
          <w:ilvl w:val="0"/>
          <w:numId w:val="18"/>
        </w:numPr>
      </w:pPr>
      <w:r>
        <w:t>Địa chỉ MAC ảo có dạng 0000.0C07.Acxx trong đó xx là chỉ số của nhóm HSRP.</w:t>
      </w:r>
    </w:p>
    <w:p w14:paraId="34368C42" w14:textId="77777777" w:rsidR="00A724D3" w:rsidRDefault="00A724D3" w:rsidP="008678A6">
      <w:pPr>
        <w:pStyle w:val="Nidungvnbn"/>
        <w:numPr>
          <w:ilvl w:val="0"/>
          <w:numId w:val="18"/>
        </w:numPr>
      </w:pPr>
      <w:r>
        <w:t>Địa chỉ của IP ảo phải trong cùng giá trị subnet của cổng của router trong LAN.</w:t>
      </w:r>
    </w:p>
    <w:p w14:paraId="1F529C4C" w14:textId="42890134" w:rsidR="00A312D9" w:rsidRDefault="00A724D3" w:rsidP="008678A6">
      <w:pPr>
        <w:pStyle w:val="Nidungvnbn"/>
        <w:numPr>
          <w:ilvl w:val="0"/>
          <w:numId w:val="18"/>
        </w:numPr>
      </w:pPr>
      <w:r>
        <w:t>Địa chỉ của IP ảo phải khác với bất kỳ một địa chỉ thật nào của các cổng tham gia vào HSRP.</w:t>
      </w:r>
    </w:p>
    <w:p w14:paraId="23551FDC" w14:textId="596A627B" w:rsidR="00443BD3" w:rsidRDefault="00443BD3" w:rsidP="00CB1FB1">
      <w:pPr>
        <w:pStyle w:val="Tiumccp2"/>
        <w:spacing w:before="240" w:after="240"/>
        <w:outlineLvl w:val="2"/>
      </w:pPr>
      <w:bookmarkStart w:id="83" w:name="_Toc91608874"/>
      <w:r>
        <w:t xml:space="preserve">2.5.3 </w:t>
      </w:r>
      <w:r w:rsidR="00D21A6A">
        <w:t>Cách thức hoạt động</w:t>
      </w:r>
      <w:r>
        <w:t xml:space="preserve"> của HSRP</w:t>
      </w:r>
      <w:bookmarkEnd w:id="83"/>
    </w:p>
    <w:p w14:paraId="4EF718D7" w14:textId="2A380D0F" w:rsidR="00904933" w:rsidRDefault="00AE17FE" w:rsidP="00562962">
      <w:pPr>
        <w:pStyle w:val="Nidungvnbn"/>
      </w:pPr>
      <w:r w:rsidRPr="00AE17FE">
        <w:rPr>
          <w:b/>
          <w:bCs/>
        </w:rPr>
        <w:lastRenderedPageBreak/>
        <w:t>Bước 1:</w:t>
      </w:r>
      <w:r>
        <w:t xml:space="preserve"> </w:t>
      </w:r>
      <w:r w:rsidR="00904933">
        <w:t>HSRP hoạt động dựa trên việc tạo ra một gateway ảo. Gateway ảo trên cụng có thể hiểu như là một công việc hay vai trò mà HSRP có trách nhiệm đảm nhận cung cấp cho các máy bên trong mạng LAN. Trong một nhóm các routers chạy HSRP, sẽ có một router đứng ra đảm trách vai trò làm gateway nói trên. Router đó được gọi là ACTIVE router. IP của gateway ảo được gọi là IP ma (phantom IP). Các routers không active sẽ bị rơi vào trạng thái standby.</w:t>
      </w:r>
    </w:p>
    <w:p w14:paraId="7880D40F" w14:textId="5E06F3D9" w:rsidR="00904933" w:rsidRDefault="00AE17FE" w:rsidP="00562962">
      <w:pPr>
        <w:pStyle w:val="Nidungvnbn"/>
      </w:pPr>
      <w:r w:rsidRPr="00AE17FE">
        <w:rPr>
          <w:b/>
          <w:bCs/>
        </w:rPr>
        <w:t>Bước 2:</w:t>
      </w:r>
      <w:r>
        <w:t xml:space="preserve"> </w:t>
      </w:r>
      <w:r w:rsidR="00904933">
        <w:t>Active Router sẽ định tuyến các gói tin; còn Standby Router là router sẽ được làm nhiệm vụ thay thế Active Router khi mà Active Rouer bị lỗi hoặc do những điều kiện mà người quản trị mạng đã cấu hình trước.</w:t>
      </w:r>
    </w:p>
    <w:p w14:paraId="01542922" w14:textId="01604BAE" w:rsidR="00904933" w:rsidRDefault="00463BF3" w:rsidP="00562962">
      <w:pPr>
        <w:pStyle w:val="Nidungvnbn"/>
      </w:pPr>
      <w:r w:rsidRPr="00463BF3">
        <w:rPr>
          <w:b/>
          <w:bCs/>
        </w:rPr>
        <w:t>Bước 3:</w:t>
      </w:r>
      <w:r>
        <w:t xml:space="preserve"> </w:t>
      </w:r>
      <w:r w:rsidR="00904933">
        <w:t>HSRP sẽ tự động được tìm thấy khi mà Active Router bị lỗi, và một Standby Router sẽ được lựa chọn để điều khiển địa chỉ IP và địa chỉ MAC của nhóm Hot Standby đó. Một Standby Router mới cũng sẽ được chọn lại trong thời điểm này.</w:t>
      </w:r>
    </w:p>
    <w:p w14:paraId="1CFFFB37" w14:textId="4927082C" w:rsidR="00443BD3" w:rsidRDefault="00463BF3" w:rsidP="00562962">
      <w:pPr>
        <w:pStyle w:val="Nidungvnbn"/>
      </w:pPr>
      <w:r w:rsidRPr="00463BF3">
        <w:rPr>
          <w:b/>
          <w:bCs/>
        </w:rPr>
        <w:t>Bước 4:</w:t>
      </w:r>
      <w:r>
        <w:t xml:space="preserve"> </w:t>
      </w:r>
      <w:r w:rsidR="00904933">
        <w:t>Những thiết bị đang chạy HSRP sẽ gửi và nhận các gói tin hello dưới dạng địa chỉ Multicast để có khả năng xác định được router bị lỗi và xác định được Active Router và Standby Router. Khi HSRP được cấu hình trên một interface, thì thông điệp ICMP redirect sẽ bị disable theo mặc định trên tất cả các interface.</w:t>
      </w:r>
    </w:p>
    <w:p w14:paraId="301CFA7C" w14:textId="4B69AB53" w:rsidR="00EF34D1" w:rsidRDefault="00EF34D1" w:rsidP="00571AAA">
      <w:pPr>
        <w:pStyle w:val="Tiumccp1"/>
        <w:spacing w:before="240" w:after="240"/>
        <w:outlineLvl w:val="1"/>
      </w:pPr>
      <w:bookmarkStart w:id="84" w:name="_Toc91608875"/>
      <w:r>
        <w:t>2.6 Định tuyến động OSPF</w:t>
      </w:r>
      <w:bookmarkEnd w:id="84"/>
    </w:p>
    <w:p w14:paraId="7DFFDE55" w14:textId="2B800935" w:rsidR="00E14CF1" w:rsidRDefault="00E14CF1" w:rsidP="00571AAA">
      <w:pPr>
        <w:pStyle w:val="Tiumccp2"/>
        <w:spacing w:before="240" w:after="240"/>
        <w:outlineLvl w:val="2"/>
      </w:pPr>
      <w:bookmarkStart w:id="85" w:name="_Toc91608876"/>
      <w:r>
        <w:t>2.6.1 Khái niệm</w:t>
      </w:r>
      <w:r w:rsidR="009E46FA">
        <w:t xml:space="preserve"> OSPF</w:t>
      </w:r>
      <w:bookmarkEnd w:id="85"/>
    </w:p>
    <w:p w14:paraId="2446183F" w14:textId="2849735A" w:rsidR="00EF34D1" w:rsidRDefault="009E46FA" w:rsidP="007B5700">
      <w:pPr>
        <w:pStyle w:val="Nidungvnbn"/>
      </w:pPr>
      <w:r w:rsidRPr="009E46FA">
        <w:t xml:space="preserve">OSPF – Open Shortest Path First là một giao thức định tuyến link – state điển hình. Đây là một giao thức được sử dụng rộng rãi trong các mạng doanh nghiệp có kích thước lớn. Mỗi router khi chạy giao thức sẽ gửi các trạng thái đường link của nó cho tất cả các router trong vùng (area). Sau một thời gian trao đổi, các router sẽ đồng nhất được bảng cơ sở dữ liệu trạng thái đường link (Link State Database – LSDB) với nhau, mỗi router đều có được bản đồ mạng của cả vùng. Từ đó mỗi router sẽ chạy giải thuật Dijkstra </w:t>
      </w:r>
      <w:r w:rsidRPr="009E46FA">
        <w:lastRenderedPageBreak/>
        <w:t>tính toán ra một cây đường đi ngắn nhất (Shortest Path Tree) và dựa vào cây này để xây dựng nên bảng định tuyến.</w:t>
      </w:r>
    </w:p>
    <w:p w14:paraId="0203A53C" w14:textId="601831CC" w:rsidR="00FC6F20" w:rsidRDefault="00FC6F20" w:rsidP="003771D7">
      <w:pPr>
        <w:pStyle w:val="Tiumccp2"/>
        <w:spacing w:before="240" w:after="240"/>
        <w:outlineLvl w:val="2"/>
      </w:pPr>
      <w:bookmarkStart w:id="86" w:name="_Toc91608877"/>
      <w:r>
        <w:t>2.6.2 Hoạt động của OSPF</w:t>
      </w:r>
      <w:bookmarkEnd w:id="86"/>
    </w:p>
    <w:p w14:paraId="24DB0961" w14:textId="63C6D172" w:rsidR="00FC6F20" w:rsidRDefault="001B3F98" w:rsidP="003771D7">
      <w:pPr>
        <w:pStyle w:val="Tiumccp3"/>
        <w:spacing w:before="240" w:after="240"/>
      </w:pPr>
      <w:r>
        <w:t>2.6.2.1 Chọn Router-id</w:t>
      </w:r>
    </w:p>
    <w:p w14:paraId="5D5E00E4" w14:textId="06D66481" w:rsidR="001B3F98" w:rsidRDefault="00D02974" w:rsidP="00704462">
      <w:pPr>
        <w:pStyle w:val="Nidungvnbn"/>
      </w:pPr>
      <w:r w:rsidRPr="00D02974">
        <w:t>Khi router chạy OSPF thì phải có một giá trị duy nhất dùng để định danh cho router trong cộng đồng các router chạy OSPF. Giá trị này được gọi là Router–id. Router–id trên router chạy OSPF có định dạng của một địa chỉ IP. Mặc định, tiến trình OSPF trên mỗi router sẽ tự động bầu chọn giá trị router–id là địa chỉ IP cao nhất trong các interface đang active, ưu tiên cổng loopback. Để đổi lại router–id của tiến trình, phải thực hiện khởi động lại router hoặc gỡ bỏ tiến trình OSPF rồi cấu hình lại, khi đó tiến trình bầu chọn router–id sẽ được thực hiện lại với các interface đang hiện hữu trên router.</w:t>
      </w:r>
    </w:p>
    <w:p w14:paraId="69DA5525" w14:textId="48D2CF2C" w:rsidR="00D02974" w:rsidRDefault="00D02974" w:rsidP="00704462">
      <w:pPr>
        <w:pStyle w:val="Nidungvnbn"/>
      </w:pPr>
      <w:r w:rsidRPr="00D02974">
        <w:t>Có một cách khác để thiết lập lại giá trị router–id là sử dụng câu lệnh “router-id” để thiết lập bằng tay giá trị này trên router:</w:t>
      </w:r>
    </w:p>
    <w:p w14:paraId="7EE39843" w14:textId="77777777" w:rsidR="00D02974" w:rsidRPr="00704462" w:rsidRDefault="00D02974" w:rsidP="00704462">
      <w:pPr>
        <w:pStyle w:val="Nidungvnbn"/>
        <w:ind w:left="720"/>
        <w:rPr>
          <w:i/>
          <w:iCs/>
        </w:rPr>
      </w:pPr>
      <w:r w:rsidRPr="00704462">
        <w:rPr>
          <w:i/>
          <w:iCs/>
        </w:rPr>
        <w:t>Router (config)#router ospf 1</w:t>
      </w:r>
    </w:p>
    <w:p w14:paraId="5A62A86B" w14:textId="31AADDC6" w:rsidR="00D02974" w:rsidRPr="00704462" w:rsidRDefault="00D02974" w:rsidP="00704462">
      <w:pPr>
        <w:pStyle w:val="Nidungvnbn"/>
        <w:ind w:left="720"/>
        <w:rPr>
          <w:i/>
          <w:iCs/>
        </w:rPr>
      </w:pPr>
      <w:r w:rsidRPr="00704462">
        <w:rPr>
          <w:i/>
          <w:iCs/>
        </w:rPr>
        <w:t>Router (config-router)#router-id A.B.C.D</w:t>
      </w:r>
    </w:p>
    <w:p w14:paraId="030AD07F" w14:textId="2D52CE93" w:rsidR="00D02974" w:rsidRDefault="00B14DCE" w:rsidP="00704462">
      <w:pPr>
        <w:pStyle w:val="Nidungvnbn"/>
      </w:pPr>
      <w:r w:rsidRPr="00B14DCE">
        <w:t>Bên cạnh đó, nếu tiến trình OSPF đã chạy và router–id đã được thiết lập trước đó, ta phải khởi động lại tiến trình OSPF thì mới áp dụng được giá trị router – id mới được chỉ ra trong câu lệnh “router – id”. Câu lệnh khởi động lại tiến trình OSPF:</w:t>
      </w:r>
    </w:p>
    <w:p w14:paraId="7D593512" w14:textId="77777777" w:rsidR="00B14DCE" w:rsidRPr="00704462" w:rsidRDefault="00B14DCE" w:rsidP="00704462">
      <w:pPr>
        <w:pStyle w:val="Nidungvnbn"/>
        <w:ind w:left="720"/>
        <w:rPr>
          <w:i/>
          <w:iCs/>
        </w:rPr>
      </w:pPr>
      <w:r w:rsidRPr="00704462">
        <w:rPr>
          <w:i/>
          <w:iCs/>
        </w:rPr>
        <w:t xml:space="preserve">Router (config)#clear ip ospf proccess </w:t>
      </w:r>
    </w:p>
    <w:p w14:paraId="5CCBAFBF" w14:textId="4376EF61" w:rsidR="00B14DCE" w:rsidRPr="00704462" w:rsidRDefault="00B14DCE" w:rsidP="00704462">
      <w:pPr>
        <w:pStyle w:val="Nidungvnbn"/>
        <w:ind w:left="720"/>
        <w:rPr>
          <w:i/>
          <w:iCs/>
        </w:rPr>
      </w:pPr>
      <w:r w:rsidRPr="00704462">
        <w:rPr>
          <w:i/>
          <w:iCs/>
        </w:rPr>
        <w:t>Reset ALL OSPF proccess? [no]: yes</w:t>
      </w:r>
    </w:p>
    <w:p w14:paraId="1C6F901B" w14:textId="4CD60CC3" w:rsidR="00DA28B0" w:rsidRDefault="00DA28B0" w:rsidP="00610908">
      <w:pPr>
        <w:pStyle w:val="Tiumccp3"/>
        <w:spacing w:before="240" w:after="240"/>
      </w:pPr>
      <w:r>
        <w:t>2.6.2.2 Thiết lập quan hệ láng giềng</w:t>
      </w:r>
      <w:r w:rsidR="00F47555">
        <w:t xml:space="preserve"> (neighbor)</w:t>
      </w:r>
    </w:p>
    <w:p w14:paraId="09ED4CD8" w14:textId="1B4B6CA3" w:rsidR="00DA28B0" w:rsidRDefault="007A7F07" w:rsidP="00350C1C">
      <w:pPr>
        <w:pStyle w:val="Nidungvnbn"/>
      </w:pPr>
      <w:r w:rsidRPr="007A7F07">
        <w:t xml:space="preserve">Router chạy OSPF sẽ gửi gói tin hello ra tất cả các cổng chạy OSPF, mặc định 10s/lần. Gói tin này được gửi đến địa chỉ multicast dành riêng cho OSPF là 224.0.0.5, </w:t>
      </w:r>
      <w:r w:rsidRPr="007A7F07">
        <w:lastRenderedPageBreak/>
        <w:t>đến tất cả các router chạy OSPF khác trên cùng phân đoạn mạng. Mục đích của gói tin hello là giúp cho router tìm kiếm láng giềng, thiết lập và duy trì mối quan hệ này.</w:t>
      </w:r>
    </w:p>
    <w:p w14:paraId="6D5E1C89" w14:textId="59D3DB03" w:rsidR="007A7F07" w:rsidRDefault="007A7F07" w:rsidP="001839A4">
      <w:pPr>
        <w:pStyle w:val="Tiumccp3"/>
        <w:spacing w:before="240" w:after="240"/>
      </w:pPr>
      <w:r>
        <w:t>2.6.2.3 Trao đổi LSBD</w:t>
      </w:r>
    </w:p>
    <w:p w14:paraId="6FF03CB1" w14:textId="5853E72A" w:rsidR="003921CA" w:rsidRDefault="003921CA" w:rsidP="00F57445">
      <w:pPr>
        <w:pStyle w:val="Nidungvnbn"/>
      </w:pPr>
      <w:r w:rsidRPr="003921CA">
        <w:t>LSDB là một tấm bản đồ mạng và router sẽ căn cứ vào đó để tính toán định tuyến. LSDB phải hoàn toàn giống nhau giữa các router cùng vùng. Các router sẽ không trao đổi với nhau cả một bảng LSDB mà sẽ trao đổi với nhau từng đơn vị thông tin gọi là LSA – Link State Advertisement. Các đơn vị thông tin này lại được chứa trong các gói tin cụ thể gọi là LSU – Link State Update mà các router thực sự trao đổi với nhau</w:t>
      </w:r>
    </w:p>
    <w:p w14:paraId="4D1AD09C" w14:textId="15C409E5" w:rsidR="00055ECA" w:rsidRDefault="00055ECA" w:rsidP="001839A4">
      <w:pPr>
        <w:pStyle w:val="Tiumccp2"/>
        <w:spacing w:before="240" w:after="240"/>
        <w:outlineLvl w:val="2"/>
      </w:pPr>
      <w:bookmarkStart w:id="87" w:name="_Toc91608878"/>
      <w:r>
        <w:t>2.6.3 Cấu hình định tuyến OSPF</w:t>
      </w:r>
      <w:bookmarkEnd w:id="87"/>
    </w:p>
    <w:p w14:paraId="3CE1CE70" w14:textId="77777777" w:rsidR="00AA74C9" w:rsidRDefault="00AA74C9" w:rsidP="00843B05">
      <w:pPr>
        <w:spacing w:line="360" w:lineRule="auto"/>
      </w:pPr>
      <w:r w:rsidRPr="00390EDE">
        <w:rPr>
          <w:rStyle w:val="NidungvnbnChar"/>
        </w:rPr>
        <w:t>Để thực hiện chạy OSPF trên các router, chúng ta sử dụng câu lệnh sau</w:t>
      </w:r>
      <w:r w:rsidRPr="00AA74C9">
        <w:t xml:space="preserve">: </w:t>
      </w:r>
    </w:p>
    <w:p w14:paraId="1D5F6289" w14:textId="77777777" w:rsidR="00AA74C9" w:rsidRPr="00390EDE" w:rsidRDefault="00AA74C9" w:rsidP="00843B05">
      <w:pPr>
        <w:pStyle w:val="Nidungvnbn"/>
        <w:rPr>
          <w:i/>
          <w:iCs/>
        </w:rPr>
      </w:pPr>
      <w:r w:rsidRPr="00390EDE">
        <w:rPr>
          <w:i/>
          <w:iCs/>
        </w:rPr>
        <w:t xml:space="preserve">Router (config)#router ospf process-id </w:t>
      </w:r>
    </w:p>
    <w:p w14:paraId="45372D0F" w14:textId="77777777" w:rsidR="00AA74C9" w:rsidRPr="00390EDE" w:rsidRDefault="00AA74C9" w:rsidP="00390EDE">
      <w:pPr>
        <w:pStyle w:val="Nidungvnbn"/>
        <w:rPr>
          <w:i/>
          <w:iCs/>
        </w:rPr>
      </w:pPr>
      <w:r w:rsidRPr="00390EDE">
        <w:rPr>
          <w:i/>
          <w:iCs/>
        </w:rPr>
        <w:t xml:space="preserve">Router (config-router)#network dia_chi_IP wildcard_mask area area_id </w:t>
      </w:r>
    </w:p>
    <w:p w14:paraId="25D82E5F" w14:textId="0EA6951C" w:rsidR="003921CA" w:rsidRPr="00055ECA" w:rsidRDefault="00AA74C9" w:rsidP="00390EDE">
      <w:pPr>
        <w:pStyle w:val="Nidungvnbn"/>
      </w:pPr>
      <w:r w:rsidRPr="00AA74C9">
        <w:t>Trong đó: Process–id: số hiệu của tiến trình OSPF chạy trên router, chỉ có ý nghĩa local trên router. Để cho một cổng tham gia OSPF, ta thực hiện “network” địa chỉ mạng của cổng đó. Với OSPF ta phải sử dụng thêm wildcard – mask để lấy chính xác subnet tham gia định tuyến. Để tính được giá trị wildcard mask, ta lấy giá trị 255.255.255.255 trừ đi giá trị subnet – mask 255.255.255.0 từng octet một sẽ được kết quả cần tìm. Cách tính này chỉ đúng cho một dải IP liên tiếp, không phải đúng cho mọi trường hợp.</w:t>
      </w:r>
    </w:p>
    <w:p w14:paraId="672534E8" w14:textId="4DFE72A8" w:rsidR="00E425FD" w:rsidRDefault="00E425FD" w:rsidP="002C0F53">
      <w:pPr>
        <w:pStyle w:val="Tiumccp1"/>
        <w:spacing w:before="240" w:after="240"/>
        <w:outlineLvl w:val="1"/>
      </w:pPr>
      <w:bookmarkStart w:id="88" w:name="_Toc91608879"/>
      <w:r>
        <w:t>2.7 Network Address Translation (NAT)</w:t>
      </w:r>
      <w:bookmarkEnd w:id="88"/>
    </w:p>
    <w:p w14:paraId="1407C6C3" w14:textId="00538030" w:rsidR="006031AF" w:rsidRDefault="006031AF" w:rsidP="002C0F53">
      <w:pPr>
        <w:pStyle w:val="Tiumccp2"/>
        <w:spacing w:before="240" w:after="240"/>
        <w:outlineLvl w:val="2"/>
      </w:pPr>
      <w:bookmarkStart w:id="89" w:name="_Toc91608880"/>
      <w:r>
        <w:t>2.7.1 Tổng quan về NAT</w:t>
      </w:r>
      <w:bookmarkEnd w:id="89"/>
    </w:p>
    <w:p w14:paraId="44CA3567" w14:textId="11C3735A" w:rsidR="00DA28B0" w:rsidRDefault="006031AF" w:rsidP="00C46A5C">
      <w:pPr>
        <w:pStyle w:val="Nidungvnbn"/>
      </w:pPr>
      <w:r w:rsidRPr="006031AF">
        <w:t xml:space="preserve">Kỹ thuật NAT sẽ thực hiện chuyển đổi địa chỉ </w:t>
      </w:r>
      <w:r w:rsidR="0063129E">
        <w:t>I</w:t>
      </w:r>
      <w:r w:rsidRPr="006031AF">
        <w:t>P của g</w:t>
      </w:r>
      <w:r w:rsidR="0095528A">
        <w:t>ó</w:t>
      </w:r>
      <w:r w:rsidRPr="006031AF">
        <w:t xml:space="preserve">i tin xuất phát từ vùng </w:t>
      </w:r>
      <w:r w:rsidR="003D1A23">
        <w:t>P</w:t>
      </w:r>
      <w:r w:rsidRPr="006031AF">
        <w:t>rivate thành địa chỉ IP Public khi g</w:t>
      </w:r>
      <w:r w:rsidR="0095528A">
        <w:t>ó</w:t>
      </w:r>
      <w:r w:rsidRPr="006031AF">
        <w:t>i tin này đi từ m</w:t>
      </w:r>
      <w:r w:rsidR="0095528A">
        <w:t>ạ</w:t>
      </w:r>
      <w:r w:rsidRPr="006031AF">
        <w:t>ng nội b</w:t>
      </w:r>
      <w:r w:rsidR="007F11BB">
        <w:t>ộ</w:t>
      </w:r>
      <w:r w:rsidRPr="006031AF">
        <w:t xml:space="preserve"> ra môi trường internet bên ngoài và thực hiện chuyển đổi ngược lại các địa chỉ IP từ Public thành Private khi </w:t>
      </w:r>
      <w:r w:rsidRPr="006031AF">
        <w:lastRenderedPageBreak/>
        <w:t>g</w:t>
      </w:r>
      <w:r w:rsidR="0095528A">
        <w:t>ó</w:t>
      </w:r>
      <w:r w:rsidRPr="006031AF">
        <w:t>i tin trả về đi từ Internet vào trong mạng nội bộ. Điều này được thực hiện một cách trong suốt hoàn toàn với người dùng cũng như với các thực thể m</w:t>
      </w:r>
      <w:r w:rsidR="00E8548E">
        <w:t>ạ</w:t>
      </w:r>
      <w:r w:rsidRPr="006031AF">
        <w:t>ng trên môi trường internet.</w:t>
      </w:r>
    </w:p>
    <w:p w14:paraId="59A0B861" w14:textId="4DFF4518" w:rsidR="006031AF" w:rsidRDefault="006031AF" w:rsidP="0050115C">
      <w:pPr>
        <w:pStyle w:val="Tiumccp2"/>
        <w:spacing w:before="240" w:after="240"/>
        <w:outlineLvl w:val="2"/>
      </w:pPr>
      <w:bookmarkStart w:id="90" w:name="_Toc91608881"/>
      <w:r>
        <w:t>2.7.2 Những khái niệm cơ bản</w:t>
      </w:r>
      <w:bookmarkEnd w:id="90"/>
    </w:p>
    <w:p w14:paraId="05A709B0" w14:textId="7CC961AD" w:rsidR="002C3B09" w:rsidRDefault="002C3B09" w:rsidP="00064601">
      <w:pPr>
        <w:pStyle w:val="Nidungvnbn"/>
      </w:pPr>
      <w:r>
        <w:t>G</w:t>
      </w:r>
      <w:r w:rsidR="00224121">
        <w:t>ỉa</w:t>
      </w:r>
      <w:r>
        <w:t xml:space="preserve"> sử rằng router R và phần m</w:t>
      </w:r>
      <w:r w:rsidR="00175F7D">
        <w:t>ạ</w:t>
      </w:r>
      <w:r>
        <w:t>ng nội bộ ở phía sau nó là chủ thể mà chúng ta xem xét, là phần mạng "của mình", thì router của ISP, đám m</w:t>
      </w:r>
      <w:r w:rsidR="00364EBC">
        <w:t>â</w:t>
      </w:r>
      <w:r>
        <w:t>y internet, server public.... là các khách thể, là phần mạng "của họ" Chúng ta có một số khái niệm như sau:</w:t>
      </w:r>
    </w:p>
    <w:p w14:paraId="742B6659" w14:textId="77777777" w:rsidR="002C3B09" w:rsidRDefault="002C3B09" w:rsidP="008678A6">
      <w:pPr>
        <w:pStyle w:val="Nidungvnbn"/>
        <w:numPr>
          <w:ilvl w:val="0"/>
          <w:numId w:val="19"/>
        </w:numPr>
      </w:pPr>
      <w:r w:rsidRPr="003911F3">
        <w:rPr>
          <w:b/>
          <w:bCs/>
          <w:i/>
          <w:iCs/>
        </w:rPr>
        <w:t>Inside interface</w:t>
      </w:r>
      <w:r>
        <w:t>: là cổng của router biên nối xuống phần mạng "của mình" - khu vực bên trong.</w:t>
      </w:r>
    </w:p>
    <w:p w14:paraId="40025420" w14:textId="0A7535B9" w:rsidR="002C3B09" w:rsidRDefault="002C3B09" w:rsidP="008678A6">
      <w:pPr>
        <w:pStyle w:val="Nidungvnbn"/>
        <w:numPr>
          <w:ilvl w:val="0"/>
          <w:numId w:val="19"/>
        </w:numPr>
      </w:pPr>
      <w:r w:rsidRPr="003911F3">
        <w:rPr>
          <w:b/>
          <w:bCs/>
          <w:i/>
          <w:iCs/>
        </w:rPr>
        <w:t>Outside interface</w:t>
      </w:r>
      <w:r>
        <w:t>: là c</w:t>
      </w:r>
      <w:r w:rsidR="00C41B6D">
        <w:t>ổ</w:t>
      </w:r>
      <w:r>
        <w:t xml:space="preserve">ng của router biên nối đi phần mạng "của họ" – khu vực bên ngoài. </w:t>
      </w:r>
    </w:p>
    <w:p w14:paraId="346229C4" w14:textId="213A3D5D" w:rsidR="002C3B09" w:rsidRDefault="002C3B09" w:rsidP="008678A6">
      <w:pPr>
        <w:pStyle w:val="Nidungvnbn"/>
        <w:numPr>
          <w:ilvl w:val="0"/>
          <w:numId w:val="19"/>
        </w:numPr>
      </w:pPr>
      <w:r w:rsidRPr="003911F3">
        <w:rPr>
          <w:b/>
          <w:bCs/>
          <w:i/>
          <w:iCs/>
        </w:rPr>
        <w:t>Địa chỉ Inside local</w:t>
      </w:r>
      <w:r>
        <w:t>: là các IP thuộc về phần mạng "của mình" và đặt trên các ho</w:t>
      </w:r>
      <w:r w:rsidR="00435220">
        <w:t>s</w:t>
      </w:r>
      <w:r>
        <w:t>t ở khu vực nội bộ bên trong</w:t>
      </w:r>
      <w:r w:rsidR="00844CDC">
        <w:t>.</w:t>
      </w:r>
    </w:p>
    <w:p w14:paraId="34E90B63" w14:textId="129DF7EE" w:rsidR="002C3B09" w:rsidRDefault="002C3B09" w:rsidP="008678A6">
      <w:pPr>
        <w:pStyle w:val="Nidungvnbn"/>
        <w:numPr>
          <w:ilvl w:val="0"/>
          <w:numId w:val="19"/>
        </w:numPr>
      </w:pPr>
      <w:r w:rsidRPr="003911F3">
        <w:rPr>
          <w:b/>
          <w:bCs/>
          <w:i/>
          <w:iCs/>
        </w:rPr>
        <w:t>Đ</w:t>
      </w:r>
      <w:r w:rsidR="003911F3" w:rsidRPr="003911F3">
        <w:rPr>
          <w:b/>
          <w:bCs/>
          <w:i/>
          <w:iCs/>
        </w:rPr>
        <w:t>ịa</w:t>
      </w:r>
      <w:r w:rsidRPr="003911F3">
        <w:rPr>
          <w:b/>
          <w:bCs/>
          <w:i/>
          <w:iCs/>
        </w:rPr>
        <w:t xml:space="preserve"> chỉ Inside global</w:t>
      </w:r>
      <w:r>
        <w:t>: là các IP thuộc về phần m</w:t>
      </w:r>
      <w:r w:rsidR="00844CDC">
        <w:t>ạ</w:t>
      </w:r>
      <w:r>
        <w:t xml:space="preserve">ng "của mình", nhưng không đặt trên các </w:t>
      </w:r>
      <w:r w:rsidR="00B353EF">
        <w:t>host</w:t>
      </w:r>
      <w:r>
        <w:t xml:space="preserve"> bên trong mà được sử dụng trên các outside interface hoặc được sử dụng để đại diện cho các host bên trong đi Internet.</w:t>
      </w:r>
    </w:p>
    <w:p w14:paraId="6B669DDE" w14:textId="73E1D514" w:rsidR="002C3B09" w:rsidRDefault="002C3B09" w:rsidP="008678A6">
      <w:pPr>
        <w:pStyle w:val="Nidungvnbn"/>
        <w:numPr>
          <w:ilvl w:val="0"/>
          <w:numId w:val="19"/>
        </w:numPr>
      </w:pPr>
      <w:r w:rsidRPr="003911F3">
        <w:rPr>
          <w:b/>
          <w:bCs/>
          <w:i/>
          <w:iCs/>
        </w:rPr>
        <w:t>Địa chỉ Outside global</w:t>
      </w:r>
      <w:r>
        <w:t>: là các địa chỉ bên ngoài, thuộc về ph</w:t>
      </w:r>
      <w:r w:rsidR="007656E9">
        <w:t>ầ</w:t>
      </w:r>
      <w:r>
        <w:t>n mạng "của họ".</w:t>
      </w:r>
    </w:p>
    <w:p w14:paraId="38290646" w14:textId="6B7E7C8F" w:rsidR="00B446EB" w:rsidRDefault="002C3B09" w:rsidP="008678A6">
      <w:pPr>
        <w:pStyle w:val="Nidungvnbn"/>
        <w:numPr>
          <w:ilvl w:val="0"/>
          <w:numId w:val="19"/>
        </w:numPr>
      </w:pPr>
      <w:r w:rsidRPr="003911F3">
        <w:rPr>
          <w:b/>
          <w:bCs/>
          <w:i/>
          <w:iCs/>
        </w:rPr>
        <w:t>Địa chỉ Outside Local</w:t>
      </w:r>
      <w:r>
        <w:t>: là các địa chỉ thuộc về phần m</w:t>
      </w:r>
      <w:r w:rsidR="00FC1C75">
        <w:t>ạ</w:t>
      </w:r>
      <w:r>
        <w:t>ng "của mình" nhưng lại dùng để đại diện cho các IP khác thuộc về phân mạng "của họ".</w:t>
      </w:r>
    </w:p>
    <w:p w14:paraId="6C815D35" w14:textId="04875F13" w:rsidR="00654243" w:rsidRDefault="00654243" w:rsidP="005F1032">
      <w:pPr>
        <w:pStyle w:val="Tiumccp2"/>
        <w:spacing w:before="240" w:after="240"/>
        <w:outlineLvl w:val="2"/>
      </w:pPr>
      <w:bookmarkStart w:id="91" w:name="_Toc91608882"/>
      <w:r>
        <w:t xml:space="preserve">2.7.3 NAT </w:t>
      </w:r>
      <w:r w:rsidR="0054313E">
        <w:t>o</w:t>
      </w:r>
      <w:r>
        <w:t>ne-to- one</w:t>
      </w:r>
      <w:bookmarkEnd w:id="91"/>
      <w:r>
        <w:t xml:space="preserve"> </w:t>
      </w:r>
    </w:p>
    <w:p w14:paraId="24869221" w14:textId="571E639D" w:rsidR="006031AF" w:rsidRDefault="00AD08D2" w:rsidP="00C67E71">
      <w:pPr>
        <w:pStyle w:val="Nidungvnbn"/>
      </w:pPr>
      <w:r>
        <w:t>Phương thức NAT này sẽ thực hiện NAT một địa chỉ bên trong thành một địa chỉ bên ngoài. Có bao nhiêu địa chỉ bên trong thì cần bấy nhiêu địa chỉ bên ngoài làm đại diện để đảm bảo tất cả các địa chỉ bên trong có thể đi được Internet một cách đồng thời.</w:t>
      </w:r>
    </w:p>
    <w:p w14:paraId="43E06151" w14:textId="6D732366" w:rsidR="0054313E" w:rsidRDefault="0054313E" w:rsidP="00C67E71">
      <w:pPr>
        <w:pStyle w:val="Nidungvnbn"/>
      </w:pPr>
      <w:r>
        <w:t>NAT one-to-one có hai dạng hoạt động: Static NAT và Dynamic NAT</w:t>
      </w:r>
    </w:p>
    <w:p w14:paraId="7521E37B" w14:textId="25316785" w:rsidR="00613AE7" w:rsidRDefault="00613AE7" w:rsidP="00696149">
      <w:pPr>
        <w:pStyle w:val="Tiumccp3"/>
        <w:spacing w:before="240" w:after="240"/>
      </w:pPr>
      <w:r>
        <w:lastRenderedPageBreak/>
        <w:t>2.7.3.1 Static NAT</w:t>
      </w:r>
    </w:p>
    <w:p w14:paraId="735D1D93" w14:textId="72AA93BE" w:rsidR="00613AE7" w:rsidRDefault="00071FF4" w:rsidP="006D429F">
      <w:pPr>
        <w:pStyle w:val="Nidungvnbn"/>
      </w:pPr>
      <w:r>
        <w:t xml:space="preserve">Với Static NAT, người quản trị phải cấu hình chỉ rõ từng cặp địa chỉ được NAT với nhau. Các cặp địa chỉ NAT với nhau sẽ được lưu tĩnh vào bảng NAT. </w:t>
      </w:r>
      <w:r w:rsidR="00F10B75">
        <w:t>Các gói tin này đi ra Internet sẽ được router NAT theo các entry tĩnh đã cấu hình.</w:t>
      </w:r>
      <w:r w:rsidR="00621211">
        <w:t xml:space="preserve"> Cú pháp static NAT:</w:t>
      </w:r>
    </w:p>
    <w:p w14:paraId="66A3A738" w14:textId="095EC616" w:rsidR="004F0371" w:rsidRPr="00D049BF" w:rsidRDefault="004F0371" w:rsidP="00D049BF">
      <w:pPr>
        <w:pStyle w:val="Nidungvnbn"/>
        <w:rPr>
          <w:b/>
          <w:bCs/>
          <w:i/>
          <w:iCs/>
        </w:rPr>
      </w:pPr>
      <w:r w:rsidRPr="00D049BF">
        <w:rPr>
          <w:i/>
          <w:iCs/>
        </w:rPr>
        <w:t xml:space="preserve">Router(config)#ip nat inside source static </w:t>
      </w:r>
      <w:r w:rsidRPr="00D049BF">
        <w:rPr>
          <w:b/>
          <w:bCs/>
          <w:i/>
          <w:iCs/>
        </w:rPr>
        <w:t>inside_local</w:t>
      </w:r>
      <w:r w:rsidR="0021792D" w:rsidRPr="00D049BF">
        <w:rPr>
          <w:i/>
          <w:iCs/>
        </w:rPr>
        <w:t xml:space="preserve"> </w:t>
      </w:r>
      <w:r w:rsidRPr="00D049BF">
        <w:rPr>
          <w:b/>
          <w:bCs/>
          <w:i/>
          <w:iCs/>
        </w:rPr>
        <w:t>inside_global</w:t>
      </w:r>
    </w:p>
    <w:p w14:paraId="13E1E8AD" w14:textId="67E8CFFD" w:rsidR="0068460F" w:rsidRDefault="0068460F" w:rsidP="00D049BF">
      <w:pPr>
        <w:pStyle w:val="Nidungvnbn"/>
      </w:pPr>
      <w:r>
        <w:t>Trong đó: inside_local là địa chỉ bên trong, inside_global là địa chỉ bên ngoài tương ứng với địa chỉ bên trong này.</w:t>
      </w:r>
    </w:p>
    <w:p w14:paraId="72A4B64F" w14:textId="262D5F21" w:rsidR="00C35770" w:rsidRDefault="00C35770" w:rsidP="00696149">
      <w:pPr>
        <w:pStyle w:val="Tiumccp3"/>
        <w:spacing w:before="240" w:after="240"/>
      </w:pPr>
      <w:r>
        <w:t>2.7.3.1 Dynamic NAT</w:t>
      </w:r>
    </w:p>
    <w:p w14:paraId="69801B50" w14:textId="664FA95E" w:rsidR="00C35770" w:rsidRDefault="00C333F6" w:rsidP="008F190F">
      <w:pPr>
        <w:pStyle w:val="Nidungvnbn"/>
      </w:pPr>
      <w:r>
        <w:t>Cũng là phương thức NAT one-to-one, nhưng lần này NAT được thực hiện một cách tự động. Trên router, người quản trị sẽ cấu hình một danh sách các địa chỉ bên trong cần đi Internet và một danh sách các địa chỉ bên ngoài đại diện cho các địa chỉ bên trong. Tiếp theo, người quản trị chỉ việc cấu hình yêu cầu router NAT danh sách bên trong thành danh sách bên ngoài. Bảng NAT của router sẽ không có bất kỳ một entry NAT nào được tạo sẵn trước giống như với Static NAT, các entry NAT chỉ được tạo ra khi có gói tin đi đến router để ra Internet.</w:t>
      </w:r>
    </w:p>
    <w:p w14:paraId="192166F9" w14:textId="1AF71ADD" w:rsidR="00C333F6" w:rsidRDefault="007F2F1A" w:rsidP="008F190F">
      <w:pPr>
        <w:pStyle w:val="Nidungvnbn"/>
      </w:pPr>
      <w:r>
        <w:t>Các bước để cấu hình Dynamic NAT:</w:t>
      </w:r>
    </w:p>
    <w:p w14:paraId="14CE5EBD" w14:textId="1D2E5E1D" w:rsidR="007F2F1A" w:rsidRDefault="007F2F1A" w:rsidP="008678A6">
      <w:pPr>
        <w:pStyle w:val="Nidungvnbn"/>
        <w:numPr>
          <w:ilvl w:val="0"/>
          <w:numId w:val="20"/>
        </w:numPr>
      </w:pPr>
      <w:r>
        <w:t>Viết một Access List liệt kê các địa chỉ</w:t>
      </w:r>
      <w:r w:rsidR="003C335C">
        <w:t xml:space="preserve"> bên trong cần đi Internet</w:t>
      </w:r>
    </w:p>
    <w:p w14:paraId="16DD4532" w14:textId="47DEFED8" w:rsidR="003C335C" w:rsidRDefault="003C335C" w:rsidP="008678A6">
      <w:pPr>
        <w:pStyle w:val="Nidungvnbn"/>
        <w:numPr>
          <w:ilvl w:val="0"/>
          <w:numId w:val="20"/>
        </w:numPr>
      </w:pPr>
      <w:r>
        <w:t>Viết một pool bao gồm các địa chỉ bên ngoài sẽ được NAT thành:</w:t>
      </w:r>
    </w:p>
    <w:p w14:paraId="50E385BA" w14:textId="05789081" w:rsidR="003C335C" w:rsidRDefault="003C335C" w:rsidP="00D87223">
      <w:pPr>
        <w:pStyle w:val="Nidungvnbn"/>
        <w:rPr>
          <w:i/>
          <w:iCs/>
        </w:rPr>
      </w:pPr>
      <w:r w:rsidRPr="00744841">
        <w:rPr>
          <w:i/>
          <w:iCs/>
        </w:rPr>
        <w:t xml:space="preserve">Router(config)#ip nat pool </w:t>
      </w:r>
      <w:r w:rsidRPr="00744841">
        <w:rPr>
          <w:b/>
          <w:bCs/>
          <w:i/>
          <w:iCs/>
        </w:rPr>
        <w:t>Tên_pool IP_đầu IP_cuối</w:t>
      </w:r>
      <w:r w:rsidRPr="00744841">
        <w:rPr>
          <w:i/>
          <w:iCs/>
        </w:rPr>
        <w:t xml:space="preserve"> {netmask </w:t>
      </w:r>
      <w:r w:rsidRPr="00744841">
        <w:rPr>
          <w:b/>
          <w:bCs/>
          <w:i/>
          <w:iCs/>
        </w:rPr>
        <w:t>subnet_mask</w:t>
      </w:r>
      <w:r w:rsidRPr="00744841">
        <w:rPr>
          <w:i/>
          <w:iCs/>
        </w:rPr>
        <w:t xml:space="preserve"> | prefix-</w:t>
      </w:r>
      <w:r w:rsidRPr="00744841">
        <w:rPr>
          <w:i/>
          <w:iCs/>
        </w:rPr>
        <w:tab/>
        <w:t xml:space="preserve">length </w:t>
      </w:r>
      <w:r w:rsidRPr="00744841">
        <w:rPr>
          <w:b/>
          <w:bCs/>
          <w:i/>
          <w:iCs/>
        </w:rPr>
        <w:t>Prefix_length</w:t>
      </w:r>
      <w:r w:rsidRPr="00744841">
        <w:rPr>
          <w:i/>
          <w:iCs/>
        </w:rPr>
        <w:t>}</w:t>
      </w:r>
    </w:p>
    <w:p w14:paraId="7D4C684C" w14:textId="5DA94973" w:rsidR="00C804BA" w:rsidRDefault="00C804BA" w:rsidP="008678A6">
      <w:pPr>
        <w:pStyle w:val="Nidungvnbn"/>
        <w:numPr>
          <w:ilvl w:val="0"/>
          <w:numId w:val="21"/>
        </w:numPr>
        <w:ind w:left="1080"/>
      </w:pPr>
      <w:r>
        <w:t>Yêu cầu router NAT list bên trong thành pool bên ngoài:</w:t>
      </w:r>
    </w:p>
    <w:p w14:paraId="4273A495" w14:textId="152E0460" w:rsidR="00C804BA" w:rsidRDefault="00C804BA" w:rsidP="00D87223">
      <w:pPr>
        <w:pStyle w:val="Nidungvnbn"/>
        <w:rPr>
          <w:b/>
          <w:bCs/>
          <w:i/>
          <w:iCs/>
        </w:rPr>
      </w:pPr>
      <w:r w:rsidRPr="00C804BA">
        <w:rPr>
          <w:i/>
          <w:iCs/>
        </w:rPr>
        <w:t xml:space="preserve">Router(config)#ip nat inside source list </w:t>
      </w:r>
      <w:r w:rsidRPr="00C804BA">
        <w:rPr>
          <w:b/>
          <w:bCs/>
          <w:i/>
          <w:iCs/>
        </w:rPr>
        <w:t>Số_hiệu_hoặc_tên_của_ACL</w:t>
      </w:r>
      <w:r w:rsidRPr="00C804BA">
        <w:rPr>
          <w:i/>
          <w:iCs/>
        </w:rPr>
        <w:t xml:space="preserve"> pool </w:t>
      </w:r>
      <w:r w:rsidRPr="00C804BA">
        <w:rPr>
          <w:b/>
          <w:bCs/>
          <w:i/>
          <w:iCs/>
        </w:rPr>
        <w:t>Tên_pool</w:t>
      </w:r>
    </w:p>
    <w:p w14:paraId="216A8628" w14:textId="541B42FF" w:rsidR="00117E57" w:rsidRDefault="00117E57" w:rsidP="008678A6">
      <w:pPr>
        <w:pStyle w:val="Nidungvnbn"/>
        <w:numPr>
          <w:ilvl w:val="0"/>
          <w:numId w:val="21"/>
        </w:numPr>
        <w:ind w:left="1080"/>
      </w:pPr>
      <w:r>
        <w:t>Cấu hình chỉ định các cổng inside và outside.</w:t>
      </w:r>
    </w:p>
    <w:p w14:paraId="76C28C49" w14:textId="27EB20D3" w:rsidR="00953ABD" w:rsidRDefault="00953ABD" w:rsidP="00022CAF">
      <w:pPr>
        <w:pStyle w:val="Tiumccp2"/>
        <w:spacing w:before="240" w:after="240"/>
        <w:outlineLvl w:val="2"/>
      </w:pPr>
      <w:bookmarkStart w:id="92" w:name="_Toc91608883"/>
      <w:r>
        <w:lastRenderedPageBreak/>
        <w:t>2.7.4 NAT many-to- one</w:t>
      </w:r>
      <w:bookmarkEnd w:id="92"/>
      <w:r>
        <w:t xml:space="preserve"> </w:t>
      </w:r>
    </w:p>
    <w:p w14:paraId="74ED60E0" w14:textId="77777777" w:rsidR="00147635" w:rsidRDefault="008E2A82" w:rsidP="00FF5091">
      <w:pPr>
        <w:pStyle w:val="Nidungvnbn"/>
      </w:pPr>
      <w:r>
        <w:t xml:space="preserve">NAT many-to-one </w:t>
      </w:r>
      <w:r w:rsidR="00147635">
        <w:t>còn được gọi là NAT overload hay PAT (Port Address Translation). NAT overload cho phép NAT cùng một lúc nhiều địa chỉ private bên trong thành một địa chỉ public bên ngoài.</w:t>
      </w:r>
    </w:p>
    <w:p w14:paraId="78B10EB7" w14:textId="77777777" w:rsidR="0078471A" w:rsidRDefault="0078471A" w:rsidP="00FF5091">
      <w:pPr>
        <w:pStyle w:val="Nidungvnbn"/>
      </w:pPr>
      <w:r>
        <w:t>Các bước cấu hình cho NAT overload:</w:t>
      </w:r>
    </w:p>
    <w:p w14:paraId="7EB351B7" w14:textId="77777777" w:rsidR="0078471A" w:rsidRDefault="0078471A" w:rsidP="008678A6">
      <w:pPr>
        <w:pStyle w:val="Nidungvnbn"/>
        <w:numPr>
          <w:ilvl w:val="0"/>
          <w:numId w:val="22"/>
        </w:numPr>
      </w:pPr>
      <w:r>
        <w:t>Đầu tiên, ta viết một Access List mô tả các địa chỉ nào bên trong sẽ được NAT đi Internet.</w:t>
      </w:r>
    </w:p>
    <w:p w14:paraId="6F8F707C" w14:textId="77777777" w:rsidR="00EA2F21" w:rsidRDefault="0078471A" w:rsidP="008678A6">
      <w:pPr>
        <w:pStyle w:val="Nidungvnbn"/>
        <w:numPr>
          <w:ilvl w:val="0"/>
          <w:numId w:val="22"/>
        </w:numPr>
      </w:pPr>
      <w:r>
        <w:t>Tiếp theo, ta viết một dòng lệnh yêu cầu router NAT toàn bộ list đã khai báo thành địa chỉ của một cổng do ta chọn</w:t>
      </w:r>
      <w:r w:rsidR="00EA2F21">
        <w:t>. Tất nhiên, địa chỉ của cổng này phải là địa chỉ public:</w:t>
      </w:r>
    </w:p>
    <w:p w14:paraId="0F258C65" w14:textId="46305D95" w:rsidR="00793421" w:rsidRDefault="00FF6F93" w:rsidP="00FF5091">
      <w:pPr>
        <w:pStyle w:val="Nidungvnbn"/>
        <w:ind w:left="360"/>
        <w:rPr>
          <w:i/>
          <w:iCs/>
        </w:rPr>
      </w:pPr>
      <w:r w:rsidRPr="00793421">
        <w:rPr>
          <w:i/>
          <w:iCs/>
        </w:rPr>
        <w:t xml:space="preserve">Router(config)#ip nat inside source list </w:t>
      </w:r>
      <w:r w:rsidRPr="00793421">
        <w:rPr>
          <w:b/>
          <w:bCs/>
          <w:i/>
          <w:iCs/>
        </w:rPr>
        <w:t>ACL</w:t>
      </w:r>
      <w:r w:rsidRPr="00793421">
        <w:rPr>
          <w:i/>
          <w:iCs/>
        </w:rPr>
        <w:t xml:space="preserve"> interface </w:t>
      </w:r>
      <w:r w:rsidRPr="00793421">
        <w:rPr>
          <w:b/>
          <w:bCs/>
          <w:i/>
          <w:iCs/>
        </w:rPr>
        <w:t>tên_cổng</w:t>
      </w:r>
      <w:r w:rsidRPr="00793421">
        <w:rPr>
          <w:i/>
          <w:iCs/>
        </w:rPr>
        <w:t xml:space="preserve"> overload</w:t>
      </w:r>
    </w:p>
    <w:p w14:paraId="4882FE03" w14:textId="7BEF04B2" w:rsidR="00793421" w:rsidRDefault="00793421" w:rsidP="008678A6">
      <w:pPr>
        <w:pStyle w:val="Nidungvnbn"/>
        <w:numPr>
          <w:ilvl w:val="0"/>
          <w:numId w:val="23"/>
        </w:numPr>
      </w:pPr>
      <w:r>
        <w:t>Ta cũng đừng quên chỉ định các cổng inside và outside:</w:t>
      </w:r>
      <w:r>
        <w:tab/>
      </w:r>
    </w:p>
    <w:p w14:paraId="1B942969" w14:textId="02764502" w:rsidR="00793421" w:rsidRDefault="00793421" w:rsidP="00FF5091">
      <w:pPr>
        <w:pStyle w:val="Nidungvnbn"/>
        <w:ind w:left="360"/>
        <w:rPr>
          <w:i/>
          <w:iCs/>
        </w:rPr>
      </w:pPr>
      <w:r w:rsidRPr="00793421">
        <w:rPr>
          <w:i/>
          <w:iCs/>
        </w:rPr>
        <w:t>Router(config-if)#ip nat {inside | outside}</w:t>
      </w:r>
    </w:p>
    <w:p w14:paraId="0E421819" w14:textId="6C14D833" w:rsidR="0095633E" w:rsidRDefault="0095633E" w:rsidP="009314F4">
      <w:pPr>
        <w:pStyle w:val="Nidungvnbn"/>
      </w:pPr>
      <w:r>
        <w:t>Bên cạnh việc NAT overload thành một địa chỉ trên một cổng outside nào đó, chúng ta có thể thực hiện NAT overload thành một pool. Ta thực hiện điều này khi số lượng địa chỉ bên trong nhiều hơn số lượng địa chỉ của pool bên ngoài và chúng ta muốn dùng các địa chỉ của một pool để NAT cho tất cả các địa chỉ bên trong đi Internet một cách đồng thời</w:t>
      </w:r>
      <w:r w:rsidR="008D1BB7">
        <w:t>. Câu lệnh NAT pool overload:</w:t>
      </w:r>
    </w:p>
    <w:p w14:paraId="76B711CA" w14:textId="03178C17" w:rsidR="008D1BB7" w:rsidRPr="009314F4" w:rsidRDefault="00F57322" w:rsidP="009314F4">
      <w:pPr>
        <w:pStyle w:val="Nidungvnbn"/>
        <w:rPr>
          <w:b/>
          <w:bCs/>
          <w:i/>
          <w:iCs/>
        </w:rPr>
      </w:pPr>
      <w:r w:rsidRPr="009314F4">
        <w:rPr>
          <w:i/>
          <w:iCs/>
        </w:rPr>
        <w:t xml:space="preserve">Router(config)#ip nat inside source list </w:t>
      </w:r>
      <w:r w:rsidRPr="009314F4">
        <w:rPr>
          <w:b/>
          <w:bCs/>
          <w:i/>
          <w:iCs/>
        </w:rPr>
        <w:t>Số_hiệu_hoặc_tên_của_ACL</w:t>
      </w:r>
      <w:r w:rsidRPr="009314F4">
        <w:rPr>
          <w:i/>
          <w:iCs/>
        </w:rPr>
        <w:t xml:space="preserve"> pool </w:t>
      </w:r>
      <w:r w:rsidRPr="009314F4">
        <w:rPr>
          <w:b/>
          <w:bCs/>
          <w:i/>
          <w:iCs/>
        </w:rPr>
        <w:t xml:space="preserve">Tên_pool </w:t>
      </w:r>
      <w:r w:rsidRPr="009314F4">
        <w:rPr>
          <w:i/>
          <w:iCs/>
        </w:rPr>
        <w:t xml:space="preserve">overload </w:t>
      </w:r>
    </w:p>
    <w:p w14:paraId="316E7E32" w14:textId="66A0FFC1" w:rsidR="00B63AD4" w:rsidRDefault="00B63AD4" w:rsidP="0042180E">
      <w:pPr>
        <w:pStyle w:val="Tiumccp1"/>
        <w:spacing w:before="240" w:after="240"/>
        <w:outlineLvl w:val="1"/>
      </w:pPr>
      <w:bookmarkStart w:id="93" w:name="_Toc91608884"/>
      <w:r>
        <w:t xml:space="preserve">2.8 </w:t>
      </w:r>
      <w:r w:rsidR="00160A97">
        <w:t>Tổng quan về mạng không dây</w:t>
      </w:r>
      <w:bookmarkEnd w:id="93"/>
    </w:p>
    <w:p w14:paraId="4D894EDB" w14:textId="29D16CCD" w:rsidR="00B11FFC" w:rsidRDefault="00B11FFC" w:rsidP="0042180E">
      <w:pPr>
        <w:pStyle w:val="Tiumccp2"/>
        <w:spacing w:before="240" w:after="240"/>
        <w:outlineLvl w:val="2"/>
      </w:pPr>
      <w:bookmarkStart w:id="94" w:name="_Toc91608885"/>
      <w:r>
        <w:t xml:space="preserve">2.8.1 </w:t>
      </w:r>
      <w:r w:rsidR="002D0158">
        <w:t>Định nghĩa mạng không dây</w:t>
      </w:r>
      <w:bookmarkEnd w:id="94"/>
    </w:p>
    <w:p w14:paraId="6247B13D" w14:textId="1D67CA40" w:rsidR="006A6E7E" w:rsidRDefault="001F6556" w:rsidP="00E23652">
      <w:pPr>
        <w:pStyle w:val="Nidungvnbn"/>
      </w:pPr>
      <w:r w:rsidRPr="001F6556">
        <w:t xml:space="preserve">Mạng không dây (hay còn gọi là mạng Wi-Fi, mạng Wireless, 802.11) là mạng kết nối các thiết bị có khả năng thu phát sóng (như máy vi tính có gắn Adapter không </w:t>
      </w:r>
      <w:r w:rsidRPr="001F6556">
        <w:lastRenderedPageBreak/>
        <w:t>dây, PDA...) lại với nhau không sử dụng dây dẫn mà sử dụng sóng vô tuyến được truyền dẫn trong không gian thông qua các trạm thu</w:t>
      </w:r>
      <w:r>
        <w:t xml:space="preserve"> </w:t>
      </w:r>
      <w:r w:rsidRPr="001F6556">
        <w:t>/</w:t>
      </w:r>
      <w:r>
        <w:t xml:space="preserve"> </w:t>
      </w:r>
      <w:r w:rsidRPr="001F6556">
        <w:t>phát sóng.</w:t>
      </w:r>
    </w:p>
    <w:p w14:paraId="2BDA131B" w14:textId="1AF9F081" w:rsidR="000453CA" w:rsidRDefault="000453CA" w:rsidP="00DF69B4">
      <w:pPr>
        <w:pStyle w:val="Tiumccp2"/>
        <w:spacing w:before="240" w:after="240"/>
        <w:outlineLvl w:val="2"/>
      </w:pPr>
      <w:bookmarkStart w:id="95" w:name="_Toc91608886"/>
      <w:r>
        <w:t>2.8.2 Ưu điểm và nhược điểm của mạng không dây</w:t>
      </w:r>
      <w:bookmarkEnd w:id="95"/>
    </w:p>
    <w:p w14:paraId="018C357F" w14:textId="50E35F85" w:rsidR="000453CA" w:rsidRDefault="000453CA" w:rsidP="00DF69B4">
      <w:pPr>
        <w:pStyle w:val="Tiumccp3"/>
        <w:spacing w:before="240" w:after="240"/>
      </w:pPr>
      <w:r>
        <w:t>2.8.2.1 Ưu điểm</w:t>
      </w:r>
    </w:p>
    <w:p w14:paraId="6E35F65D" w14:textId="3AF76FA3" w:rsidR="00095BED" w:rsidRDefault="00095BED" w:rsidP="008678A6">
      <w:pPr>
        <w:pStyle w:val="Nidungvnbn"/>
        <w:numPr>
          <w:ilvl w:val="0"/>
          <w:numId w:val="24"/>
        </w:numPr>
      </w:pPr>
      <w:r w:rsidRPr="00D12D69">
        <w:rPr>
          <w:b/>
          <w:bCs/>
        </w:rPr>
        <w:t>Khả năng lưu động cải thiện hiệu suất và dịch vụ</w:t>
      </w:r>
      <w:r>
        <w:t>: Các hệ thống mạng Wireless cung cấp sự truy cập thông tin thời gian thực tại bất cứ đâu cho người dùng mạng trong tổ chức của họ. Khả năng lưu động này hỗ trợ các cơ hội về hiệu suất và dịch vụ mà mạng nối dây không thể thực hiện được.</w:t>
      </w:r>
    </w:p>
    <w:p w14:paraId="27393D35" w14:textId="77777777" w:rsidR="00095BED" w:rsidRDefault="00095BED" w:rsidP="008678A6">
      <w:pPr>
        <w:pStyle w:val="Nidungvnbn"/>
        <w:numPr>
          <w:ilvl w:val="0"/>
          <w:numId w:val="24"/>
        </w:numPr>
      </w:pPr>
      <w:r w:rsidRPr="00D12D69">
        <w:rPr>
          <w:b/>
          <w:bCs/>
        </w:rPr>
        <w:t>Đơn giản và tốc độ nhanh trong cài đặt</w:t>
      </w:r>
      <w:r>
        <w:t>: Cài đặt hệ thống mạng Wireless nhanh và dễ dàng và loại trừ nhu cầu kéo dây qua các tường và các trần nhà.</w:t>
      </w:r>
    </w:p>
    <w:p w14:paraId="59EDD1A0" w14:textId="77777777" w:rsidR="00095BED" w:rsidRDefault="00095BED" w:rsidP="008678A6">
      <w:pPr>
        <w:pStyle w:val="Nidungvnbn"/>
        <w:numPr>
          <w:ilvl w:val="0"/>
          <w:numId w:val="24"/>
        </w:numPr>
      </w:pPr>
      <w:r w:rsidRPr="00D12D69">
        <w:rPr>
          <w:b/>
          <w:bCs/>
        </w:rPr>
        <w:t>Linh hoạt trong cài đặt</w:t>
      </w:r>
      <w:r>
        <w:t>: Công nghệ không dây cho phép mạng đi đến các nơi mà mạng nối dây không thể.</w:t>
      </w:r>
    </w:p>
    <w:p w14:paraId="138FC9E2" w14:textId="77777777" w:rsidR="00095BED" w:rsidRDefault="00095BED" w:rsidP="008678A6">
      <w:pPr>
        <w:pStyle w:val="Nidungvnbn"/>
        <w:numPr>
          <w:ilvl w:val="0"/>
          <w:numId w:val="24"/>
        </w:numPr>
      </w:pPr>
      <w:r w:rsidRPr="00D12D69">
        <w:rPr>
          <w:b/>
          <w:bCs/>
        </w:rPr>
        <w:t>Giảm bớt giá thành sở hữu</w:t>
      </w:r>
      <w:r>
        <w:t>: Trong khi đầu tư ban đầu của phần cứng cần cho mạng Wireless có giá thành cao hơn các chi phí phần cứng mạng LAN hữu tuyến, nhưng chi phí cài đặt toàn bộ và giá thành tính theo tuổi thọ thấp hơn đáng kể.</w:t>
      </w:r>
    </w:p>
    <w:p w14:paraId="580F5FB7" w14:textId="0E40A604" w:rsidR="001F6556" w:rsidRDefault="00095BED" w:rsidP="008678A6">
      <w:pPr>
        <w:pStyle w:val="Nidungvnbn"/>
        <w:numPr>
          <w:ilvl w:val="0"/>
          <w:numId w:val="24"/>
        </w:numPr>
      </w:pPr>
      <w:r w:rsidRPr="00D12D69">
        <w:rPr>
          <w:b/>
          <w:bCs/>
        </w:rPr>
        <w:t>Tính linh hoạt</w:t>
      </w:r>
      <w:r>
        <w:t>: Các hệ thống mạng Wireless được định hình theo các kiểu topo khác nhau để đáp ứng các nhu cầu của các ứng dụng và các cài đặt cụ thể. Cấu hình mạng dễ thay đổi từ các mạng độc lập phù hợp với số nhỏ người dùng đến các mạng cơ sở hạ tầng với hàng nghìn người sử dụng trong một vùng rộng lớn.</w:t>
      </w:r>
    </w:p>
    <w:p w14:paraId="7A99F228" w14:textId="55949091" w:rsidR="00D55B6B" w:rsidRDefault="00D55B6B" w:rsidP="00DF69B4">
      <w:pPr>
        <w:pStyle w:val="Tiumccp3"/>
        <w:spacing w:before="240" w:after="240"/>
      </w:pPr>
      <w:r>
        <w:t>2.8.2.2 Nhược điểm</w:t>
      </w:r>
    </w:p>
    <w:p w14:paraId="39027587" w14:textId="77777777" w:rsidR="00A75E77" w:rsidRDefault="00A75E77" w:rsidP="008678A6">
      <w:pPr>
        <w:pStyle w:val="Nidungvnbn"/>
        <w:numPr>
          <w:ilvl w:val="0"/>
          <w:numId w:val="25"/>
        </w:numPr>
      </w:pPr>
      <w:r w:rsidRPr="00A75E77">
        <w:rPr>
          <w:b/>
          <w:bCs/>
        </w:rPr>
        <w:t>Bảo mật</w:t>
      </w:r>
      <w:r>
        <w:t>: Môi trường kết nối không dây là không khí nên khả năng bị tấn công của người dùng là rất cao.</w:t>
      </w:r>
    </w:p>
    <w:p w14:paraId="2E637DC2" w14:textId="77777777" w:rsidR="00A75E77" w:rsidRDefault="00A75E77" w:rsidP="008678A6">
      <w:pPr>
        <w:pStyle w:val="Nidungvnbn"/>
        <w:numPr>
          <w:ilvl w:val="0"/>
          <w:numId w:val="25"/>
        </w:numPr>
      </w:pPr>
      <w:r w:rsidRPr="00A75E77">
        <w:rPr>
          <w:b/>
          <w:bCs/>
        </w:rPr>
        <w:lastRenderedPageBreak/>
        <w:t>Phạm vi</w:t>
      </w:r>
      <w:r>
        <w:t>: Một mạng chuẩn 802.11g với các thiết bị chuẩn thì có thể hoạt động tốt trong phạm vi vài chục mét. Nó phù hợp trong một căn nhà, nhưng với một toà nhà lớn thì không đáp ứng được nhu cầu. Để đáp ứng cần phải mua thêm Repeater hay access point, dẫn đến chi phí gia tăng.</w:t>
      </w:r>
    </w:p>
    <w:p w14:paraId="39DC3A6B" w14:textId="1CA4B5B5" w:rsidR="00A75E77" w:rsidRDefault="00A75E77" w:rsidP="008678A6">
      <w:pPr>
        <w:pStyle w:val="Nidungvnbn"/>
        <w:numPr>
          <w:ilvl w:val="0"/>
          <w:numId w:val="25"/>
        </w:numPr>
      </w:pPr>
      <w:r w:rsidRPr="00A75E77">
        <w:rPr>
          <w:b/>
          <w:bCs/>
        </w:rPr>
        <w:t>Độ tin cậy</w:t>
      </w:r>
      <w:r>
        <w:t>: Vì sử dụng sóng vô tuyến để truyền thông nên việc bị nhiễu, tín hiệu bị giảm do tác động của các thiết bị khác (lò vi sóng...) là không tránh khỏi. Làm giảm đáng kể hiệu quả hoạt động của mạng.</w:t>
      </w:r>
    </w:p>
    <w:p w14:paraId="3CF3EB5F" w14:textId="0C2D1894" w:rsidR="009E323C" w:rsidRDefault="00A75E77" w:rsidP="008678A6">
      <w:pPr>
        <w:pStyle w:val="Nidungvnbn"/>
        <w:numPr>
          <w:ilvl w:val="0"/>
          <w:numId w:val="25"/>
        </w:numPr>
      </w:pPr>
      <w:r w:rsidRPr="00A75E77">
        <w:rPr>
          <w:b/>
          <w:bCs/>
        </w:rPr>
        <w:t>Tốc độ</w:t>
      </w:r>
      <w:r>
        <w:t>: Tốc độ của mạng không dây (1- 125 Mbps) rất chậm so với mạng sử dụng cáp (100Mbps đến hàng Gbps).</w:t>
      </w:r>
    </w:p>
    <w:p w14:paraId="762A39F5" w14:textId="301F68A8" w:rsidR="00D015CB" w:rsidRDefault="000103DB" w:rsidP="000B0543">
      <w:pPr>
        <w:pStyle w:val="Tiumccp2"/>
        <w:spacing w:before="240" w:after="240"/>
        <w:outlineLvl w:val="2"/>
      </w:pPr>
      <w:bookmarkStart w:id="96" w:name="_Toc91608887"/>
      <w:r>
        <w:t xml:space="preserve">2.8.3 So sánh giữa mạng </w:t>
      </w:r>
      <w:r w:rsidR="000F1F3B">
        <w:t>có</w:t>
      </w:r>
      <w:r>
        <w:t xml:space="preserve"> dây và mạng </w:t>
      </w:r>
      <w:r w:rsidR="000F1F3B">
        <w:t>không</w:t>
      </w:r>
      <w:r>
        <w:t xml:space="preserve"> dây</w:t>
      </w:r>
      <w:bookmarkEnd w:id="96"/>
    </w:p>
    <w:p w14:paraId="79314FB8" w14:textId="46743FE4" w:rsidR="00D015CB" w:rsidRPr="00D015CB" w:rsidRDefault="00D015CB" w:rsidP="00D015CB">
      <w:pPr>
        <w:pStyle w:val="Caption"/>
        <w:rPr>
          <w:b/>
          <w:bCs w:val="0"/>
        </w:rPr>
      </w:pPr>
      <w:bookmarkStart w:id="97" w:name="_Toc91604340"/>
      <w:r w:rsidRPr="00D015CB">
        <w:rPr>
          <w:b/>
          <w:bCs w:val="0"/>
        </w:rPr>
        <w:t xml:space="preserve">Bảng 2. </w:t>
      </w:r>
      <w:r w:rsidRPr="00D015CB">
        <w:rPr>
          <w:b/>
          <w:bCs w:val="0"/>
        </w:rPr>
        <w:fldChar w:fldCharType="begin"/>
      </w:r>
      <w:r w:rsidRPr="00D015CB">
        <w:rPr>
          <w:b/>
          <w:bCs w:val="0"/>
        </w:rPr>
        <w:instrText xml:space="preserve"> SEQ Bảng_2. \* ARABIC </w:instrText>
      </w:r>
      <w:r w:rsidRPr="00D015CB">
        <w:rPr>
          <w:b/>
          <w:bCs w:val="0"/>
        </w:rPr>
        <w:fldChar w:fldCharType="separate"/>
      </w:r>
      <w:r w:rsidRPr="00D015CB">
        <w:rPr>
          <w:b/>
          <w:bCs w:val="0"/>
          <w:noProof/>
        </w:rPr>
        <w:t>3</w:t>
      </w:r>
      <w:r w:rsidRPr="00D015CB">
        <w:rPr>
          <w:b/>
          <w:bCs w:val="0"/>
        </w:rPr>
        <w:fldChar w:fldCharType="end"/>
      </w:r>
      <w:r w:rsidRPr="00D015CB">
        <w:rPr>
          <w:b/>
          <w:bCs w:val="0"/>
        </w:rPr>
        <w:t>: Bảng so sáng mạng có dây và không dây</w:t>
      </w:r>
      <w:bookmarkEnd w:id="97"/>
    </w:p>
    <w:tbl>
      <w:tblPr>
        <w:tblStyle w:val="TableGrid"/>
        <w:tblW w:w="9625" w:type="dxa"/>
        <w:tblLook w:val="04A0" w:firstRow="1" w:lastRow="0" w:firstColumn="1" w:lastColumn="0" w:noHBand="0" w:noVBand="1"/>
      </w:tblPr>
      <w:tblGrid>
        <w:gridCol w:w="2245"/>
        <w:gridCol w:w="3780"/>
        <w:gridCol w:w="3600"/>
      </w:tblGrid>
      <w:tr w:rsidR="000F1F3B" w14:paraId="013C0C59" w14:textId="77777777" w:rsidTr="001A2F73">
        <w:tc>
          <w:tcPr>
            <w:tcW w:w="2245" w:type="dxa"/>
            <w:shd w:val="clear" w:color="auto" w:fill="D9D9D9" w:themeFill="background1" w:themeFillShade="D9"/>
          </w:tcPr>
          <w:p w14:paraId="4E5760DE" w14:textId="77777777" w:rsidR="000F1F3B" w:rsidRPr="00E36907" w:rsidRDefault="000F1F3B" w:rsidP="00E36907">
            <w:pPr>
              <w:pStyle w:val="Nidungvnbn"/>
              <w:ind w:firstLine="0"/>
              <w:jc w:val="center"/>
              <w:rPr>
                <w:b/>
                <w:bCs/>
              </w:rPr>
            </w:pPr>
          </w:p>
        </w:tc>
        <w:tc>
          <w:tcPr>
            <w:tcW w:w="3780" w:type="dxa"/>
            <w:shd w:val="clear" w:color="auto" w:fill="D9D9D9" w:themeFill="background1" w:themeFillShade="D9"/>
          </w:tcPr>
          <w:p w14:paraId="092C1592" w14:textId="28E51CB3" w:rsidR="000F1F3B" w:rsidRPr="00E36907" w:rsidRDefault="00631F43" w:rsidP="00E36907">
            <w:pPr>
              <w:pStyle w:val="Nidungvnbn"/>
              <w:ind w:firstLine="0"/>
              <w:jc w:val="center"/>
              <w:rPr>
                <w:b/>
                <w:bCs/>
              </w:rPr>
            </w:pPr>
            <w:r w:rsidRPr="00E36907">
              <w:rPr>
                <w:b/>
                <w:bCs/>
              </w:rPr>
              <w:t>Mạng có dây</w:t>
            </w:r>
          </w:p>
        </w:tc>
        <w:tc>
          <w:tcPr>
            <w:tcW w:w="3600" w:type="dxa"/>
            <w:shd w:val="clear" w:color="auto" w:fill="D9D9D9" w:themeFill="background1" w:themeFillShade="D9"/>
          </w:tcPr>
          <w:p w14:paraId="7B442B3F" w14:textId="0DE5C14E" w:rsidR="000F1F3B" w:rsidRPr="00E36907" w:rsidRDefault="00631F43" w:rsidP="00E36907">
            <w:pPr>
              <w:pStyle w:val="Nidungvnbn"/>
              <w:ind w:firstLine="0"/>
              <w:jc w:val="center"/>
              <w:rPr>
                <w:b/>
                <w:bCs/>
              </w:rPr>
            </w:pPr>
            <w:r w:rsidRPr="00E36907">
              <w:rPr>
                <w:b/>
                <w:bCs/>
              </w:rPr>
              <w:t>Mạng không dây</w:t>
            </w:r>
          </w:p>
        </w:tc>
      </w:tr>
      <w:tr w:rsidR="000F1F3B" w14:paraId="3CD39E50" w14:textId="77777777" w:rsidTr="001A2F73">
        <w:tc>
          <w:tcPr>
            <w:tcW w:w="2245" w:type="dxa"/>
          </w:tcPr>
          <w:p w14:paraId="77B25A91" w14:textId="5D254C46" w:rsidR="000F1F3B" w:rsidRDefault="00631F43" w:rsidP="00E36907">
            <w:pPr>
              <w:pStyle w:val="Nidungvnbn"/>
              <w:ind w:firstLine="0"/>
              <w:jc w:val="left"/>
            </w:pPr>
            <w:r>
              <w:t>Phạm vi ứng dụng</w:t>
            </w:r>
          </w:p>
        </w:tc>
        <w:tc>
          <w:tcPr>
            <w:tcW w:w="3780" w:type="dxa"/>
          </w:tcPr>
          <w:p w14:paraId="7E5D8FCC" w14:textId="77777777" w:rsidR="000F1F3B" w:rsidRDefault="00631F43" w:rsidP="00E36907">
            <w:pPr>
              <w:pStyle w:val="Nidungvnbn"/>
              <w:ind w:firstLine="0"/>
              <w:jc w:val="left"/>
            </w:pPr>
            <w:r w:rsidRPr="00631F43">
              <w:t>Có thể ứng dụng trong tất cả các mô hình mạng nhỏ, trung bình, lớn, rất lớn.</w:t>
            </w:r>
          </w:p>
          <w:p w14:paraId="10495B46" w14:textId="1E56AE51" w:rsidR="00631F43" w:rsidRDefault="00631F43" w:rsidP="00E36907">
            <w:pPr>
              <w:pStyle w:val="Nidungvnbn"/>
              <w:ind w:firstLine="0"/>
              <w:jc w:val="left"/>
            </w:pPr>
            <w:r w:rsidRPr="00631F43">
              <w:t>Gặp khó khăn ở những nơi xa xôi, địa hình phức tạp, những nơi không ổn định, khó kéo dây, đường truyền</w:t>
            </w:r>
            <w:r>
              <w:t>.</w:t>
            </w:r>
          </w:p>
        </w:tc>
        <w:tc>
          <w:tcPr>
            <w:tcW w:w="3600" w:type="dxa"/>
          </w:tcPr>
          <w:p w14:paraId="416BFFF6" w14:textId="77777777" w:rsidR="000F1F3B" w:rsidRDefault="00631F43" w:rsidP="00E36907">
            <w:pPr>
              <w:pStyle w:val="Nidungvnbn"/>
              <w:ind w:firstLine="0"/>
              <w:jc w:val="left"/>
            </w:pPr>
            <w:r>
              <w:t xml:space="preserve"> </w:t>
            </w:r>
            <w:r w:rsidRPr="00631F43">
              <w:t>Chủ yếu là trong mô hình mạng nhỏ và trung bình, với những mô hình lớn phải kết hợp với mạng có dây.</w:t>
            </w:r>
          </w:p>
          <w:p w14:paraId="693F4F57" w14:textId="3F7B0AE2" w:rsidR="00631F43" w:rsidRDefault="00631F43" w:rsidP="00E36907">
            <w:pPr>
              <w:pStyle w:val="Nidungvnbn"/>
              <w:ind w:firstLine="0"/>
              <w:jc w:val="left"/>
            </w:pPr>
            <w:r>
              <w:t xml:space="preserve"> </w:t>
            </w:r>
            <w:r w:rsidRPr="00631F43">
              <w:t>Có thể triển khai ở những nơi không thuận tiện về địa hình, không ổn định, không triển khai mạng có dây được</w:t>
            </w:r>
            <w:r>
              <w:t>.</w:t>
            </w:r>
          </w:p>
        </w:tc>
      </w:tr>
      <w:tr w:rsidR="000F1F3B" w14:paraId="59D25584" w14:textId="77777777" w:rsidTr="001A2F73">
        <w:tc>
          <w:tcPr>
            <w:tcW w:w="2245" w:type="dxa"/>
          </w:tcPr>
          <w:p w14:paraId="1D6D3782" w14:textId="45314DB4" w:rsidR="000F1F3B" w:rsidRDefault="00325F63" w:rsidP="00E36907">
            <w:pPr>
              <w:pStyle w:val="Nidungvnbn"/>
              <w:ind w:firstLine="0"/>
              <w:jc w:val="left"/>
            </w:pPr>
            <w:r>
              <w:t xml:space="preserve">Độ </w:t>
            </w:r>
            <w:r w:rsidR="00843438">
              <w:t>tin cậy</w:t>
            </w:r>
          </w:p>
        </w:tc>
        <w:tc>
          <w:tcPr>
            <w:tcW w:w="3780" w:type="dxa"/>
          </w:tcPr>
          <w:p w14:paraId="09DA8130" w14:textId="77777777" w:rsidR="000F1F3B" w:rsidRDefault="00C94FE2" w:rsidP="00E36907">
            <w:pPr>
              <w:pStyle w:val="Nidungvnbn"/>
              <w:ind w:firstLine="0"/>
              <w:jc w:val="left"/>
            </w:pPr>
            <w:r>
              <w:t xml:space="preserve"> </w:t>
            </w:r>
            <w:r w:rsidRPr="00C94FE2">
              <w:t>Khả năng chịu ảnh hưởng khách quan bên ngoài như thời tiết, khí hậu tốt.</w:t>
            </w:r>
          </w:p>
          <w:p w14:paraId="05ACFB55" w14:textId="77777777" w:rsidR="00C94FE2" w:rsidRDefault="00C94FE2" w:rsidP="00E36907">
            <w:pPr>
              <w:pStyle w:val="Nidungvnbn"/>
              <w:ind w:firstLine="0"/>
              <w:jc w:val="left"/>
            </w:pPr>
            <w:r>
              <w:t xml:space="preserve"> </w:t>
            </w:r>
            <w:r w:rsidRPr="00C94FE2">
              <w:t xml:space="preserve">Chịu nhiều cuộc tấn công đa dạng, phức tạp, nguy hiểm của </w:t>
            </w:r>
            <w:r w:rsidRPr="00C94FE2">
              <w:lastRenderedPageBreak/>
              <w:t>những kẻ phá hoại vô tình và cố tình.</w:t>
            </w:r>
          </w:p>
          <w:p w14:paraId="01F744E8" w14:textId="5DECCFE6" w:rsidR="00C94FE2" w:rsidRDefault="00C94FE2" w:rsidP="00E36907">
            <w:pPr>
              <w:pStyle w:val="Nidungvnbn"/>
              <w:ind w:firstLine="0"/>
              <w:jc w:val="left"/>
            </w:pPr>
            <w:r>
              <w:t xml:space="preserve"> </w:t>
            </w:r>
            <w:r w:rsidRPr="00C94FE2">
              <w:t>Ít nguy cơ ảnh hưởng sức khoẻ.</w:t>
            </w:r>
            <w:r>
              <w:t xml:space="preserve"> </w:t>
            </w:r>
          </w:p>
        </w:tc>
        <w:tc>
          <w:tcPr>
            <w:tcW w:w="3600" w:type="dxa"/>
          </w:tcPr>
          <w:p w14:paraId="3BEC7C75" w14:textId="77777777" w:rsidR="000F1F3B" w:rsidRDefault="00C94FE2" w:rsidP="00E36907">
            <w:pPr>
              <w:pStyle w:val="Nidungvnbn"/>
              <w:ind w:firstLine="0"/>
              <w:jc w:val="left"/>
            </w:pPr>
            <w:r>
              <w:lastRenderedPageBreak/>
              <w:t xml:space="preserve"> </w:t>
            </w:r>
            <w:r w:rsidRPr="00C94FE2">
              <w:t>Bị ảnh hưởng bởi các yếu tố bên ngoài như môi trường truyền sóng, cản nhiễu do thời tiết.</w:t>
            </w:r>
          </w:p>
          <w:p w14:paraId="190B9436" w14:textId="77777777" w:rsidR="00C94FE2" w:rsidRDefault="00C94FE2" w:rsidP="00E36907">
            <w:pPr>
              <w:pStyle w:val="Nidungvnbn"/>
              <w:ind w:firstLine="0"/>
              <w:jc w:val="left"/>
            </w:pPr>
            <w:r>
              <w:lastRenderedPageBreak/>
              <w:t xml:space="preserve"> </w:t>
            </w:r>
            <w:r w:rsidRPr="00C94FE2">
              <w:t>Chịu nhiều cuộc tấn công đa dạng, phức tạp, nguy hiểm của những kẻ phá hoại vô tình và cố tình, nguy cơ cao hơn mạng có dây.</w:t>
            </w:r>
          </w:p>
          <w:p w14:paraId="061B211F" w14:textId="21B8FED5" w:rsidR="00C94FE2" w:rsidRDefault="00C94FE2" w:rsidP="00E36907">
            <w:pPr>
              <w:pStyle w:val="Nidungvnbn"/>
              <w:ind w:firstLine="0"/>
              <w:jc w:val="left"/>
            </w:pPr>
            <w:r>
              <w:t xml:space="preserve"> </w:t>
            </w:r>
            <w:r w:rsidRPr="00C94FE2">
              <w:t>Còn đang tiếp tục phân tích về khả năng ảnh hưởng đến sức khoẻ</w:t>
            </w:r>
            <w:r>
              <w:t>.</w:t>
            </w:r>
          </w:p>
        </w:tc>
      </w:tr>
      <w:tr w:rsidR="000F1F3B" w14:paraId="4A8BEF47" w14:textId="77777777" w:rsidTr="001A2F73">
        <w:tc>
          <w:tcPr>
            <w:tcW w:w="2245" w:type="dxa"/>
          </w:tcPr>
          <w:p w14:paraId="75277CB6" w14:textId="2475F1AF" w:rsidR="000F1F3B" w:rsidRDefault="00843438" w:rsidP="00E36907">
            <w:pPr>
              <w:pStyle w:val="Nidungvnbn"/>
              <w:ind w:firstLine="0"/>
              <w:jc w:val="left"/>
            </w:pPr>
            <w:r>
              <w:lastRenderedPageBreak/>
              <w:t>Độ phức tạp kỹ thuật</w:t>
            </w:r>
          </w:p>
        </w:tc>
        <w:tc>
          <w:tcPr>
            <w:tcW w:w="3780" w:type="dxa"/>
          </w:tcPr>
          <w:p w14:paraId="06E845E3" w14:textId="0DA825BD" w:rsidR="000F1F3B" w:rsidRDefault="008642A2" w:rsidP="00E36907">
            <w:pPr>
              <w:pStyle w:val="Nidungvnbn"/>
              <w:ind w:firstLine="0"/>
              <w:jc w:val="left"/>
            </w:pPr>
            <w:r>
              <w:t xml:space="preserve"> </w:t>
            </w:r>
            <w:r w:rsidRPr="008642A2">
              <w:t>Độ phức tạp kỹ thuật tuỳ thuộc từng loại cụ thể.</w:t>
            </w:r>
          </w:p>
        </w:tc>
        <w:tc>
          <w:tcPr>
            <w:tcW w:w="3600" w:type="dxa"/>
          </w:tcPr>
          <w:p w14:paraId="71BF065A" w14:textId="77777777" w:rsidR="000F1F3B" w:rsidRDefault="008642A2" w:rsidP="00E36907">
            <w:pPr>
              <w:pStyle w:val="Nidungvnbn"/>
              <w:ind w:firstLine="0"/>
              <w:jc w:val="left"/>
            </w:pPr>
            <w:r>
              <w:t xml:space="preserve"> </w:t>
            </w:r>
            <w:r w:rsidRPr="008642A2">
              <w:t>Độ phức tạp kỹ thuật tuỳ thuộc từng loại mạng cụ thể.</w:t>
            </w:r>
          </w:p>
          <w:p w14:paraId="17CDBB02" w14:textId="7F906786" w:rsidR="008642A2" w:rsidRDefault="008642A2" w:rsidP="00E36907">
            <w:pPr>
              <w:pStyle w:val="Nidungvnbn"/>
              <w:ind w:firstLine="0"/>
              <w:jc w:val="left"/>
            </w:pPr>
            <w:r>
              <w:t xml:space="preserve"> </w:t>
            </w:r>
            <w:r w:rsidRPr="008642A2">
              <w:t>Xu hướng tạo khả năng thiết lập các thông số truyền sóng vô tuyến của thiết bị ngày càng đơn giản</w:t>
            </w:r>
            <w:r w:rsidR="00A65661">
              <w:t>.</w:t>
            </w:r>
          </w:p>
        </w:tc>
      </w:tr>
      <w:tr w:rsidR="000F1F3B" w14:paraId="30F71B43" w14:textId="77777777" w:rsidTr="001A2F73">
        <w:tc>
          <w:tcPr>
            <w:tcW w:w="2245" w:type="dxa"/>
          </w:tcPr>
          <w:p w14:paraId="75674F6E" w14:textId="013CE1A3" w:rsidR="000F1F3B" w:rsidRDefault="00FC1937" w:rsidP="00E36907">
            <w:pPr>
              <w:pStyle w:val="Nidungvnbn"/>
              <w:ind w:firstLine="0"/>
              <w:jc w:val="left"/>
            </w:pPr>
            <w:r>
              <w:t>Lắp đặt, triển khai</w:t>
            </w:r>
          </w:p>
        </w:tc>
        <w:tc>
          <w:tcPr>
            <w:tcW w:w="3780" w:type="dxa"/>
          </w:tcPr>
          <w:p w14:paraId="175F2A98" w14:textId="71007A8D" w:rsidR="000F1F3B" w:rsidRDefault="00FC1937" w:rsidP="00E36907">
            <w:pPr>
              <w:pStyle w:val="Nidungvnbn"/>
              <w:ind w:firstLine="0"/>
              <w:jc w:val="left"/>
            </w:pPr>
            <w:r>
              <w:t>Tốn nhiều thời gian</w:t>
            </w:r>
          </w:p>
        </w:tc>
        <w:tc>
          <w:tcPr>
            <w:tcW w:w="3600" w:type="dxa"/>
          </w:tcPr>
          <w:p w14:paraId="38F1D7F8" w14:textId="134EA80B" w:rsidR="000F1F3B" w:rsidRDefault="00FC1937" w:rsidP="00E36907">
            <w:pPr>
              <w:pStyle w:val="Nidungvnbn"/>
              <w:ind w:firstLine="0"/>
              <w:jc w:val="left"/>
            </w:pPr>
            <w:r>
              <w:t>Triển khai hệ thống dễ dàng</w:t>
            </w:r>
          </w:p>
        </w:tc>
      </w:tr>
      <w:tr w:rsidR="00B32E36" w14:paraId="69E3CF15" w14:textId="77777777" w:rsidTr="001A2F73">
        <w:tc>
          <w:tcPr>
            <w:tcW w:w="2245" w:type="dxa"/>
          </w:tcPr>
          <w:p w14:paraId="7FE85323" w14:textId="58ADC7B2" w:rsidR="00B32E36" w:rsidRDefault="00B32E36" w:rsidP="00E36907">
            <w:pPr>
              <w:pStyle w:val="Nidungvnbn"/>
              <w:ind w:firstLine="0"/>
              <w:jc w:val="left"/>
            </w:pPr>
            <w:r>
              <w:t>Tính linh hoạt</w:t>
            </w:r>
          </w:p>
        </w:tc>
        <w:tc>
          <w:tcPr>
            <w:tcW w:w="3780" w:type="dxa"/>
          </w:tcPr>
          <w:p w14:paraId="0ECA5DE7" w14:textId="44B5C194" w:rsidR="00B32E36" w:rsidRDefault="00B32E36" w:rsidP="00E36907">
            <w:pPr>
              <w:pStyle w:val="Nidungvnbn"/>
              <w:ind w:firstLine="0"/>
              <w:jc w:val="left"/>
            </w:pPr>
            <w:r w:rsidRPr="00B32E36">
              <w:t>Vì là hệ thống kết nối cố định nên tính linh hoạt kém, khó thay đổi, nâng cấp, phát triển</w:t>
            </w:r>
            <w:r>
              <w:t>.</w:t>
            </w:r>
          </w:p>
        </w:tc>
        <w:tc>
          <w:tcPr>
            <w:tcW w:w="3600" w:type="dxa"/>
          </w:tcPr>
          <w:p w14:paraId="048127E2" w14:textId="4346C9DB" w:rsidR="00B32E36" w:rsidRDefault="00B32E36" w:rsidP="00E36907">
            <w:pPr>
              <w:pStyle w:val="Nidungvnbn"/>
              <w:ind w:firstLine="0"/>
              <w:jc w:val="left"/>
            </w:pPr>
            <w:r w:rsidRPr="00B32E36">
              <w:t>Vì là hệ thống kết nối di động nên rất linh hoạt, dễ dàng thay đổi, nâng cấp, phát triển.</w:t>
            </w:r>
          </w:p>
        </w:tc>
      </w:tr>
      <w:tr w:rsidR="0095211A" w14:paraId="063FD079" w14:textId="77777777" w:rsidTr="001A2F73">
        <w:tc>
          <w:tcPr>
            <w:tcW w:w="2245" w:type="dxa"/>
          </w:tcPr>
          <w:p w14:paraId="274F6B5B" w14:textId="7C98ACCC" w:rsidR="0095211A" w:rsidRDefault="0095211A" w:rsidP="00E36907">
            <w:pPr>
              <w:pStyle w:val="Nidungvnbn"/>
              <w:ind w:firstLine="0"/>
              <w:jc w:val="left"/>
            </w:pPr>
            <w:r>
              <w:t>Giá cả</w:t>
            </w:r>
          </w:p>
        </w:tc>
        <w:tc>
          <w:tcPr>
            <w:tcW w:w="3780" w:type="dxa"/>
          </w:tcPr>
          <w:p w14:paraId="2CD64E30" w14:textId="25D548B4" w:rsidR="0095211A" w:rsidRPr="00B32E36" w:rsidRDefault="0095211A" w:rsidP="00E36907">
            <w:pPr>
              <w:pStyle w:val="Nidungvnbn"/>
              <w:ind w:firstLine="0"/>
              <w:jc w:val="left"/>
            </w:pPr>
            <w:r w:rsidRPr="0095211A">
              <w:t>Giá cả tuỳ thuộc vào từng mô hình mạng cụ thể.</w:t>
            </w:r>
            <w:r w:rsidRPr="0095211A">
              <w:tab/>
            </w:r>
          </w:p>
        </w:tc>
        <w:tc>
          <w:tcPr>
            <w:tcW w:w="3600" w:type="dxa"/>
          </w:tcPr>
          <w:p w14:paraId="34824FE5" w14:textId="144E0F40" w:rsidR="0095211A" w:rsidRPr="00B32E36" w:rsidRDefault="0095211A" w:rsidP="00E36907">
            <w:pPr>
              <w:pStyle w:val="Nidungvnbn"/>
              <w:ind w:firstLine="0"/>
              <w:jc w:val="left"/>
            </w:pPr>
            <w:r w:rsidRPr="0095211A">
              <w:t>Thường thì giá thành thiết bị cao hơn so với của mạng có dây. Nhưng xu hướng hiện nay là càng ngày càng giảm sự chênh lệch về giá.</w:t>
            </w:r>
          </w:p>
        </w:tc>
      </w:tr>
    </w:tbl>
    <w:p w14:paraId="3D277E83" w14:textId="4D44CB95" w:rsidR="00565DA0" w:rsidRDefault="00565DA0" w:rsidP="008942AD">
      <w:pPr>
        <w:pStyle w:val="Tiumccp1"/>
        <w:spacing w:before="240" w:after="240"/>
        <w:outlineLvl w:val="1"/>
      </w:pPr>
      <w:bookmarkStart w:id="98" w:name="_Toc91608888"/>
      <w:r>
        <w:t>2.9 Các</w:t>
      </w:r>
      <w:r w:rsidR="00F62D2A">
        <w:t xml:space="preserve"> </w:t>
      </w:r>
      <w:r>
        <w:t>chuẩn mạng không dây</w:t>
      </w:r>
      <w:bookmarkEnd w:id="98"/>
    </w:p>
    <w:p w14:paraId="6342E7B9" w14:textId="47537C38" w:rsidR="004C489C" w:rsidRDefault="004C489C" w:rsidP="004C489C">
      <w:pPr>
        <w:pStyle w:val="Nidungvnbn"/>
      </w:pPr>
      <w:r w:rsidRPr="004C489C">
        <w:t xml:space="preserve">Năm 1997, viện kỹ sư điện và điện tử IEEE đưa ra chuẩn mạng cục bộ không dây (WLAN) đầu tiên - được gọi là 802.11 theo tên của nhóm giám sát sự phát triển của </w:t>
      </w:r>
      <w:r w:rsidRPr="004C489C">
        <w:lastRenderedPageBreak/>
        <w:t>chuẩn này. Lúc này, 802.11 sử dụng tần số 2,4 GHz và dùng kỹ thuật trải phổ trực tiếp (Direct – Sequence Spread Spectrum</w:t>
      </w:r>
      <w:r>
        <w:t xml:space="preserve"> </w:t>
      </w:r>
      <w:r w:rsidRPr="004C489C">
        <w:t>-</w:t>
      </w:r>
      <w:r>
        <w:t xml:space="preserve"> </w:t>
      </w:r>
      <w:r w:rsidRPr="004C489C">
        <w:t>DSSS) nhưng chỉ hỗ trợ băng thông tối đa là 2 Mbps - tốc độ khá chậm cho hầu hết các ứng dụng. Vì lý do đó, các sản phẩm chuẩn không dây này không còn được sản xuất nữa.</w:t>
      </w:r>
    </w:p>
    <w:p w14:paraId="68D1387F" w14:textId="58A49579" w:rsidR="00866F0E" w:rsidRDefault="00866F0E" w:rsidP="004C489C">
      <w:pPr>
        <w:pStyle w:val="Nidungvnbn"/>
      </w:pPr>
      <w:r w:rsidRPr="003204F6">
        <w:rPr>
          <w:b/>
          <w:bCs/>
        </w:rPr>
        <w:t>Trải phổ</w:t>
      </w:r>
      <w:r w:rsidRPr="00866F0E">
        <w:t>: Đa số các hệ thống mạng WLAN</w:t>
      </w:r>
      <w:r>
        <w:t xml:space="preserve"> </w:t>
      </w:r>
      <w:r w:rsidRPr="00866F0E">
        <w:t>sử dụng công nghệ trải phổ, một kỹ thuật tần số vô tuyến băng rộng mà trước đây được phát triển bởi quân đội trong các hệ thống truyền thông tin cậy,</w:t>
      </w:r>
      <w:r>
        <w:t xml:space="preserve"> </w:t>
      </w:r>
      <w:r w:rsidRPr="00866F0E">
        <w:t>an toàn, trọng yếu. Sự trải phổ được thiết kế hiệu quả với sự đánh đổi dải thông lấy độ tin cậy, khả năng tích hợp, và bảo mật. Nói cách khác, sử dụng nhiều băng thông hơn trường hợp truyền băng hẹp, nhưng đổi lại tạo ra tín hiệu mạnh hơn nên dễ được phát hiện hơn, miễn là máy thu biết các tham số của tín hiệu trải phổ của máy phát. Nếu một máy thu không chỉnh đúng tần số, thì tín hiệu trải phổ giống như nhiễu nền.</w:t>
      </w:r>
    </w:p>
    <w:p w14:paraId="3D072830" w14:textId="7C9AEF31" w:rsidR="002D3855" w:rsidRDefault="002D3855" w:rsidP="004C489C">
      <w:pPr>
        <w:pStyle w:val="Nidungvnbn"/>
      </w:pPr>
      <w:r>
        <w:t>Có hai kiểu trải phổ truyền đi bằng vô tuyến:</w:t>
      </w:r>
    </w:p>
    <w:p w14:paraId="5ED73185" w14:textId="0949F4D9" w:rsidR="002D3855" w:rsidRDefault="002D3855" w:rsidP="002D3855">
      <w:pPr>
        <w:pStyle w:val="Nidungvnbn"/>
        <w:numPr>
          <w:ilvl w:val="0"/>
          <w:numId w:val="145"/>
        </w:numPr>
      </w:pPr>
      <w:r>
        <w:t>Nhảy tần</w:t>
      </w:r>
    </w:p>
    <w:p w14:paraId="7542CC7F" w14:textId="5F5FE587" w:rsidR="002D3855" w:rsidRDefault="002D3855" w:rsidP="002D3855">
      <w:pPr>
        <w:pStyle w:val="Nidungvnbn"/>
        <w:numPr>
          <w:ilvl w:val="0"/>
          <w:numId w:val="145"/>
        </w:numPr>
      </w:pPr>
      <w:r>
        <w:t>Chuổi trực tiếp</w:t>
      </w:r>
    </w:p>
    <w:p w14:paraId="2F7C74AB" w14:textId="5A3DD97C" w:rsidR="00800C1C" w:rsidRDefault="00800C1C" w:rsidP="008942AD">
      <w:pPr>
        <w:pStyle w:val="Tiumccp2"/>
        <w:spacing w:before="240" w:after="240"/>
        <w:outlineLvl w:val="2"/>
      </w:pPr>
      <w:bookmarkStart w:id="99" w:name="_Toc91608889"/>
      <w:r>
        <w:t>2.9.1 Chuẩn 802.11a</w:t>
      </w:r>
      <w:bookmarkEnd w:id="99"/>
    </w:p>
    <w:p w14:paraId="7A64FF6A" w14:textId="4A4573E1" w:rsidR="00995D4C" w:rsidRDefault="00995D4C" w:rsidP="004D2310">
      <w:pPr>
        <w:pStyle w:val="Nidungvnbn"/>
      </w:pPr>
      <w:r>
        <w:t>Chuẩn 802.11a: IEEE đưa ra chuẩn mở rộng thứ hai cũng dựa vào 802.11 đầu tiên đó là 802.11a. Chuẩn 802.11a sử dụng tần số 5GHz, tốc độ 54Mbps. Chuẩn 802.11a cũng sử dụng kỹ thuật trải phổ khác với chuẩn 802.11b, đó là kỹ thuật trải phổ theo phương pháp đa phân chia tần số trực giao (Orthogonal Frequency Division Multiplexing</w:t>
      </w:r>
      <w:r w:rsidR="00D134F2">
        <w:t xml:space="preserve"> </w:t>
      </w:r>
      <w:r>
        <w:t>-</w:t>
      </w:r>
      <w:r w:rsidR="00D134F2">
        <w:t xml:space="preserve"> </w:t>
      </w:r>
      <w:r>
        <w:t>OFDM). Đây được coi là kỹ thuật trội hơn so với trải phổ trực tiếp (DSSS). Do chi phí cao hơn, 802.11a thường chỉ được dùng trong các mạng doanh nghiệp, ngược lại, 802.11b thích hợp hơn cho nhu cầu gia đình. Tuy nhiên, do tần số cao hơn tần số của chuẩn 802.11b nên tín hiệu của 802.11a gặp nhiều khó khăn hơn khi xuyên tường các vật chất cản khác. Vùng phủ sóng từ 3</w:t>
      </w:r>
      <w:r w:rsidR="00BD72C1">
        <w:t>5</w:t>
      </w:r>
      <w:r w:rsidR="003B3CDB">
        <w:t xml:space="preserve"> </w:t>
      </w:r>
      <w:r>
        <w:t>-</w:t>
      </w:r>
      <w:r w:rsidR="003B3CDB">
        <w:t xml:space="preserve"> </w:t>
      </w:r>
      <w:r w:rsidR="009166C6">
        <w:t>12</w:t>
      </w:r>
      <w:r>
        <w:t>0 m.</w:t>
      </w:r>
    </w:p>
    <w:p w14:paraId="0C3A8C5D" w14:textId="25910D98" w:rsidR="00565DA0" w:rsidRDefault="00995D4C" w:rsidP="004D2310">
      <w:pPr>
        <w:pStyle w:val="Nidungvnbn"/>
      </w:pPr>
      <w:r>
        <w:lastRenderedPageBreak/>
        <w:t>Do 802.11a và 802.11b sử dụng tần số khác nhau, hai công nghệ này không tương thích với nhau. Một vài hãng sản xuất bắt đầu cho ra đời sản phẩm “lai” 802.11a /b, nhưng các sản phẩm đơn thuần này chỉ đơn thuần là cung cấp 2 chuẩn sóng Wi-Fi cùng lúc (máy trạm dùng chuẩn nào thì kết nối theo chuẩn đó).</w:t>
      </w:r>
    </w:p>
    <w:p w14:paraId="48C34DB2" w14:textId="0355148D" w:rsidR="00995D4C" w:rsidRDefault="00995D4C" w:rsidP="004D2310">
      <w:pPr>
        <w:pStyle w:val="Nidungvnbn"/>
      </w:pPr>
      <w:r>
        <w:t>Ưu và nhược điểm của chuẩn 802.11a</w:t>
      </w:r>
      <w:r w:rsidR="0049103F">
        <w:t>:</w:t>
      </w:r>
    </w:p>
    <w:p w14:paraId="1411539F" w14:textId="23B75F37" w:rsidR="00995D4C" w:rsidRDefault="00995D4C" w:rsidP="008678A6">
      <w:pPr>
        <w:pStyle w:val="Nidungvnbn"/>
        <w:numPr>
          <w:ilvl w:val="0"/>
          <w:numId w:val="27"/>
        </w:numPr>
      </w:pPr>
      <w:r w:rsidRPr="00995D4C">
        <w:rPr>
          <w:b/>
          <w:bCs/>
        </w:rPr>
        <w:t>Ưu điểm</w:t>
      </w:r>
      <w:r>
        <w:t xml:space="preserve">: </w:t>
      </w:r>
      <w:r w:rsidRPr="00995D4C">
        <w:t>Tốc độ cao, với tần số 5GHz tránh được sự xuyên nhiễu từ các thiết bị khác.</w:t>
      </w:r>
    </w:p>
    <w:p w14:paraId="4CCC85B0" w14:textId="31D6BC63" w:rsidR="00995D4C" w:rsidRDefault="00995D4C" w:rsidP="008678A6">
      <w:pPr>
        <w:pStyle w:val="Nidungvnbn"/>
        <w:numPr>
          <w:ilvl w:val="0"/>
          <w:numId w:val="27"/>
        </w:numPr>
      </w:pPr>
      <w:r>
        <w:rPr>
          <w:b/>
          <w:bCs/>
        </w:rPr>
        <w:t>Nhược điểm</w:t>
      </w:r>
      <w:r w:rsidRPr="00995D4C">
        <w:t>:</w:t>
      </w:r>
      <w:r>
        <w:t xml:space="preserve"> </w:t>
      </w:r>
      <w:r w:rsidR="00F97535" w:rsidRPr="00F97535">
        <w:t>Giá thành đắt tầm phủ sóng ngắn hơn và dễ bị che khuất, hoạt động trên tần số 5GHz, tốc độ truyền tải lên đến 54Mbps nhưng không xuyên qua được vật cản. Hiện nay dạng chuẩn này rất ít được sử dụng.</w:t>
      </w:r>
    </w:p>
    <w:p w14:paraId="7E57C27B" w14:textId="6DD46BB0" w:rsidR="00B846D9" w:rsidRDefault="00B846D9" w:rsidP="00D84DEE">
      <w:pPr>
        <w:pStyle w:val="Tiumccp2"/>
        <w:spacing w:before="240" w:after="240"/>
        <w:outlineLvl w:val="2"/>
      </w:pPr>
      <w:bookmarkStart w:id="100" w:name="_Toc91608890"/>
      <w:r>
        <w:t>2.9.2 Chuẩn 802.11b</w:t>
      </w:r>
      <w:bookmarkEnd w:id="100"/>
    </w:p>
    <w:p w14:paraId="3AB41033" w14:textId="62B1167F" w:rsidR="00A76C7E" w:rsidRDefault="00A76C7E" w:rsidP="00635E9F">
      <w:pPr>
        <w:pStyle w:val="Nidungvnbn"/>
      </w:pPr>
      <w:r>
        <w:t xml:space="preserve">Từ tháng 6 năm 1999, IEEE mở rộng chuẩn 802.11 ban đầu và tạo ra các đặc tả kỹ thuật cho 802.11b. Chuẩn 802.11b hỗ trợ băng thông 11Mbps, ngang với tốc độ Ethernet thời bấy giờ. Đây là chuẩn WLAN lần đầu tiên được chấp nhận trên thị trường, sử dụng tần số 2,4 GHz. Chuẩn 802.11b sử dụng kỹ thuật điều chế khoá mã bù (Compementary Code Keying – CCK) và dùng kỹ thuật trải phổ trực tiếp giống như chuẩn 802.11 nguyên bản. Với lợi thế về tần số (băng tần nghiệp dư ISM 2,4GHz), các hãng sản xuất sử dụng tần số này để giảm chi phí sản xuất, tốc độ truyền tải với tốc độ thấp hơn 802.11a, vùng phủ sóng từ </w:t>
      </w:r>
      <w:r w:rsidR="003913B0">
        <w:t>38</w:t>
      </w:r>
      <w:r w:rsidR="004802A3">
        <w:t xml:space="preserve"> </w:t>
      </w:r>
      <w:r>
        <w:t>-</w:t>
      </w:r>
      <w:r w:rsidR="004802A3">
        <w:t xml:space="preserve"> </w:t>
      </w:r>
      <w:r w:rsidR="003913B0">
        <w:t>14</w:t>
      </w:r>
      <w:r>
        <w:t>0m. Hai chuẩn 802.11a và 802.11b không tương thích với nhau.</w:t>
      </w:r>
    </w:p>
    <w:p w14:paraId="1605FA15" w14:textId="713257AF" w:rsidR="00B846D9" w:rsidRDefault="00A76C7E" w:rsidP="00635E9F">
      <w:pPr>
        <w:pStyle w:val="Nidungvnbn"/>
      </w:pPr>
      <w:r>
        <w:t>Nhưng khi đó tình trạng lộn xộn lại xảy ra, 802.11b có thể bị nhiễu lò vi sóng, điện thoại và các dụng cụ khác cùng sử dụng tần số 2,4 GHz. Tuy nhiên, bằng cách lắp đặt 802.11b ở khoảng cách hợp lý sẽ dễ dàng tránh được nhiễu.</w:t>
      </w:r>
    </w:p>
    <w:p w14:paraId="335AC08C" w14:textId="3D14DAC2" w:rsidR="00A76C7E" w:rsidRDefault="00A76C7E" w:rsidP="00635E9F">
      <w:pPr>
        <w:pStyle w:val="Nidungvnbn"/>
      </w:pPr>
      <w:r>
        <w:t>Ưu và nhược điểm của chuẩn 802.11b:</w:t>
      </w:r>
    </w:p>
    <w:p w14:paraId="3B3A9B4F" w14:textId="78AB9E7F" w:rsidR="00A76C7E" w:rsidRPr="00A76C7E" w:rsidRDefault="00A76C7E" w:rsidP="008678A6">
      <w:pPr>
        <w:pStyle w:val="Nidungvnbn"/>
        <w:numPr>
          <w:ilvl w:val="0"/>
          <w:numId w:val="28"/>
        </w:numPr>
        <w:rPr>
          <w:b/>
          <w:bCs/>
        </w:rPr>
      </w:pPr>
      <w:r w:rsidRPr="00A76C7E">
        <w:rPr>
          <w:b/>
          <w:bCs/>
        </w:rPr>
        <w:t>Ưu điểm</w:t>
      </w:r>
      <w:r>
        <w:t xml:space="preserve">: </w:t>
      </w:r>
      <w:r w:rsidRPr="00A76C7E">
        <w:t>Giá thành thấp nhất, tầm phủ sóng tốt và không dễ bị che khuất.</w:t>
      </w:r>
    </w:p>
    <w:p w14:paraId="6AEC783A" w14:textId="18261CB1" w:rsidR="00A76C7E" w:rsidRPr="00A76C7E" w:rsidRDefault="00A76C7E" w:rsidP="008678A6">
      <w:pPr>
        <w:pStyle w:val="Nidungvnbn"/>
        <w:numPr>
          <w:ilvl w:val="0"/>
          <w:numId w:val="28"/>
        </w:numPr>
      </w:pPr>
      <w:r>
        <w:rPr>
          <w:b/>
          <w:bCs/>
        </w:rPr>
        <w:t>Nhược điểm</w:t>
      </w:r>
      <w:r w:rsidRPr="00A76C7E">
        <w:t>: Tốc độ tối đa thấp, có thể bị nhiễu bởi các thiết bị gia dụng.</w:t>
      </w:r>
    </w:p>
    <w:p w14:paraId="6016EA28" w14:textId="07F87DFF" w:rsidR="00910725" w:rsidRDefault="00910725" w:rsidP="00D84DEE">
      <w:pPr>
        <w:pStyle w:val="Tiumccp2"/>
        <w:spacing w:before="240" w:after="240"/>
        <w:outlineLvl w:val="2"/>
      </w:pPr>
      <w:bookmarkStart w:id="101" w:name="_Toc91608891"/>
      <w:r>
        <w:lastRenderedPageBreak/>
        <w:t>2.9.3 Chuẩn 802.11g</w:t>
      </w:r>
      <w:bookmarkEnd w:id="101"/>
    </w:p>
    <w:p w14:paraId="25E90910" w14:textId="3164876B" w:rsidR="00BD6B26" w:rsidRDefault="00BD6B26" w:rsidP="000D0C5C">
      <w:pPr>
        <w:pStyle w:val="Nidungvnbn"/>
      </w:pPr>
      <w:r>
        <w:t>Năm 2002 và 2003, các sản phẩm WLAN hỗ trợ chuẩn mới hơn được gọi là 802.11g, được đánh giá cao trên thị trường, chuẩn này cố gắng kết hợp tốt nhất 802.11a và 802.11b. Chuẩn 802.11g hỗ trợ băng thông 54Mbps và sử dụng tần số 2,4GHz cho phạm vi phủ sóng lớn hơn. 802.11b, nghĩa là các điểm truy cập (</w:t>
      </w:r>
      <w:r w:rsidR="00CC7D22">
        <w:t>A</w:t>
      </w:r>
      <w:r>
        <w:t xml:space="preserve">ccess </w:t>
      </w:r>
      <w:r w:rsidR="00CC7D22">
        <w:t>P</w:t>
      </w:r>
      <w:r>
        <w:t>oint – AP) 802.11g sẽ làm việc với card mạng Wi-Fi chuẩn 802.11b....</w:t>
      </w:r>
    </w:p>
    <w:p w14:paraId="780D7B35" w14:textId="77777777" w:rsidR="00BD6B26" w:rsidRDefault="00BD6B26" w:rsidP="000D0C5C">
      <w:pPr>
        <w:pStyle w:val="Nidungvnbn"/>
      </w:pPr>
      <w:r>
        <w:t>Tháng 7-2003, IEEE phê chuẩn 802.11g. Chuẩn này sử dụng phương thức điều chế OFDM tương tự 802.11a nhưng lại dùng tần số 2,4GHz giống với chuẩn 802.11b. Chuẩn này vẫn đạt tốc độ 54Mbps và có khả năng tương thích ngược với chuẩn 802.11b nhưng không tương thích với chuẩn 802.11a.</w:t>
      </w:r>
    </w:p>
    <w:p w14:paraId="63066698" w14:textId="75D34706" w:rsidR="00910725" w:rsidRDefault="00BD6B26" w:rsidP="000D0C5C">
      <w:pPr>
        <w:pStyle w:val="Nidungvnbn"/>
      </w:pPr>
      <w:r>
        <w:t>Chuẩn 802.11g phổ biến nhất hiện nay vùng phủ sóng khoảng 38</w:t>
      </w:r>
      <w:r w:rsidR="00471BCC">
        <w:t xml:space="preserve"> </w:t>
      </w:r>
      <w:r>
        <w:t>-</w:t>
      </w:r>
      <w:r w:rsidR="00471BCC">
        <w:t xml:space="preserve"> </w:t>
      </w:r>
      <w:r>
        <w:t>140m.</w:t>
      </w:r>
    </w:p>
    <w:p w14:paraId="4B791918" w14:textId="0EE34425" w:rsidR="00BD6B26" w:rsidRDefault="00BD6B26" w:rsidP="000D0C5C">
      <w:pPr>
        <w:pStyle w:val="Nidungvnbn"/>
      </w:pPr>
      <w:r>
        <w:t>Ưu và nhược điểm của chuẩn 802.11g</w:t>
      </w:r>
      <w:r w:rsidR="005C6C89">
        <w:t>:</w:t>
      </w:r>
    </w:p>
    <w:p w14:paraId="0C62665B" w14:textId="40A782BE" w:rsidR="00BD6B26" w:rsidRDefault="00BD6B26" w:rsidP="008678A6">
      <w:pPr>
        <w:pStyle w:val="Nidungvnbn"/>
        <w:numPr>
          <w:ilvl w:val="0"/>
          <w:numId w:val="29"/>
        </w:numPr>
      </w:pPr>
      <w:r w:rsidRPr="00BD6B26">
        <w:rPr>
          <w:b/>
          <w:bCs/>
        </w:rPr>
        <w:t>Ưu điểm</w:t>
      </w:r>
      <w:r>
        <w:t xml:space="preserve">: </w:t>
      </w:r>
      <w:r w:rsidRPr="00BD6B26">
        <w:t>Tốc độ cao, tầm phủ sóng tốt và ít bị che khuất.</w:t>
      </w:r>
    </w:p>
    <w:p w14:paraId="754F9B78" w14:textId="3CF5AD20" w:rsidR="00BD6B26" w:rsidRDefault="00BD6B26" w:rsidP="008678A6">
      <w:pPr>
        <w:pStyle w:val="Nidungvnbn"/>
        <w:numPr>
          <w:ilvl w:val="0"/>
          <w:numId w:val="29"/>
        </w:numPr>
      </w:pPr>
      <w:r>
        <w:rPr>
          <w:b/>
          <w:bCs/>
        </w:rPr>
        <w:t>Nhược điểm</w:t>
      </w:r>
      <w:r w:rsidRPr="00BD6B26">
        <w:t>:</w:t>
      </w:r>
      <w:r>
        <w:t xml:space="preserve"> </w:t>
      </w:r>
      <w:r w:rsidRPr="00BD6B26">
        <w:t>giá thành đắt hơn 802.11b, có thể bị nhiễu bởi các thiết bị khác sử dụng cùng băng tần.</w:t>
      </w:r>
    </w:p>
    <w:p w14:paraId="527A28B9" w14:textId="31FE7EB9" w:rsidR="00A36651" w:rsidRDefault="00A36651" w:rsidP="00D84DEE">
      <w:pPr>
        <w:pStyle w:val="Tiumccp2"/>
        <w:spacing w:before="240" w:after="240"/>
        <w:outlineLvl w:val="2"/>
      </w:pPr>
      <w:bookmarkStart w:id="102" w:name="_Toc91608892"/>
      <w:r>
        <w:t>2.9.4 Chuẩn 802.11</w:t>
      </w:r>
      <w:r w:rsidR="0068317B">
        <w:t>n</w:t>
      </w:r>
      <w:bookmarkEnd w:id="102"/>
    </w:p>
    <w:p w14:paraId="37FF7BEB" w14:textId="379C89F7" w:rsidR="005603C5" w:rsidRDefault="00295CB4" w:rsidP="008B2B60">
      <w:pPr>
        <w:pStyle w:val="Nidungvnbn"/>
      </w:pPr>
      <w:r w:rsidRPr="00295CB4">
        <w:t>Đây là chuẩn được thiết kế để cải thiện tính năng của 802.11g về tổng băng thông được hỗ trợ bằng cách tận dụng nhiều tín hiệu không dây và anten (gọi là công nghệ MIMO (Multiple Input and Multiple Output)).</w:t>
      </w:r>
      <w:r w:rsidR="002271DC">
        <w:t xml:space="preserve"> </w:t>
      </w:r>
      <w:r w:rsidRPr="00295CB4">
        <w:t>802.11n sẽ hỗ trợ tốc độ lên đến</w:t>
      </w:r>
      <w:r w:rsidR="0021068D">
        <w:t xml:space="preserve"> 150</w:t>
      </w:r>
      <w:r w:rsidRPr="00295CB4">
        <w:t xml:space="preserve"> Mbps. 802.11n cũng cho tầm phủ sóng tốt hơn các chuẩn Wi-Fi trước đó nhờ tăng cường độ tín hiệu. Các thiết bị 802.11n sẽ tương thích ngược với 802.11g, hoạt động trên cả hai tần số 2,4GHz và 5GHz. Vùng phủ sóng rộng khoảng 70</w:t>
      </w:r>
      <w:r w:rsidR="00873E8C">
        <w:t xml:space="preserve"> </w:t>
      </w:r>
      <w:r w:rsidRPr="00295CB4">
        <w:t>-</w:t>
      </w:r>
      <w:r w:rsidR="00873E8C">
        <w:t xml:space="preserve"> </w:t>
      </w:r>
      <w:r w:rsidRPr="00295CB4">
        <w:t>250m.</w:t>
      </w:r>
    </w:p>
    <w:p w14:paraId="050157F0" w14:textId="0D03C50C" w:rsidR="00295CB4" w:rsidRDefault="00295CB4" w:rsidP="008B2B60">
      <w:pPr>
        <w:pStyle w:val="Nidungvnbn"/>
      </w:pPr>
      <w:r>
        <w:t>Ưu và nhược điểm của chuẩn 802.11n</w:t>
      </w:r>
      <w:r w:rsidR="008B2B60">
        <w:t>:</w:t>
      </w:r>
    </w:p>
    <w:p w14:paraId="54A079D3" w14:textId="4016C417" w:rsidR="00295CB4" w:rsidRDefault="00295CB4" w:rsidP="008678A6">
      <w:pPr>
        <w:pStyle w:val="Nidungvnbn"/>
        <w:numPr>
          <w:ilvl w:val="0"/>
          <w:numId w:val="30"/>
        </w:numPr>
      </w:pPr>
      <w:r w:rsidRPr="00295CB4">
        <w:rPr>
          <w:b/>
          <w:bCs/>
        </w:rPr>
        <w:t>Ưu điểm</w:t>
      </w:r>
      <w:r>
        <w:t xml:space="preserve">: </w:t>
      </w:r>
      <w:r w:rsidR="005F3E50" w:rsidRPr="005F3E50">
        <w:t>Tốc độ nhanh nhất, vùng phủ sóng tốt nhất, trở kháng lớn hơn để chống nhiễu từ các tác động của môi trường.</w:t>
      </w:r>
    </w:p>
    <w:p w14:paraId="446D8F08" w14:textId="2CB014F1" w:rsidR="005F3E50" w:rsidRDefault="005F3E50" w:rsidP="008678A6">
      <w:pPr>
        <w:pStyle w:val="Nidungvnbn"/>
        <w:numPr>
          <w:ilvl w:val="0"/>
          <w:numId w:val="30"/>
        </w:numPr>
      </w:pPr>
      <w:r>
        <w:rPr>
          <w:b/>
          <w:bCs/>
        </w:rPr>
        <w:lastRenderedPageBreak/>
        <w:t>Nhược điểm</w:t>
      </w:r>
      <w:r w:rsidRPr="005F3E50">
        <w:t>:</w:t>
      </w:r>
      <w:r>
        <w:t xml:space="preserve"> </w:t>
      </w:r>
      <w:r w:rsidR="002271DC">
        <w:t>G</w:t>
      </w:r>
      <w:r w:rsidRPr="005F3E50">
        <w:t>iá cao hơn 802.11g, sử dụng nhiều luồng tín hiệu có thể gây nhiễu với các thiết bị 802.11b/g kế cận.</w:t>
      </w:r>
    </w:p>
    <w:p w14:paraId="7A202BA7" w14:textId="05204CC6" w:rsidR="00B92CDD" w:rsidRDefault="00B92CDD" w:rsidP="00B92CDD">
      <w:pPr>
        <w:pStyle w:val="Tiumccp2"/>
        <w:spacing w:before="240" w:after="240"/>
        <w:outlineLvl w:val="2"/>
      </w:pPr>
      <w:bookmarkStart w:id="103" w:name="_Toc91608893"/>
      <w:r>
        <w:t>2.9.5 Chuẩn 802.11ac</w:t>
      </w:r>
      <w:bookmarkEnd w:id="103"/>
    </w:p>
    <w:p w14:paraId="5BF669ED" w14:textId="5D58EA01" w:rsidR="00FF4144" w:rsidRDefault="00127087" w:rsidP="00B92CDD">
      <w:pPr>
        <w:pStyle w:val="Nidungvnbn"/>
      </w:pPr>
      <w:r w:rsidRPr="00127087">
        <w:t>Chuẩn 802.11ac là chuẩn WiFi</w:t>
      </w:r>
      <w:r w:rsidR="00FE68A9">
        <w:t xml:space="preserve"> mới</w:t>
      </w:r>
      <w:r w:rsidRPr="00127087">
        <w:t xml:space="preserve"> nhất của IEEE đã được tung ra thị trường, áp dụng công nghệ đa anten đã có trên chuẩn 802.11n, với băng tần 5 GHz và tốc độ tối đa lên đến </w:t>
      </w:r>
      <w:r>
        <w:t>866</w:t>
      </w:r>
      <w:r w:rsidRPr="00127087">
        <w:t xml:space="preserve"> Mbps người dùng sẽ trải nghiệm tốc độ mạng ở mức cao nhất.</w:t>
      </w:r>
    </w:p>
    <w:p w14:paraId="4FAD257A" w14:textId="62A65295" w:rsidR="006025EA" w:rsidRDefault="006025EA" w:rsidP="00B92CDD">
      <w:pPr>
        <w:pStyle w:val="Nidungvnbn"/>
      </w:pPr>
      <w:r w:rsidRPr="006025EA">
        <w:t>Do vấn đề giá thành cao nên các thiết bị phát tín hiệu cho chuẩn này chưa phổ biến dẫn đến các thiết bị này sẽ bị hạn chế sự tối ưu do thiết bị phát.</w:t>
      </w:r>
    </w:p>
    <w:p w14:paraId="0469DDF4" w14:textId="4B8AF399" w:rsidR="005649EB" w:rsidRDefault="005649EB" w:rsidP="008E31A7">
      <w:pPr>
        <w:pStyle w:val="Nidungvnbn"/>
      </w:pPr>
      <w:r>
        <w:t xml:space="preserve">Ngoài </w:t>
      </w:r>
      <w:r w:rsidR="00B92CDD">
        <w:t>5</w:t>
      </w:r>
      <w:r>
        <w:t xml:space="preserve"> chuẩn Wi-Fi chung ở trên, vẫn còn một vài công nghệ mạng không dây khác vẫn tồn tại.</w:t>
      </w:r>
    </w:p>
    <w:p w14:paraId="6C74998D" w14:textId="77777777" w:rsidR="005649EB" w:rsidRDefault="005649EB" w:rsidP="008E31A7">
      <w:pPr>
        <w:pStyle w:val="Nidungvnbn"/>
      </w:pPr>
      <w:r>
        <w:t>Các chuẩn của nhóm 802.11 giống như 802.11h và 802.11j là các mở rộng của công nghệ Wi-Fi, mỗi một chuẩn phục vụ cho một mục đích cụ thể.</w:t>
      </w:r>
    </w:p>
    <w:p w14:paraId="5033B41A" w14:textId="77777777" w:rsidR="005649EB" w:rsidRDefault="005649EB" w:rsidP="008E31A7">
      <w:pPr>
        <w:pStyle w:val="Nidungvnbn"/>
      </w:pPr>
      <w:r>
        <w:t xml:space="preserve">Bluetooh là một công nghệ mạng không dây khác. Công nghệ này hỗ trợ trong một phạm vi rất hẹp (xấp xỉ 10m) và băng thông thấp (1-3Mbps) được thiết kế cho các thiết bị mạng năng lượng thấp như các máy cầm tay. Giá thành sản phẩm thấp của phần cứng Bluetooh cũng hấp dẫn các hãng sản xuất trong lĩnh vực này. </w:t>
      </w:r>
    </w:p>
    <w:p w14:paraId="6E2608EC" w14:textId="03B6FB2D" w:rsidR="00501522" w:rsidRDefault="005649EB" w:rsidP="008E31A7">
      <w:pPr>
        <w:pStyle w:val="Nidungvnbn"/>
      </w:pPr>
      <w:r>
        <w:t>WiMax cũng được phát triển riêng với Wi-Fi. WiMax được thiết kế nhằm có thể kết nối mạng trong phạm vi rộng hơn (hàng trăm km).</w:t>
      </w:r>
    </w:p>
    <w:p w14:paraId="1BFF44B0" w14:textId="435E88B7" w:rsidR="00EA4AA3" w:rsidRDefault="00EA4AA3" w:rsidP="003859AB">
      <w:pPr>
        <w:pStyle w:val="Tiumccp1"/>
        <w:spacing w:before="240" w:after="240"/>
        <w:outlineLvl w:val="1"/>
      </w:pPr>
      <w:bookmarkStart w:id="104" w:name="_Toc91608894"/>
      <w:r>
        <w:t xml:space="preserve">2.10 </w:t>
      </w:r>
      <w:r w:rsidR="000D2B1C">
        <w:t xml:space="preserve">Cơ sở hạ tầng và mô hình mạng </w:t>
      </w:r>
      <w:r>
        <w:t>WLAN</w:t>
      </w:r>
      <w:bookmarkEnd w:id="104"/>
    </w:p>
    <w:p w14:paraId="6583EAFB" w14:textId="1A213894" w:rsidR="00D57BF5" w:rsidRDefault="00D57BF5" w:rsidP="003859AB">
      <w:pPr>
        <w:pStyle w:val="Tiumccp2"/>
        <w:spacing w:before="240" w:after="240"/>
        <w:outlineLvl w:val="2"/>
      </w:pPr>
      <w:bookmarkStart w:id="105" w:name="_Toc91608895"/>
      <w:r>
        <w:t>2.10.</w:t>
      </w:r>
      <w:r w:rsidR="000D2B1C">
        <w:t>1</w:t>
      </w:r>
      <w:r>
        <w:t xml:space="preserve"> Cơ sở hạ tầng mạng WLAN</w:t>
      </w:r>
      <w:bookmarkEnd w:id="105"/>
    </w:p>
    <w:p w14:paraId="174FA544" w14:textId="2FC82F11" w:rsidR="00D57BF5" w:rsidRPr="00D57BF5" w:rsidRDefault="005753A6" w:rsidP="003859AB">
      <w:pPr>
        <w:pStyle w:val="Tiumccp3"/>
        <w:spacing w:before="240" w:after="240"/>
      </w:pPr>
      <w:r>
        <w:t>2.10.</w:t>
      </w:r>
      <w:r w:rsidR="000D2B1C">
        <w:t>1</w:t>
      </w:r>
      <w:r>
        <w:t>.1 Cấu trúc cơ bản của WLAN</w:t>
      </w:r>
    </w:p>
    <w:p w14:paraId="4404C46B" w14:textId="14764C3B" w:rsidR="00700039" w:rsidRDefault="00700039" w:rsidP="008678A6">
      <w:pPr>
        <w:pStyle w:val="Nidungvnbn"/>
        <w:numPr>
          <w:ilvl w:val="0"/>
          <w:numId w:val="31"/>
        </w:numPr>
      </w:pPr>
      <w:r w:rsidRPr="00E85226">
        <w:rPr>
          <w:b/>
          <w:bCs/>
        </w:rPr>
        <w:lastRenderedPageBreak/>
        <w:t>Distribution System</w:t>
      </w:r>
      <w:r>
        <w:t xml:space="preserve"> (Hệ thống phân phối): Đây là một thành phần logic sử dụng để điều phối thông tin đến các station đích. Chuẩn 802.11 không đặc tả chính xác kỹ thuật cho DS.</w:t>
      </w:r>
    </w:p>
    <w:p w14:paraId="05F02699" w14:textId="393C2A08" w:rsidR="00700039" w:rsidRDefault="00700039" w:rsidP="008678A6">
      <w:pPr>
        <w:pStyle w:val="Nidungvnbn"/>
        <w:numPr>
          <w:ilvl w:val="0"/>
          <w:numId w:val="31"/>
        </w:numPr>
      </w:pPr>
      <w:r w:rsidRPr="00E85226">
        <w:rPr>
          <w:b/>
          <w:bCs/>
        </w:rPr>
        <w:t>Access Point</w:t>
      </w:r>
      <w:r w:rsidR="00C418CE">
        <w:rPr>
          <w:b/>
          <w:bCs/>
        </w:rPr>
        <w:t xml:space="preserve"> </w:t>
      </w:r>
      <w:r w:rsidR="00C418CE" w:rsidRPr="00C418CE">
        <w:t>(Điểm truy cập)</w:t>
      </w:r>
      <w:r w:rsidRPr="00C418CE">
        <w:t>:</w:t>
      </w:r>
      <w:r>
        <w:t xml:space="preserve"> chức năng chính chủa AP là mở rộng mạng. Nó có khả năng chuyển đổi các frame dữ liệu trong 802.11 thành các frame thông dụng để có thể sử dụng trong mạng khác.</w:t>
      </w:r>
    </w:p>
    <w:p w14:paraId="69057A5F" w14:textId="77777777" w:rsidR="00700039" w:rsidRDefault="00700039" w:rsidP="008678A6">
      <w:pPr>
        <w:pStyle w:val="Nidungvnbn"/>
        <w:numPr>
          <w:ilvl w:val="0"/>
          <w:numId w:val="31"/>
        </w:numPr>
      </w:pPr>
      <w:r w:rsidRPr="00E85226">
        <w:rPr>
          <w:b/>
          <w:bCs/>
        </w:rPr>
        <w:t>Wireless Medium</w:t>
      </w:r>
      <w:r>
        <w:t xml:space="preserve"> (tầng liên lạc vô tuyến): Chuẩn 802.11 sử dụng tần liên lạc vô tuyến để chuyển đổi các frame dữ liệu giữa các máy trạm với nhau.</w:t>
      </w:r>
    </w:p>
    <w:p w14:paraId="1DCEA792" w14:textId="7BAB2207" w:rsidR="00EA4AA3" w:rsidRDefault="00700039" w:rsidP="008678A6">
      <w:pPr>
        <w:pStyle w:val="Nidungvnbn"/>
        <w:numPr>
          <w:ilvl w:val="0"/>
          <w:numId w:val="31"/>
        </w:numPr>
      </w:pPr>
      <w:r w:rsidRPr="00E85226">
        <w:rPr>
          <w:b/>
          <w:bCs/>
        </w:rPr>
        <w:t>Station</w:t>
      </w:r>
      <w:r>
        <w:t xml:space="preserve"> (các máy trạm): Đây là các thiết bị ngoại vi có hỗ trợ kết nối vô tuyến như: laptop, PDA, Palm…</w:t>
      </w:r>
    </w:p>
    <w:p w14:paraId="33D2FC35" w14:textId="6D07A4C1" w:rsidR="00E037DC" w:rsidRDefault="00C418CE" w:rsidP="00374FC9">
      <w:pPr>
        <w:jc w:val="center"/>
      </w:pPr>
      <w:r w:rsidRPr="00C418CE">
        <w:rPr>
          <w:noProof/>
        </w:rPr>
        <w:drawing>
          <wp:inline distT="0" distB="0" distL="0" distR="0" wp14:anchorId="18C2E124" wp14:editId="50F04D21">
            <wp:extent cx="3712845" cy="1977696"/>
            <wp:effectExtent l="0" t="0" r="1905"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090" cy="1983686"/>
                    </a:xfrm>
                    <a:prstGeom prst="rect">
                      <a:avLst/>
                    </a:prstGeom>
                  </pic:spPr>
                </pic:pic>
              </a:graphicData>
            </a:graphic>
          </wp:inline>
        </w:drawing>
      </w:r>
    </w:p>
    <w:p w14:paraId="59486C29" w14:textId="77777777" w:rsidR="00374FC9" w:rsidRDefault="00374FC9" w:rsidP="00374FC9">
      <w:pPr>
        <w:jc w:val="center"/>
      </w:pPr>
    </w:p>
    <w:p w14:paraId="0C1CB9DD" w14:textId="189F727E" w:rsidR="00367B1C" w:rsidRPr="00A56C4A" w:rsidRDefault="00367B1C" w:rsidP="00367B1C">
      <w:pPr>
        <w:pStyle w:val="Caption"/>
        <w:rPr>
          <w:sz w:val="24"/>
          <w:szCs w:val="24"/>
        </w:rPr>
      </w:pPr>
      <w:bookmarkStart w:id="106" w:name="_Toc91603949"/>
      <w:r>
        <w:t xml:space="preserve">Hình 2. </w:t>
      </w:r>
      <w:r w:rsidR="00DF67BD">
        <w:fldChar w:fldCharType="begin"/>
      </w:r>
      <w:r w:rsidR="00DF67BD">
        <w:instrText xml:space="preserve"> SEQ Hình_2. \* ARABIC </w:instrText>
      </w:r>
      <w:r w:rsidR="00DF67BD">
        <w:fldChar w:fldCharType="separate"/>
      </w:r>
      <w:r w:rsidR="00525A3C">
        <w:rPr>
          <w:noProof/>
        </w:rPr>
        <w:t>11</w:t>
      </w:r>
      <w:r w:rsidR="00DF67BD">
        <w:rPr>
          <w:noProof/>
        </w:rPr>
        <w:fldChar w:fldCharType="end"/>
      </w:r>
      <w:r>
        <w:t>: Cấu trúc cơ bản của mạng WLAN</w:t>
      </w:r>
      <w:bookmarkEnd w:id="106"/>
    </w:p>
    <w:p w14:paraId="3F3D071A" w14:textId="77777777" w:rsidR="001003C9" w:rsidRPr="00424E8E" w:rsidRDefault="001003C9" w:rsidP="008678A6">
      <w:pPr>
        <w:pStyle w:val="Nidungvnbn"/>
        <w:numPr>
          <w:ilvl w:val="0"/>
          <w:numId w:val="32"/>
        </w:numPr>
      </w:pPr>
      <w:r>
        <w:t>Chế độ hoạt động của AP: AP có 3 chế độ hoạt động chính</w:t>
      </w:r>
    </w:p>
    <w:p w14:paraId="01A8AE8D" w14:textId="0EBED360" w:rsidR="001003C9" w:rsidRDefault="001003C9" w:rsidP="008678A6">
      <w:pPr>
        <w:pStyle w:val="Nidungvnbn"/>
        <w:numPr>
          <w:ilvl w:val="0"/>
          <w:numId w:val="33"/>
        </w:numPr>
      </w:pPr>
      <w:r w:rsidRPr="00FD687A">
        <w:rPr>
          <w:b/>
          <w:bCs/>
        </w:rPr>
        <w:t>Chế độ gốc</w:t>
      </w:r>
      <w:r>
        <w:t xml:space="preserve"> (root mode): </w:t>
      </w:r>
      <w:r w:rsidRPr="001003C9">
        <w:t>Root mode được sử dụng khi AP kết nối với mạng backbone có dây thông qua giao diện có dây (thường là Ethernet) của nó. Hầu hết các AP đều hoạt động ở chế độ mặc định là root mode.</w:t>
      </w:r>
    </w:p>
    <w:p w14:paraId="097A4ED7" w14:textId="2A37E51F" w:rsidR="00CF4B22" w:rsidRDefault="00062BD3" w:rsidP="00E153D9">
      <w:pPr>
        <w:jc w:val="center"/>
      </w:pPr>
      <w:r>
        <w:rPr>
          <w:b/>
          <w:noProof/>
        </w:rPr>
        <w:lastRenderedPageBreak/>
        <w:drawing>
          <wp:inline distT="0" distB="0" distL="0" distR="0" wp14:anchorId="15700113" wp14:editId="68E47159">
            <wp:extent cx="3530347" cy="2186940"/>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7457" cy="2191344"/>
                    </a:xfrm>
                    <a:prstGeom prst="rect">
                      <a:avLst/>
                    </a:prstGeom>
                    <a:noFill/>
                    <a:ln>
                      <a:noFill/>
                    </a:ln>
                  </pic:spPr>
                </pic:pic>
              </a:graphicData>
            </a:graphic>
          </wp:inline>
        </w:drawing>
      </w:r>
    </w:p>
    <w:p w14:paraId="3D5D908E" w14:textId="77777777" w:rsidR="00E153D9" w:rsidRDefault="00E153D9" w:rsidP="00E153D9">
      <w:pPr>
        <w:jc w:val="center"/>
      </w:pPr>
    </w:p>
    <w:p w14:paraId="22BBB9CB" w14:textId="740145A7" w:rsidR="00E153D9" w:rsidRPr="00CB499C" w:rsidRDefault="00E153D9" w:rsidP="00E153D9">
      <w:pPr>
        <w:pStyle w:val="Caption"/>
        <w:rPr>
          <w:sz w:val="24"/>
          <w:szCs w:val="24"/>
        </w:rPr>
      </w:pPr>
      <w:bookmarkStart w:id="107" w:name="_Toc91603950"/>
      <w:r>
        <w:t xml:space="preserve">Hình 2. </w:t>
      </w:r>
      <w:r w:rsidR="00DF67BD">
        <w:fldChar w:fldCharType="begin"/>
      </w:r>
      <w:r w:rsidR="00DF67BD">
        <w:instrText xml:space="preserve"> SEQ Hình_2. \* ARAB</w:instrText>
      </w:r>
      <w:r w:rsidR="00DF67BD">
        <w:instrText xml:space="preserve">IC </w:instrText>
      </w:r>
      <w:r w:rsidR="00DF67BD">
        <w:fldChar w:fldCharType="separate"/>
      </w:r>
      <w:r w:rsidR="00525A3C">
        <w:rPr>
          <w:noProof/>
        </w:rPr>
        <w:t>12</w:t>
      </w:r>
      <w:r w:rsidR="00DF67BD">
        <w:rPr>
          <w:noProof/>
        </w:rPr>
        <w:fldChar w:fldCharType="end"/>
      </w:r>
      <w:r>
        <w:t>: AP hoạt động ở Root mode</w:t>
      </w:r>
      <w:bookmarkEnd w:id="107"/>
    </w:p>
    <w:p w14:paraId="23ACF82D" w14:textId="373BB956" w:rsidR="00CD2187" w:rsidRDefault="00CD2187" w:rsidP="008678A6">
      <w:pPr>
        <w:pStyle w:val="Nidungvnbn"/>
        <w:numPr>
          <w:ilvl w:val="0"/>
          <w:numId w:val="34"/>
        </w:numPr>
      </w:pPr>
      <w:r w:rsidRPr="00FD687A">
        <w:rPr>
          <w:b/>
          <w:bCs/>
        </w:rPr>
        <w:t>Chế độ cầu nối</w:t>
      </w:r>
      <w:r w:rsidRPr="00CD2187">
        <w:t xml:space="preserve"> (bridge mode): Trong bridge mode, AP hoạt động hoàn toàn như cầu </w:t>
      </w:r>
      <w:r w:rsidR="005E4C7F">
        <w:t>n</w:t>
      </w:r>
      <w:r w:rsidRPr="00CD2187">
        <w:t>ối không dây. Với chế độ này, máy khách (client) sẽ không kết nối trực tiếp với AP, nhưng thay vào đó, AP dùng để nối hai hay nhiều đoạn mạng có dây lại với nhau. Hiện nay, hầu hết các thiết bị AP đều hỗ trợ chế độ bridge.</w:t>
      </w:r>
    </w:p>
    <w:p w14:paraId="4A6A6B7B" w14:textId="035B111C" w:rsidR="007A5CCA" w:rsidRDefault="00840041" w:rsidP="007D2B13">
      <w:pPr>
        <w:jc w:val="center"/>
      </w:pPr>
      <w:r>
        <w:rPr>
          <w:b/>
          <w:noProof/>
        </w:rPr>
        <w:drawing>
          <wp:inline distT="0" distB="0" distL="0" distR="0" wp14:anchorId="54CABB53" wp14:editId="7FF88EA8">
            <wp:extent cx="3474697" cy="19735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5732" cy="1979848"/>
                    </a:xfrm>
                    <a:prstGeom prst="rect">
                      <a:avLst/>
                    </a:prstGeom>
                    <a:noFill/>
                    <a:ln>
                      <a:noFill/>
                    </a:ln>
                  </pic:spPr>
                </pic:pic>
              </a:graphicData>
            </a:graphic>
          </wp:inline>
        </w:drawing>
      </w:r>
    </w:p>
    <w:p w14:paraId="57AC1365" w14:textId="77777777" w:rsidR="007D2B13" w:rsidRDefault="007D2B13" w:rsidP="007D2B13">
      <w:pPr>
        <w:jc w:val="center"/>
      </w:pPr>
    </w:p>
    <w:p w14:paraId="435B9998" w14:textId="4F9CDD01" w:rsidR="007D2B13" w:rsidRPr="00D23457" w:rsidRDefault="007D2B13" w:rsidP="007D2B13">
      <w:pPr>
        <w:pStyle w:val="Caption"/>
        <w:rPr>
          <w:sz w:val="24"/>
          <w:szCs w:val="24"/>
        </w:rPr>
      </w:pPr>
      <w:bookmarkStart w:id="108" w:name="_Toc91603951"/>
      <w:r>
        <w:t xml:space="preserve">Hình 2. </w:t>
      </w:r>
      <w:r w:rsidR="00DF67BD">
        <w:fldChar w:fldCharType="begin"/>
      </w:r>
      <w:r w:rsidR="00DF67BD">
        <w:instrText xml:space="preserve"> SEQ Hình_2. \* ARABIC </w:instrText>
      </w:r>
      <w:r w:rsidR="00DF67BD">
        <w:fldChar w:fldCharType="separate"/>
      </w:r>
      <w:r w:rsidR="00525A3C">
        <w:rPr>
          <w:noProof/>
        </w:rPr>
        <w:t>13</w:t>
      </w:r>
      <w:r w:rsidR="00DF67BD">
        <w:rPr>
          <w:noProof/>
        </w:rPr>
        <w:fldChar w:fldCharType="end"/>
      </w:r>
      <w:r>
        <w:t>: AP hoạt động ở Bridge mode</w:t>
      </w:r>
      <w:bookmarkEnd w:id="108"/>
    </w:p>
    <w:p w14:paraId="401BA5D0" w14:textId="1CAAE2CE" w:rsidR="0028583E" w:rsidRDefault="0028583E" w:rsidP="008678A6">
      <w:pPr>
        <w:pStyle w:val="Nidungvnbn"/>
        <w:numPr>
          <w:ilvl w:val="0"/>
          <w:numId w:val="35"/>
        </w:numPr>
      </w:pPr>
      <w:r w:rsidRPr="0028583E">
        <w:rPr>
          <w:b/>
          <w:bCs/>
        </w:rPr>
        <w:t>Chế độ lặp</w:t>
      </w:r>
      <w:r w:rsidRPr="0028583E">
        <w:t xml:space="preserve"> (Repeater mode): Ở chế độ Repeater, sẽ có ít nhất hai thiết bị AP, một root AP và một AP hoạt động như một Repeater không dây. AP trong Repeater mode hoạt động như một máy khách khi kết nối với root AP và hoạt động như một AP khi kết nối với máy khách.</w:t>
      </w:r>
    </w:p>
    <w:p w14:paraId="0C46A313" w14:textId="2FFDEE0E" w:rsidR="00A02D4B" w:rsidRDefault="00771A87" w:rsidP="004469EC">
      <w:pPr>
        <w:jc w:val="center"/>
      </w:pPr>
      <w:r>
        <w:rPr>
          <w:b/>
          <w:noProof/>
        </w:rPr>
        <w:lastRenderedPageBreak/>
        <w:drawing>
          <wp:inline distT="0" distB="0" distL="0" distR="0" wp14:anchorId="78EDC8D3" wp14:editId="3366B2F2">
            <wp:extent cx="3498988" cy="1943100"/>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04673" cy="1946257"/>
                    </a:xfrm>
                    <a:prstGeom prst="rect">
                      <a:avLst/>
                    </a:prstGeom>
                    <a:noFill/>
                    <a:ln>
                      <a:noFill/>
                    </a:ln>
                  </pic:spPr>
                </pic:pic>
              </a:graphicData>
            </a:graphic>
          </wp:inline>
        </w:drawing>
      </w:r>
    </w:p>
    <w:p w14:paraId="3BA26914" w14:textId="77777777" w:rsidR="004469EC" w:rsidRDefault="004469EC" w:rsidP="004469EC">
      <w:pPr>
        <w:jc w:val="center"/>
      </w:pPr>
    </w:p>
    <w:p w14:paraId="3314DD5B" w14:textId="11334CDD" w:rsidR="004469EC" w:rsidRPr="00D23457" w:rsidRDefault="004469EC" w:rsidP="004469EC">
      <w:pPr>
        <w:pStyle w:val="Caption"/>
        <w:rPr>
          <w:sz w:val="24"/>
          <w:szCs w:val="24"/>
        </w:rPr>
      </w:pPr>
      <w:bookmarkStart w:id="109" w:name="_Toc91603952"/>
      <w:r>
        <w:t xml:space="preserve">Hình 2. </w:t>
      </w:r>
      <w:r w:rsidR="00DF67BD">
        <w:fldChar w:fldCharType="begin"/>
      </w:r>
      <w:r w:rsidR="00DF67BD">
        <w:instrText xml:space="preserve"> SEQ Hình_2. \* ARABIC </w:instrText>
      </w:r>
      <w:r w:rsidR="00DF67BD">
        <w:fldChar w:fldCharType="separate"/>
      </w:r>
      <w:r w:rsidR="00525A3C">
        <w:rPr>
          <w:noProof/>
        </w:rPr>
        <w:t>14</w:t>
      </w:r>
      <w:r w:rsidR="00DF67BD">
        <w:rPr>
          <w:noProof/>
        </w:rPr>
        <w:fldChar w:fldCharType="end"/>
      </w:r>
      <w:r>
        <w:t>: AP hoạt động ở Repeater mode</w:t>
      </w:r>
      <w:bookmarkEnd w:id="109"/>
    </w:p>
    <w:p w14:paraId="0385EFBE" w14:textId="5BDEF5AA" w:rsidR="00382C44" w:rsidRPr="00D57BF5" w:rsidRDefault="00382C44" w:rsidP="003859AB">
      <w:pPr>
        <w:pStyle w:val="Tiumccp3"/>
        <w:spacing w:before="240" w:after="240"/>
      </w:pPr>
      <w:r>
        <w:t>2.10.</w:t>
      </w:r>
      <w:r w:rsidR="002F64A4">
        <w:t>1</w:t>
      </w:r>
      <w:r>
        <w:t>.</w:t>
      </w:r>
      <w:r w:rsidR="004D7766">
        <w:t>2</w:t>
      </w:r>
      <w:r>
        <w:t xml:space="preserve"> Thiết bị dành cho WLAN</w:t>
      </w:r>
    </w:p>
    <w:p w14:paraId="38BB4655" w14:textId="121C82E8" w:rsidR="00382C44" w:rsidRDefault="001367ED" w:rsidP="008678A6">
      <w:pPr>
        <w:pStyle w:val="Nidungvnbn"/>
        <w:numPr>
          <w:ilvl w:val="0"/>
          <w:numId w:val="36"/>
        </w:numPr>
      </w:pPr>
      <w:r w:rsidRPr="00826847">
        <w:rPr>
          <w:b/>
          <w:bCs/>
        </w:rPr>
        <w:t>Wireless Access</w:t>
      </w:r>
      <w:r w:rsidR="001652EB">
        <w:rPr>
          <w:b/>
          <w:bCs/>
        </w:rPr>
        <w:t xml:space="preserve"> P</w:t>
      </w:r>
      <w:r w:rsidRPr="00826847">
        <w:rPr>
          <w:b/>
          <w:bCs/>
        </w:rPr>
        <w:t>oint</w:t>
      </w:r>
      <w:r w:rsidRPr="001367ED">
        <w:t xml:space="preserve"> (AP): Là thiết bị có nhiệm vụ cung cấp cho máy khách (client) một điểm truy cập vào mạng.</w:t>
      </w:r>
    </w:p>
    <w:p w14:paraId="69615C51" w14:textId="77777777" w:rsidR="00FB54FF" w:rsidRDefault="00FB54FF" w:rsidP="00FB54FF">
      <w:pPr>
        <w:pStyle w:val="Nidungvnbn"/>
      </w:pPr>
    </w:p>
    <w:p w14:paraId="10C54479" w14:textId="46BEFF15" w:rsidR="00E51F12" w:rsidRDefault="00116BF6" w:rsidP="00A90D31">
      <w:pPr>
        <w:jc w:val="center"/>
      </w:pPr>
      <w:r>
        <w:rPr>
          <w:b/>
          <w:noProof/>
        </w:rPr>
        <w:drawing>
          <wp:inline distT="0" distB="0" distL="0" distR="0" wp14:anchorId="314E9644" wp14:editId="4EB475A7">
            <wp:extent cx="3305175" cy="230909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25126" cy="2323033"/>
                    </a:xfrm>
                    <a:prstGeom prst="rect">
                      <a:avLst/>
                    </a:prstGeom>
                    <a:noFill/>
                    <a:ln>
                      <a:noFill/>
                    </a:ln>
                  </pic:spPr>
                </pic:pic>
              </a:graphicData>
            </a:graphic>
          </wp:inline>
        </w:drawing>
      </w:r>
    </w:p>
    <w:p w14:paraId="284C9488" w14:textId="77777777" w:rsidR="00A90D31" w:rsidRDefault="00A90D31" w:rsidP="00A90D31">
      <w:pPr>
        <w:jc w:val="center"/>
      </w:pPr>
    </w:p>
    <w:p w14:paraId="7246FBA0" w14:textId="7530C92E" w:rsidR="00A90D31" w:rsidRPr="00902A47" w:rsidRDefault="00A90D31" w:rsidP="00A90D31">
      <w:pPr>
        <w:pStyle w:val="Caption"/>
        <w:rPr>
          <w:sz w:val="24"/>
          <w:szCs w:val="24"/>
        </w:rPr>
      </w:pPr>
      <w:bookmarkStart w:id="110" w:name="_Toc91603953"/>
      <w:r>
        <w:t xml:space="preserve">Hình 2. </w:t>
      </w:r>
      <w:r w:rsidR="00DF67BD">
        <w:fldChar w:fldCharType="begin"/>
      </w:r>
      <w:r w:rsidR="00DF67BD">
        <w:instrText xml:space="preserve"> SEQ Hình_2. \* ARABIC </w:instrText>
      </w:r>
      <w:r w:rsidR="00DF67BD">
        <w:fldChar w:fldCharType="separate"/>
      </w:r>
      <w:r w:rsidR="00525A3C">
        <w:rPr>
          <w:noProof/>
        </w:rPr>
        <w:t>15</w:t>
      </w:r>
      <w:r w:rsidR="00DF67BD">
        <w:rPr>
          <w:noProof/>
        </w:rPr>
        <w:fldChar w:fldCharType="end"/>
      </w:r>
      <w:r>
        <w:t>: Thiết bị Wireless Access Point</w:t>
      </w:r>
      <w:bookmarkEnd w:id="110"/>
    </w:p>
    <w:p w14:paraId="598770EB" w14:textId="608DCFE7" w:rsidR="00E53C65" w:rsidRPr="001E7CA0" w:rsidRDefault="00F8149B" w:rsidP="008678A6">
      <w:pPr>
        <w:pStyle w:val="Nidungvnbn"/>
        <w:numPr>
          <w:ilvl w:val="0"/>
          <w:numId w:val="37"/>
        </w:numPr>
        <w:rPr>
          <w:b/>
          <w:bCs/>
        </w:rPr>
      </w:pPr>
      <w:r w:rsidRPr="00F8149B">
        <w:rPr>
          <w:b/>
          <w:bCs/>
        </w:rPr>
        <w:t>Wireless Router</w:t>
      </w:r>
      <w:r>
        <w:rPr>
          <w:b/>
          <w:bCs/>
        </w:rPr>
        <w:t xml:space="preserve">: </w:t>
      </w:r>
      <w:r w:rsidR="00AE3D07" w:rsidRPr="00AE3D07">
        <w:t>Ngày nay, với sự tiến bộ của công nghệ và kỹ thuật, sự ra đời của thiết bị đa năng Wireless Router với sự kết hợp chức năng cửa ba thiết bị là Wireless Accesspoint, Ethernet Switch và Router.</w:t>
      </w:r>
    </w:p>
    <w:p w14:paraId="3B6DA9DC" w14:textId="77777777" w:rsidR="001E7CA0" w:rsidRPr="004452CA" w:rsidRDefault="001E7CA0" w:rsidP="008E306D">
      <w:pPr>
        <w:pStyle w:val="Nidungvnbn"/>
        <w:rPr>
          <w:b/>
          <w:bCs/>
        </w:rPr>
      </w:pPr>
    </w:p>
    <w:p w14:paraId="3201C15B" w14:textId="2370279A" w:rsidR="00C11659" w:rsidRDefault="002109B2" w:rsidP="00A534A7">
      <w:pPr>
        <w:jc w:val="center"/>
        <w:rPr>
          <w:b/>
          <w:bCs/>
        </w:rPr>
      </w:pPr>
      <w:r>
        <w:rPr>
          <w:b/>
          <w:noProof/>
        </w:rPr>
        <w:lastRenderedPageBreak/>
        <w:drawing>
          <wp:inline distT="0" distB="0" distL="0" distR="0" wp14:anchorId="20CDC648" wp14:editId="470883FA">
            <wp:extent cx="3840480" cy="2070298"/>
            <wp:effectExtent l="0" t="0" r="762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52214" cy="2076624"/>
                    </a:xfrm>
                    <a:prstGeom prst="rect">
                      <a:avLst/>
                    </a:prstGeom>
                    <a:noFill/>
                    <a:ln>
                      <a:noFill/>
                    </a:ln>
                  </pic:spPr>
                </pic:pic>
              </a:graphicData>
            </a:graphic>
          </wp:inline>
        </w:drawing>
      </w:r>
    </w:p>
    <w:p w14:paraId="20ABFA71" w14:textId="77777777" w:rsidR="00A534A7" w:rsidRDefault="00A534A7" w:rsidP="00A534A7">
      <w:pPr>
        <w:jc w:val="center"/>
        <w:rPr>
          <w:b/>
          <w:bCs/>
        </w:rPr>
      </w:pPr>
    </w:p>
    <w:p w14:paraId="46BB8A2F" w14:textId="7A8AE883" w:rsidR="00A534A7" w:rsidRPr="00F4602D" w:rsidRDefault="00A534A7" w:rsidP="00A534A7">
      <w:pPr>
        <w:pStyle w:val="Caption"/>
        <w:rPr>
          <w:b/>
          <w:bCs w:val="0"/>
          <w:sz w:val="24"/>
          <w:szCs w:val="24"/>
        </w:rPr>
      </w:pPr>
      <w:bookmarkStart w:id="111" w:name="_Toc91603954"/>
      <w:r>
        <w:t xml:space="preserve">Hình 2. </w:t>
      </w:r>
      <w:r w:rsidR="00DF67BD">
        <w:fldChar w:fldCharType="begin"/>
      </w:r>
      <w:r w:rsidR="00DF67BD">
        <w:instrText xml:space="preserve"> SEQ Hình_2. \* ARABIC </w:instrText>
      </w:r>
      <w:r w:rsidR="00DF67BD">
        <w:fldChar w:fldCharType="separate"/>
      </w:r>
      <w:r w:rsidR="00525A3C">
        <w:rPr>
          <w:noProof/>
        </w:rPr>
        <w:t>16</w:t>
      </w:r>
      <w:r w:rsidR="00DF67BD">
        <w:rPr>
          <w:noProof/>
        </w:rPr>
        <w:fldChar w:fldCharType="end"/>
      </w:r>
      <w:r>
        <w:t>: Thiết bị Wireless Router</w:t>
      </w:r>
      <w:bookmarkEnd w:id="111"/>
    </w:p>
    <w:p w14:paraId="69CD35B3" w14:textId="5A197C3A" w:rsidR="001F5FCF" w:rsidRPr="00ED2E92" w:rsidRDefault="00EE37C7" w:rsidP="008678A6">
      <w:pPr>
        <w:pStyle w:val="Nidungvnbn"/>
        <w:numPr>
          <w:ilvl w:val="0"/>
          <w:numId w:val="38"/>
        </w:numPr>
        <w:rPr>
          <w:b/>
          <w:bCs/>
        </w:rPr>
      </w:pPr>
      <w:r>
        <w:rPr>
          <w:b/>
          <w:bCs/>
        </w:rPr>
        <w:t xml:space="preserve">Wireless NICs: </w:t>
      </w:r>
      <w:r w:rsidR="009D0335" w:rsidRPr="009D0335">
        <w:t>Là các thiết bị được máy khách dùng để kết nối vào AP.</w:t>
      </w:r>
    </w:p>
    <w:p w14:paraId="1EBFA1A0" w14:textId="77777777" w:rsidR="00ED2E92" w:rsidRPr="009D0335" w:rsidRDefault="00ED2E92" w:rsidP="00ED2E92">
      <w:pPr>
        <w:pStyle w:val="Nidungvnbn"/>
        <w:ind w:firstLine="0"/>
        <w:rPr>
          <w:b/>
          <w:bCs/>
        </w:rPr>
      </w:pPr>
    </w:p>
    <w:p w14:paraId="47CEB4DE" w14:textId="4894A25E" w:rsidR="007C0D57" w:rsidRDefault="001F45CE" w:rsidP="00973524">
      <w:pPr>
        <w:jc w:val="center"/>
        <w:rPr>
          <w:b/>
          <w:bCs/>
        </w:rPr>
      </w:pPr>
      <w:r>
        <w:rPr>
          <w:noProof/>
        </w:rPr>
        <w:drawing>
          <wp:inline distT="0" distB="0" distL="0" distR="0" wp14:anchorId="3F19CEB5" wp14:editId="02D409B4">
            <wp:extent cx="3474720" cy="2522048"/>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86324" cy="2530471"/>
                    </a:xfrm>
                    <a:prstGeom prst="rect">
                      <a:avLst/>
                    </a:prstGeom>
                    <a:noFill/>
                    <a:ln>
                      <a:noFill/>
                    </a:ln>
                  </pic:spPr>
                </pic:pic>
              </a:graphicData>
            </a:graphic>
          </wp:inline>
        </w:drawing>
      </w:r>
    </w:p>
    <w:p w14:paraId="0925C220" w14:textId="77777777" w:rsidR="00D75B5D" w:rsidRDefault="00D75B5D" w:rsidP="00973524">
      <w:pPr>
        <w:jc w:val="center"/>
        <w:rPr>
          <w:b/>
          <w:bCs/>
        </w:rPr>
      </w:pPr>
    </w:p>
    <w:p w14:paraId="0362B9AB" w14:textId="1A0EAE17" w:rsidR="00973524" w:rsidRPr="00044252" w:rsidRDefault="00973524" w:rsidP="00973524">
      <w:pPr>
        <w:pStyle w:val="Caption"/>
        <w:rPr>
          <w:b/>
          <w:bCs w:val="0"/>
          <w:sz w:val="24"/>
          <w:szCs w:val="24"/>
        </w:rPr>
      </w:pPr>
      <w:bookmarkStart w:id="112" w:name="_Toc91603955"/>
      <w:r>
        <w:t xml:space="preserve">Hình 2. </w:t>
      </w:r>
      <w:r w:rsidR="00DF67BD">
        <w:fldChar w:fldCharType="begin"/>
      </w:r>
      <w:r w:rsidR="00DF67BD">
        <w:instrText xml:space="preserve"> SEQ Hình_2. \* ARABIC </w:instrText>
      </w:r>
      <w:r w:rsidR="00DF67BD">
        <w:fldChar w:fldCharType="separate"/>
      </w:r>
      <w:r w:rsidR="00525A3C">
        <w:rPr>
          <w:noProof/>
        </w:rPr>
        <w:t>17</w:t>
      </w:r>
      <w:r w:rsidR="00DF67BD">
        <w:rPr>
          <w:noProof/>
        </w:rPr>
        <w:fldChar w:fldCharType="end"/>
      </w:r>
      <w:r>
        <w:t>: Thiết bị Wireless NICs</w:t>
      </w:r>
      <w:bookmarkEnd w:id="112"/>
    </w:p>
    <w:p w14:paraId="3224866E" w14:textId="339E5D3C" w:rsidR="00E41523" w:rsidRDefault="00E41523" w:rsidP="009C525F">
      <w:pPr>
        <w:pStyle w:val="Tiumccp2"/>
        <w:spacing w:before="240" w:after="240"/>
        <w:outlineLvl w:val="2"/>
      </w:pPr>
      <w:bookmarkStart w:id="113" w:name="_Toc91608896"/>
      <w:r>
        <w:t>2.10.</w:t>
      </w:r>
      <w:r w:rsidR="002F64A4">
        <w:t>2</w:t>
      </w:r>
      <w:r>
        <w:t xml:space="preserve"> C</w:t>
      </w:r>
      <w:r w:rsidR="00E86AF7">
        <w:t xml:space="preserve">ác mô hình </w:t>
      </w:r>
      <w:r>
        <w:t>WLAN</w:t>
      </w:r>
      <w:bookmarkEnd w:id="113"/>
    </w:p>
    <w:p w14:paraId="5AFCDA6E" w14:textId="32212E40" w:rsidR="00573F18" w:rsidRDefault="00573F18" w:rsidP="000E1D03">
      <w:pPr>
        <w:pStyle w:val="Nidungvnbn"/>
      </w:pPr>
      <w:r>
        <w:t>Mạng 802.11 rất linh hoạt về thiết kế, bao gồm 3 mô hình cơ bản sau:</w:t>
      </w:r>
    </w:p>
    <w:p w14:paraId="3154846E" w14:textId="77777777" w:rsidR="00573F18" w:rsidRDefault="00573F18" w:rsidP="008678A6">
      <w:pPr>
        <w:pStyle w:val="Nidungvnbn"/>
        <w:numPr>
          <w:ilvl w:val="0"/>
          <w:numId w:val="39"/>
        </w:numPr>
      </w:pPr>
      <w:r>
        <w:t>Mô hình mạng độc lập (IBSSs) hay còn gọi là mạng Ad-hoc.</w:t>
      </w:r>
    </w:p>
    <w:p w14:paraId="12693AF8" w14:textId="77777777" w:rsidR="00573F18" w:rsidRDefault="00573F18" w:rsidP="008678A6">
      <w:pPr>
        <w:pStyle w:val="Nidungvnbn"/>
        <w:numPr>
          <w:ilvl w:val="0"/>
          <w:numId w:val="39"/>
        </w:numPr>
      </w:pPr>
      <w:r>
        <w:t>Mô hình mạng cơ sở (BSSs).</w:t>
      </w:r>
    </w:p>
    <w:p w14:paraId="17805AB5" w14:textId="5C8423C5" w:rsidR="00E41523" w:rsidRDefault="00573F18" w:rsidP="008678A6">
      <w:pPr>
        <w:pStyle w:val="Nidungvnbn"/>
        <w:numPr>
          <w:ilvl w:val="0"/>
          <w:numId w:val="39"/>
        </w:numPr>
      </w:pPr>
      <w:r>
        <w:t>Mô hình mạng mở rộng (ESSs).</w:t>
      </w:r>
    </w:p>
    <w:p w14:paraId="0D0CB2F9" w14:textId="01948635" w:rsidR="001364CD" w:rsidRDefault="001364CD" w:rsidP="009C525F">
      <w:pPr>
        <w:pStyle w:val="Tiumccp3"/>
        <w:spacing w:before="240" w:after="240"/>
      </w:pPr>
      <w:r>
        <w:lastRenderedPageBreak/>
        <w:t>2.10.</w:t>
      </w:r>
      <w:r w:rsidR="002F64A4">
        <w:t>2</w:t>
      </w:r>
      <w:r>
        <w:t>.1 Mô hình</w:t>
      </w:r>
      <w:r w:rsidR="002F2A1C">
        <w:t xml:space="preserve"> mạng độc lập</w:t>
      </w:r>
      <w:r w:rsidR="00D773AA">
        <w:t xml:space="preserve"> (IBSSs)</w:t>
      </w:r>
    </w:p>
    <w:p w14:paraId="6510F772" w14:textId="609B22D9" w:rsidR="00A431E7" w:rsidRDefault="00422B27" w:rsidP="00611E7C">
      <w:pPr>
        <w:pStyle w:val="Nidungvnbn"/>
      </w:pPr>
      <w:r w:rsidRPr="00422B27">
        <w:t xml:space="preserve">Mạng IBSSs (Independent Basic Service Set) hay còn gọi là mạng </w:t>
      </w:r>
      <w:r w:rsidR="00CB450A">
        <w:t>A</w:t>
      </w:r>
      <w:r w:rsidRPr="00422B27">
        <w:t>d-hoc, trong mô hình mạng ad-hoc các client liên lạc trực tiếp với nhau mà không cần thông qua AP nhưng phải ở trong phạm vi cho phép. Mô hình mạng nhỏ nhất trong chuẩn 802.11 là 2 máy client liên lạc trực tiếp với nhau. Thông thường mô hình này được thiết lập bao gồm một số client được cài đặt dùng chung mục đích cụ thể trong khoảng thời gian ngắn.</w:t>
      </w:r>
      <w:r w:rsidR="00053598">
        <w:t xml:space="preserve"> </w:t>
      </w:r>
      <w:r w:rsidRPr="00422B27">
        <w:t>Khi mà sự liên lạc kết thúc thì mô hình IBSS này cũng được giải phóng.</w:t>
      </w:r>
    </w:p>
    <w:p w14:paraId="672EA45D" w14:textId="5D6CDC71" w:rsidR="0010636C" w:rsidRDefault="008263E3" w:rsidP="000E5D5E">
      <w:pPr>
        <w:jc w:val="center"/>
      </w:pPr>
      <w:r>
        <w:rPr>
          <w:iCs/>
          <w:noProof/>
        </w:rPr>
        <w:drawing>
          <wp:inline distT="0" distB="0" distL="0" distR="0" wp14:anchorId="330C1F84" wp14:editId="30BA06EB">
            <wp:extent cx="3901440" cy="2190072"/>
            <wp:effectExtent l="0" t="0" r="3810" b="127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05884" cy="2192567"/>
                    </a:xfrm>
                    <a:prstGeom prst="rect">
                      <a:avLst/>
                    </a:prstGeom>
                    <a:noFill/>
                    <a:ln>
                      <a:noFill/>
                    </a:ln>
                  </pic:spPr>
                </pic:pic>
              </a:graphicData>
            </a:graphic>
          </wp:inline>
        </w:drawing>
      </w:r>
    </w:p>
    <w:p w14:paraId="3451C05B" w14:textId="77777777" w:rsidR="000E5D5E" w:rsidRDefault="000E5D5E" w:rsidP="000E5D5E">
      <w:pPr>
        <w:jc w:val="center"/>
      </w:pPr>
    </w:p>
    <w:p w14:paraId="32CB61DF" w14:textId="33C9205E" w:rsidR="000E5D5E" w:rsidRPr="00D01B6D" w:rsidRDefault="000E5D5E" w:rsidP="000E5D5E">
      <w:pPr>
        <w:pStyle w:val="Caption"/>
        <w:rPr>
          <w:sz w:val="24"/>
          <w:szCs w:val="24"/>
        </w:rPr>
      </w:pPr>
      <w:bookmarkStart w:id="114" w:name="_Toc91603956"/>
      <w:r>
        <w:t xml:space="preserve">Hình 2. </w:t>
      </w:r>
      <w:r w:rsidR="00DF67BD">
        <w:fldChar w:fldCharType="begin"/>
      </w:r>
      <w:r w:rsidR="00DF67BD">
        <w:instrText xml:space="preserve"> SEQ Hình_2. \* ARABIC </w:instrText>
      </w:r>
      <w:r w:rsidR="00DF67BD">
        <w:fldChar w:fldCharType="separate"/>
      </w:r>
      <w:r w:rsidR="00525A3C">
        <w:rPr>
          <w:noProof/>
        </w:rPr>
        <w:t>18</w:t>
      </w:r>
      <w:r w:rsidR="00DF67BD">
        <w:rPr>
          <w:noProof/>
        </w:rPr>
        <w:fldChar w:fldCharType="end"/>
      </w:r>
      <w:r>
        <w:t>: Mô hình mạng Ad-hoc</w:t>
      </w:r>
      <w:bookmarkEnd w:id="114"/>
    </w:p>
    <w:p w14:paraId="2D3BFB0C" w14:textId="5E807924" w:rsidR="006B3EAE" w:rsidRDefault="006B3EAE" w:rsidP="009C525F">
      <w:pPr>
        <w:pStyle w:val="Tiumccp3"/>
        <w:spacing w:before="240" w:after="240"/>
      </w:pPr>
      <w:r>
        <w:t>2.10.</w:t>
      </w:r>
      <w:r w:rsidR="002F64A4">
        <w:t>2</w:t>
      </w:r>
      <w:r>
        <w:t>.2 Mô hình mạng cơ sở (BSSs)</w:t>
      </w:r>
    </w:p>
    <w:p w14:paraId="2CF70C19" w14:textId="77777777" w:rsidR="005024F8" w:rsidRDefault="005024F8" w:rsidP="00903A38">
      <w:pPr>
        <w:pStyle w:val="Nidungvnbn"/>
      </w:pPr>
      <w:r>
        <w:t xml:space="preserve">The Basic Service Sets (BSS) là một topology nền tảng của mạng 802.11. Các thiết bị giao tiếp tạo nên một BSS với một AP duy nhất với một hoặc nhiều client. Các máy trạm kết nối với sóng wireless của AP và bắt đầu giao tiếp thông qua AP. Các máy trạm là thành viên của BSS được gọi là “có liên kết”. </w:t>
      </w:r>
    </w:p>
    <w:p w14:paraId="71783FFF" w14:textId="143F4157" w:rsidR="006B3EAE" w:rsidRDefault="005024F8" w:rsidP="00903A38">
      <w:pPr>
        <w:pStyle w:val="Nidungvnbn"/>
      </w:pPr>
      <w:r>
        <w:t>Thông thư</w:t>
      </w:r>
      <w:r w:rsidR="0039036E">
        <w:t>ò</w:t>
      </w:r>
      <w:r>
        <w:t xml:space="preserve">ng các AP được kết nối với một hệ thống phân phối trung bình (DSM), nhưng đó không phải là một yêu cầu cần thiết của một BSS. Nếu một AP phục vụ như là cổng để vào dịch vụ phân phối, các máy trạm có thể giao tiếp, thông qua AP, với nguồn tài nguyên mạng ở tại hệ thống phân phối trung bình. Nó cũng cần lưu ý là nếu </w:t>
      </w:r>
      <w:r>
        <w:lastRenderedPageBreak/>
        <w:t>các máy client muốn giao tiếp với nhau, chúng phải chuyển tiếp dữ liệu thông qua các AP. Các client không thể truyền thông trực tiếp với nhau, trừ khi thông qua các AP. Hình sau mô tả mô hình một BSS chuẩn.</w:t>
      </w:r>
    </w:p>
    <w:p w14:paraId="64C3190B" w14:textId="3F2D29F1" w:rsidR="002253C6" w:rsidRDefault="00923B10" w:rsidP="007F1589">
      <w:pPr>
        <w:jc w:val="center"/>
      </w:pPr>
      <w:r>
        <w:rPr>
          <w:noProof/>
        </w:rPr>
        <w:drawing>
          <wp:inline distT="0" distB="0" distL="0" distR="0" wp14:anchorId="40DF210F" wp14:editId="75D92413">
            <wp:extent cx="3939540" cy="2562553"/>
            <wp:effectExtent l="0" t="0" r="381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6448" cy="2567047"/>
                    </a:xfrm>
                    <a:prstGeom prst="rect">
                      <a:avLst/>
                    </a:prstGeom>
                    <a:noFill/>
                    <a:ln>
                      <a:noFill/>
                    </a:ln>
                  </pic:spPr>
                </pic:pic>
              </a:graphicData>
            </a:graphic>
          </wp:inline>
        </w:drawing>
      </w:r>
    </w:p>
    <w:p w14:paraId="42AEE621" w14:textId="77777777" w:rsidR="007F1589" w:rsidRDefault="007F1589" w:rsidP="007F1589">
      <w:pPr>
        <w:jc w:val="center"/>
      </w:pPr>
    </w:p>
    <w:p w14:paraId="7A1D7FA2" w14:textId="47D793EE" w:rsidR="007F1589" w:rsidRPr="005B69FC" w:rsidRDefault="007F1589" w:rsidP="007F1589">
      <w:pPr>
        <w:pStyle w:val="Caption"/>
        <w:rPr>
          <w:sz w:val="24"/>
          <w:szCs w:val="24"/>
        </w:rPr>
      </w:pPr>
      <w:bookmarkStart w:id="115" w:name="_Toc91603957"/>
      <w:r>
        <w:t xml:space="preserve">Hình 2. </w:t>
      </w:r>
      <w:r w:rsidR="00DF67BD">
        <w:fldChar w:fldCharType="begin"/>
      </w:r>
      <w:r w:rsidR="00DF67BD">
        <w:instrText xml:space="preserve"> SEQ Hình_2. \* ARABIC </w:instrText>
      </w:r>
      <w:r w:rsidR="00DF67BD">
        <w:fldChar w:fldCharType="separate"/>
      </w:r>
      <w:r w:rsidR="00525A3C">
        <w:rPr>
          <w:noProof/>
        </w:rPr>
        <w:t>19</w:t>
      </w:r>
      <w:r w:rsidR="00DF67BD">
        <w:rPr>
          <w:noProof/>
        </w:rPr>
        <w:fldChar w:fldCharType="end"/>
      </w:r>
      <w:r>
        <w:t>: Mô hình mạng BSS</w:t>
      </w:r>
      <w:bookmarkEnd w:id="115"/>
    </w:p>
    <w:p w14:paraId="1A9EB3F2" w14:textId="7E09B88F" w:rsidR="00702A4D" w:rsidRDefault="00702A4D" w:rsidP="009C525F">
      <w:pPr>
        <w:pStyle w:val="Tiumccp3"/>
        <w:spacing w:before="240" w:after="240"/>
      </w:pPr>
      <w:r>
        <w:t>2.10.</w:t>
      </w:r>
      <w:r w:rsidR="002F64A4">
        <w:t>2</w:t>
      </w:r>
      <w:r>
        <w:t xml:space="preserve">.3 Mô hình mạng </w:t>
      </w:r>
      <w:r w:rsidR="0041353D">
        <w:t>mở rộng</w:t>
      </w:r>
      <w:r>
        <w:t xml:space="preserve"> (</w:t>
      </w:r>
      <w:r w:rsidR="0041353D">
        <w:t>E</w:t>
      </w:r>
      <w:r>
        <w:t>SSs)</w:t>
      </w:r>
    </w:p>
    <w:p w14:paraId="4AD41804" w14:textId="45AA2F30" w:rsidR="009C525F" w:rsidRDefault="004927F7" w:rsidP="009C525F">
      <w:pPr>
        <w:pStyle w:val="Nidungvnbn"/>
      </w:pPr>
      <w:r w:rsidRPr="004927F7">
        <w:t xml:space="preserve">Trong khi một BSS được coi là nền tảng của mạng 802.11, một mô hình mạng mở rộng ESS (extended service set) của mạng 802.11 sẽ tương tự như là một tòa nhà được xây dựng bằng đá. Một ESS là hai hoặc nhiều BSS kết nối với nhau thông qua hệ thống phân phối. Một ESS là một sự hội tụ nhiều điểm truy cập và sự liên kết các máy trạm của chúng. Tất cả chỉ bằng một DS. Một ví dụ phổ biến của một ESS có các AP với mức độ một phần các tế bào chồng chéo lên nhau. Mục đích đằng sau của việc này là để cung cấp sự chuyển vùng liên tục cho các client. </w:t>
      </w:r>
    </w:p>
    <w:p w14:paraId="64F53784" w14:textId="05294319" w:rsidR="008A0212" w:rsidRDefault="004506AF" w:rsidP="000A293F">
      <w:pPr>
        <w:jc w:val="center"/>
      </w:pPr>
      <w:r>
        <w:rPr>
          <w:iCs/>
          <w:noProof/>
        </w:rPr>
        <w:lastRenderedPageBreak/>
        <w:drawing>
          <wp:inline distT="0" distB="0" distL="0" distR="0" wp14:anchorId="4239E85F" wp14:editId="6EB2675E">
            <wp:extent cx="3977640" cy="2294349"/>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85369" cy="2298807"/>
                    </a:xfrm>
                    <a:prstGeom prst="rect">
                      <a:avLst/>
                    </a:prstGeom>
                    <a:noFill/>
                    <a:ln>
                      <a:noFill/>
                    </a:ln>
                  </pic:spPr>
                </pic:pic>
              </a:graphicData>
            </a:graphic>
          </wp:inline>
        </w:drawing>
      </w:r>
    </w:p>
    <w:p w14:paraId="1AFFC1B1" w14:textId="77777777" w:rsidR="000A293F" w:rsidRDefault="000A293F" w:rsidP="000A293F">
      <w:pPr>
        <w:jc w:val="center"/>
      </w:pPr>
    </w:p>
    <w:p w14:paraId="4442D1D6" w14:textId="377B0D15" w:rsidR="000A293F" w:rsidRPr="004E4CD5" w:rsidRDefault="000A293F" w:rsidP="000A293F">
      <w:pPr>
        <w:pStyle w:val="Caption"/>
        <w:rPr>
          <w:sz w:val="24"/>
          <w:szCs w:val="24"/>
        </w:rPr>
      </w:pPr>
      <w:bookmarkStart w:id="116" w:name="_Toc91603958"/>
      <w:r>
        <w:t xml:space="preserve">Hình 2. </w:t>
      </w:r>
      <w:r w:rsidR="00DF67BD">
        <w:fldChar w:fldCharType="begin"/>
      </w:r>
      <w:r w:rsidR="00DF67BD">
        <w:instrText xml:space="preserve"> SEQ Hình_2. \* ARABIC </w:instrText>
      </w:r>
      <w:r w:rsidR="00DF67BD">
        <w:fldChar w:fldCharType="separate"/>
      </w:r>
      <w:r w:rsidR="00525A3C">
        <w:rPr>
          <w:noProof/>
        </w:rPr>
        <w:t>20</w:t>
      </w:r>
      <w:r w:rsidR="00DF67BD">
        <w:rPr>
          <w:noProof/>
        </w:rPr>
        <w:fldChar w:fldCharType="end"/>
      </w:r>
      <w:r>
        <w:t>: Mô hình mạng ESS</w:t>
      </w:r>
      <w:bookmarkEnd w:id="116"/>
    </w:p>
    <w:p w14:paraId="454ACBF9" w14:textId="572236AA" w:rsidR="00F75AAF" w:rsidRDefault="00F75AAF" w:rsidP="00C315E4">
      <w:pPr>
        <w:pStyle w:val="Tiumccp1"/>
        <w:spacing w:before="240" w:after="240"/>
        <w:outlineLvl w:val="1"/>
      </w:pPr>
      <w:bookmarkStart w:id="117" w:name="_Toc91608897"/>
      <w:r>
        <w:t xml:space="preserve">2.11 </w:t>
      </w:r>
      <w:r w:rsidR="006378D9">
        <w:t>Các hình thức tấn công phổ biến</w:t>
      </w:r>
      <w:r>
        <w:t xml:space="preserve"> </w:t>
      </w:r>
      <w:r w:rsidR="006378D9">
        <w:t xml:space="preserve">trong </w:t>
      </w:r>
      <w:r>
        <w:t>WLAN</w:t>
      </w:r>
      <w:bookmarkEnd w:id="117"/>
    </w:p>
    <w:p w14:paraId="1D16B806" w14:textId="615780B2" w:rsidR="00AF13A2" w:rsidRDefault="00AF13A2" w:rsidP="00C315E4">
      <w:pPr>
        <w:pStyle w:val="Tiumccp2"/>
        <w:spacing w:before="240" w:after="240"/>
        <w:outlineLvl w:val="2"/>
      </w:pPr>
      <w:bookmarkStart w:id="118" w:name="_Toc91608898"/>
      <w:r>
        <w:t>2.11.1 Rouge Access Point</w:t>
      </w:r>
      <w:bookmarkEnd w:id="118"/>
    </w:p>
    <w:p w14:paraId="5697EAC7" w14:textId="57AFE9EB" w:rsidR="00AF13A2" w:rsidRDefault="0034677D" w:rsidP="0023225D">
      <w:pPr>
        <w:pStyle w:val="Nidungvnbn"/>
      </w:pPr>
      <w:r w:rsidRPr="0034677D">
        <w:t>Access Point giả mạo được dùng để mô tả những Access Point được tạo ra một cách vô tình hay cố ý làm ảnh hưởng đến hệ thống mạng hiện có. Nó được dùng để chỉ các thiết bị hoạt động không dây trái phép mà không quan tâm đến mục đích sử dụng của chúng.</w:t>
      </w:r>
    </w:p>
    <w:p w14:paraId="13BB67CA" w14:textId="7ABEC225" w:rsidR="002374D3" w:rsidRDefault="002374D3" w:rsidP="00C315E4">
      <w:pPr>
        <w:pStyle w:val="Tiumccp3"/>
        <w:spacing w:before="240" w:after="240"/>
      </w:pPr>
      <w:r>
        <w:t xml:space="preserve">2.11.1.1 </w:t>
      </w:r>
      <w:r w:rsidR="00960AED">
        <w:t>Access Point được cấu hình không hoàn chỉnh</w:t>
      </w:r>
    </w:p>
    <w:p w14:paraId="5C5ACE99" w14:textId="15307209" w:rsidR="00761A5D" w:rsidRDefault="00761A5D" w:rsidP="007D677E">
      <w:pPr>
        <w:pStyle w:val="Nidungvnbn"/>
      </w:pPr>
      <w:r>
        <w:t xml:space="preserve">Một Access Point có thể bất ngờ trở thành thiết bị giả mạo do sai sót trong việc cấu hình. Sự thay đổi trong </w:t>
      </w:r>
      <w:r w:rsidR="00A144D9">
        <w:t>S</w:t>
      </w:r>
      <w:r>
        <w:t xml:space="preserve">ervices </w:t>
      </w:r>
      <w:r w:rsidR="00A144D9">
        <w:t>S</w:t>
      </w:r>
      <w:r>
        <w:t>et Indentifier (SSID), thiết lập xác thực, thiết lập mã hóa… điều nghiêm trọng nhất là chúng sẽ không thể xác thực các kết nối nếu bị cấu hình sai.</w:t>
      </w:r>
    </w:p>
    <w:p w14:paraId="032AF5FD" w14:textId="7DF6092B" w:rsidR="00EB38DB" w:rsidRDefault="00761A5D" w:rsidP="007D677E">
      <w:pPr>
        <w:pStyle w:val="Nidungvnbn"/>
      </w:pPr>
      <w:r>
        <w:t xml:space="preserve">VD: Trong trạng thái xác thực mở (open mode authentication) các người dùng không dây ở trạng thái 1 (chưa xác thực và chưa kết nối) có thể gửi các yêu cầu xác thực đến một Access Point và được xác thực thành công sẽ chuyển sang trạng thái 2 (được xác thực nhưng chưa kết nối). Nếu một Access Point không xác nhận sự hợp lệ của một </w:t>
      </w:r>
      <w:r>
        <w:lastRenderedPageBreak/>
        <w:t>máy khách do lỗi trong cấu hình, kẻ tấn công có thể gửi một số lượng lớn yêu cầu xác thực, làm tràn bảng yêu cầu kết nối của các máy khách ở Access Point, làm cho Access Point từ chối truy cập của các người dùng khác bao gồm các người dùng được phép truy cập.</w:t>
      </w:r>
    </w:p>
    <w:p w14:paraId="13AF8707" w14:textId="6EE0DC4D" w:rsidR="00084977" w:rsidRDefault="00084977" w:rsidP="00C315E4">
      <w:pPr>
        <w:pStyle w:val="Tiumccp3"/>
        <w:spacing w:before="240" w:after="240"/>
      </w:pPr>
      <w:r>
        <w:t>2.11.1.2 Access Point giả mạo từ các WLAN lân cận</w:t>
      </w:r>
    </w:p>
    <w:p w14:paraId="2877ECC4" w14:textId="77777777" w:rsidR="00285F0E" w:rsidRDefault="00285F0E" w:rsidP="008F47C9">
      <w:pPr>
        <w:pStyle w:val="Nidungvnbn"/>
      </w:pPr>
      <w:r>
        <w:t>Các máy khách theo chuẩn 802.11 tự động chọn Access Point có sóng mạnh nhất mà nó phát hiện được để kết nối.</w:t>
      </w:r>
    </w:p>
    <w:p w14:paraId="62CAA883" w14:textId="12D21DE2" w:rsidR="00084977" w:rsidRDefault="00285F0E" w:rsidP="008F47C9">
      <w:pPr>
        <w:pStyle w:val="Nidungvnbn"/>
      </w:pPr>
      <w:r>
        <w:t>VD: Windows XP tự động kết nối đến kết nối tốt nhất có xu</w:t>
      </w:r>
      <w:r w:rsidR="0039036E">
        <w:t>ng</w:t>
      </w:r>
      <w:r>
        <w:t xml:space="preserve"> quanh nó. Vì vậy, những người dùng được xác thực của một tổ chức có thể kết nối đến các Access Point của các tổ chức khác lân cận. Mặc dù các Access Point lân cận không cố ý thu hút kết nối từ các người dùng, những kết nối đó để lộ những dữ liệu nhạy cảm.</w:t>
      </w:r>
    </w:p>
    <w:p w14:paraId="71793A12" w14:textId="7838F787" w:rsidR="00B3635D" w:rsidRDefault="00B3635D" w:rsidP="00EB3541">
      <w:pPr>
        <w:pStyle w:val="Tiumccp3"/>
        <w:spacing w:before="240" w:after="240"/>
      </w:pPr>
      <w:r>
        <w:t xml:space="preserve">2.11.1.3 Access Point giả mạo </w:t>
      </w:r>
      <w:r w:rsidR="008219F5">
        <w:t>do kẻ tấn công tạo ra</w:t>
      </w:r>
    </w:p>
    <w:p w14:paraId="266450B7" w14:textId="16ECB74A" w:rsidR="00B3635D" w:rsidRDefault="00415680" w:rsidP="008F47C9">
      <w:pPr>
        <w:pStyle w:val="Nidungvnbn"/>
      </w:pPr>
      <w:r w:rsidRPr="00415680">
        <w:t>Giả mạo AP là kiểu tấn công “Man-In-The-Middle” cổ điển. Đây là kiểu tấn công mà tin tặc đứng ở giữa và trộm lưu lượng truyền giữa 2 nút. Kiểu tấn công này rất mạnh vì tin tặc có thể lấy trộm tất cả lưu lượng đi qua mạng. Rất khó kh</w:t>
      </w:r>
      <w:r w:rsidR="00D1471D">
        <w:t>ă</w:t>
      </w:r>
      <w:r w:rsidRPr="00415680">
        <w:t>n để tạo một cuộc tấn công “man in middle” trong mạng có dây bởi vì kiểu tấn công này yêu cầu truy cập thực sự đến đường truyền. Trong mạng không dây thì lại rất dễ bị tấn công kiểu này. Tin tặc phải tạo ra một AP thu hút nhiều sự lựa chọn hơn AP chính thống. AP giả này có thể thiết lập bằng cách sao chép tất cả các cấu hình của AP chính thống đó là: SSID, địa chỉ MAC…</w:t>
      </w:r>
    </w:p>
    <w:p w14:paraId="2961DD65" w14:textId="209A564C" w:rsidR="00415680" w:rsidRDefault="00216DEB" w:rsidP="008F47C9">
      <w:pPr>
        <w:pStyle w:val="Nidungvnbn"/>
      </w:pPr>
      <w:r w:rsidRPr="00216DEB">
        <w:t>Bước tiếp theo là làm cho nạn nhân thực hiện kết nối đến AP giả.</w:t>
      </w:r>
    </w:p>
    <w:p w14:paraId="7578436A" w14:textId="77777777" w:rsidR="00216DEB" w:rsidRDefault="00216DEB" w:rsidP="008678A6">
      <w:pPr>
        <w:pStyle w:val="Nidungvnbn"/>
        <w:numPr>
          <w:ilvl w:val="0"/>
          <w:numId w:val="40"/>
        </w:numPr>
      </w:pPr>
      <w:r>
        <w:t>Cách thứ nhất là đợi cho người dùng tự kết nối.</w:t>
      </w:r>
    </w:p>
    <w:p w14:paraId="5BED6C63" w14:textId="77A5F935" w:rsidR="00216DEB" w:rsidRDefault="00216DEB" w:rsidP="008678A6">
      <w:pPr>
        <w:pStyle w:val="Nidungvnbn"/>
        <w:numPr>
          <w:ilvl w:val="0"/>
          <w:numId w:val="40"/>
        </w:numPr>
      </w:pPr>
      <w:r>
        <w:t>Cách thứ 2 là gây ra một cuộc tấn công từ chối dịch vụ DOS trong AP chính thống do vậy người dùng sẽ phải kết nối lại với AP giả.</w:t>
      </w:r>
    </w:p>
    <w:p w14:paraId="355663C3" w14:textId="191BB078" w:rsidR="00216DEB" w:rsidRDefault="00BA70D3" w:rsidP="008F47C9">
      <w:pPr>
        <w:pStyle w:val="Nidungvnbn"/>
      </w:pPr>
      <w:r w:rsidRPr="00BA70D3">
        <w:lastRenderedPageBreak/>
        <w:t>Trong mạng 802.11 sự lự</w:t>
      </w:r>
      <w:r w:rsidR="00E72E58">
        <w:t>a</w:t>
      </w:r>
      <w:r w:rsidRPr="00BA70D3">
        <w:t xml:space="preserve"> chọn được thực hiện bởi cường độ tính hiệu nhận. Điều duy nhất mà tin tặc phải thực hiện là chắc chắn rằng AP của mình phải có cường độ tín hiệu mạnh hơn cả. Để có được điều đó tin tặc phải đặt AP của mình gần người bị lừa hơn là AP chính thống hoặc sử dụng kĩ thuật anten định hướng. Sau khi nạn nhận kết nối tới AP giả, nạn nhân vẫn hoạt động như bình thường</w:t>
      </w:r>
      <w:r w:rsidR="00FC5845">
        <w:t>,</w:t>
      </w:r>
      <w:r w:rsidRPr="00BA70D3">
        <w:t xml:space="preserve"> do vậy nếu nạn nhân kết nối đến một AP chính thống khác thì dữ liệu của nạn nhân đều đi qua AP giả. Tin tặc sẽ sử dụng các tiện ích để ghi lại mật khẩu của nạn nhân trao đổi với Web Server. Như vậy tin tặc sẽ có được những gì anh ta muốn để đăng nhập vào mạng chính thống. Kiểu tấn công này tồn tại là do trong 802.11 không yêu cầu xác thực 2 hướng giữa AP và nút. AP phát quảng bá ra toàn mạng. Điều này rất dễ bị tin tặc nghe trộm và do vậy tin tặc có thể lấy được tất cả các thông tin mà chúng cần. Các nút trong mạng sử dụng WEP để xác thực chúng với AP nhưng WEP cũng có những lỗ hổng có thể khai thác. Một tin tặc có thể nghe trộm thông tin và sử dụng bộ phân tích mã hóa để trộm mật khẩu của người dùng.</w:t>
      </w:r>
    </w:p>
    <w:p w14:paraId="37A0CB9A" w14:textId="7B1192BD" w:rsidR="00FB1587" w:rsidRDefault="00FB1587" w:rsidP="00EB3541">
      <w:pPr>
        <w:pStyle w:val="Tiumccp2"/>
        <w:spacing w:before="240" w:after="240"/>
        <w:outlineLvl w:val="2"/>
      </w:pPr>
      <w:bookmarkStart w:id="119" w:name="_Toc91608899"/>
      <w:r>
        <w:t>2.11.2 Tấn công yêu cầu xác thực lại</w:t>
      </w:r>
      <w:bookmarkEnd w:id="119"/>
    </w:p>
    <w:p w14:paraId="42C69AB3" w14:textId="537F730A" w:rsidR="00AA284D" w:rsidRDefault="000C13F7" w:rsidP="00E859D4">
      <w:pPr>
        <w:jc w:val="center"/>
      </w:pPr>
      <w:r>
        <w:rPr>
          <w:b/>
          <w:noProof/>
        </w:rPr>
        <w:drawing>
          <wp:inline distT="0" distB="0" distL="0" distR="0" wp14:anchorId="3291A979" wp14:editId="12685609">
            <wp:extent cx="3994150" cy="2147182"/>
            <wp:effectExtent l="0" t="0" r="635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18676" cy="2160367"/>
                    </a:xfrm>
                    <a:prstGeom prst="rect">
                      <a:avLst/>
                    </a:prstGeom>
                    <a:noFill/>
                    <a:ln>
                      <a:noFill/>
                    </a:ln>
                  </pic:spPr>
                </pic:pic>
              </a:graphicData>
            </a:graphic>
          </wp:inline>
        </w:drawing>
      </w:r>
    </w:p>
    <w:p w14:paraId="5B6D2DCF" w14:textId="77777777" w:rsidR="00E859D4" w:rsidRDefault="00E859D4" w:rsidP="00E859D4">
      <w:pPr>
        <w:jc w:val="center"/>
      </w:pPr>
    </w:p>
    <w:p w14:paraId="74C81DC5" w14:textId="5A7BE47C" w:rsidR="00E859D4" w:rsidRPr="008155D9" w:rsidRDefault="00E859D4" w:rsidP="00E859D4">
      <w:pPr>
        <w:pStyle w:val="Caption"/>
        <w:rPr>
          <w:sz w:val="24"/>
          <w:szCs w:val="24"/>
        </w:rPr>
      </w:pPr>
      <w:bookmarkStart w:id="120" w:name="_Toc91603959"/>
      <w:r>
        <w:t xml:space="preserve">Hình 2. </w:t>
      </w:r>
      <w:r w:rsidR="00DF67BD">
        <w:fldChar w:fldCharType="begin"/>
      </w:r>
      <w:r w:rsidR="00DF67BD">
        <w:instrText xml:space="preserve"> SEQ Hình_2. \* ARABIC </w:instrText>
      </w:r>
      <w:r w:rsidR="00DF67BD">
        <w:fldChar w:fldCharType="separate"/>
      </w:r>
      <w:r w:rsidR="00525A3C">
        <w:rPr>
          <w:noProof/>
        </w:rPr>
        <w:t>21</w:t>
      </w:r>
      <w:r w:rsidR="00DF67BD">
        <w:rPr>
          <w:noProof/>
        </w:rPr>
        <w:fldChar w:fldCharType="end"/>
      </w:r>
      <w:r>
        <w:t>: Mô hình tấn công yêu cầu xác thực lại</w:t>
      </w:r>
      <w:bookmarkEnd w:id="120"/>
    </w:p>
    <w:p w14:paraId="5511136B" w14:textId="77777777" w:rsidR="002274E2" w:rsidRDefault="002274E2" w:rsidP="008678A6">
      <w:pPr>
        <w:pStyle w:val="Nidungvnbn"/>
        <w:numPr>
          <w:ilvl w:val="0"/>
          <w:numId w:val="41"/>
        </w:numPr>
      </w:pPr>
      <w:r>
        <w:t>Kẻ tấn công xác định mục tiêu tấn công là các người dùng trong mạng wireless và các kết nối của họ (Access Point đến các kết nối của nó).</w:t>
      </w:r>
    </w:p>
    <w:p w14:paraId="0B22CEE2" w14:textId="77777777" w:rsidR="002274E2" w:rsidRDefault="002274E2" w:rsidP="008678A6">
      <w:pPr>
        <w:pStyle w:val="Nidungvnbn"/>
        <w:numPr>
          <w:ilvl w:val="0"/>
          <w:numId w:val="41"/>
        </w:numPr>
      </w:pPr>
      <w:r>
        <w:lastRenderedPageBreak/>
        <w:t>Chèn các frame yêu cầu xác thực lại vào mạng WLAN bằng cách giả mạo địa chỉ MAC nguồn và đích lần lượt của Access Point và các người dùng.</w:t>
      </w:r>
    </w:p>
    <w:p w14:paraId="516773DD" w14:textId="77777777" w:rsidR="002274E2" w:rsidRDefault="002274E2" w:rsidP="008678A6">
      <w:pPr>
        <w:pStyle w:val="Nidungvnbn"/>
        <w:numPr>
          <w:ilvl w:val="0"/>
          <w:numId w:val="41"/>
        </w:numPr>
      </w:pPr>
      <w:r>
        <w:t>Người dùng wireless khi nhận được frame yêu cầu xác thực lại thì nghĩ rằng chúng do Access Point gửi đến.</w:t>
      </w:r>
    </w:p>
    <w:p w14:paraId="08D4D53B" w14:textId="77777777" w:rsidR="002274E2" w:rsidRDefault="002274E2" w:rsidP="008678A6">
      <w:pPr>
        <w:pStyle w:val="Nidungvnbn"/>
        <w:numPr>
          <w:ilvl w:val="0"/>
          <w:numId w:val="41"/>
        </w:numPr>
      </w:pPr>
      <w:r>
        <w:t>Sau khi ngắt được một người dùng ra khỏi dịch vụ không dây, kẻ tấn công tiếp tục thực hiện tương tự đối với các người dùng còn lại.</w:t>
      </w:r>
    </w:p>
    <w:p w14:paraId="771EC05C" w14:textId="6804FA25" w:rsidR="000C13F7" w:rsidRDefault="002274E2" w:rsidP="008678A6">
      <w:pPr>
        <w:pStyle w:val="Nidungvnbn"/>
        <w:numPr>
          <w:ilvl w:val="0"/>
          <w:numId w:val="41"/>
        </w:numPr>
      </w:pPr>
      <w:r>
        <w:t>Thông thường thì người dùng sẽ kết nối lại để phục hồi dịch vụ, nhưng kẻ tấn công đã nhanh chóng gửi các gói yêu cầu xác thực lại cho người dùng.</w:t>
      </w:r>
    </w:p>
    <w:p w14:paraId="0B4D30CC" w14:textId="6E179E6C" w:rsidR="001A3E4F" w:rsidRDefault="001A3E4F" w:rsidP="00EB3541">
      <w:pPr>
        <w:pStyle w:val="Tiumccp2"/>
        <w:spacing w:before="240" w:after="240"/>
        <w:outlineLvl w:val="2"/>
      </w:pPr>
      <w:bookmarkStart w:id="121" w:name="_Toc91608900"/>
      <w:r>
        <w:t xml:space="preserve">2.11.3 </w:t>
      </w:r>
      <w:r w:rsidR="00115200">
        <w:t>Face Access Point</w:t>
      </w:r>
      <w:bookmarkEnd w:id="121"/>
    </w:p>
    <w:p w14:paraId="4F45D6B5" w14:textId="7C9A11AD" w:rsidR="00F75AAF" w:rsidRDefault="00E379C0" w:rsidP="00A7535B">
      <w:pPr>
        <w:pStyle w:val="Nidungvnbn"/>
      </w:pPr>
      <w:r w:rsidRPr="00E379C0">
        <w:t>Kẻ tấn công sử dụng công cụ có khả năng gửi các gói beacon với địa chỉ vật lý (MAC) giả mạo và SSID giả để tạo ra vô số các Access Point giả lập. Điều này làm xáo trộn tất cả các phần mềm điều khiển card mạng không dây của người dùng.</w:t>
      </w:r>
    </w:p>
    <w:p w14:paraId="52BB827F" w14:textId="015A92A1" w:rsidR="002D4992" w:rsidRDefault="00792D0B" w:rsidP="00381B0F">
      <w:pPr>
        <w:jc w:val="center"/>
      </w:pPr>
      <w:r>
        <w:rPr>
          <w:noProof/>
        </w:rPr>
        <w:drawing>
          <wp:inline distT="0" distB="0" distL="0" distR="0" wp14:anchorId="1BA064C7" wp14:editId="2FDE7445">
            <wp:extent cx="4351020" cy="2552041"/>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63046" cy="2559095"/>
                    </a:xfrm>
                    <a:prstGeom prst="rect">
                      <a:avLst/>
                    </a:prstGeom>
                    <a:noFill/>
                    <a:ln>
                      <a:noFill/>
                    </a:ln>
                  </pic:spPr>
                </pic:pic>
              </a:graphicData>
            </a:graphic>
          </wp:inline>
        </w:drawing>
      </w:r>
    </w:p>
    <w:p w14:paraId="0AB7EB14" w14:textId="77777777" w:rsidR="00381B0F" w:rsidRDefault="00381B0F" w:rsidP="00381B0F">
      <w:pPr>
        <w:jc w:val="center"/>
      </w:pPr>
    </w:p>
    <w:p w14:paraId="6378E8BC" w14:textId="5156E2F0" w:rsidR="00381B0F" w:rsidRPr="00EC2FCE" w:rsidRDefault="00381B0F" w:rsidP="00381B0F">
      <w:pPr>
        <w:pStyle w:val="Caption"/>
        <w:rPr>
          <w:sz w:val="24"/>
          <w:szCs w:val="24"/>
        </w:rPr>
      </w:pPr>
      <w:bookmarkStart w:id="122" w:name="_Toc91603960"/>
      <w:r>
        <w:t xml:space="preserve">Hình 2. </w:t>
      </w:r>
      <w:r w:rsidR="00DF67BD">
        <w:fldChar w:fldCharType="begin"/>
      </w:r>
      <w:r w:rsidR="00DF67BD">
        <w:instrText xml:space="preserve"> SEQ Hình_2. \* ARABIC </w:instrText>
      </w:r>
      <w:r w:rsidR="00DF67BD">
        <w:fldChar w:fldCharType="separate"/>
      </w:r>
      <w:r w:rsidR="00525A3C">
        <w:rPr>
          <w:noProof/>
        </w:rPr>
        <w:t>22</w:t>
      </w:r>
      <w:r w:rsidR="00DF67BD">
        <w:rPr>
          <w:noProof/>
        </w:rPr>
        <w:fldChar w:fldCharType="end"/>
      </w:r>
      <w:r>
        <w:t>: Mô hình tấn công Face Access Point</w:t>
      </w:r>
      <w:bookmarkEnd w:id="122"/>
    </w:p>
    <w:p w14:paraId="149EBDD3" w14:textId="61D883F3" w:rsidR="0074424E" w:rsidRDefault="0074424E" w:rsidP="003376AE">
      <w:pPr>
        <w:pStyle w:val="Tiumccp2"/>
        <w:spacing w:before="240" w:after="240"/>
        <w:outlineLvl w:val="2"/>
      </w:pPr>
      <w:bookmarkStart w:id="123" w:name="_Toc91608901"/>
      <w:r>
        <w:t xml:space="preserve">2.11.4 </w:t>
      </w:r>
      <w:r w:rsidR="000B0EF1">
        <w:t>Tấn công dựa trên sự cảm nhận sóng m</w:t>
      </w:r>
      <w:r w:rsidR="001F4F45">
        <w:t>ạ</w:t>
      </w:r>
      <w:r w:rsidR="000B0EF1">
        <w:t>ng lớp vật lý</w:t>
      </w:r>
      <w:bookmarkEnd w:id="123"/>
    </w:p>
    <w:p w14:paraId="4DE94817" w14:textId="77777777" w:rsidR="00D16D32" w:rsidRDefault="00D16D32" w:rsidP="00BE451A">
      <w:pPr>
        <w:pStyle w:val="Nidungvnbn"/>
      </w:pPr>
      <w:r>
        <w:lastRenderedPageBreak/>
        <w:t>Kẻ tấn công lợi dụng giao thức chống đụng độ CSMA/CA, tức là nó sẽ làm cho tất cả người dùng nghĩ rằng lúc nào trong mạng cũng có một máy đang truyền thông. Điều này làm cho các máy tính khác luôn luôn ở trạng thái chờ đợi kể tấn công ấy truyền dữ liệu xong, dẫn đến tình trạng nghẽn trong mạng.</w:t>
      </w:r>
    </w:p>
    <w:p w14:paraId="3EDE52EA" w14:textId="268535C8" w:rsidR="00792D0B" w:rsidRPr="00801A8A" w:rsidRDefault="00D16D32" w:rsidP="00BE451A">
      <w:pPr>
        <w:pStyle w:val="Nidungvnbn"/>
      </w:pPr>
      <w:r>
        <w:t>Tần số là một nhược điểm bảo mật trong mạng không dây. Mức độ nguy hiểm thay đổi phụ thuộc vào giao diện của lớp vật lý. Có một vài tham số quyết định sự chịu đựng của mạng là: năng lượng máy phát, độ nhạy của máy thu, tần số RF (Radio Frequency), băng thông và sự định hướng của anten. Trong 802.11 sử dụng thuật toán đa truy cập cảm nhận sóng mang (CSMA) để tránh va chạm. CSMA là một phần của lớp MAC. CSMA được sử dụng để chắc chắn sẽ không có va chạm dữ liệu trên đường truyền. Kiểu tấn công này không sử dụng tạp âm để tạo ra lỗi cho mạng nhưng nó sẽ lợi dụng chính chuẩn đó. Có nhiều cách để khai thác giao thức cảm nhận sóng mang vật lý. Cách đơn giản là làm cho các nút trong mạng đều tin tưởng rằng có một nút đang truyền tin tại thời điểm hiện tại. Cách dễ nhất để đạt được điều này là tạo ra một nút giả mạo để truyền tin một cách liên tục. Một cách khác là sử dụng bộ tạo tín hiệu RF. Một cách tấn công tin</w:t>
      </w:r>
      <w:r w:rsidR="00FC5845">
        <w:t>h</w:t>
      </w:r>
      <w:r>
        <w:t xml:space="preserve"> vi hơn là làm cho card mạng chuyển vào chế độ kiểm tra mà ở đó nó truyền đi liên tiếp một mẩu kiểm tra. Tất cả các nút trong phạm vi của một nút giả là rất nhạy với sóng m</w:t>
      </w:r>
      <w:r w:rsidR="00806986">
        <w:t>ạ</w:t>
      </w:r>
      <w:r>
        <w:t>ng và trong khi có một nút đang truyền thì sẽ không có nút nào được truyền.</w:t>
      </w:r>
    </w:p>
    <w:p w14:paraId="30379147" w14:textId="341BF2ED" w:rsidR="00916D6E" w:rsidRDefault="00916D6E" w:rsidP="00EE132D">
      <w:pPr>
        <w:pStyle w:val="Tiumccp2"/>
        <w:spacing w:before="240" w:after="240"/>
        <w:outlineLvl w:val="2"/>
      </w:pPr>
      <w:bookmarkStart w:id="124" w:name="_Toc91608902"/>
      <w:r>
        <w:t xml:space="preserve">2.11.5 Tấn công </w:t>
      </w:r>
      <w:r w:rsidR="003244CB">
        <w:t>ngắt kết nối</w:t>
      </w:r>
      <w:bookmarkEnd w:id="124"/>
    </w:p>
    <w:p w14:paraId="428A995A" w14:textId="1B54B5A7" w:rsidR="00DA1BEF" w:rsidRDefault="00EA6781" w:rsidP="004D1DA0">
      <w:pPr>
        <w:jc w:val="center"/>
      </w:pPr>
      <w:r>
        <w:rPr>
          <w:b/>
          <w:noProof/>
        </w:rPr>
        <w:lastRenderedPageBreak/>
        <w:drawing>
          <wp:inline distT="0" distB="0" distL="0" distR="0" wp14:anchorId="5906C641" wp14:editId="0DB3CDA4">
            <wp:extent cx="4030980" cy="2892049"/>
            <wp:effectExtent l="0" t="0" r="762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34279" cy="2894416"/>
                    </a:xfrm>
                    <a:prstGeom prst="rect">
                      <a:avLst/>
                    </a:prstGeom>
                    <a:noFill/>
                    <a:ln>
                      <a:noFill/>
                    </a:ln>
                  </pic:spPr>
                </pic:pic>
              </a:graphicData>
            </a:graphic>
          </wp:inline>
        </w:drawing>
      </w:r>
    </w:p>
    <w:p w14:paraId="1BC98C3B" w14:textId="77777777" w:rsidR="004D1DA0" w:rsidRDefault="004D1DA0" w:rsidP="004D1DA0">
      <w:pPr>
        <w:jc w:val="center"/>
      </w:pPr>
    </w:p>
    <w:p w14:paraId="4A2C75EE" w14:textId="44F53B58" w:rsidR="004D1DA0" w:rsidRPr="00DA1BEF" w:rsidRDefault="004D1DA0" w:rsidP="004D1DA0">
      <w:pPr>
        <w:pStyle w:val="Caption"/>
        <w:rPr>
          <w:sz w:val="24"/>
          <w:szCs w:val="24"/>
        </w:rPr>
      </w:pPr>
      <w:bookmarkStart w:id="125" w:name="_Toc91603961"/>
      <w:r>
        <w:t xml:space="preserve">Hình 2. </w:t>
      </w:r>
      <w:r w:rsidR="00DF67BD">
        <w:fldChar w:fldCharType="begin"/>
      </w:r>
      <w:r w:rsidR="00DF67BD">
        <w:instrText xml:space="preserve"> SEQ Hình_2. \* ARABIC </w:instrText>
      </w:r>
      <w:r w:rsidR="00DF67BD">
        <w:fldChar w:fldCharType="separate"/>
      </w:r>
      <w:r w:rsidR="00525A3C">
        <w:rPr>
          <w:noProof/>
        </w:rPr>
        <w:t>23</w:t>
      </w:r>
      <w:r w:rsidR="00DF67BD">
        <w:rPr>
          <w:noProof/>
        </w:rPr>
        <w:fldChar w:fldCharType="end"/>
      </w:r>
      <w:r>
        <w:t>: Mô hình tấn công ngắt kết nối</w:t>
      </w:r>
      <w:bookmarkEnd w:id="125"/>
    </w:p>
    <w:p w14:paraId="66D2696B" w14:textId="74F75D4B" w:rsidR="0022562D" w:rsidRDefault="0022562D" w:rsidP="008678A6">
      <w:pPr>
        <w:pStyle w:val="Nidungvnbn"/>
        <w:numPr>
          <w:ilvl w:val="0"/>
          <w:numId w:val="42"/>
        </w:numPr>
      </w:pPr>
      <w:r>
        <w:t>Kẻ tấn công xác định mục tiêu (wireless cliens) và mối liên kết giữa AP với các client.</w:t>
      </w:r>
    </w:p>
    <w:p w14:paraId="312317BF" w14:textId="77777777" w:rsidR="0022562D" w:rsidRDefault="0022562D" w:rsidP="008678A6">
      <w:pPr>
        <w:pStyle w:val="Nidungvnbn"/>
        <w:numPr>
          <w:ilvl w:val="0"/>
          <w:numId w:val="42"/>
        </w:numPr>
      </w:pPr>
      <w:r>
        <w:t>Kẻ tấn công gửi disassociation frame bằng cách giả mạo source và Destination MAC đến AP và các clien tương ứng.</w:t>
      </w:r>
    </w:p>
    <w:p w14:paraId="2A52C71D" w14:textId="77777777" w:rsidR="0022562D" w:rsidRDefault="0022562D" w:rsidP="008678A6">
      <w:pPr>
        <w:pStyle w:val="Nidungvnbn"/>
        <w:numPr>
          <w:ilvl w:val="0"/>
          <w:numId w:val="42"/>
        </w:numPr>
      </w:pPr>
      <w:r>
        <w:t>Client sẽ nhận các frame này và nghĩ rằng frame hủy kết nối đến từ AP. Đồng thời kẻ tấn công cũng gửi gói disassociation frame đến AP.</w:t>
      </w:r>
    </w:p>
    <w:p w14:paraId="44AD7D60" w14:textId="76D604E7" w:rsidR="0022562D" w:rsidRDefault="0022562D" w:rsidP="008678A6">
      <w:pPr>
        <w:pStyle w:val="Nidungvnbn"/>
        <w:numPr>
          <w:ilvl w:val="0"/>
          <w:numId w:val="42"/>
        </w:numPr>
      </w:pPr>
      <w:r>
        <w:t>Sau khi đã ngắt kết nối của một clien, kẻ tấn công tiếp tục thực hiện tương tự với các clien</w:t>
      </w:r>
      <w:r w:rsidR="00C354F0">
        <w:t>t</w:t>
      </w:r>
      <w:r>
        <w:t xml:space="preserve"> còn lại làm cho các clien</w:t>
      </w:r>
      <w:r w:rsidR="008B549B">
        <w:t>t</w:t>
      </w:r>
      <w:r>
        <w:t xml:space="preserve"> tự động ngắt kết nối với AP.</w:t>
      </w:r>
    </w:p>
    <w:p w14:paraId="71E27F30" w14:textId="0676A630" w:rsidR="00EA6781" w:rsidRPr="00D57BF5" w:rsidRDefault="0022562D" w:rsidP="008678A6">
      <w:pPr>
        <w:pStyle w:val="Nidungvnbn"/>
        <w:numPr>
          <w:ilvl w:val="0"/>
          <w:numId w:val="42"/>
        </w:numPr>
      </w:pPr>
      <w:r>
        <w:t>Khi các clie</w:t>
      </w:r>
      <w:r w:rsidR="001D3F15">
        <w:t>nt</w:t>
      </w:r>
      <w:r>
        <w:t xml:space="preserve"> bị ngắt kết nối sẽ thực hiện kết nối lại với AP ngay lập tức. K</w:t>
      </w:r>
      <w:r w:rsidR="00C32E31">
        <w:t>ẻ</w:t>
      </w:r>
      <w:r>
        <w:t xml:space="preserve"> tấn công tiếp tục gửi gói disassociation frame đến AP và clien</w:t>
      </w:r>
      <w:r w:rsidR="004F300B">
        <w:t>t</w:t>
      </w:r>
      <w:r>
        <w:t>.</w:t>
      </w:r>
    </w:p>
    <w:p w14:paraId="6BC38B7E" w14:textId="5E12DB65" w:rsidR="00A40B1A" w:rsidRDefault="00A40B1A" w:rsidP="00EE132D">
      <w:pPr>
        <w:pStyle w:val="Tiumccp1"/>
        <w:spacing w:before="240" w:after="240"/>
        <w:outlineLvl w:val="1"/>
      </w:pPr>
      <w:bookmarkStart w:id="126" w:name="_Toc91608903"/>
      <w:r>
        <w:t xml:space="preserve">2.12 Các </w:t>
      </w:r>
      <w:r w:rsidR="000A051F">
        <w:t>giải pháp bảo mật</w:t>
      </w:r>
      <w:r>
        <w:t xml:space="preserve"> WLAN</w:t>
      </w:r>
      <w:bookmarkEnd w:id="126"/>
    </w:p>
    <w:p w14:paraId="40D565CE" w14:textId="7B90E591" w:rsidR="00C32801" w:rsidRDefault="00C32801" w:rsidP="00EE132D">
      <w:pPr>
        <w:pStyle w:val="Tiumccp2"/>
        <w:spacing w:before="240" w:after="240"/>
        <w:outlineLvl w:val="2"/>
      </w:pPr>
      <w:bookmarkStart w:id="127" w:name="_Toc91608904"/>
      <w:r>
        <w:t xml:space="preserve">2.12.1 </w:t>
      </w:r>
      <w:r w:rsidR="003F1198">
        <w:t>WEP</w:t>
      </w:r>
      <w:bookmarkEnd w:id="127"/>
    </w:p>
    <w:p w14:paraId="3BA87CDD" w14:textId="0F1EF2F4" w:rsidR="005F1CF4" w:rsidRDefault="005F1CF4" w:rsidP="00265BAF">
      <w:pPr>
        <w:pStyle w:val="Nidungvnbn"/>
      </w:pPr>
      <w:r>
        <w:lastRenderedPageBreak/>
        <w:t>Wep (Wired Equivalen Privacy) có nghĩa là bảo mật không dây tương đương với có dây. Thực ra, WEP đã đưa cả xác thực người dùng và đảm bảo an toàn dữ liệu vào cùng một phương thức không an toàn. WEP sử dụng một khó</w:t>
      </w:r>
      <w:r w:rsidR="007368F1">
        <w:t>a</w:t>
      </w:r>
      <w:r>
        <w:t xml:space="preserve"> mã hóa không thay đổi có đ</w:t>
      </w:r>
      <w:r w:rsidR="007B3B26">
        <w:t>ộ</w:t>
      </w:r>
      <w:r>
        <w:t xml:space="preserve"> dài 64 bit hoặc 128 bit, (nhưng trừ đi 24 bit sử dụng cho vector khởi tạo khóa mã hóa, nên độ dài khóa chỉ còn 40 bit hoặc 104 bit) được sử dụng để xác thực các thiết bị được phép truy cập vào trong mạng và cũng được sử dụng để mã hóa truyền dữ liệu. </w:t>
      </w:r>
    </w:p>
    <w:p w14:paraId="49CB0B04" w14:textId="5E3E582C" w:rsidR="005F1CF4" w:rsidRDefault="005F1CF4" w:rsidP="00265BAF">
      <w:pPr>
        <w:pStyle w:val="Nidungvnbn"/>
      </w:pPr>
      <w:r>
        <w:t>Rất đơn giản, các khóa mã hóa này dể dàng được “bẻ gãy” bởi thuật toán brute-force và kiểu tấn công thử lỗi (tria-and-error). Các phần mềm miễn phí như Aircrack-ng, Airsnort, hoặc WEP crack sẽ cho phép hacker có thể phá vỡ khóa mã hóa nếu họ thu thập từ 5 đén 10 triệu gói tin trên một mạng không dây. Với những khóa mã hóa 128 bit cũng không khá hơn: 24 bit cho khởi tạo mã hóa nên chỉ có 104 bit được sử dụng.</w:t>
      </w:r>
    </w:p>
    <w:p w14:paraId="252B55DE" w14:textId="1DFCD988" w:rsidR="00A40B1A" w:rsidRDefault="005F1CF4" w:rsidP="00265BAF">
      <w:pPr>
        <w:pStyle w:val="Nidungvnbn"/>
      </w:pPr>
      <w:r>
        <w:t>Không dự đoán được những lỗi trong khóa mã hóa. WEP có thể được t</w:t>
      </w:r>
      <w:r w:rsidR="00786C52">
        <w:t>ạo</w:t>
      </w:r>
      <w:r>
        <w:t xml:space="preserve"> ra cách bảo mật mạnh mẽ hơn niếu sử dụng một giao thức xác thực mà cung cấp mỗi khóa mã hóa mới cho mỗi phiên làm việ</w:t>
      </w:r>
      <w:r w:rsidR="00E46B4B">
        <w:t>c</w:t>
      </w:r>
      <w:r>
        <w:t xml:space="preserve">. </w:t>
      </w:r>
      <w:r w:rsidR="00C9469C">
        <w:t>K</w:t>
      </w:r>
      <w:r>
        <w:t>hóa mã hóa sẽ thay đổi trên mỗi phiên làm việ</w:t>
      </w:r>
      <w:r w:rsidR="00496E1A">
        <w:t>c</w:t>
      </w:r>
      <w:r>
        <w:t>. Điều này sẽ gây khó khăn hơn cho hacker thu thập đủ các gói dự liệu cần thiết để có thể bẽ gãy khóa bảo mật.</w:t>
      </w:r>
    </w:p>
    <w:p w14:paraId="72CB088E" w14:textId="7653B6B0" w:rsidR="00002F63" w:rsidRDefault="00002F63" w:rsidP="009C3343">
      <w:pPr>
        <w:pStyle w:val="Tiumccp2"/>
        <w:spacing w:before="240" w:after="240"/>
        <w:outlineLvl w:val="2"/>
      </w:pPr>
      <w:bookmarkStart w:id="128" w:name="_Toc91608905"/>
      <w:r>
        <w:t>2.12.2 WLAN VPN</w:t>
      </w:r>
      <w:bookmarkEnd w:id="128"/>
    </w:p>
    <w:p w14:paraId="2B89C4E1" w14:textId="77777777" w:rsidR="00D17826" w:rsidRPr="00D17826" w:rsidRDefault="0042662F" w:rsidP="00970688">
      <w:pPr>
        <w:pStyle w:val="Nidungvnbn"/>
      </w:pPr>
      <w:r w:rsidRPr="00D17826">
        <w:t>Mạng riêng VPN bảo vệ mạng WLAN bằng cách tạo ra một kênh che chắn dữ liệu khỏi các truy cập trái phép. VPN tạo ra một tin cậy cao thông qua việ</w:t>
      </w:r>
      <w:r w:rsidR="00A172EF" w:rsidRPr="00D17826">
        <w:t>c</w:t>
      </w:r>
      <w:r w:rsidRPr="00D17826">
        <w:t xml:space="preserve"> sử dụng một cơ chế bảo mật như I</w:t>
      </w:r>
      <w:r w:rsidR="00A92212" w:rsidRPr="00D17826">
        <w:t>P</w:t>
      </w:r>
      <w:r w:rsidR="00EC2EAF" w:rsidRPr="00D17826">
        <w:t>S</w:t>
      </w:r>
      <w:r w:rsidRPr="00D17826">
        <w:t>ec (Internet Protocol Security). IPSec để mã hóa d</w:t>
      </w:r>
      <w:r w:rsidR="007023A7" w:rsidRPr="00D17826">
        <w:t>ữ</w:t>
      </w:r>
      <w:r w:rsidRPr="00D17826">
        <w:t xml:space="preserve"> liệu và dùng các thuật toán khác để </w:t>
      </w:r>
      <w:r w:rsidR="005A3761" w:rsidRPr="00D17826">
        <w:t>xá</w:t>
      </w:r>
      <w:r w:rsidRPr="00D17826">
        <w:t>c thực gói d</w:t>
      </w:r>
      <w:r w:rsidR="00336FCE" w:rsidRPr="00D17826">
        <w:t>ữ liệu</w:t>
      </w:r>
      <w:r w:rsidR="007023A7" w:rsidRPr="00D17826">
        <w:t>.</w:t>
      </w:r>
      <w:r w:rsidRPr="00D17826">
        <w:t xml:space="preserve"> </w:t>
      </w:r>
      <w:r w:rsidR="005A3761" w:rsidRPr="00D17826">
        <w:t>IPS</w:t>
      </w:r>
      <w:r w:rsidRPr="00D17826">
        <w:t>ec cũng sử dụng thẻ xác nhận số để xác nhận khóa mã (public key). Khi được sử dụng trên mạng WLAN, công kết của VPN đảm nhận việ</w:t>
      </w:r>
      <w:r w:rsidR="00E31FF5" w:rsidRPr="00D17826">
        <w:t>c</w:t>
      </w:r>
      <w:r w:rsidRPr="00D17826">
        <w:t xml:space="preserve"> xác thực, đóng gói và mã hóa.</w:t>
      </w:r>
    </w:p>
    <w:p w14:paraId="047B5B90" w14:textId="77777777" w:rsidR="00D17826" w:rsidRDefault="00D17826" w:rsidP="00D17826">
      <w:pPr>
        <w:jc w:val="center"/>
      </w:pPr>
    </w:p>
    <w:p w14:paraId="4F090BFA" w14:textId="68973411" w:rsidR="002E4824" w:rsidRDefault="00FA5A45" w:rsidP="00452B13">
      <w:pPr>
        <w:jc w:val="center"/>
      </w:pPr>
      <w:r w:rsidRPr="00FA5A45">
        <w:lastRenderedPageBreak/>
        <w:t xml:space="preserve"> </w:t>
      </w:r>
      <w:r>
        <w:rPr>
          <w:noProof/>
        </w:rPr>
        <w:drawing>
          <wp:inline distT="0" distB="0" distL="0" distR="0" wp14:anchorId="5D7195A8" wp14:editId="127B1998">
            <wp:extent cx="3383280" cy="2520080"/>
            <wp:effectExtent l="0" t="0" r="762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88459" cy="2523938"/>
                    </a:xfrm>
                    <a:prstGeom prst="rect">
                      <a:avLst/>
                    </a:prstGeom>
                    <a:noFill/>
                    <a:ln>
                      <a:noFill/>
                    </a:ln>
                  </pic:spPr>
                </pic:pic>
              </a:graphicData>
            </a:graphic>
          </wp:inline>
        </w:drawing>
      </w:r>
    </w:p>
    <w:p w14:paraId="0BB562E5" w14:textId="77777777" w:rsidR="00452B13" w:rsidRDefault="00452B13" w:rsidP="00452B13">
      <w:pPr>
        <w:jc w:val="center"/>
      </w:pPr>
    </w:p>
    <w:p w14:paraId="366CD608" w14:textId="3175A4C0" w:rsidR="00452B13" w:rsidRPr="002E4824" w:rsidRDefault="00452B13" w:rsidP="00452B13">
      <w:pPr>
        <w:pStyle w:val="Caption"/>
        <w:rPr>
          <w:sz w:val="24"/>
          <w:szCs w:val="24"/>
        </w:rPr>
      </w:pPr>
      <w:bookmarkStart w:id="129" w:name="_Toc91603962"/>
      <w:r>
        <w:t xml:space="preserve">Hình 2. </w:t>
      </w:r>
      <w:r w:rsidR="00DF67BD">
        <w:fldChar w:fldCharType="begin"/>
      </w:r>
      <w:r w:rsidR="00DF67BD">
        <w:instrText xml:space="preserve"> SEQ Hình_2. \* ARABIC </w:instrText>
      </w:r>
      <w:r w:rsidR="00DF67BD">
        <w:fldChar w:fldCharType="separate"/>
      </w:r>
      <w:r w:rsidR="00525A3C">
        <w:rPr>
          <w:noProof/>
        </w:rPr>
        <w:t>24</w:t>
      </w:r>
      <w:r w:rsidR="00DF67BD">
        <w:rPr>
          <w:noProof/>
        </w:rPr>
        <w:fldChar w:fldCharType="end"/>
      </w:r>
      <w:r>
        <w:t>: Mô hình WLAN VPN</w:t>
      </w:r>
      <w:bookmarkEnd w:id="129"/>
    </w:p>
    <w:p w14:paraId="515B052C" w14:textId="378EF059" w:rsidR="00FA5A45" w:rsidRDefault="00FA5A45" w:rsidP="00814F0A">
      <w:pPr>
        <w:pStyle w:val="Tiumccp2"/>
        <w:spacing w:before="240" w:after="240"/>
        <w:outlineLvl w:val="2"/>
      </w:pPr>
      <w:bookmarkStart w:id="130" w:name="_Toc91608906"/>
      <w:r>
        <w:t xml:space="preserve">2.12.3 </w:t>
      </w:r>
      <w:r w:rsidR="009A4795" w:rsidRPr="009A4795">
        <w:t>Temporal Key Integrity Protocol (TKIP)</w:t>
      </w:r>
      <w:bookmarkEnd w:id="130"/>
    </w:p>
    <w:p w14:paraId="39497003" w14:textId="6A7670C5" w:rsidR="00FA5A45" w:rsidRDefault="00BE45FD" w:rsidP="00FB05B0">
      <w:pPr>
        <w:pStyle w:val="Nidungvnbn"/>
      </w:pPr>
      <w:r w:rsidRPr="00BE45FD">
        <w:t>Là giải pháp của IEEE được phát triển năm 2004. Là một nâng cấp cho WE</w:t>
      </w:r>
      <w:r w:rsidR="00414D52">
        <w:t>P</w:t>
      </w:r>
      <w:r w:rsidRPr="00BE45FD">
        <w:t xml:space="preserve"> nhằm và</w:t>
      </w:r>
      <w:r>
        <w:t>o</w:t>
      </w:r>
      <w:r w:rsidRPr="00BE45FD">
        <w:t xml:space="preserve"> những vấn đề bảo mật trong cài đặt mã dòng RC4 trong WEP. TKIP dùng hàm băm (hashing) IV để chống lại việc MIC (message integity check) đ</w:t>
      </w:r>
      <w:r w:rsidR="006D02A6">
        <w:t>ể</w:t>
      </w:r>
      <w:r w:rsidRPr="00BE45FD">
        <w:t xml:space="preserve"> đảm bảo tính chính xác của gói tin TKIP và sử dụng khóa động bằng cách đặt cho mỗi frame một chuỗi sống lại dạng tấn công giả mạo.</w:t>
      </w:r>
    </w:p>
    <w:p w14:paraId="43908559" w14:textId="0BDC4C5C" w:rsidR="001362B5" w:rsidRDefault="001362B5" w:rsidP="00A75DD3">
      <w:pPr>
        <w:pStyle w:val="Tiumccp2"/>
        <w:spacing w:before="240" w:after="240"/>
        <w:outlineLvl w:val="2"/>
      </w:pPr>
      <w:bookmarkStart w:id="131" w:name="_Toc91608907"/>
      <w:r>
        <w:t xml:space="preserve">2.12.4 </w:t>
      </w:r>
      <w:r w:rsidR="00A65D61">
        <w:t>AES</w:t>
      </w:r>
      <w:bookmarkEnd w:id="131"/>
    </w:p>
    <w:p w14:paraId="08699919" w14:textId="348A1AA7" w:rsidR="006F3DA8" w:rsidRDefault="006F3DA8" w:rsidP="008B5A02">
      <w:pPr>
        <w:pStyle w:val="Nidungvnbn"/>
      </w:pPr>
      <w:r>
        <w:t>Trong mật mã học AES (Advanced Encryption Stadar) hay Tiêu chuẩn mã hóa tiên tiến là một thuật toán mã hóa khối được chính phủ Hoa kỳ áp dụng làm tiêu chuẩn mã hóa. Giống như tiêu chuẩn tiền nhiệm DES, AES được kì vọng áp dụng trên phạm vi thế giới và đã được nghiên cứu rất kỹ lưỡng. AES được chấp nhận làm tiêu chuẩn li</w:t>
      </w:r>
      <w:r w:rsidR="001E7CFB">
        <w:t>ê</w:t>
      </w:r>
      <w:r>
        <w:t>n bang bởi viện tiêu chuẩn và công nghệ quốc gia Hoa kỳ (NIST) sau một quá trình tiêu chuẩn hóa kéo dài 5 năm.</w:t>
      </w:r>
    </w:p>
    <w:p w14:paraId="56231891" w14:textId="0B12FD7B" w:rsidR="006F3DA8" w:rsidRDefault="006F3DA8" w:rsidP="008B5A02">
      <w:pPr>
        <w:pStyle w:val="Nidungvnbn"/>
      </w:pPr>
      <w:r>
        <w:t>Thuật toán được thiết kế bởi 2 nhà mật mã học người Bỉ: Joan Daemen và Vincent Rijmen (lấy tên chung là Rijndael khi tham gia cuộc thi thiết kế AES).</w:t>
      </w:r>
    </w:p>
    <w:p w14:paraId="4BE41E89" w14:textId="5BCCC721" w:rsidR="001E7CFB" w:rsidRDefault="001E7CFB" w:rsidP="00B0227F">
      <w:pPr>
        <w:pStyle w:val="Tiumccp2"/>
        <w:spacing w:before="240" w:after="240"/>
        <w:outlineLvl w:val="2"/>
      </w:pPr>
      <w:bookmarkStart w:id="132" w:name="_Toc91608908"/>
      <w:r>
        <w:lastRenderedPageBreak/>
        <w:t>2.12.5</w:t>
      </w:r>
      <w:r w:rsidR="00627059">
        <w:t xml:space="preserve"> 802.1x</w:t>
      </w:r>
      <w:r>
        <w:t xml:space="preserve"> </w:t>
      </w:r>
      <w:r w:rsidR="00627059">
        <w:t>và EAP</w:t>
      </w:r>
      <w:bookmarkEnd w:id="132"/>
    </w:p>
    <w:p w14:paraId="31159176" w14:textId="767E09DD" w:rsidR="00463282" w:rsidRDefault="006218A2" w:rsidP="00463282">
      <w:pPr>
        <w:pStyle w:val="Nidungvnbn"/>
      </w:pPr>
      <w:r w:rsidRPr="006218A2">
        <w:t>802.1x là chuẩn đặc tả cho việc truy cập dựa trên cổng (port-based) được định nghĩa bởi IEEE. Hoạt động trên cả môi trường có dây truyền thống và không dây. Việc điều khiển truy cập được thực hiện bằng cách: Khi một người dùng cố gắng kết nối vào hệ thống mạng, kết nối của người dùng sẽ được đặt ở trạng thái bị chặn (blo</w:t>
      </w:r>
      <w:r w:rsidR="00850535">
        <w:t>c</w:t>
      </w:r>
      <w:r w:rsidRPr="006218A2">
        <w:t>king) và chờ cho việc kiểm tra định danh người dùng hoàn tất.</w:t>
      </w:r>
    </w:p>
    <w:p w14:paraId="40D0C8F6" w14:textId="60C30F5C" w:rsidR="002A6C1F" w:rsidRDefault="00711F71" w:rsidP="00463282">
      <w:pPr>
        <w:jc w:val="center"/>
      </w:pPr>
      <w:r>
        <w:rPr>
          <w:noProof/>
        </w:rPr>
        <w:drawing>
          <wp:inline distT="0" distB="0" distL="0" distR="0" wp14:anchorId="09A1F94F" wp14:editId="33BF1A2D">
            <wp:extent cx="4008120" cy="2093794"/>
            <wp:effectExtent l="0" t="0" r="0"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19180" cy="2099572"/>
                    </a:xfrm>
                    <a:prstGeom prst="rect">
                      <a:avLst/>
                    </a:prstGeom>
                    <a:noFill/>
                    <a:ln>
                      <a:noFill/>
                    </a:ln>
                  </pic:spPr>
                </pic:pic>
              </a:graphicData>
            </a:graphic>
          </wp:inline>
        </w:drawing>
      </w:r>
    </w:p>
    <w:p w14:paraId="36312E77" w14:textId="77777777" w:rsidR="00463282" w:rsidRDefault="00463282" w:rsidP="00463282">
      <w:pPr>
        <w:jc w:val="center"/>
      </w:pPr>
    </w:p>
    <w:p w14:paraId="64B38098" w14:textId="1DD09451" w:rsidR="00463282" w:rsidRPr="002A6C1F" w:rsidRDefault="00463282" w:rsidP="00463282">
      <w:pPr>
        <w:pStyle w:val="Caption"/>
        <w:rPr>
          <w:sz w:val="24"/>
          <w:szCs w:val="24"/>
        </w:rPr>
      </w:pPr>
      <w:bookmarkStart w:id="133" w:name="_Toc91603963"/>
      <w:r>
        <w:t xml:space="preserve">Hình 2. </w:t>
      </w:r>
      <w:r w:rsidR="00DF67BD">
        <w:fldChar w:fldCharType="begin"/>
      </w:r>
      <w:r w:rsidR="00DF67BD">
        <w:instrText xml:space="preserve"> SEQ Hình_2. \* ARABIC </w:instrText>
      </w:r>
      <w:r w:rsidR="00DF67BD">
        <w:fldChar w:fldCharType="separate"/>
      </w:r>
      <w:r w:rsidR="00525A3C">
        <w:rPr>
          <w:noProof/>
        </w:rPr>
        <w:t>25</w:t>
      </w:r>
      <w:r w:rsidR="00DF67BD">
        <w:rPr>
          <w:noProof/>
        </w:rPr>
        <w:fldChar w:fldCharType="end"/>
      </w:r>
      <w:r>
        <w:t>: Mô hình hoạt động xác thực 802.1x</w:t>
      </w:r>
      <w:bookmarkEnd w:id="133"/>
    </w:p>
    <w:p w14:paraId="776CE031" w14:textId="588EEB48" w:rsidR="00711F71" w:rsidRDefault="00C32A85" w:rsidP="001706A0">
      <w:pPr>
        <w:pStyle w:val="Nidungvnbn"/>
      </w:pPr>
      <w:r w:rsidRPr="00C32A85">
        <w:t>EAP là phương thức xác thực bao gồm yêu cầu định danh người dùng (password, certificate…)</w:t>
      </w:r>
      <w:r w:rsidR="006832DF">
        <w:t xml:space="preserve"> </w:t>
      </w:r>
      <w:r w:rsidRPr="00C32A85">
        <w:t>giao thức được sử dụng (MD5, TLI_Transport Layer Security, OTP_One Time Password…) hỗ trợ tự động sinh khóa và xác thực lẫn nhau.</w:t>
      </w:r>
    </w:p>
    <w:p w14:paraId="540FA940" w14:textId="77777777" w:rsidR="00431FB8" w:rsidRDefault="00431FB8" w:rsidP="001706A0">
      <w:pPr>
        <w:pStyle w:val="Nidungvnbn"/>
      </w:pPr>
      <w:r>
        <w:t>Quá tình chứng thực 802.1x-EAP như sau:</w:t>
      </w:r>
    </w:p>
    <w:p w14:paraId="77DCF003" w14:textId="1FB9ACAC" w:rsidR="00431FB8" w:rsidRDefault="00431FB8" w:rsidP="008678A6">
      <w:pPr>
        <w:pStyle w:val="Nidungvnbn"/>
        <w:numPr>
          <w:ilvl w:val="0"/>
          <w:numId w:val="43"/>
        </w:numPr>
      </w:pPr>
      <w:r>
        <w:t>Wireless client muốn li</w:t>
      </w:r>
      <w:r w:rsidR="009743DB">
        <w:t>ê</w:t>
      </w:r>
      <w:r>
        <w:t>n kết với một AP trong mạng.</w:t>
      </w:r>
    </w:p>
    <w:p w14:paraId="71F09547" w14:textId="0EACC0E7" w:rsidR="00431FB8" w:rsidRDefault="00431FB8" w:rsidP="008678A6">
      <w:pPr>
        <w:pStyle w:val="Nidungvnbn"/>
        <w:numPr>
          <w:ilvl w:val="0"/>
          <w:numId w:val="43"/>
        </w:numPr>
      </w:pPr>
      <w:r>
        <w:t xml:space="preserve">AP sẽ chặn lại tất cả các thông tin của client cho tới khi client log </w:t>
      </w:r>
      <w:r w:rsidR="00825CD7">
        <w:t>i</w:t>
      </w:r>
      <w:r>
        <w:t>n vào mạng. Khi đó client yêu cầu li</w:t>
      </w:r>
      <w:r w:rsidR="00B24539">
        <w:t>ê</w:t>
      </w:r>
      <w:r>
        <w:t>n kết tới AP.</w:t>
      </w:r>
    </w:p>
    <w:p w14:paraId="359BBE1A" w14:textId="77777777" w:rsidR="00431FB8" w:rsidRDefault="00431FB8" w:rsidP="008678A6">
      <w:pPr>
        <w:pStyle w:val="Nidungvnbn"/>
        <w:numPr>
          <w:ilvl w:val="0"/>
          <w:numId w:val="43"/>
        </w:numPr>
      </w:pPr>
      <w:r>
        <w:t>AP đáp lại yêu cầu liên kết với một yêu cầu nhận dạng EAP.</w:t>
      </w:r>
    </w:p>
    <w:p w14:paraId="32D8C848" w14:textId="77777777" w:rsidR="00431FB8" w:rsidRDefault="00431FB8" w:rsidP="008678A6">
      <w:pPr>
        <w:pStyle w:val="Nidungvnbn"/>
        <w:numPr>
          <w:ilvl w:val="0"/>
          <w:numId w:val="43"/>
        </w:numPr>
      </w:pPr>
      <w:r>
        <w:t>Client gửi đáp lại yêu cầu nhận dạng EAP cho AP.</w:t>
      </w:r>
    </w:p>
    <w:p w14:paraId="41884E05" w14:textId="77777777" w:rsidR="00431FB8" w:rsidRDefault="00431FB8" w:rsidP="008678A6">
      <w:pPr>
        <w:pStyle w:val="Nidungvnbn"/>
        <w:numPr>
          <w:ilvl w:val="0"/>
          <w:numId w:val="43"/>
        </w:numPr>
      </w:pPr>
      <w:r>
        <w:t>Thông tin đáp lại yêu cầu nhận dạng EAP của client được chuyển tới Server chứng thực.</w:t>
      </w:r>
    </w:p>
    <w:p w14:paraId="2525E3D2" w14:textId="77777777" w:rsidR="00431FB8" w:rsidRDefault="00431FB8" w:rsidP="008678A6">
      <w:pPr>
        <w:pStyle w:val="Nidungvnbn"/>
        <w:numPr>
          <w:ilvl w:val="0"/>
          <w:numId w:val="43"/>
        </w:numPr>
      </w:pPr>
      <w:r>
        <w:lastRenderedPageBreak/>
        <w:t>Server chứng thực gửi một yêu cầu cho phép AP.</w:t>
      </w:r>
    </w:p>
    <w:p w14:paraId="39A1A623" w14:textId="77777777" w:rsidR="00431FB8" w:rsidRDefault="00431FB8" w:rsidP="008678A6">
      <w:pPr>
        <w:pStyle w:val="Nidungvnbn"/>
        <w:numPr>
          <w:ilvl w:val="0"/>
          <w:numId w:val="43"/>
        </w:numPr>
      </w:pPr>
      <w:r>
        <w:t>AP chuyển yêu cầu cho phép tới client.</w:t>
      </w:r>
    </w:p>
    <w:p w14:paraId="096F650F" w14:textId="77777777" w:rsidR="00431FB8" w:rsidRDefault="00431FB8" w:rsidP="008678A6">
      <w:pPr>
        <w:pStyle w:val="Nidungvnbn"/>
        <w:numPr>
          <w:ilvl w:val="0"/>
          <w:numId w:val="43"/>
        </w:numPr>
      </w:pPr>
      <w:r>
        <w:t>Client gửi trả lời sự cấp phép EAP tới AP.</w:t>
      </w:r>
    </w:p>
    <w:p w14:paraId="1184A9D9" w14:textId="77777777" w:rsidR="00431FB8" w:rsidRDefault="00431FB8" w:rsidP="008678A6">
      <w:pPr>
        <w:pStyle w:val="Nidungvnbn"/>
        <w:numPr>
          <w:ilvl w:val="0"/>
          <w:numId w:val="43"/>
        </w:numPr>
      </w:pPr>
      <w:r>
        <w:t>AP chuyển sự trả lời đó tới Server chứng thực.</w:t>
      </w:r>
    </w:p>
    <w:p w14:paraId="2974A28E" w14:textId="4ACF2FC8" w:rsidR="00431FB8" w:rsidRDefault="00431FB8" w:rsidP="008678A6">
      <w:pPr>
        <w:pStyle w:val="Nidungvnbn"/>
        <w:numPr>
          <w:ilvl w:val="0"/>
          <w:numId w:val="43"/>
        </w:numPr>
      </w:pPr>
      <w:r>
        <w:t>Server chứng t</w:t>
      </w:r>
      <w:r w:rsidR="00D00D09">
        <w:t>h</w:t>
      </w:r>
      <w:r>
        <w:t>ực gửi một thông báo thành công EAP tới AP.</w:t>
      </w:r>
    </w:p>
    <w:p w14:paraId="223BE7B5" w14:textId="0A450D60" w:rsidR="00436EF1" w:rsidRPr="001E7CFB" w:rsidRDefault="00431FB8" w:rsidP="008678A6">
      <w:pPr>
        <w:pStyle w:val="Nidungvnbn"/>
        <w:numPr>
          <w:ilvl w:val="0"/>
          <w:numId w:val="43"/>
        </w:numPr>
      </w:pPr>
      <w:r>
        <w:t>AP chuyển thông báo thành công tới client và đặt cổng của client tron</w:t>
      </w:r>
      <w:r w:rsidR="00992DCE">
        <w:t>g</w:t>
      </w:r>
      <w:r>
        <w:t xml:space="preserve"> chế độ forward.</w:t>
      </w:r>
    </w:p>
    <w:p w14:paraId="3DE4CA45" w14:textId="4288804C" w:rsidR="0004008F" w:rsidRDefault="0004008F" w:rsidP="00B0227F">
      <w:pPr>
        <w:pStyle w:val="Tiumccp2"/>
        <w:spacing w:before="240" w:after="240"/>
        <w:outlineLvl w:val="2"/>
      </w:pPr>
      <w:bookmarkStart w:id="134" w:name="_Toc91608909"/>
      <w:r>
        <w:t xml:space="preserve">2.12.6 </w:t>
      </w:r>
      <w:r w:rsidR="00505904" w:rsidRPr="00505904">
        <w:t>WI-FI Protected Access (WPA)</w:t>
      </w:r>
      <w:bookmarkEnd w:id="134"/>
    </w:p>
    <w:p w14:paraId="59F014EE" w14:textId="4099E77F" w:rsidR="00563B5E" w:rsidRDefault="00563B5E" w:rsidP="00DD6EFE">
      <w:pPr>
        <w:pStyle w:val="Nidungvnbn"/>
      </w:pPr>
      <w:r>
        <w:t>WEP được xây dựng để bảo vệ một mạng không dây tránh bị nghe trộm. Nhưng nhanh chóng sau đó người ta phát hiện ra nhiều lỗ hổng công nghệ này. Do đó công nghệ mới c</w:t>
      </w:r>
      <w:r w:rsidR="0016661B">
        <w:t>ó</w:t>
      </w:r>
      <w:r>
        <w:t xml:space="preserve"> tên gọi WPA (Wi-Fi Protected Access) ra đời, khắc phục được nhiều nhược điểm của WEP.</w:t>
      </w:r>
    </w:p>
    <w:p w14:paraId="6A5FE632" w14:textId="77777777" w:rsidR="00563B5E" w:rsidRDefault="00563B5E" w:rsidP="00DD6EFE">
      <w:pPr>
        <w:pStyle w:val="Nidungvnbn"/>
      </w:pPr>
      <w:r>
        <w:t>Trong những cải tiến quan trọng nhất của WPA là sử dụng hàm thay đổi khóa TKIP. WPA cũng sử dụng thuật toán RC4 như WEP, nhưng mã hóa đầy đủ 128 bit. Và một đặc điểm khác là WPA thay đổi khóa cho mỗi gói tin. Các công cụ thu thập các gói tin để khóa phá mã hóa đều không thể thực hiện được với WPA. Bởi WPA thay đổi khóa liên tục nên hacker không bao giờ thu thập đủ dữ liệu mẫu để tìm ra mật khẩu.</w:t>
      </w:r>
    </w:p>
    <w:p w14:paraId="30043870" w14:textId="0EAA8EEF" w:rsidR="00B81106" w:rsidRDefault="00563B5E" w:rsidP="00DD6EFE">
      <w:pPr>
        <w:pStyle w:val="Nidungvnbn"/>
      </w:pPr>
      <w:r>
        <w:t>Không những thế WPA còn bao gồm cả tính toàn vẹn của thông tin (Message Integrity check). Vì vậy, dữ liệu không thể bị thay đổi trong khi đang ở trên đường truyền. WPA có sẵn 2 lựa chọn: WPA Personal và WPA Enterprise. Cả 2 lựa chọn đều sử dụng giáo thức TKIP, và sự khác biệt chỉ là khóa khởi tạo mã hóa lúc đầu. WPA Personal thích hợp cho gia đình và mạng văn phòng nhỏ, khóa khởi tạo sẽ được sử dụng tại các điểm truy cập và thiết bị máy trạm. Trong khi đó, WPA</w:t>
      </w:r>
      <w:r w:rsidR="00D74BCE">
        <w:t xml:space="preserve"> Enterprise</w:t>
      </w:r>
      <w:r>
        <w:t xml:space="preserve"> cho doanh nghiệp cần một máy chủ xác thực và 802.1x để cung cấp các khóa khởi tạo cho mỗi phiên làm việc.</w:t>
      </w:r>
    </w:p>
    <w:p w14:paraId="403A2D42" w14:textId="60DF1F02" w:rsidR="00F622C8" w:rsidRDefault="00473A53" w:rsidP="00DD6EFE">
      <w:pPr>
        <w:pStyle w:val="Nidungvnbn"/>
      </w:pPr>
      <w:r w:rsidRPr="00473A53">
        <w:rPr>
          <w:b/>
          <w:bCs/>
        </w:rPr>
        <w:t>Lưu ý</w:t>
      </w:r>
      <w:r>
        <w:t xml:space="preserve">: </w:t>
      </w:r>
      <w:r w:rsidRPr="00473A53">
        <w:t>Có một lỗ h</w:t>
      </w:r>
      <w:r w:rsidR="00C34562">
        <w:t>ỏ</w:t>
      </w:r>
      <w:r w:rsidRPr="00473A53">
        <w:t xml:space="preserve">ng trong WPA và lỗi này chỉ xảy ra với WPA Personal. Khi mà sử dụng hàm thay đổi khóa TKIP được sử dụng để tạo ra các khóa mã hóa chưa phát </w:t>
      </w:r>
      <w:r w:rsidRPr="00473A53">
        <w:lastRenderedPageBreak/>
        <w:t xml:space="preserve">hiện, nếu hacker có thể đoán được khóa khởi tạo hoặc một phần của mật khẩu, họ có thể xác định được toàn bộ mật khẩu, do đó có thể giải mã được dữ liệu. </w:t>
      </w:r>
      <w:r w:rsidR="00DD05F6">
        <w:t>T</w:t>
      </w:r>
      <w:r w:rsidRPr="00473A53">
        <w:t>uy nhiên, l</w:t>
      </w:r>
      <w:r w:rsidR="00C34562">
        <w:t>ỗ</w:t>
      </w:r>
      <w:r w:rsidRPr="00473A53">
        <w:t xml:space="preserve"> hỏng này cũng sẽ được loại bỏ bằng cách sử dụng những khóa khởi tạo không dể đoán (đừng sử dụng những từ như “P@SSWORD” để làm mật khẩu).</w:t>
      </w:r>
    </w:p>
    <w:p w14:paraId="6AB57481" w14:textId="040A53FC" w:rsidR="00361A84" w:rsidRDefault="004B03B9" w:rsidP="00DD6EFE">
      <w:pPr>
        <w:pStyle w:val="Nidungvnbn"/>
      </w:pPr>
      <w:r w:rsidRPr="004B03B9">
        <w:t>Điều này cũng có nghĩa rằng thủ thuật TKIP của WPA chỉ là giải pháp tam thời, chưa cung c</w:t>
      </w:r>
      <w:r>
        <w:t>ấp</w:t>
      </w:r>
      <w:r w:rsidRPr="004B03B9">
        <w:t xml:space="preserve"> một phương thức bảo mật cao nhất. WPA chỉ thích hợp với những công ty mà không truyền dữ liệu “mật” về những thương mại hay các thông tin nhạy cảm…WPA cũng thích hợp với những hoạt động hằng ngày và mang tính thử nghiệm công nghệ.</w:t>
      </w:r>
    </w:p>
    <w:p w14:paraId="4B2B4D6C" w14:textId="7D5C4EA2" w:rsidR="00A0499B" w:rsidRDefault="00A0499B" w:rsidP="00B0227F">
      <w:pPr>
        <w:pStyle w:val="Tiumccp2"/>
        <w:spacing w:before="240" w:after="240"/>
        <w:outlineLvl w:val="2"/>
      </w:pPr>
      <w:bookmarkStart w:id="135" w:name="_Toc91608910"/>
      <w:r>
        <w:t>2.12.7</w:t>
      </w:r>
      <w:r w:rsidR="00310A13">
        <w:t xml:space="preserve"> </w:t>
      </w:r>
      <w:r w:rsidRPr="00505904">
        <w:t>WP</w:t>
      </w:r>
      <w:r w:rsidR="00310A13">
        <w:t>A2</w:t>
      </w:r>
      <w:bookmarkEnd w:id="135"/>
    </w:p>
    <w:p w14:paraId="1B449542" w14:textId="0B19700D" w:rsidR="00A0499B" w:rsidRDefault="005F1323" w:rsidP="000929DB">
      <w:pPr>
        <w:pStyle w:val="Nidungvnbn"/>
      </w:pPr>
      <w:r w:rsidRPr="005F1323">
        <w:t>Một giải pháp về lâu dài là sử dụng 802.11i tương đương với WPA2, được chứng nhận bởi Wi-Fi Alliance. Chuẩn này sử dụng thuật toán mã hóa mạnh mẽ và được gọi là Chuẩn mã hóa nâng cao AES. AES sử dụng thuật toán mã hóa đối xứng theo khối Rijndael, sử dụng khối mã h</w:t>
      </w:r>
      <w:r w:rsidR="009F3280">
        <w:t>óa</w:t>
      </w:r>
      <w:r w:rsidRPr="005F1323">
        <w:t xml:space="preserve"> 128 bit, </w:t>
      </w:r>
      <w:r w:rsidR="0027719C">
        <w:t>1</w:t>
      </w:r>
      <w:r w:rsidRPr="005F1323">
        <w:t>92 bit hoặc 256 bit. Để đánh giá chuẩn mã hóa này, Việc nghiên cứu quốc gia về Chuẩn và Công nghệ của Mỹ, NIST (National Institute of Standards and Technology), đã thông qua thuật toán mã đối xứng này.</w:t>
      </w:r>
    </w:p>
    <w:p w14:paraId="01D48452" w14:textId="77777777" w:rsidR="00D71EEC" w:rsidRDefault="00D71EEC" w:rsidP="000929DB">
      <w:pPr>
        <w:pStyle w:val="Nidungvnbn"/>
      </w:pPr>
      <w:r w:rsidRPr="00D71EEC">
        <w:rPr>
          <w:b/>
          <w:bCs/>
        </w:rPr>
        <w:t>Lưu ý</w:t>
      </w:r>
      <w:r>
        <w:t>: Chuẩn mã hóa này được sử dụng cho các cơ quan chính phủ Mỹ để bảo vệ các thông tin nhạy cảm.</w:t>
      </w:r>
    </w:p>
    <w:p w14:paraId="69EC4AA8" w14:textId="799A27B1" w:rsidR="00D71EEC" w:rsidRDefault="00D71EEC" w:rsidP="000929DB">
      <w:pPr>
        <w:pStyle w:val="Nidungvnbn"/>
      </w:pPr>
      <w:r>
        <w:t>Trong khi AES được xem như là bảo mật tốt hơn rất nhiều so với WEP 128 bit hoặc 168 bit DES (Digital Encryption standanrd). Để đảm bảo về mặt hiệu năng, quá trình mã hóa cần thực hiện trong các thiết bị phần cứng như tích hợp vào chip. Tuy nhiên, rất ít người sử dụng mạng không dây quan tâm tới vấn đề này. Hơn nữa, hầu hết các thiết bị cầm tay WI-FI và máy quét mã vạch đều không tương thích với chuẩn 802.11i.</w:t>
      </w:r>
    </w:p>
    <w:p w14:paraId="375E612B" w14:textId="3C93B072" w:rsidR="006B7DB6" w:rsidRDefault="006B7DB6" w:rsidP="006B7DB6">
      <w:pPr>
        <w:pStyle w:val="Tiumccp2"/>
        <w:spacing w:before="240" w:after="240"/>
        <w:outlineLvl w:val="2"/>
      </w:pPr>
      <w:bookmarkStart w:id="136" w:name="_Toc91608911"/>
      <w:r>
        <w:t>2.12.8 Lọc (Filltering)</w:t>
      </w:r>
      <w:bookmarkEnd w:id="136"/>
    </w:p>
    <w:p w14:paraId="08E4D61E" w14:textId="53E177D2" w:rsidR="006B7DB6" w:rsidRDefault="002707DC" w:rsidP="006B7DB6">
      <w:pPr>
        <w:pStyle w:val="Nidungvnbn"/>
      </w:pPr>
      <w:r w:rsidRPr="002707DC">
        <w:lastRenderedPageBreak/>
        <w:t>Lọc là cơ chế bảo mật cơ bản có thể sử dụng cùng với WEP. Lọc hoạt động giống</w:t>
      </w:r>
      <w:r>
        <w:t xml:space="preserve"> như</w:t>
      </w:r>
      <w:r w:rsidRPr="002707DC">
        <w:t xml:space="preserve"> </w:t>
      </w:r>
      <w:r>
        <w:t>A</w:t>
      </w:r>
      <w:r w:rsidRPr="002707DC">
        <w:t xml:space="preserve">ccess </w:t>
      </w:r>
      <w:r>
        <w:t>L</w:t>
      </w:r>
      <w:r w:rsidRPr="002707DC">
        <w:t xml:space="preserve">ist trên router, cấm những </w:t>
      </w:r>
      <w:r>
        <w:t>thứ</w:t>
      </w:r>
      <w:r w:rsidRPr="002707DC">
        <w:t xml:space="preserve"> không mông muốn và cho phép những </w:t>
      </w:r>
      <w:r>
        <w:t>thứ</w:t>
      </w:r>
      <w:r w:rsidRPr="002707DC">
        <w:t xml:space="preserve"> mong muốn. Có 3 kiểu lọc cơ bản có thể sử dụng trong </w:t>
      </w:r>
      <w:r>
        <w:t>WLAN</w:t>
      </w:r>
      <w:r w:rsidRPr="002707DC">
        <w:t>:</w:t>
      </w:r>
    </w:p>
    <w:p w14:paraId="0BBEA170" w14:textId="3FB4E975" w:rsidR="002707DC" w:rsidRDefault="002707DC" w:rsidP="002707DC">
      <w:pPr>
        <w:pStyle w:val="Nidungvnbn"/>
        <w:numPr>
          <w:ilvl w:val="0"/>
          <w:numId w:val="137"/>
        </w:numPr>
      </w:pPr>
      <w:r>
        <w:t>Lọc SSID</w:t>
      </w:r>
    </w:p>
    <w:p w14:paraId="1A6D0C71" w14:textId="31875838" w:rsidR="002707DC" w:rsidRDefault="002707DC" w:rsidP="002707DC">
      <w:pPr>
        <w:pStyle w:val="Nidungvnbn"/>
        <w:numPr>
          <w:ilvl w:val="0"/>
          <w:numId w:val="137"/>
        </w:numPr>
      </w:pPr>
      <w:r>
        <w:t>Lọc địa chỉ MAC</w:t>
      </w:r>
    </w:p>
    <w:p w14:paraId="305039EE" w14:textId="573725C6" w:rsidR="002707DC" w:rsidRDefault="002707DC" w:rsidP="002707DC">
      <w:pPr>
        <w:pStyle w:val="Nidungvnbn"/>
        <w:numPr>
          <w:ilvl w:val="0"/>
          <w:numId w:val="137"/>
        </w:numPr>
      </w:pPr>
      <w:r>
        <w:t>Lọc giao thức</w:t>
      </w:r>
    </w:p>
    <w:p w14:paraId="49A96424" w14:textId="0EAC7CE0" w:rsidR="006B7DB6" w:rsidRDefault="006B7DB6" w:rsidP="006B7DB6">
      <w:pPr>
        <w:pStyle w:val="Tiumccp3"/>
        <w:spacing w:before="240" w:after="240"/>
      </w:pPr>
      <w:r>
        <w:t xml:space="preserve">2.12.8.1 </w:t>
      </w:r>
      <w:r w:rsidR="002707DC">
        <w:t>Lọc SSID</w:t>
      </w:r>
    </w:p>
    <w:p w14:paraId="0A3F5760" w14:textId="382E175E" w:rsidR="005145A8" w:rsidRDefault="00141C4B" w:rsidP="005145A8">
      <w:pPr>
        <w:pStyle w:val="Nidungvnbn"/>
      </w:pPr>
      <w:r w:rsidRPr="00141C4B">
        <w:t>Lọc SSID là phương thức cơ bản của lọc và chỉ nên được sử dụng trong việc điều khiển truy cập cơ bản</w:t>
      </w:r>
      <w:r>
        <w:t>.</w:t>
      </w:r>
    </w:p>
    <w:p w14:paraId="5B4335B5" w14:textId="328285C5" w:rsidR="00141C4B" w:rsidRDefault="00141C4B" w:rsidP="005145A8">
      <w:pPr>
        <w:pStyle w:val="Nidungvnbn"/>
      </w:pPr>
      <w:r w:rsidRPr="00141C4B">
        <w:t>SSID của client phải khớp với SSID của AP để có thể xác thực và kết nối với tập dịc</w:t>
      </w:r>
      <w:r>
        <w:t>h</w:t>
      </w:r>
      <w:r w:rsidRPr="00141C4B">
        <w:t xml:space="preserve"> vụ. SSID được quảng bá mà không được mã hóa trong các Beocon nên rất dễ bị phát hiện bằng cách sử </w:t>
      </w:r>
      <w:r>
        <w:t xml:space="preserve">dụng các </w:t>
      </w:r>
      <w:r w:rsidRPr="00141C4B">
        <w:t>phần mềm. Một số sai lầm mà người sử dung WLAN mắc phải trong quản lí SSSID gồm:</w:t>
      </w:r>
    </w:p>
    <w:p w14:paraId="62F91F41" w14:textId="096FF7B8" w:rsidR="00D37985" w:rsidRDefault="00D37985" w:rsidP="00D37985">
      <w:pPr>
        <w:pStyle w:val="Nidungvnbn"/>
        <w:numPr>
          <w:ilvl w:val="0"/>
          <w:numId w:val="138"/>
        </w:numPr>
      </w:pPr>
      <w:r>
        <w:t>Sử dụng giá trị SSID mặc định tạo điều kiện cho hacker dò tìm địa chỉ MAC của AP.</w:t>
      </w:r>
    </w:p>
    <w:p w14:paraId="0A30EDB6" w14:textId="601C06E3" w:rsidR="00D37985" w:rsidRDefault="00D37985" w:rsidP="00D37985">
      <w:pPr>
        <w:pStyle w:val="Nidungvnbn"/>
        <w:numPr>
          <w:ilvl w:val="0"/>
          <w:numId w:val="138"/>
        </w:numPr>
      </w:pPr>
      <w:r>
        <w:t>Sử dụng SSID có liên qua</w:t>
      </w:r>
      <w:r w:rsidR="003926CE">
        <w:t>n</w:t>
      </w:r>
      <w:r>
        <w:t xml:space="preserve"> đến công ty.</w:t>
      </w:r>
    </w:p>
    <w:p w14:paraId="121C2494" w14:textId="77777777" w:rsidR="00D37985" w:rsidRDefault="00D37985" w:rsidP="00D37985">
      <w:pPr>
        <w:pStyle w:val="Nidungvnbn"/>
        <w:numPr>
          <w:ilvl w:val="0"/>
          <w:numId w:val="138"/>
        </w:numPr>
      </w:pPr>
      <w:r>
        <w:t>Sử dụng SSID như là phương thức bảo mật của công ty.</w:t>
      </w:r>
    </w:p>
    <w:p w14:paraId="5452A038" w14:textId="5CB403DA" w:rsidR="00D37985" w:rsidRDefault="00D37985" w:rsidP="00D37985">
      <w:pPr>
        <w:pStyle w:val="Nidungvnbn"/>
        <w:numPr>
          <w:ilvl w:val="0"/>
          <w:numId w:val="138"/>
        </w:numPr>
      </w:pPr>
      <w:r>
        <w:t>Quảng bá SSID một cách không cần thiết.</w:t>
      </w:r>
    </w:p>
    <w:p w14:paraId="1F0BD795" w14:textId="3351410D" w:rsidR="003926CE" w:rsidRDefault="003926CE" w:rsidP="003926CE">
      <w:pPr>
        <w:pStyle w:val="Tiumccp3"/>
        <w:spacing w:before="240" w:after="240"/>
      </w:pPr>
      <w:r>
        <w:t>2.12.8.2 Lọc</w:t>
      </w:r>
      <w:r w:rsidR="00294A52">
        <w:t xml:space="preserve"> địa chỉ MAC</w:t>
      </w:r>
    </w:p>
    <w:p w14:paraId="670BE69B" w14:textId="77777777" w:rsidR="005E2EBC" w:rsidRDefault="005E2EBC" w:rsidP="005E2EBC">
      <w:pPr>
        <w:pStyle w:val="Nidungvnbn"/>
      </w:pPr>
      <w:r>
        <w:t>Hầu hết các AP đều có chức năng lọc địa chỉ MAC. Người quản trị xây dựng danh sách các địa chỉ MAC được cho phép.</w:t>
      </w:r>
    </w:p>
    <w:p w14:paraId="4E9AB075" w14:textId="77777777" w:rsidR="005E2EBC" w:rsidRDefault="005E2EBC" w:rsidP="005E2EBC">
      <w:pPr>
        <w:pStyle w:val="Nidungvnbn"/>
      </w:pPr>
      <w:r>
        <w:t>Nếu client có địa chỉ MAC không nằm trong danh sách lọc địa chỉ MAC của AP thì AP sẽ ngăn chặn không cho phép client đó kết nối vào mạng.</w:t>
      </w:r>
    </w:p>
    <w:p w14:paraId="4F394D9D" w14:textId="4E2B2F95" w:rsidR="00294A52" w:rsidRDefault="005E2EBC" w:rsidP="005E2EBC">
      <w:pPr>
        <w:pStyle w:val="Nidungvnbn"/>
      </w:pPr>
      <w:r>
        <w:lastRenderedPageBreak/>
        <w:t>Nếu công ty có nhiều client thì có thể xây dựng máy chủ RADIUS có chức năng lọc địa chỉ MAC thay vì AP. Cấu hình lọc địa chỉ MAC là giải pháp bảo mật có tính mở rộng cao.</w:t>
      </w:r>
    </w:p>
    <w:p w14:paraId="69CD53C6" w14:textId="4799E574" w:rsidR="00FA4138" w:rsidRDefault="00FA4138" w:rsidP="0073599E">
      <w:pPr>
        <w:pStyle w:val="Nidungvnbn"/>
        <w:ind w:firstLine="0"/>
        <w:jc w:val="center"/>
      </w:pPr>
      <w:r>
        <w:rPr>
          <w:noProof/>
        </w:rPr>
        <w:drawing>
          <wp:inline distT="0" distB="0" distL="0" distR="0" wp14:anchorId="2A2BE357" wp14:editId="70BD4AC8">
            <wp:extent cx="5280660" cy="1973580"/>
            <wp:effectExtent l="0" t="0" r="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80660" cy="1973580"/>
                    </a:xfrm>
                    <a:prstGeom prst="rect">
                      <a:avLst/>
                    </a:prstGeom>
                    <a:noFill/>
                    <a:ln>
                      <a:noFill/>
                    </a:ln>
                  </pic:spPr>
                </pic:pic>
              </a:graphicData>
            </a:graphic>
          </wp:inline>
        </w:drawing>
      </w:r>
    </w:p>
    <w:p w14:paraId="76048075" w14:textId="5C419754" w:rsidR="0073599E" w:rsidRPr="0073599E" w:rsidRDefault="0073599E" w:rsidP="0073599E">
      <w:pPr>
        <w:pStyle w:val="Caption"/>
      </w:pPr>
      <w:bookmarkStart w:id="137" w:name="_Toc91603964"/>
      <w:r>
        <w:t xml:space="preserve">Hình 2. </w:t>
      </w:r>
      <w:r w:rsidR="00DF67BD">
        <w:fldChar w:fldCharType="begin"/>
      </w:r>
      <w:r w:rsidR="00DF67BD">
        <w:instrText xml:space="preserve"> SEQ Hình_2. \* ARABIC </w:instrText>
      </w:r>
      <w:r w:rsidR="00DF67BD">
        <w:fldChar w:fldCharType="separate"/>
      </w:r>
      <w:r w:rsidR="00525A3C">
        <w:rPr>
          <w:noProof/>
        </w:rPr>
        <w:t>26</w:t>
      </w:r>
      <w:r w:rsidR="00DF67BD">
        <w:rPr>
          <w:noProof/>
        </w:rPr>
        <w:fldChar w:fldCharType="end"/>
      </w:r>
      <w:r>
        <w:t>: Tiến trình xác thực MAC</w:t>
      </w:r>
      <w:bookmarkEnd w:id="137"/>
    </w:p>
    <w:p w14:paraId="5D90A933" w14:textId="25AE8D2D" w:rsidR="005E2EBC" w:rsidRDefault="005E2EBC" w:rsidP="005E2EBC">
      <w:pPr>
        <w:pStyle w:val="Tiumccp3"/>
        <w:spacing w:before="240" w:after="240"/>
      </w:pPr>
      <w:r>
        <w:t>2.12.8.3 Lọc địa chỉ giao thức</w:t>
      </w:r>
    </w:p>
    <w:p w14:paraId="29F1ABF3" w14:textId="6014EE1C" w:rsidR="006B7DB6" w:rsidRDefault="000E0165" w:rsidP="005E2EBC">
      <w:pPr>
        <w:pStyle w:val="Nidungvnbn"/>
      </w:pPr>
      <w:r w:rsidRPr="000E0165">
        <w:t xml:space="preserve">Mạng </w:t>
      </w:r>
      <w:r>
        <w:t>WLAN</w:t>
      </w:r>
      <w:r w:rsidRPr="000E0165">
        <w:t xml:space="preserve"> có thể lọc các gói đi qua mạng dựa trên các giao thức từ lớp 2 đến lớp 7. Trong nhiều trường hợp người quản trị nên cài đặt lọc giao thức trong môi trường dùng chung.</w:t>
      </w:r>
    </w:p>
    <w:p w14:paraId="4A90EE83" w14:textId="77777777" w:rsidR="00951FF5" w:rsidRDefault="00951FF5" w:rsidP="008764D9">
      <w:pPr>
        <w:pStyle w:val="Nidungvnbn"/>
        <w:numPr>
          <w:ilvl w:val="0"/>
          <w:numId w:val="139"/>
        </w:numPr>
      </w:pPr>
      <w:r>
        <w:t>Có một nhóm cầu nối không dây được đặt trên một Remote building trong một mạng WLAN của một trường đại học mà kết nối lại tới AP của tòa nhà kỹ thuật trung tâm.</w:t>
      </w:r>
    </w:p>
    <w:p w14:paraId="351B03DD" w14:textId="77777777" w:rsidR="00951FF5" w:rsidRDefault="00951FF5" w:rsidP="008764D9">
      <w:pPr>
        <w:pStyle w:val="Nidungvnbn"/>
        <w:numPr>
          <w:ilvl w:val="0"/>
          <w:numId w:val="139"/>
        </w:numPr>
      </w:pPr>
      <w:r>
        <w:t>Vì tất cả những người sử dụng trong Remote builing chia sẻ băng thông 5Mbs giữa những tòa nhà này, nên một số lượng đáng kể các điểu khiển trên các sử dụng này phải được thực hiện.</w:t>
      </w:r>
    </w:p>
    <w:p w14:paraId="726B77D4" w14:textId="1336DEA6" w:rsidR="00D32641" w:rsidRDefault="00951FF5" w:rsidP="008764D9">
      <w:pPr>
        <w:pStyle w:val="Nidungvnbn"/>
        <w:numPr>
          <w:ilvl w:val="0"/>
          <w:numId w:val="139"/>
        </w:numPr>
      </w:pPr>
      <w:r>
        <w:t>Nếu các kết nối này được cài đặt với mục đích đặc biệt của sự truy nhập internet của người sử dụng, thì bộ lọc giao thức sẽ loại trừ tất cả các giao thức, ngoại trừ HTTP, SMTP, HTTPS, FTP…</w:t>
      </w:r>
    </w:p>
    <w:p w14:paraId="6CB74209" w14:textId="4D6D4C5A" w:rsidR="00965150" w:rsidRDefault="00D553C1" w:rsidP="00965150">
      <w:pPr>
        <w:pStyle w:val="Nidungvnbn"/>
        <w:ind w:firstLine="0"/>
        <w:jc w:val="center"/>
      </w:pPr>
      <w:r>
        <w:rPr>
          <w:noProof/>
        </w:rPr>
        <w:lastRenderedPageBreak/>
        <w:drawing>
          <wp:inline distT="0" distB="0" distL="0" distR="0" wp14:anchorId="7A6541E5" wp14:editId="5CEEC7F6">
            <wp:extent cx="3916680" cy="2765451"/>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921738" cy="2769022"/>
                    </a:xfrm>
                    <a:prstGeom prst="rect">
                      <a:avLst/>
                    </a:prstGeom>
                    <a:noFill/>
                    <a:ln>
                      <a:noFill/>
                    </a:ln>
                  </pic:spPr>
                </pic:pic>
              </a:graphicData>
            </a:graphic>
          </wp:inline>
        </w:drawing>
      </w:r>
    </w:p>
    <w:p w14:paraId="74740F07" w14:textId="437FCD35" w:rsidR="00965150" w:rsidRPr="00965150" w:rsidRDefault="00965150" w:rsidP="00965150">
      <w:pPr>
        <w:pStyle w:val="Caption"/>
      </w:pPr>
      <w:bookmarkStart w:id="138" w:name="_Toc91603965"/>
      <w:r>
        <w:t xml:space="preserve">Hình 2. </w:t>
      </w:r>
      <w:r w:rsidR="00DF67BD">
        <w:fldChar w:fldCharType="begin"/>
      </w:r>
      <w:r w:rsidR="00DF67BD">
        <w:instrText xml:space="preserve"> SEQ Hình_2. \* ARABIC </w:instrText>
      </w:r>
      <w:r w:rsidR="00DF67BD">
        <w:fldChar w:fldCharType="separate"/>
      </w:r>
      <w:r w:rsidR="00525A3C">
        <w:rPr>
          <w:noProof/>
        </w:rPr>
        <w:t>27</w:t>
      </w:r>
      <w:r w:rsidR="00DF67BD">
        <w:rPr>
          <w:noProof/>
        </w:rPr>
        <w:fldChar w:fldCharType="end"/>
      </w:r>
      <w:r>
        <w:t>: Lọc giao thức</w:t>
      </w:r>
      <w:bookmarkEnd w:id="138"/>
    </w:p>
    <w:p w14:paraId="0F077DA2" w14:textId="0584494E" w:rsidR="002E5E19" w:rsidRDefault="002E5E19" w:rsidP="002E5E19">
      <w:pPr>
        <w:pStyle w:val="Tiumccp1"/>
        <w:spacing w:before="240" w:after="240"/>
        <w:outlineLvl w:val="1"/>
      </w:pPr>
      <w:bookmarkStart w:id="139" w:name="_Toc91608912"/>
      <w:r>
        <w:t>2.13 Tổng quan về Access</w:t>
      </w:r>
      <w:r w:rsidR="00FD478D">
        <w:t xml:space="preserve"> Control</w:t>
      </w:r>
      <w:r>
        <w:t xml:space="preserve"> List</w:t>
      </w:r>
      <w:r w:rsidR="001908DF">
        <w:t xml:space="preserve"> (ACL)</w:t>
      </w:r>
      <w:bookmarkEnd w:id="139"/>
    </w:p>
    <w:p w14:paraId="117AE998" w14:textId="60F6A371" w:rsidR="001908DF" w:rsidRDefault="001908DF" w:rsidP="001908DF">
      <w:pPr>
        <w:pStyle w:val="Tiumccp2"/>
        <w:spacing w:before="240" w:after="240"/>
        <w:outlineLvl w:val="2"/>
      </w:pPr>
      <w:bookmarkStart w:id="140" w:name="_Toc91608913"/>
      <w:r>
        <w:t xml:space="preserve">2.13.1 </w:t>
      </w:r>
      <w:r w:rsidR="001A0E5D">
        <w:t>Định nghĩa</w:t>
      </w:r>
      <w:r w:rsidR="00650AD7">
        <w:t xml:space="preserve"> </w:t>
      </w:r>
      <w:r w:rsidR="008B4459">
        <w:t xml:space="preserve">và mục đích của </w:t>
      </w:r>
      <w:r w:rsidR="00650AD7">
        <w:t>Access</w:t>
      </w:r>
      <w:r w:rsidR="00FD478D">
        <w:t xml:space="preserve"> Control</w:t>
      </w:r>
      <w:r w:rsidR="00650AD7">
        <w:t xml:space="preserve"> List</w:t>
      </w:r>
      <w:bookmarkEnd w:id="140"/>
    </w:p>
    <w:p w14:paraId="405581D7" w14:textId="36F3A105" w:rsidR="004904F8" w:rsidRDefault="007419C1" w:rsidP="00650AD7">
      <w:pPr>
        <w:pStyle w:val="Nidungvnbn"/>
      </w:pPr>
      <w:r>
        <w:t xml:space="preserve">Access Control List (ACL) hay còn gọi Access List </w:t>
      </w:r>
      <w:r w:rsidR="002F2EC5">
        <w:t>l</w:t>
      </w:r>
      <w:r w:rsidR="002F2EC5" w:rsidRPr="002F2EC5">
        <w:t>à một danh sách các câu lệnh được áp đặt vào các cổng (Interface) của thiết bị mạng. Danh sách này chỉ ra loại packet nào được chấp nhận và loại packet nào bị hủy bỏ. Sự chấp nhận và huỷ bỏ này có thể dựa vào địa chỉ nguồn, địa chỉ đích hoặc chỉ số port.</w:t>
      </w:r>
    </w:p>
    <w:p w14:paraId="6DB3F769" w14:textId="43265544" w:rsidR="002B0162" w:rsidRDefault="00230E9A" w:rsidP="002B0162">
      <w:pPr>
        <w:pStyle w:val="Nidungvnbn"/>
        <w:ind w:firstLine="0"/>
        <w:jc w:val="center"/>
      </w:pPr>
      <w:r w:rsidRPr="00230E9A">
        <w:rPr>
          <w:noProof/>
        </w:rPr>
        <w:drawing>
          <wp:inline distT="0" distB="0" distL="0" distR="0" wp14:anchorId="36F713C2" wp14:editId="3FBDB7AB">
            <wp:extent cx="4068837" cy="1775460"/>
            <wp:effectExtent l="0" t="0" r="825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97559" cy="1787993"/>
                    </a:xfrm>
                    <a:prstGeom prst="rect">
                      <a:avLst/>
                    </a:prstGeom>
                  </pic:spPr>
                </pic:pic>
              </a:graphicData>
            </a:graphic>
          </wp:inline>
        </w:drawing>
      </w:r>
    </w:p>
    <w:p w14:paraId="30A1FB21" w14:textId="77777777" w:rsidR="00B53CAC" w:rsidRDefault="00B53CAC" w:rsidP="002B0162">
      <w:pPr>
        <w:pStyle w:val="Nidungvnbn"/>
        <w:ind w:firstLine="0"/>
        <w:jc w:val="center"/>
      </w:pPr>
    </w:p>
    <w:p w14:paraId="7439C51C" w14:textId="12099A9C" w:rsidR="00525A3C" w:rsidRPr="00525A3C" w:rsidRDefault="00525A3C" w:rsidP="00525A3C">
      <w:pPr>
        <w:pStyle w:val="Caption"/>
      </w:pPr>
      <w:bookmarkStart w:id="141" w:name="_Toc91603966"/>
      <w:r>
        <w:t xml:space="preserve">Hình 2. </w:t>
      </w:r>
      <w:r w:rsidR="00DF67BD">
        <w:fldChar w:fldCharType="begin"/>
      </w:r>
      <w:r w:rsidR="00DF67BD">
        <w:instrText xml:space="preserve"> SEQ Hình_2. \* ARABIC </w:instrText>
      </w:r>
      <w:r w:rsidR="00DF67BD">
        <w:fldChar w:fldCharType="separate"/>
      </w:r>
      <w:r>
        <w:rPr>
          <w:noProof/>
        </w:rPr>
        <w:t>28</w:t>
      </w:r>
      <w:r w:rsidR="00DF67BD">
        <w:rPr>
          <w:noProof/>
        </w:rPr>
        <w:fldChar w:fldCharType="end"/>
      </w:r>
      <w:r>
        <w:t>: Ví dụ về Access List</w:t>
      </w:r>
      <w:bookmarkEnd w:id="141"/>
    </w:p>
    <w:p w14:paraId="5ECAEB3D" w14:textId="5851B203" w:rsidR="002F2EC5" w:rsidRDefault="008A2B98" w:rsidP="00650AD7">
      <w:pPr>
        <w:pStyle w:val="Nidungvnbn"/>
      </w:pPr>
      <w:r>
        <w:lastRenderedPageBreak/>
        <w:t>Mục đích của việc sử dụng ACL:</w:t>
      </w:r>
    </w:p>
    <w:p w14:paraId="6E7476B5" w14:textId="77777777" w:rsidR="008A2B98" w:rsidRDefault="008A2B98" w:rsidP="008A2B98">
      <w:pPr>
        <w:pStyle w:val="Nidungvnbn"/>
        <w:numPr>
          <w:ilvl w:val="0"/>
          <w:numId w:val="140"/>
        </w:numPr>
      </w:pPr>
      <w:r>
        <w:t>Giới hạn lưu lượng mạng nhằm tăng hiệu năng mạng</w:t>
      </w:r>
    </w:p>
    <w:p w14:paraId="04FAE1CA" w14:textId="77777777" w:rsidR="008A2B98" w:rsidRDefault="008A2B98" w:rsidP="008A2B98">
      <w:pPr>
        <w:pStyle w:val="Nidungvnbn"/>
        <w:numPr>
          <w:ilvl w:val="0"/>
          <w:numId w:val="140"/>
        </w:numPr>
      </w:pPr>
      <w:r>
        <w:t>Cung cấp điều khiểu luồng truyền thông bằng cách giới hạn phân phát cập nhật tuyến.</w:t>
      </w:r>
    </w:p>
    <w:p w14:paraId="27B4A261" w14:textId="77777777" w:rsidR="008A2B98" w:rsidRDefault="008A2B98" w:rsidP="008A2B98">
      <w:pPr>
        <w:pStyle w:val="Nidungvnbn"/>
        <w:numPr>
          <w:ilvl w:val="0"/>
          <w:numId w:val="140"/>
        </w:numPr>
      </w:pPr>
      <w:r>
        <w:t>Cung cấp mức bảo mật cơ bản cho truy cập mạng.</w:t>
      </w:r>
    </w:p>
    <w:p w14:paraId="57C62C38" w14:textId="77777777" w:rsidR="008A2B98" w:rsidRDefault="008A2B98" w:rsidP="008A2B98">
      <w:pPr>
        <w:pStyle w:val="Nidungvnbn"/>
        <w:numPr>
          <w:ilvl w:val="0"/>
          <w:numId w:val="140"/>
        </w:numPr>
      </w:pPr>
      <w:r>
        <w:t>Điều khiểu các loại truyền thông được phép chuyển tiếp hoặc từ chối bởi Router.</w:t>
      </w:r>
    </w:p>
    <w:p w14:paraId="5127005E" w14:textId="35E1755B" w:rsidR="008A2B98" w:rsidRDefault="008A2B98" w:rsidP="008A2B98">
      <w:pPr>
        <w:pStyle w:val="Nidungvnbn"/>
        <w:numPr>
          <w:ilvl w:val="0"/>
          <w:numId w:val="140"/>
        </w:numPr>
      </w:pPr>
      <w:r>
        <w:t>Khả năng điều khiển truy cập người dùng</w:t>
      </w:r>
    </w:p>
    <w:p w14:paraId="5B9876C8" w14:textId="38A3FDA9" w:rsidR="002F3C4F" w:rsidRDefault="002F3C4F" w:rsidP="002F3C4F">
      <w:pPr>
        <w:pStyle w:val="Tiumccp2"/>
        <w:spacing w:before="240" w:after="240"/>
        <w:outlineLvl w:val="2"/>
      </w:pPr>
      <w:bookmarkStart w:id="142" w:name="_Toc91608914"/>
      <w:r>
        <w:t xml:space="preserve">2.13.2 </w:t>
      </w:r>
      <w:r w:rsidR="00587A7D">
        <w:t>Phân</w:t>
      </w:r>
      <w:r w:rsidR="002029C1">
        <w:t xml:space="preserve"> loại Access List</w:t>
      </w:r>
      <w:bookmarkEnd w:id="142"/>
    </w:p>
    <w:p w14:paraId="55234F56" w14:textId="5DBFB597" w:rsidR="00F207EE" w:rsidRDefault="00F207EE" w:rsidP="00F207EE">
      <w:pPr>
        <w:pStyle w:val="Tiumccp3"/>
        <w:spacing w:before="240" w:after="240"/>
      </w:pPr>
      <w:r>
        <w:t>2.13.2.1 Standard ACL</w:t>
      </w:r>
    </w:p>
    <w:p w14:paraId="4882E594" w14:textId="77777777" w:rsidR="00304E93" w:rsidRDefault="00304E93" w:rsidP="00304E93">
      <w:pPr>
        <w:pStyle w:val="Nidungvnbn"/>
      </w:pPr>
      <w:r>
        <w:t>Standard ACL gồm các câu lệnh ACL đơn giản nhất. Được đánh số từ 1-99 nếu là number ACL (ACL được ghi tên bằng số).</w:t>
      </w:r>
    </w:p>
    <w:p w14:paraId="3753955A" w14:textId="1F907971" w:rsidR="00304E93" w:rsidRPr="00304E93" w:rsidRDefault="00304E93" w:rsidP="00304E93">
      <w:pPr>
        <w:pStyle w:val="Nidungvnbn"/>
      </w:pPr>
      <w:r>
        <w:t xml:space="preserve">Standard ACL chỉ lọc địa chỉ nguồn trong header của IP packet, </w:t>
      </w:r>
      <w:r w:rsidRPr="00304E93">
        <w:t>không đề cập thêm bất cứ thông tin nào khác của gói tin.</w:t>
      </w:r>
      <w:r>
        <w:t xml:space="preserve"> Vì thế chúng hoạt động tại lớp 3 trong mô hình OSI hay lớp internet trong mô hình TCP/IP. </w:t>
      </w:r>
    </w:p>
    <w:p w14:paraId="29C4BAB9" w14:textId="1651FBB8" w:rsidR="00304E93" w:rsidRDefault="00304E93" w:rsidP="00304E93">
      <w:pPr>
        <w:pStyle w:val="Tiumccp3"/>
        <w:spacing w:before="240" w:after="240"/>
      </w:pPr>
      <w:r>
        <w:t>2.13.2.2 Extended ACL</w:t>
      </w:r>
    </w:p>
    <w:p w14:paraId="10E90AED" w14:textId="39F26337" w:rsidR="00304E93" w:rsidRDefault="00304E93" w:rsidP="00304E93">
      <w:pPr>
        <w:pStyle w:val="Nidungvnbn"/>
      </w:pPr>
      <w:r>
        <w:t>Extended ACL là những câu lệnh ACL mở rộng, lọc dựa trên các tiêu chí như port number (application), source-destination IP address, protocol và nhiều tùy chọn. Vì thế extended ACL hoạt động tại lóp 3 và lớp 4 mô hình OSI.</w:t>
      </w:r>
    </w:p>
    <w:p w14:paraId="5754D095" w14:textId="22D500BC" w:rsidR="00304E93" w:rsidRDefault="00304E93" w:rsidP="00304E93">
      <w:pPr>
        <w:pStyle w:val="Nidungvnbn"/>
      </w:pPr>
      <w:r>
        <w:t>Extended ACL được đánh số từ 100 đến 199.</w:t>
      </w:r>
    </w:p>
    <w:p w14:paraId="255FEEFD" w14:textId="6702A052" w:rsidR="002F3C4F" w:rsidRDefault="00304E93" w:rsidP="00304E93">
      <w:pPr>
        <w:pStyle w:val="Nidungvnbn"/>
      </w:pPr>
      <w:r>
        <w:t>Extended ACL lọc chính xác source/destination IP Address nên ta hay đặt ACL này gần nguồn để tránh tình trạng hao tổn băng thông mạng không cần thiết khi gói tin “lang thang” trước khi bị deny.</w:t>
      </w:r>
    </w:p>
    <w:p w14:paraId="6ACD4EF1" w14:textId="1FE03B00" w:rsidR="00466842" w:rsidRDefault="00466842" w:rsidP="00304E93">
      <w:pPr>
        <w:pStyle w:val="Nidungvnbn"/>
      </w:pPr>
      <w:r w:rsidRPr="00466842">
        <w:lastRenderedPageBreak/>
        <w:t>Bên cạnh hai loại ACL chính nói đã đến ở trên, còn nhiều loại ACL khác có thể được sử dụng trong nhiều tình huống khác nhau như: Reflexive ACL, Dynamic ACL, Timed based ACL…</w:t>
      </w:r>
    </w:p>
    <w:p w14:paraId="5BEA5E6A" w14:textId="66850B3D" w:rsidR="00307C6B" w:rsidRDefault="00307C6B" w:rsidP="00307C6B">
      <w:pPr>
        <w:pStyle w:val="Tiumccp2"/>
        <w:spacing w:before="240" w:after="240"/>
        <w:outlineLvl w:val="2"/>
      </w:pPr>
      <w:bookmarkStart w:id="143" w:name="_Toc91608915"/>
      <w:r>
        <w:t>2.13.3 Nguyên lý hoạt động Access List</w:t>
      </w:r>
      <w:bookmarkEnd w:id="143"/>
    </w:p>
    <w:p w14:paraId="70F79C83" w14:textId="77777777" w:rsidR="00DE436D" w:rsidRDefault="00DE436D" w:rsidP="00DE436D">
      <w:pPr>
        <w:pStyle w:val="Nidungvnbn"/>
      </w:pPr>
      <w:r>
        <w:t>Access – list là một danh sách gồm nhiều dòng. Khi được truy xuất, ACL sẽ được đọc và thi hành từng dòng một từ trên xuống dưới, dòng nào chứa thông tin khớp với thông tin của gói tin đang được xem xét, dòng ấy sẽ được thi hành ngay và các dòng còn lại sẽ được bỏ qua.</w:t>
      </w:r>
    </w:p>
    <w:p w14:paraId="78444098" w14:textId="1F3EFD7D" w:rsidR="00466842" w:rsidRDefault="00DE436D" w:rsidP="00DE436D">
      <w:pPr>
        <w:pStyle w:val="Nidungvnbn"/>
      </w:pPr>
      <w:r>
        <w:t>Một nguyên tắc nữa cần lưu ý là các dòng mới được khai báo sẽ được tự động thêm vào cuối ACL, tuy nhiên dòng cuối cùng thực sự của một ACL luôn là một dòng ngầm định “deny” tất cả, có nghĩa là nếu gói tin không match bất cứ dòng nào đã khai báo của ACL, nó sẽ bị deny.</w:t>
      </w:r>
    </w:p>
    <w:p w14:paraId="7B6D6746" w14:textId="09A45498" w:rsidR="004B3B93" w:rsidRDefault="004B3B93" w:rsidP="004B3B93">
      <w:pPr>
        <w:pStyle w:val="Tiumccp2"/>
        <w:spacing w:before="240" w:after="240"/>
        <w:outlineLvl w:val="2"/>
      </w:pPr>
      <w:bookmarkStart w:id="144" w:name="_Toc91608916"/>
      <w:r>
        <w:t>2.13.4 Cấu hình Access List cơ bản</w:t>
      </w:r>
      <w:bookmarkEnd w:id="144"/>
    </w:p>
    <w:p w14:paraId="4E8F5E71" w14:textId="5003558A" w:rsidR="009307D1" w:rsidRDefault="004D2B8E" w:rsidP="004D2B8E">
      <w:pPr>
        <w:pStyle w:val="Nidungvnbn"/>
        <w:numPr>
          <w:ilvl w:val="0"/>
          <w:numId w:val="141"/>
        </w:numPr>
      </w:pPr>
      <w:r>
        <w:t xml:space="preserve">Cấu hình </w:t>
      </w:r>
      <w:r w:rsidRPr="004D2B8E">
        <w:rPr>
          <w:b/>
          <w:bCs/>
        </w:rPr>
        <w:t>Standard ACL</w:t>
      </w:r>
      <w:r>
        <w:t>:</w:t>
      </w:r>
    </w:p>
    <w:p w14:paraId="3DE0D45E" w14:textId="77777777" w:rsidR="004D2B8E" w:rsidRPr="004D2B8E" w:rsidRDefault="004D2B8E" w:rsidP="004D2B8E">
      <w:pPr>
        <w:pStyle w:val="Nidungvnbn"/>
        <w:ind w:left="720"/>
        <w:rPr>
          <w:i/>
          <w:iCs/>
        </w:rPr>
      </w:pPr>
      <w:r w:rsidRPr="004D2B8E">
        <w:rPr>
          <w:i/>
          <w:iCs/>
        </w:rPr>
        <w:t>Router(config)#access-list n {permit | deny} source.IP wildcard-mask</w:t>
      </w:r>
    </w:p>
    <w:p w14:paraId="72D9B87E" w14:textId="7176075A" w:rsidR="004D2B8E" w:rsidRDefault="004D2B8E" w:rsidP="004D2B8E">
      <w:pPr>
        <w:pStyle w:val="Nidungvnbn"/>
        <w:ind w:left="720"/>
        <w:rPr>
          <w:i/>
          <w:iCs/>
        </w:rPr>
      </w:pPr>
      <w:r w:rsidRPr="004D2B8E">
        <w:rPr>
          <w:i/>
          <w:iCs/>
        </w:rPr>
        <w:t>Router(config-if)#ip access-group n {in | out}</w:t>
      </w:r>
    </w:p>
    <w:p w14:paraId="580506B3" w14:textId="4CF568EF" w:rsidR="004D2B8E" w:rsidRDefault="004D2B8E" w:rsidP="004D2B8E">
      <w:pPr>
        <w:pStyle w:val="Nidungvnbn"/>
        <w:numPr>
          <w:ilvl w:val="0"/>
          <w:numId w:val="141"/>
        </w:numPr>
      </w:pPr>
      <w:r>
        <w:t xml:space="preserve">Cấu hình </w:t>
      </w:r>
      <w:r w:rsidRPr="004D2B8E">
        <w:rPr>
          <w:b/>
          <w:bCs/>
        </w:rPr>
        <w:t>Extended ACL</w:t>
      </w:r>
      <w:r>
        <w:t>:</w:t>
      </w:r>
    </w:p>
    <w:p w14:paraId="2F5B2FF8" w14:textId="4CF61BAE" w:rsidR="004F3CEA" w:rsidRPr="004F3CEA" w:rsidRDefault="004F3CEA" w:rsidP="004F3CEA">
      <w:pPr>
        <w:pStyle w:val="Nidungvnbn"/>
        <w:ind w:left="720"/>
        <w:rPr>
          <w:i/>
          <w:iCs/>
        </w:rPr>
      </w:pPr>
      <w:r w:rsidRPr="004F3CEA">
        <w:rPr>
          <w:i/>
          <w:iCs/>
        </w:rPr>
        <w:t>Router(config)#access-list n {permit | deny} protocol(IP,TCP,UDP,…) source.IP wildcard-mask source.port desport des.IP wildcard-mask source.port des.port​</w:t>
      </w:r>
    </w:p>
    <w:p w14:paraId="7DC78697" w14:textId="584C198E" w:rsidR="004D2B8E" w:rsidRPr="004F3CEA" w:rsidRDefault="004F3CEA" w:rsidP="004F3CEA">
      <w:pPr>
        <w:pStyle w:val="Nidungvnbn"/>
        <w:ind w:left="720"/>
        <w:rPr>
          <w:i/>
          <w:iCs/>
        </w:rPr>
      </w:pPr>
      <w:r w:rsidRPr="004F3CEA">
        <w:rPr>
          <w:i/>
          <w:iCs/>
        </w:rPr>
        <w:t>Router(config-if)#ip access-group n {in | out}Router(config-if)#ip access-group n {in | out}</w:t>
      </w:r>
    </w:p>
    <w:p w14:paraId="1D453FCB" w14:textId="3A85DBBF" w:rsidR="004D2B8E" w:rsidRPr="004D2B8E" w:rsidRDefault="004D2B8E" w:rsidP="004D2B8E">
      <w:pPr>
        <w:pStyle w:val="Nidungvnbn"/>
      </w:pPr>
    </w:p>
    <w:p w14:paraId="4FF0E8A3" w14:textId="77777777" w:rsidR="00F81559" w:rsidRDefault="00F81559">
      <w:pPr>
        <w:spacing w:after="200" w:line="276" w:lineRule="auto"/>
        <w:rPr>
          <w:b/>
          <w:sz w:val="32"/>
          <w:szCs w:val="32"/>
        </w:rPr>
      </w:pPr>
      <w:r>
        <w:br w:type="page"/>
      </w:r>
    </w:p>
    <w:p w14:paraId="15D64385" w14:textId="3D466080" w:rsidR="00453AB1" w:rsidRDefault="00453AB1" w:rsidP="00B0227F">
      <w:pPr>
        <w:pStyle w:val="Chng"/>
        <w:spacing w:before="240" w:after="240"/>
        <w:jc w:val="center"/>
        <w:outlineLvl w:val="0"/>
      </w:pPr>
      <w:bookmarkStart w:id="145" w:name="_Toc91608917"/>
      <w:r w:rsidRPr="00453AB1">
        <w:lastRenderedPageBreak/>
        <w:t>CHƯƠNG 3</w:t>
      </w:r>
      <w:r w:rsidR="004A7C39">
        <w:t xml:space="preserve"> –</w:t>
      </w:r>
      <w:r w:rsidR="00024496">
        <w:t xml:space="preserve"> </w:t>
      </w:r>
      <w:bookmarkEnd w:id="56"/>
      <w:r w:rsidR="00BF33CE">
        <w:t>MÔ HÌNH DEMO</w:t>
      </w:r>
      <w:bookmarkEnd w:id="145"/>
    </w:p>
    <w:p w14:paraId="2F1C8222" w14:textId="1EC7E02C" w:rsidR="005E15D1" w:rsidRDefault="00CA1C39" w:rsidP="00B0227F">
      <w:pPr>
        <w:pStyle w:val="Tiumccp1"/>
        <w:spacing w:before="240" w:after="240"/>
        <w:outlineLvl w:val="1"/>
      </w:pPr>
      <w:bookmarkStart w:id="146" w:name="_Toc387692921"/>
      <w:bookmarkStart w:id="147" w:name="_Toc91608918"/>
      <w:r>
        <w:t xml:space="preserve">3.1 </w:t>
      </w:r>
      <w:bookmarkEnd w:id="146"/>
      <w:r w:rsidR="00760122">
        <w:t>Mô hình đề xuất</w:t>
      </w:r>
      <w:bookmarkEnd w:id="147"/>
    </w:p>
    <w:p w14:paraId="5E7A4EAC" w14:textId="653BA9F0" w:rsidR="005E15D1" w:rsidRDefault="005E15D1" w:rsidP="00B0227F">
      <w:pPr>
        <w:pStyle w:val="Tiumccp2"/>
        <w:spacing w:before="240" w:after="240"/>
        <w:outlineLvl w:val="2"/>
      </w:pPr>
      <w:bookmarkStart w:id="148" w:name="_Toc91608919"/>
      <w:r>
        <w:t>3.1.1 Mô hình</w:t>
      </w:r>
      <w:r w:rsidR="003268AB">
        <w:t xml:space="preserve"> mạng tổng quát</w:t>
      </w:r>
      <w:bookmarkEnd w:id="148"/>
      <w:r w:rsidR="003268AB">
        <w:t xml:space="preserve"> </w:t>
      </w:r>
    </w:p>
    <w:p w14:paraId="2CDD6997" w14:textId="670113FA" w:rsidR="009124F7" w:rsidRDefault="00066ACF" w:rsidP="00A21DF2">
      <w:pPr>
        <w:jc w:val="center"/>
      </w:pPr>
      <w:r w:rsidRPr="00066ACF">
        <w:rPr>
          <w:noProof/>
        </w:rPr>
        <w:drawing>
          <wp:inline distT="0" distB="0" distL="0" distR="0" wp14:anchorId="794A4E39" wp14:editId="5561FCEA">
            <wp:extent cx="5791835" cy="35121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91835" cy="3512185"/>
                    </a:xfrm>
                    <a:prstGeom prst="rect">
                      <a:avLst/>
                    </a:prstGeom>
                  </pic:spPr>
                </pic:pic>
              </a:graphicData>
            </a:graphic>
          </wp:inline>
        </w:drawing>
      </w:r>
    </w:p>
    <w:p w14:paraId="2F684A65" w14:textId="77777777" w:rsidR="00A21DF2" w:rsidRDefault="00A21DF2" w:rsidP="00A21DF2">
      <w:pPr>
        <w:jc w:val="center"/>
      </w:pPr>
    </w:p>
    <w:p w14:paraId="16C3E39E" w14:textId="29A51724" w:rsidR="00A21DF2" w:rsidRPr="009124F7" w:rsidRDefault="00A21DF2" w:rsidP="00A21DF2">
      <w:pPr>
        <w:pStyle w:val="Caption"/>
        <w:rPr>
          <w:sz w:val="24"/>
          <w:szCs w:val="24"/>
        </w:rPr>
      </w:pPr>
      <w:bookmarkStart w:id="149" w:name="_Toc91608945"/>
      <w:r>
        <w:t xml:space="preserve">Hình 3. </w:t>
      </w:r>
      <w:fldSimple w:instr=" SEQ Hình_3. \* ARABIC ">
        <w:r w:rsidR="00D93DF4">
          <w:rPr>
            <w:noProof/>
          </w:rPr>
          <w:t>1</w:t>
        </w:r>
      </w:fldSimple>
      <w:r>
        <w:t>: Mô hình mạng Siêu thị FAS mô phỏng trên Cisco Packet Tracert</w:t>
      </w:r>
      <w:bookmarkEnd w:id="149"/>
    </w:p>
    <w:p w14:paraId="7A5652F9" w14:textId="017120E3" w:rsidR="0017407C" w:rsidRDefault="0017407C" w:rsidP="00001E7D">
      <w:pPr>
        <w:pStyle w:val="Tiumccp2"/>
        <w:spacing w:before="240" w:after="240"/>
        <w:outlineLvl w:val="2"/>
      </w:pPr>
      <w:bookmarkStart w:id="150" w:name="_Toc91608920"/>
      <w:r>
        <w:t>3.1.</w:t>
      </w:r>
      <w:r w:rsidR="005E15D1">
        <w:t>2</w:t>
      </w:r>
      <w:r>
        <w:t xml:space="preserve"> Bảng địa chỉ</w:t>
      </w:r>
      <w:r w:rsidR="00B41514">
        <w:t xml:space="preserve"> IP</w:t>
      </w:r>
      <w:bookmarkEnd w:id="150"/>
    </w:p>
    <w:p w14:paraId="6C074BA7" w14:textId="7C8CE03B" w:rsidR="002702F4" w:rsidRPr="002702F4" w:rsidRDefault="002702F4" w:rsidP="002702F4">
      <w:pPr>
        <w:pStyle w:val="Caption"/>
        <w:rPr>
          <w:b/>
          <w:bCs w:val="0"/>
        </w:rPr>
      </w:pPr>
      <w:bookmarkStart w:id="151" w:name="_Toc91604362"/>
      <w:r w:rsidRPr="002702F4">
        <w:rPr>
          <w:b/>
          <w:bCs w:val="0"/>
        </w:rPr>
        <w:t xml:space="preserve">Bảng 3. </w:t>
      </w:r>
      <w:r w:rsidRPr="002702F4">
        <w:rPr>
          <w:b/>
          <w:bCs w:val="0"/>
        </w:rPr>
        <w:fldChar w:fldCharType="begin"/>
      </w:r>
      <w:r w:rsidRPr="002702F4">
        <w:rPr>
          <w:b/>
          <w:bCs w:val="0"/>
        </w:rPr>
        <w:instrText xml:space="preserve"> SEQ Bảng_3. \* ARABIC </w:instrText>
      </w:r>
      <w:r w:rsidRPr="002702F4">
        <w:rPr>
          <w:b/>
          <w:bCs w:val="0"/>
        </w:rPr>
        <w:fldChar w:fldCharType="separate"/>
      </w:r>
      <w:r w:rsidR="00FC1871">
        <w:rPr>
          <w:b/>
          <w:bCs w:val="0"/>
          <w:noProof/>
        </w:rPr>
        <w:t>1</w:t>
      </w:r>
      <w:r w:rsidRPr="002702F4">
        <w:rPr>
          <w:b/>
          <w:bCs w:val="0"/>
        </w:rPr>
        <w:fldChar w:fldCharType="end"/>
      </w:r>
      <w:r w:rsidRPr="002702F4">
        <w:rPr>
          <w:b/>
          <w:bCs w:val="0"/>
        </w:rPr>
        <w:t>: Bảng địa chỉ IP của Siêu thị FAS</w:t>
      </w:r>
      <w:bookmarkEnd w:id="151"/>
    </w:p>
    <w:tbl>
      <w:tblPr>
        <w:tblStyle w:val="TableGrid"/>
        <w:tblW w:w="0" w:type="auto"/>
        <w:tblLook w:val="04A0" w:firstRow="1" w:lastRow="0" w:firstColumn="1" w:lastColumn="0" w:noHBand="0" w:noVBand="1"/>
      </w:tblPr>
      <w:tblGrid>
        <w:gridCol w:w="3037"/>
        <w:gridCol w:w="3037"/>
        <w:gridCol w:w="3037"/>
      </w:tblGrid>
      <w:tr w:rsidR="00F11807" w14:paraId="361F3E2E" w14:textId="77777777" w:rsidTr="000F196B">
        <w:tc>
          <w:tcPr>
            <w:tcW w:w="3037" w:type="dxa"/>
            <w:shd w:val="clear" w:color="auto" w:fill="D9D9D9" w:themeFill="background1" w:themeFillShade="D9"/>
            <w:vAlign w:val="center"/>
          </w:tcPr>
          <w:p w14:paraId="2AC03CBF" w14:textId="1719D08D" w:rsidR="00F11807" w:rsidRPr="009E2896" w:rsidRDefault="00F11807" w:rsidP="009E2896">
            <w:pPr>
              <w:pStyle w:val="Nidungvnbn"/>
              <w:ind w:firstLine="0"/>
              <w:jc w:val="center"/>
              <w:rPr>
                <w:b/>
                <w:bCs/>
              </w:rPr>
            </w:pPr>
            <w:r w:rsidRPr="009E2896">
              <w:rPr>
                <w:b/>
                <w:bCs/>
              </w:rPr>
              <w:t>Thiết bị</w:t>
            </w:r>
          </w:p>
        </w:tc>
        <w:tc>
          <w:tcPr>
            <w:tcW w:w="3037" w:type="dxa"/>
            <w:shd w:val="clear" w:color="auto" w:fill="D9D9D9" w:themeFill="background1" w:themeFillShade="D9"/>
            <w:vAlign w:val="center"/>
          </w:tcPr>
          <w:p w14:paraId="2BE723CF" w14:textId="606C2F9B" w:rsidR="00F11807" w:rsidRPr="009E2896" w:rsidRDefault="00F11807" w:rsidP="009E2896">
            <w:pPr>
              <w:pStyle w:val="Nidungvnbn"/>
              <w:ind w:firstLine="0"/>
              <w:jc w:val="center"/>
              <w:rPr>
                <w:b/>
                <w:bCs/>
              </w:rPr>
            </w:pPr>
            <w:r w:rsidRPr="009E2896">
              <w:rPr>
                <w:b/>
                <w:bCs/>
              </w:rPr>
              <w:t>Cổng</w:t>
            </w:r>
          </w:p>
        </w:tc>
        <w:tc>
          <w:tcPr>
            <w:tcW w:w="3037" w:type="dxa"/>
            <w:shd w:val="clear" w:color="auto" w:fill="D9D9D9" w:themeFill="background1" w:themeFillShade="D9"/>
            <w:vAlign w:val="center"/>
          </w:tcPr>
          <w:p w14:paraId="5D558D6C" w14:textId="22B50F54" w:rsidR="00F11807" w:rsidRPr="009E2896" w:rsidRDefault="00F11807" w:rsidP="009E2896">
            <w:pPr>
              <w:pStyle w:val="Nidungvnbn"/>
              <w:ind w:firstLine="0"/>
              <w:jc w:val="center"/>
              <w:rPr>
                <w:b/>
                <w:bCs/>
              </w:rPr>
            </w:pPr>
            <w:r w:rsidRPr="009E2896">
              <w:rPr>
                <w:b/>
                <w:bCs/>
              </w:rPr>
              <w:t>Địa chỉ IP</w:t>
            </w:r>
          </w:p>
        </w:tc>
      </w:tr>
      <w:tr w:rsidR="00F11807" w14:paraId="1EA32606" w14:textId="77777777" w:rsidTr="000F196B">
        <w:tc>
          <w:tcPr>
            <w:tcW w:w="3037" w:type="dxa"/>
            <w:vMerge w:val="restart"/>
            <w:vAlign w:val="center"/>
          </w:tcPr>
          <w:p w14:paraId="67A12B4C" w14:textId="355F5799" w:rsidR="00F11807" w:rsidRDefault="00F11807" w:rsidP="009E2896">
            <w:pPr>
              <w:pStyle w:val="Nidungvnbn"/>
              <w:ind w:firstLine="0"/>
              <w:jc w:val="left"/>
            </w:pPr>
            <w:r>
              <w:t>Router Internet</w:t>
            </w:r>
          </w:p>
        </w:tc>
        <w:tc>
          <w:tcPr>
            <w:tcW w:w="3037" w:type="dxa"/>
          </w:tcPr>
          <w:p w14:paraId="2D06F27B" w14:textId="4A9E1C52" w:rsidR="00F11807" w:rsidRDefault="00F11807" w:rsidP="009E2896">
            <w:pPr>
              <w:pStyle w:val="Nidungvnbn"/>
              <w:ind w:firstLine="0"/>
              <w:jc w:val="left"/>
            </w:pPr>
            <w:r>
              <w:t>G0/0/0</w:t>
            </w:r>
          </w:p>
        </w:tc>
        <w:tc>
          <w:tcPr>
            <w:tcW w:w="3037" w:type="dxa"/>
          </w:tcPr>
          <w:p w14:paraId="7E91136D" w14:textId="1CE9DC4E" w:rsidR="00F11807" w:rsidRDefault="00F11807" w:rsidP="009E2896">
            <w:pPr>
              <w:pStyle w:val="Nidungvnbn"/>
              <w:ind w:firstLine="0"/>
              <w:jc w:val="left"/>
            </w:pPr>
            <w:r>
              <w:t>100.0.0.1/24</w:t>
            </w:r>
          </w:p>
        </w:tc>
      </w:tr>
      <w:tr w:rsidR="00F11807" w14:paraId="2D81BCD5" w14:textId="77777777" w:rsidTr="00F11807">
        <w:tc>
          <w:tcPr>
            <w:tcW w:w="3037" w:type="dxa"/>
            <w:vMerge/>
          </w:tcPr>
          <w:p w14:paraId="73F67D88" w14:textId="77777777" w:rsidR="00F11807" w:rsidRDefault="00F11807" w:rsidP="009E2896">
            <w:pPr>
              <w:pStyle w:val="Nidungvnbn"/>
              <w:ind w:firstLine="0"/>
              <w:jc w:val="left"/>
            </w:pPr>
          </w:p>
        </w:tc>
        <w:tc>
          <w:tcPr>
            <w:tcW w:w="3037" w:type="dxa"/>
          </w:tcPr>
          <w:p w14:paraId="523AC3F0" w14:textId="244B580B" w:rsidR="00F11807" w:rsidRDefault="00F11807" w:rsidP="009E2896">
            <w:pPr>
              <w:pStyle w:val="Nidungvnbn"/>
              <w:ind w:firstLine="0"/>
              <w:jc w:val="left"/>
            </w:pPr>
            <w:r>
              <w:t>G0/0/1</w:t>
            </w:r>
          </w:p>
        </w:tc>
        <w:tc>
          <w:tcPr>
            <w:tcW w:w="3037" w:type="dxa"/>
          </w:tcPr>
          <w:p w14:paraId="337BC001" w14:textId="57335AE8" w:rsidR="00F11807" w:rsidRDefault="00F11807" w:rsidP="009E2896">
            <w:pPr>
              <w:pStyle w:val="Nidungvnbn"/>
              <w:ind w:firstLine="0"/>
              <w:jc w:val="left"/>
            </w:pPr>
            <w:r>
              <w:t>200.0.0.1/24</w:t>
            </w:r>
          </w:p>
        </w:tc>
      </w:tr>
      <w:tr w:rsidR="00F11807" w14:paraId="51D1498C" w14:textId="77777777" w:rsidTr="00F11807">
        <w:tc>
          <w:tcPr>
            <w:tcW w:w="3037" w:type="dxa"/>
            <w:vMerge/>
          </w:tcPr>
          <w:p w14:paraId="65360261" w14:textId="77777777" w:rsidR="00F11807" w:rsidRDefault="00F11807" w:rsidP="009E2896">
            <w:pPr>
              <w:pStyle w:val="Nidungvnbn"/>
              <w:ind w:firstLine="0"/>
              <w:jc w:val="left"/>
            </w:pPr>
          </w:p>
        </w:tc>
        <w:tc>
          <w:tcPr>
            <w:tcW w:w="3037" w:type="dxa"/>
          </w:tcPr>
          <w:p w14:paraId="64063C9F" w14:textId="4495F4AB" w:rsidR="00F11807" w:rsidRDefault="00F11807" w:rsidP="009E2896">
            <w:pPr>
              <w:pStyle w:val="Nidungvnbn"/>
              <w:ind w:firstLine="0"/>
              <w:jc w:val="left"/>
            </w:pPr>
            <w:r>
              <w:t>Loopback 0</w:t>
            </w:r>
          </w:p>
        </w:tc>
        <w:tc>
          <w:tcPr>
            <w:tcW w:w="3037" w:type="dxa"/>
          </w:tcPr>
          <w:p w14:paraId="5E50837D" w14:textId="07ECE0D1" w:rsidR="00F11807" w:rsidRDefault="00F11807" w:rsidP="009E2896">
            <w:pPr>
              <w:pStyle w:val="Nidungvnbn"/>
              <w:ind w:firstLine="0"/>
              <w:jc w:val="left"/>
            </w:pPr>
            <w:r>
              <w:t>8.8.8.8/32</w:t>
            </w:r>
          </w:p>
        </w:tc>
      </w:tr>
      <w:tr w:rsidR="00873296" w14:paraId="5C902039" w14:textId="77777777" w:rsidTr="00873296">
        <w:tc>
          <w:tcPr>
            <w:tcW w:w="3037" w:type="dxa"/>
            <w:vMerge w:val="restart"/>
            <w:vAlign w:val="center"/>
          </w:tcPr>
          <w:p w14:paraId="64FF525A" w14:textId="78328656" w:rsidR="00873296" w:rsidRDefault="00873296" w:rsidP="009E2896">
            <w:pPr>
              <w:pStyle w:val="Nidungvnbn"/>
              <w:ind w:firstLine="0"/>
              <w:jc w:val="left"/>
            </w:pPr>
            <w:r>
              <w:t>R1</w:t>
            </w:r>
          </w:p>
        </w:tc>
        <w:tc>
          <w:tcPr>
            <w:tcW w:w="3037" w:type="dxa"/>
          </w:tcPr>
          <w:p w14:paraId="32074660" w14:textId="6C005E9A" w:rsidR="00873296" w:rsidRDefault="00873296" w:rsidP="009E2896">
            <w:pPr>
              <w:pStyle w:val="Nidungvnbn"/>
              <w:ind w:firstLine="0"/>
              <w:jc w:val="left"/>
            </w:pPr>
            <w:r>
              <w:t>G0/0/0</w:t>
            </w:r>
          </w:p>
        </w:tc>
        <w:tc>
          <w:tcPr>
            <w:tcW w:w="3037" w:type="dxa"/>
          </w:tcPr>
          <w:p w14:paraId="5C239821" w14:textId="340FED1E" w:rsidR="00873296" w:rsidRDefault="00873296" w:rsidP="009E2896">
            <w:pPr>
              <w:pStyle w:val="Nidungvnbn"/>
              <w:ind w:firstLine="0"/>
              <w:jc w:val="left"/>
            </w:pPr>
            <w:r>
              <w:t>10.0.1.1/24</w:t>
            </w:r>
          </w:p>
        </w:tc>
      </w:tr>
      <w:tr w:rsidR="00873296" w14:paraId="381093A0" w14:textId="77777777" w:rsidTr="00F11807">
        <w:tc>
          <w:tcPr>
            <w:tcW w:w="3037" w:type="dxa"/>
            <w:vMerge/>
          </w:tcPr>
          <w:p w14:paraId="20311CAD" w14:textId="77777777" w:rsidR="00873296" w:rsidRDefault="00873296" w:rsidP="009E2896">
            <w:pPr>
              <w:pStyle w:val="Nidungvnbn"/>
              <w:ind w:firstLine="0"/>
              <w:jc w:val="left"/>
            </w:pPr>
          </w:p>
        </w:tc>
        <w:tc>
          <w:tcPr>
            <w:tcW w:w="3037" w:type="dxa"/>
          </w:tcPr>
          <w:p w14:paraId="1725D6E4" w14:textId="4DBB8F76" w:rsidR="00873296" w:rsidRDefault="00873296" w:rsidP="009E2896">
            <w:pPr>
              <w:pStyle w:val="Nidungvnbn"/>
              <w:ind w:firstLine="0"/>
              <w:jc w:val="left"/>
            </w:pPr>
            <w:r>
              <w:t>G0/0/1</w:t>
            </w:r>
          </w:p>
        </w:tc>
        <w:tc>
          <w:tcPr>
            <w:tcW w:w="3037" w:type="dxa"/>
          </w:tcPr>
          <w:p w14:paraId="21B1AB97" w14:textId="0476DF98" w:rsidR="00873296" w:rsidRDefault="00873296" w:rsidP="009E2896">
            <w:pPr>
              <w:pStyle w:val="Nidungvnbn"/>
              <w:ind w:firstLine="0"/>
              <w:jc w:val="left"/>
            </w:pPr>
            <w:r>
              <w:t>100.0.0.2/24</w:t>
            </w:r>
          </w:p>
        </w:tc>
      </w:tr>
      <w:tr w:rsidR="007F7FCA" w14:paraId="539D0A6E" w14:textId="77777777" w:rsidTr="007F7FCA">
        <w:tc>
          <w:tcPr>
            <w:tcW w:w="3037" w:type="dxa"/>
            <w:vMerge w:val="restart"/>
            <w:vAlign w:val="center"/>
          </w:tcPr>
          <w:p w14:paraId="38DD2493" w14:textId="41C4FC2D" w:rsidR="007F7FCA" w:rsidRDefault="007F7FCA" w:rsidP="009E2896">
            <w:pPr>
              <w:pStyle w:val="Nidungvnbn"/>
              <w:ind w:firstLine="0"/>
              <w:jc w:val="left"/>
            </w:pPr>
            <w:r>
              <w:t>R2</w:t>
            </w:r>
          </w:p>
        </w:tc>
        <w:tc>
          <w:tcPr>
            <w:tcW w:w="3037" w:type="dxa"/>
          </w:tcPr>
          <w:p w14:paraId="16D0F971" w14:textId="6CEE86D7" w:rsidR="007F7FCA" w:rsidRDefault="007F7FCA" w:rsidP="009E2896">
            <w:pPr>
              <w:pStyle w:val="Nidungvnbn"/>
              <w:ind w:firstLine="0"/>
              <w:jc w:val="left"/>
            </w:pPr>
            <w:r>
              <w:t>G0/0/0</w:t>
            </w:r>
          </w:p>
        </w:tc>
        <w:tc>
          <w:tcPr>
            <w:tcW w:w="3037" w:type="dxa"/>
          </w:tcPr>
          <w:p w14:paraId="69FE15F3" w14:textId="46D54DA0" w:rsidR="007F7FCA" w:rsidRDefault="007F7FCA" w:rsidP="009E2896">
            <w:pPr>
              <w:pStyle w:val="Nidungvnbn"/>
              <w:ind w:firstLine="0"/>
              <w:jc w:val="left"/>
            </w:pPr>
            <w:r>
              <w:t>10.0.2.1/24</w:t>
            </w:r>
          </w:p>
        </w:tc>
      </w:tr>
      <w:tr w:rsidR="007F7FCA" w14:paraId="2F06755D" w14:textId="77777777" w:rsidTr="00F11807">
        <w:tc>
          <w:tcPr>
            <w:tcW w:w="3037" w:type="dxa"/>
            <w:vMerge/>
          </w:tcPr>
          <w:p w14:paraId="59F13D3B" w14:textId="77777777" w:rsidR="007F7FCA" w:rsidRDefault="007F7FCA" w:rsidP="009E2896">
            <w:pPr>
              <w:pStyle w:val="Nidungvnbn"/>
              <w:ind w:firstLine="0"/>
              <w:jc w:val="left"/>
            </w:pPr>
          </w:p>
        </w:tc>
        <w:tc>
          <w:tcPr>
            <w:tcW w:w="3037" w:type="dxa"/>
          </w:tcPr>
          <w:p w14:paraId="16C6F087" w14:textId="2961B47B" w:rsidR="007F7FCA" w:rsidRDefault="007F7FCA" w:rsidP="009E2896">
            <w:pPr>
              <w:pStyle w:val="Nidungvnbn"/>
              <w:ind w:firstLine="0"/>
              <w:jc w:val="left"/>
            </w:pPr>
            <w:r>
              <w:t>G0/0/1</w:t>
            </w:r>
          </w:p>
        </w:tc>
        <w:tc>
          <w:tcPr>
            <w:tcW w:w="3037" w:type="dxa"/>
          </w:tcPr>
          <w:p w14:paraId="69063AB1" w14:textId="7FDCF89E" w:rsidR="007F7FCA" w:rsidRDefault="007F7FCA" w:rsidP="009E2896">
            <w:pPr>
              <w:pStyle w:val="Nidungvnbn"/>
              <w:ind w:firstLine="0"/>
              <w:jc w:val="left"/>
            </w:pPr>
            <w:r>
              <w:t>200.0.0.2/24</w:t>
            </w:r>
          </w:p>
        </w:tc>
      </w:tr>
      <w:tr w:rsidR="004C15AB" w14:paraId="23CA6557" w14:textId="77777777" w:rsidTr="004C15AB">
        <w:tc>
          <w:tcPr>
            <w:tcW w:w="3037" w:type="dxa"/>
            <w:vMerge w:val="restart"/>
            <w:vAlign w:val="center"/>
          </w:tcPr>
          <w:p w14:paraId="7A987E89" w14:textId="75AB7185" w:rsidR="004C15AB" w:rsidRDefault="004C15AB" w:rsidP="009E2896">
            <w:pPr>
              <w:pStyle w:val="Nidungvnbn"/>
              <w:ind w:firstLine="0"/>
              <w:jc w:val="left"/>
            </w:pPr>
            <w:r>
              <w:t>SW-Core-1</w:t>
            </w:r>
          </w:p>
        </w:tc>
        <w:tc>
          <w:tcPr>
            <w:tcW w:w="3037" w:type="dxa"/>
          </w:tcPr>
          <w:p w14:paraId="473B43A2" w14:textId="522D5127" w:rsidR="004C15AB" w:rsidRDefault="004C15AB" w:rsidP="009E2896">
            <w:pPr>
              <w:pStyle w:val="Nidungvnbn"/>
              <w:ind w:firstLine="0"/>
              <w:jc w:val="left"/>
            </w:pPr>
            <w:r>
              <w:t>Port Channel 1</w:t>
            </w:r>
          </w:p>
        </w:tc>
        <w:tc>
          <w:tcPr>
            <w:tcW w:w="3037" w:type="dxa"/>
          </w:tcPr>
          <w:p w14:paraId="479E6D0D" w14:textId="512EAD82" w:rsidR="004C15AB" w:rsidRDefault="004C15AB" w:rsidP="009E2896">
            <w:pPr>
              <w:pStyle w:val="Nidungvnbn"/>
              <w:ind w:firstLine="0"/>
              <w:jc w:val="left"/>
            </w:pPr>
            <w:r>
              <w:t>10.0.12.1/24</w:t>
            </w:r>
          </w:p>
        </w:tc>
      </w:tr>
      <w:tr w:rsidR="004C15AB" w14:paraId="07B71ECA" w14:textId="77777777" w:rsidTr="00F11807">
        <w:tc>
          <w:tcPr>
            <w:tcW w:w="3037" w:type="dxa"/>
            <w:vMerge/>
          </w:tcPr>
          <w:p w14:paraId="03CE5177" w14:textId="2DA3882A" w:rsidR="004C15AB" w:rsidRDefault="004C15AB" w:rsidP="009E2896">
            <w:pPr>
              <w:pStyle w:val="Nidungvnbn"/>
              <w:ind w:firstLine="0"/>
              <w:jc w:val="left"/>
            </w:pPr>
          </w:p>
        </w:tc>
        <w:tc>
          <w:tcPr>
            <w:tcW w:w="3037" w:type="dxa"/>
          </w:tcPr>
          <w:p w14:paraId="1D17FB54" w14:textId="70BF7EB5" w:rsidR="004C15AB" w:rsidRDefault="004C15AB" w:rsidP="009E2896">
            <w:pPr>
              <w:pStyle w:val="Nidungvnbn"/>
              <w:ind w:firstLine="0"/>
              <w:jc w:val="left"/>
            </w:pPr>
            <w:r>
              <w:t>G1/0/24</w:t>
            </w:r>
          </w:p>
        </w:tc>
        <w:tc>
          <w:tcPr>
            <w:tcW w:w="3037" w:type="dxa"/>
          </w:tcPr>
          <w:p w14:paraId="3C1188BA" w14:textId="13AB985C" w:rsidR="004C15AB" w:rsidRDefault="004C15AB" w:rsidP="009E2896">
            <w:pPr>
              <w:pStyle w:val="Nidungvnbn"/>
              <w:ind w:firstLine="0"/>
              <w:jc w:val="left"/>
            </w:pPr>
            <w:r>
              <w:t>10.0.1.2/24</w:t>
            </w:r>
          </w:p>
        </w:tc>
      </w:tr>
      <w:tr w:rsidR="004C15AB" w14:paraId="0ADFDD1E" w14:textId="77777777" w:rsidTr="00F11807">
        <w:tc>
          <w:tcPr>
            <w:tcW w:w="3037" w:type="dxa"/>
            <w:vMerge/>
          </w:tcPr>
          <w:p w14:paraId="608338F7" w14:textId="77777777" w:rsidR="004C15AB" w:rsidRDefault="004C15AB" w:rsidP="009E2896">
            <w:pPr>
              <w:pStyle w:val="Nidungvnbn"/>
              <w:ind w:firstLine="0"/>
              <w:jc w:val="left"/>
            </w:pPr>
          </w:p>
        </w:tc>
        <w:tc>
          <w:tcPr>
            <w:tcW w:w="3037" w:type="dxa"/>
          </w:tcPr>
          <w:p w14:paraId="252D4F32" w14:textId="186A9142" w:rsidR="004C15AB" w:rsidRDefault="004C15AB" w:rsidP="009E2896">
            <w:pPr>
              <w:pStyle w:val="Nidungvnbn"/>
              <w:ind w:firstLine="0"/>
              <w:jc w:val="left"/>
            </w:pPr>
            <w:r>
              <w:t>VLAN 1</w:t>
            </w:r>
          </w:p>
        </w:tc>
        <w:tc>
          <w:tcPr>
            <w:tcW w:w="3037" w:type="dxa"/>
          </w:tcPr>
          <w:p w14:paraId="5644077B" w14:textId="563F4FB2" w:rsidR="004C15AB" w:rsidRDefault="004C15AB" w:rsidP="009E2896">
            <w:pPr>
              <w:pStyle w:val="Nidungvnbn"/>
              <w:ind w:firstLine="0"/>
              <w:jc w:val="left"/>
            </w:pPr>
            <w:r>
              <w:t>10.10.1.1/24</w:t>
            </w:r>
          </w:p>
        </w:tc>
      </w:tr>
      <w:tr w:rsidR="004C15AB" w14:paraId="38AA7937" w14:textId="77777777" w:rsidTr="00F11807">
        <w:tc>
          <w:tcPr>
            <w:tcW w:w="3037" w:type="dxa"/>
            <w:vMerge/>
          </w:tcPr>
          <w:p w14:paraId="251E6759" w14:textId="77777777" w:rsidR="004C15AB" w:rsidRDefault="004C15AB" w:rsidP="009E2896">
            <w:pPr>
              <w:pStyle w:val="Nidungvnbn"/>
              <w:ind w:firstLine="0"/>
              <w:jc w:val="left"/>
            </w:pPr>
          </w:p>
        </w:tc>
        <w:tc>
          <w:tcPr>
            <w:tcW w:w="3037" w:type="dxa"/>
          </w:tcPr>
          <w:p w14:paraId="1A6F9268" w14:textId="5C707446" w:rsidR="004C15AB" w:rsidRDefault="004C15AB" w:rsidP="009E2896">
            <w:pPr>
              <w:pStyle w:val="Nidungvnbn"/>
              <w:ind w:firstLine="0"/>
              <w:jc w:val="left"/>
            </w:pPr>
            <w:r>
              <w:t>VLAN 10</w:t>
            </w:r>
          </w:p>
        </w:tc>
        <w:tc>
          <w:tcPr>
            <w:tcW w:w="3037" w:type="dxa"/>
          </w:tcPr>
          <w:p w14:paraId="455067CA" w14:textId="601DA09A" w:rsidR="004C15AB" w:rsidRDefault="004C15AB" w:rsidP="009E2896">
            <w:pPr>
              <w:pStyle w:val="Nidungvnbn"/>
              <w:ind w:firstLine="0"/>
              <w:jc w:val="left"/>
            </w:pPr>
            <w:r>
              <w:t>10.10.10.1/24</w:t>
            </w:r>
          </w:p>
        </w:tc>
      </w:tr>
      <w:tr w:rsidR="004C15AB" w14:paraId="1AF48481" w14:textId="77777777" w:rsidTr="00F11807">
        <w:tc>
          <w:tcPr>
            <w:tcW w:w="3037" w:type="dxa"/>
            <w:vMerge/>
          </w:tcPr>
          <w:p w14:paraId="59A3692A" w14:textId="77777777" w:rsidR="004C15AB" w:rsidRDefault="004C15AB" w:rsidP="009E2896">
            <w:pPr>
              <w:pStyle w:val="Nidungvnbn"/>
              <w:ind w:firstLine="0"/>
              <w:jc w:val="left"/>
            </w:pPr>
          </w:p>
        </w:tc>
        <w:tc>
          <w:tcPr>
            <w:tcW w:w="3037" w:type="dxa"/>
          </w:tcPr>
          <w:p w14:paraId="6D065050" w14:textId="64555343" w:rsidR="004C15AB" w:rsidRDefault="004C15AB" w:rsidP="009E2896">
            <w:pPr>
              <w:pStyle w:val="Nidungvnbn"/>
              <w:ind w:firstLine="0"/>
              <w:jc w:val="left"/>
            </w:pPr>
            <w:r>
              <w:t>VLAN 20</w:t>
            </w:r>
          </w:p>
        </w:tc>
        <w:tc>
          <w:tcPr>
            <w:tcW w:w="3037" w:type="dxa"/>
          </w:tcPr>
          <w:p w14:paraId="26440806" w14:textId="258D2B06" w:rsidR="004C15AB" w:rsidRDefault="004C15AB" w:rsidP="009E2896">
            <w:pPr>
              <w:pStyle w:val="Nidungvnbn"/>
              <w:ind w:firstLine="0"/>
              <w:jc w:val="left"/>
            </w:pPr>
            <w:r>
              <w:t>10.10.20.1/24</w:t>
            </w:r>
          </w:p>
        </w:tc>
      </w:tr>
      <w:tr w:rsidR="004C15AB" w14:paraId="60FBC276" w14:textId="77777777" w:rsidTr="00F11807">
        <w:tc>
          <w:tcPr>
            <w:tcW w:w="3037" w:type="dxa"/>
            <w:vMerge/>
          </w:tcPr>
          <w:p w14:paraId="28A2BB18" w14:textId="77777777" w:rsidR="004C15AB" w:rsidRDefault="004C15AB" w:rsidP="009E2896">
            <w:pPr>
              <w:pStyle w:val="Nidungvnbn"/>
              <w:ind w:firstLine="0"/>
              <w:jc w:val="left"/>
            </w:pPr>
          </w:p>
        </w:tc>
        <w:tc>
          <w:tcPr>
            <w:tcW w:w="3037" w:type="dxa"/>
          </w:tcPr>
          <w:p w14:paraId="05F060AA" w14:textId="3D120036" w:rsidR="004C15AB" w:rsidRDefault="004C15AB" w:rsidP="009E2896">
            <w:pPr>
              <w:pStyle w:val="Nidungvnbn"/>
              <w:ind w:firstLine="0"/>
              <w:jc w:val="left"/>
            </w:pPr>
            <w:r>
              <w:t>VLAN 30</w:t>
            </w:r>
          </w:p>
        </w:tc>
        <w:tc>
          <w:tcPr>
            <w:tcW w:w="3037" w:type="dxa"/>
          </w:tcPr>
          <w:p w14:paraId="71B8FE2C" w14:textId="1EC416D0" w:rsidR="004C15AB" w:rsidRDefault="004C15AB" w:rsidP="009E2896">
            <w:pPr>
              <w:pStyle w:val="Nidungvnbn"/>
              <w:ind w:firstLine="0"/>
              <w:jc w:val="left"/>
            </w:pPr>
            <w:r>
              <w:t>10.10.30.1/24</w:t>
            </w:r>
          </w:p>
        </w:tc>
      </w:tr>
      <w:tr w:rsidR="004C15AB" w14:paraId="0EA32A09" w14:textId="77777777" w:rsidTr="00F11807">
        <w:tc>
          <w:tcPr>
            <w:tcW w:w="3037" w:type="dxa"/>
            <w:vMerge/>
          </w:tcPr>
          <w:p w14:paraId="6622B3FB" w14:textId="77777777" w:rsidR="004C15AB" w:rsidRDefault="004C15AB" w:rsidP="009E2896">
            <w:pPr>
              <w:pStyle w:val="Nidungvnbn"/>
              <w:ind w:firstLine="0"/>
              <w:jc w:val="left"/>
            </w:pPr>
          </w:p>
        </w:tc>
        <w:tc>
          <w:tcPr>
            <w:tcW w:w="3037" w:type="dxa"/>
          </w:tcPr>
          <w:p w14:paraId="5C5F90E7" w14:textId="7AF81F4C" w:rsidR="004C15AB" w:rsidRDefault="004C15AB" w:rsidP="009E2896">
            <w:pPr>
              <w:pStyle w:val="Nidungvnbn"/>
              <w:ind w:firstLine="0"/>
              <w:jc w:val="left"/>
            </w:pPr>
            <w:r>
              <w:t>VLAN 40</w:t>
            </w:r>
          </w:p>
        </w:tc>
        <w:tc>
          <w:tcPr>
            <w:tcW w:w="3037" w:type="dxa"/>
          </w:tcPr>
          <w:p w14:paraId="5946DD43" w14:textId="242A5B7C" w:rsidR="004C15AB" w:rsidRDefault="004C15AB" w:rsidP="009E2896">
            <w:pPr>
              <w:pStyle w:val="Nidungvnbn"/>
              <w:ind w:firstLine="0"/>
              <w:jc w:val="left"/>
            </w:pPr>
            <w:r>
              <w:t>10.10.40.1/24</w:t>
            </w:r>
          </w:p>
        </w:tc>
      </w:tr>
      <w:tr w:rsidR="00815CA5" w14:paraId="6DC8652E" w14:textId="77777777" w:rsidTr="00815CA5">
        <w:tc>
          <w:tcPr>
            <w:tcW w:w="3037" w:type="dxa"/>
            <w:vMerge w:val="restart"/>
            <w:vAlign w:val="center"/>
          </w:tcPr>
          <w:p w14:paraId="2643C7F4" w14:textId="4FE4F4D2" w:rsidR="00815CA5" w:rsidRDefault="00815CA5" w:rsidP="009E2896">
            <w:pPr>
              <w:pStyle w:val="Nidungvnbn"/>
              <w:ind w:firstLine="0"/>
              <w:jc w:val="left"/>
            </w:pPr>
            <w:r>
              <w:t>SW-Core-2</w:t>
            </w:r>
          </w:p>
        </w:tc>
        <w:tc>
          <w:tcPr>
            <w:tcW w:w="3037" w:type="dxa"/>
          </w:tcPr>
          <w:p w14:paraId="115A9783" w14:textId="5E8F079B" w:rsidR="00815CA5" w:rsidRDefault="00815CA5" w:rsidP="009E2896">
            <w:pPr>
              <w:pStyle w:val="Nidungvnbn"/>
              <w:ind w:firstLine="0"/>
              <w:jc w:val="left"/>
            </w:pPr>
            <w:r>
              <w:t>Port Channel 1</w:t>
            </w:r>
          </w:p>
        </w:tc>
        <w:tc>
          <w:tcPr>
            <w:tcW w:w="3037" w:type="dxa"/>
          </w:tcPr>
          <w:p w14:paraId="5B733516" w14:textId="75650A5D" w:rsidR="00815CA5" w:rsidRDefault="00815CA5" w:rsidP="009E2896">
            <w:pPr>
              <w:pStyle w:val="Nidungvnbn"/>
              <w:ind w:firstLine="0"/>
              <w:jc w:val="left"/>
            </w:pPr>
            <w:r>
              <w:t>10.0.12.</w:t>
            </w:r>
            <w:r w:rsidR="00B6000E">
              <w:t>2</w:t>
            </w:r>
            <w:r>
              <w:t>/24</w:t>
            </w:r>
          </w:p>
        </w:tc>
      </w:tr>
      <w:tr w:rsidR="00815CA5" w14:paraId="258AD606" w14:textId="77777777" w:rsidTr="00B53052">
        <w:tc>
          <w:tcPr>
            <w:tcW w:w="3037" w:type="dxa"/>
            <w:vMerge/>
          </w:tcPr>
          <w:p w14:paraId="2F87F744" w14:textId="77777777" w:rsidR="00815CA5" w:rsidRDefault="00815CA5" w:rsidP="009E2896">
            <w:pPr>
              <w:pStyle w:val="Nidungvnbn"/>
              <w:ind w:firstLine="0"/>
              <w:jc w:val="left"/>
            </w:pPr>
          </w:p>
        </w:tc>
        <w:tc>
          <w:tcPr>
            <w:tcW w:w="3037" w:type="dxa"/>
          </w:tcPr>
          <w:p w14:paraId="0E25ACF8" w14:textId="5A416B10" w:rsidR="00815CA5" w:rsidRDefault="00815CA5" w:rsidP="009E2896">
            <w:pPr>
              <w:pStyle w:val="Nidungvnbn"/>
              <w:ind w:firstLine="0"/>
              <w:jc w:val="left"/>
            </w:pPr>
            <w:r>
              <w:t>G1/0/24</w:t>
            </w:r>
          </w:p>
        </w:tc>
        <w:tc>
          <w:tcPr>
            <w:tcW w:w="3037" w:type="dxa"/>
          </w:tcPr>
          <w:p w14:paraId="56696D16" w14:textId="2DCAAD0E" w:rsidR="00815CA5" w:rsidRDefault="00815CA5" w:rsidP="009E2896">
            <w:pPr>
              <w:pStyle w:val="Nidungvnbn"/>
              <w:ind w:firstLine="0"/>
              <w:jc w:val="left"/>
            </w:pPr>
            <w:r>
              <w:t>10.0.</w:t>
            </w:r>
            <w:r w:rsidR="00B6000E">
              <w:t>2</w:t>
            </w:r>
            <w:r>
              <w:t>.2/24</w:t>
            </w:r>
          </w:p>
        </w:tc>
      </w:tr>
      <w:tr w:rsidR="00815CA5" w14:paraId="4A7D22B8" w14:textId="77777777" w:rsidTr="00B53052">
        <w:tc>
          <w:tcPr>
            <w:tcW w:w="3037" w:type="dxa"/>
            <w:vMerge/>
          </w:tcPr>
          <w:p w14:paraId="63DF2C4D" w14:textId="77777777" w:rsidR="00815CA5" w:rsidRDefault="00815CA5" w:rsidP="009E2896">
            <w:pPr>
              <w:pStyle w:val="Nidungvnbn"/>
              <w:ind w:firstLine="0"/>
              <w:jc w:val="left"/>
            </w:pPr>
          </w:p>
        </w:tc>
        <w:tc>
          <w:tcPr>
            <w:tcW w:w="3037" w:type="dxa"/>
          </w:tcPr>
          <w:p w14:paraId="03B37FA9" w14:textId="3DA9C0D7" w:rsidR="00815CA5" w:rsidRDefault="00815CA5" w:rsidP="009E2896">
            <w:pPr>
              <w:pStyle w:val="Nidungvnbn"/>
              <w:ind w:firstLine="0"/>
              <w:jc w:val="left"/>
            </w:pPr>
            <w:r>
              <w:t>VLAN 1</w:t>
            </w:r>
          </w:p>
        </w:tc>
        <w:tc>
          <w:tcPr>
            <w:tcW w:w="3037" w:type="dxa"/>
          </w:tcPr>
          <w:p w14:paraId="18352946" w14:textId="746C0AB4" w:rsidR="00815CA5" w:rsidRDefault="00815CA5" w:rsidP="009E2896">
            <w:pPr>
              <w:pStyle w:val="Nidungvnbn"/>
              <w:ind w:firstLine="0"/>
              <w:jc w:val="left"/>
            </w:pPr>
            <w:r>
              <w:t>10.10.1.</w:t>
            </w:r>
            <w:r w:rsidR="00F04291">
              <w:t>2</w:t>
            </w:r>
            <w:r>
              <w:t>/24</w:t>
            </w:r>
          </w:p>
        </w:tc>
      </w:tr>
      <w:tr w:rsidR="00815CA5" w14:paraId="4CFD5C40" w14:textId="77777777" w:rsidTr="00B53052">
        <w:tc>
          <w:tcPr>
            <w:tcW w:w="3037" w:type="dxa"/>
            <w:vMerge/>
          </w:tcPr>
          <w:p w14:paraId="0C3B0651" w14:textId="77777777" w:rsidR="00815CA5" w:rsidRDefault="00815CA5" w:rsidP="009E2896">
            <w:pPr>
              <w:pStyle w:val="Nidungvnbn"/>
              <w:ind w:firstLine="0"/>
              <w:jc w:val="left"/>
            </w:pPr>
          </w:p>
        </w:tc>
        <w:tc>
          <w:tcPr>
            <w:tcW w:w="3037" w:type="dxa"/>
          </w:tcPr>
          <w:p w14:paraId="4F6E134A" w14:textId="2EC8F30B" w:rsidR="00815CA5" w:rsidRDefault="00815CA5" w:rsidP="009E2896">
            <w:pPr>
              <w:pStyle w:val="Nidungvnbn"/>
              <w:ind w:firstLine="0"/>
              <w:jc w:val="left"/>
            </w:pPr>
            <w:r>
              <w:t>VLAN 10</w:t>
            </w:r>
          </w:p>
        </w:tc>
        <w:tc>
          <w:tcPr>
            <w:tcW w:w="3037" w:type="dxa"/>
          </w:tcPr>
          <w:p w14:paraId="4CE6CAC2" w14:textId="028DCAF2" w:rsidR="00815CA5" w:rsidRDefault="00815CA5" w:rsidP="009E2896">
            <w:pPr>
              <w:pStyle w:val="Nidungvnbn"/>
              <w:ind w:firstLine="0"/>
              <w:jc w:val="left"/>
            </w:pPr>
            <w:r>
              <w:t>10.10.10.</w:t>
            </w:r>
            <w:r w:rsidR="00621255">
              <w:t>2</w:t>
            </w:r>
            <w:r>
              <w:t>/24</w:t>
            </w:r>
          </w:p>
        </w:tc>
      </w:tr>
      <w:tr w:rsidR="00815CA5" w14:paraId="74A897D5" w14:textId="77777777" w:rsidTr="00B53052">
        <w:tc>
          <w:tcPr>
            <w:tcW w:w="3037" w:type="dxa"/>
            <w:vMerge/>
          </w:tcPr>
          <w:p w14:paraId="05E9CE8A" w14:textId="77777777" w:rsidR="00815CA5" w:rsidRDefault="00815CA5" w:rsidP="009E2896">
            <w:pPr>
              <w:pStyle w:val="Nidungvnbn"/>
              <w:ind w:firstLine="0"/>
              <w:jc w:val="left"/>
            </w:pPr>
          </w:p>
        </w:tc>
        <w:tc>
          <w:tcPr>
            <w:tcW w:w="3037" w:type="dxa"/>
          </w:tcPr>
          <w:p w14:paraId="75A5470A" w14:textId="02D5BB6C" w:rsidR="00815CA5" w:rsidRDefault="00815CA5" w:rsidP="009E2896">
            <w:pPr>
              <w:pStyle w:val="Nidungvnbn"/>
              <w:ind w:firstLine="0"/>
              <w:jc w:val="left"/>
            </w:pPr>
            <w:r>
              <w:t>VLAN 20</w:t>
            </w:r>
          </w:p>
        </w:tc>
        <w:tc>
          <w:tcPr>
            <w:tcW w:w="3037" w:type="dxa"/>
          </w:tcPr>
          <w:p w14:paraId="60A352B3" w14:textId="24AC3286" w:rsidR="00815CA5" w:rsidRDefault="00815CA5" w:rsidP="009E2896">
            <w:pPr>
              <w:pStyle w:val="Nidungvnbn"/>
              <w:ind w:firstLine="0"/>
              <w:jc w:val="left"/>
            </w:pPr>
            <w:r>
              <w:t>10.10.20.</w:t>
            </w:r>
            <w:r w:rsidR="00621255">
              <w:t>2</w:t>
            </w:r>
            <w:r>
              <w:t>/24</w:t>
            </w:r>
          </w:p>
        </w:tc>
      </w:tr>
      <w:tr w:rsidR="00815CA5" w14:paraId="4DA23F77" w14:textId="77777777" w:rsidTr="00B53052">
        <w:tc>
          <w:tcPr>
            <w:tcW w:w="3037" w:type="dxa"/>
            <w:vMerge/>
          </w:tcPr>
          <w:p w14:paraId="718DF30E" w14:textId="77777777" w:rsidR="00815CA5" w:rsidRDefault="00815CA5" w:rsidP="009E2896">
            <w:pPr>
              <w:pStyle w:val="Nidungvnbn"/>
              <w:ind w:firstLine="0"/>
              <w:jc w:val="left"/>
            </w:pPr>
          </w:p>
        </w:tc>
        <w:tc>
          <w:tcPr>
            <w:tcW w:w="3037" w:type="dxa"/>
          </w:tcPr>
          <w:p w14:paraId="6DB2654E" w14:textId="64699E5B" w:rsidR="00815CA5" w:rsidRDefault="00815CA5" w:rsidP="009E2896">
            <w:pPr>
              <w:pStyle w:val="Nidungvnbn"/>
              <w:ind w:firstLine="0"/>
              <w:jc w:val="left"/>
            </w:pPr>
            <w:r>
              <w:t>VLAN 30</w:t>
            </w:r>
          </w:p>
        </w:tc>
        <w:tc>
          <w:tcPr>
            <w:tcW w:w="3037" w:type="dxa"/>
          </w:tcPr>
          <w:p w14:paraId="6FE56009" w14:textId="1088FA85" w:rsidR="00815CA5" w:rsidRDefault="00815CA5" w:rsidP="009E2896">
            <w:pPr>
              <w:pStyle w:val="Nidungvnbn"/>
              <w:ind w:firstLine="0"/>
              <w:jc w:val="left"/>
            </w:pPr>
            <w:r>
              <w:t>10.10.30.</w:t>
            </w:r>
            <w:r w:rsidR="00621255">
              <w:t>2</w:t>
            </w:r>
            <w:r>
              <w:t>/24</w:t>
            </w:r>
          </w:p>
        </w:tc>
      </w:tr>
      <w:tr w:rsidR="00815CA5" w14:paraId="39740897" w14:textId="77777777" w:rsidTr="00B53052">
        <w:tc>
          <w:tcPr>
            <w:tcW w:w="3037" w:type="dxa"/>
            <w:vMerge/>
          </w:tcPr>
          <w:p w14:paraId="161C4454" w14:textId="77777777" w:rsidR="00815CA5" w:rsidRDefault="00815CA5" w:rsidP="009E2896">
            <w:pPr>
              <w:pStyle w:val="Nidungvnbn"/>
              <w:ind w:firstLine="0"/>
              <w:jc w:val="left"/>
            </w:pPr>
          </w:p>
        </w:tc>
        <w:tc>
          <w:tcPr>
            <w:tcW w:w="3037" w:type="dxa"/>
          </w:tcPr>
          <w:p w14:paraId="55760555" w14:textId="337A556F" w:rsidR="00815CA5" w:rsidRDefault="00815CA5" w:rsidP="009E2896">
            <w:pPr>
              <w:pStyle w:val="Nidungvnbn"/>
              <w:ind w:firstLine="0"/>
              <w:jc w:val="left"/>
            </w:pPr>
            <w:r>
              <w:t>VLAN 40</w:t>
            </w:r>
          </w:p>
        </w:tc>
        <w:tc>
          <w:tcPr>
            <w:tcW w:w="3037" w:type="dxa"/>
          </w:tcPr>
          <w:p w14:paraId="2BB77E46" w14:textId="73E6D7ED" w:rsidR="00815CA5" w:rsidRDefault="00815CA5" w:rsidP="009E2896">
            <w:pPr>
              <w:pStyle w:val="Nidungvnbn"/>
              <w:ind w:firstLine="0"/>
              <w:jc w:val="left"/>
            </w:pPr>
            <w:r>
              <w:t>10.10.40.</w:t>
            </w:r>
            <w:r w:rsidR="00621255">
              <w:t>2</w:t>
            </w:r>
            <w:r>
              <w:t>/24</w:t>
            </w:r>
          </w:p>
        </w:tc>
      </w:tr>
      <w:tr w:rsidR="007A23E1" w14:paraId="435A8A3A" w14:textId="77777777" w:rsidTr="00B53052">
        <w:tc>
          <w:tcPr>
            <w:tcW w:w="3037" w:type="dxa"/>
          </w:tcPr>
          <w:p w14:paraId="5929F361" w14:textId="61F61FDA" w:rsidR="007A23E1" w:rsidRDefault="00ED0608" w:rsidP="009E2896">
            <w:pPr>
              <w:pStyle w:val="Nidungvnbn"/>
              <w:ind w:firstLine="0"/>
              <w:jc w:val="left"/>
            </w:pPr>
            <w:r>
              <w:t>Server</w:t>
            </w:r>
          </w:p>
        </w:tc>
        <w:tc>
          <w:tcPr>
            <w:tcW w:w="3037" w:type="dxa"/>
          </w:tcPr>
          <w:p w14:paraId="396ABC23" w14:textId="73F3F303" w:rsidR="007A23E1" w:rsidRDefault="00ED0608" w:rsidP="009E2896">
            <w:pPr>
              <w:pStyle w:val="Nidungvnbn"/>
              <w:ind w:firstLine="0"/>
              <w:jc w:val="left"/>
            </w:pPr>
            <w:r>
              <w:t>NIC</w:t>
            </w:r>
          </w:p>
        </w:tc>
        <w:tc>
          <w:tcPr>
            <w:tcW w:w="3037" w:type="dxa"/>
          </w:tcPr>
          <w:p w14:paraId="4EC053C5" w14:textId="28DAF981" w:rsidR="007A23E1" w:rsidRDefault="00ED0608" w:rsidP="009E2896">
            <w:pPr>
              <w:pStyle w:val="Nidungvnbn"/>
              <w:ind w:firstLine="0"/>
              <w:jc w:val="left"/>
            </w:pPr>
            <w:r>
              <w:t>10.10.40.100/24</w:t>
            </w:r>
          </w:p>
        </w:tc>
      </w:tr>
      <w:tr w:rsidR="00ED0608" w14:paraId="220F1BC9" w14:textId="77777777" w:rsidTr="00B53052">
        <w:tc>
          <w:tcPr>
            <w:tcW w:w="3037" w:type="dxa"/>
          </w:tcPr>
          <w:p w14:paraId="264F496F" w14:textId="6EA8B529" w:rsidR="00ED0608" w:rsidRDefault="00ED0608" w:rsidP="009E2896">
            <w:pPr>
              <w:pStyle w:val="Nidungvnbn"/>
              <w:ind w:firstLine="0"/>
              <w:jc w:val="left"/>
            </w:pPr>
            <w:r>
              <w:t>WLC</w:t>
            </w:r>
          </w:p>
        </w:tc>
        <w:tc>
          <w:tcPr>
            <w:tcW w:w="3037" w:type="dxa"/>
          </w:tcPr>
          <w:p w14:paraId="4AC0F9AC" w14:textId="3D101C7D" w:rsidR="00ED0608" w:rsidRDefault="00ED0608" w:rsidP="009E2896">
            <w:pPr>
              <w:pStyle w:val="Nidungvnbn"/>
              <w:ind w:firstLine="0"/>
              <w:jc w:val="left"/>
            </w:pPr>
            <w:r>
              <w:t>NIC</w:t>
            </w:r>
          </w:p>
        </w:tc>
        <w:tc>
          <w:tcPr>
            <w:tcW w:w="3037" w:type="dxa"/>
          </w:tcPr>
          <w:p w14:paraId="683706DC" w14:textId="49C9CFF5" w:rsidR="00ED0608" w:rsidRDefault="00ED0608" w:rsidP="009E2896">
            <w:pPr>
              <w:pStyle w:val="Nidungvnbn"/>
              <w:ind w:firstLine="0"/>
              <w:jc w:val="left"/>
            </w:pPr>
            <w:r>
              <w:t>10.10.1.100/24</w:t>
            </w:r>
          </w:p>
        </w:tc>
      </w:tr>
      <w:tr w:rsidR="00ED0608" w14:paraId="2654349B" w14:textId="77777777" w:rsidTr="00B53052">
        <w:tc>
          <w:tcPr>
            <w:tcW w:w="3037" w:type="dxa"/>
          </w:tcPr>
          <w:p w14:paraId="0282E0A1" w14:textId="59F544FE" w:rsidR="00ED0608" w:rsidRDefault="00ED0608" w:rsidP="009E2896">
            <w:pPr>
              <w:pStyle w:val="Nidungvnbn"/>
              <w:ind w:firstLine="0"/>
              <w:jc w:val="left"/>
            </w:pPr>
            <w:r>
              <w:t>Admin</w:t>
            </w:r>
          </w:p>
        </w:tc>
        <w:tc>
          <w:tcPr>
            <w:tcW w:w="3037" w:type="dxa"/>
          </w:tcPr>
          <w:p w14:paraId="71F03636" w14:textId="7E6A3B27" w:rsidR="00ED0608" w:rsidRDefault="00ED0608" w:rsidP="009E2896">
            <w:pPr>
              <w:pStyle w:val="Nidungvnbn"/>
              <w:ind w:firstLine="0"/>
              <w:jc w:val="left"/>
            </w:pPr>
            <w:r>
              <w:t>NIC</w:t>
            </w:r>
          </w:p>
        </w:tc>
        <w:tc>
          <w:tcPr>
            <w:tcW w:w="3037" w:type="dxa"/>
          </w:tcPr>
          <w:p w14:paraId="275C9887" w14:textId="5CD9EFD8" w:rsidR="00ED0608" w:rsidRDefault="000B1659" w:rsidP="009E2896">
            <w:pPr>
              <w:pStyle w:val="Nidungvnbn"/>
              <w:ind w:firstLine="0"/>
              <w:jc w:val="left"/>
            </w:pPr>
            <w:r>
              <w:t>10.10.1.16/24</w:t>
            </w:r>
          </w:p>
        </w:tc>
      </w:tr>
      <w:tr w:rsidR="000B1659" w14:paraId="2F96DAAF" w14:textId="77777777" w:rsidTr="00B53052">
        <w:tc>
          <w:tcPr>
            <w:tcW w:w="3037" w:type="dxa"/>
          </w:tcPr>
          <w:p w14:paraId="7F280074" w14:textId="0FABAC47" w:rsidR="000B1659" w:rsidRDefault="000B1659" w:rsidP="009E2896">
            <w:pPr>
              <w:pStyle w:val="Nidungvnbn"/>
              <w:ind w:firstLine="0"/>
              <w:jc w:val="left"/>
            </w:pPr>
            <w:r>
              <w:t>PC1</w:t>
            </w:r>
          </w:p>
        </w:tc>
        <w:tc>
          <w:tcPr>
            <w:tcW w:w="3037" w:type="dxa"/>
          </w:tcPr>
          <w:p w14:paraId="3CA66065" w14:textId="1FE133F3" w:rsidR="000B1659" w:rsidRDefault="000B1659" w:rsidP="009E2896">
            <w:pPr>
              <w:pStyle w:val="Nidungvnbn"/>
              <w:ind w:firstLine="0"/>
              <w:jc w:val="left"/>
            </w:pPr>
            <w:r>
              <w:t>NIC</w:t>
            </w:r>
          </w:p>
        </w:tc>
        <w:tc>
          <w:tcPr>
            <w:tcW w:w="3037" w:type="dxa"/>
          </w:tcPr>
          <w:p w14:paraId="55CCDF14" w14:textId="28A997CC" w:rsidR="000B1659" w:rsidRDefault="000B1659" w:rsidP="009E2896">
            <w:pPr>
              <w:pStyle w:val="Nidungvnbn"/>
              <w:ind w:firstLine="0"/>
              <w:jc w:val="left"/>
            </w:pPr>
            <w:r>
              <w:t>DHCP</w:t>
            </w:r>
          </w:p>
        </w:tc>
      </w:tr>
      <w:tr w:rsidR="000B1659" w14:paraId="1B89ACD4" w14:textId="77777777" w:rsidTr="00B53052">
        <w:tc>
          <w:tcPr>
            <w:tcW w:w="3037" w:type="dxa"/>
          </w:tcPr>
          <w:p w14:paraId="318E8B53" w14:textId="6B51B96D" w:rsidR="000B1659" w:rsidRDefault="000B1659" w:rsidP="009E2896">
            <w:pPr>
              <w:pStyle w:val="Nidungvnbn"/>
              <w:ind w:firstLine="0"/>
              <w:jc w:val="left"/>
            </w:pPr>
            <w:r>
              <w:t>PC2</w:t>
            </w:r>
          </w:p>
        </w:tc>
        <w:tc>
          <w:tcPr>
            <w:tcW w:w="3037" w:type="dxa"/>
          </w:tcPr>
          <w:p w14:paraId="4483B98E" w14:textId="3E1271AF" w:rsidR="000B1659" w:rsidRDefault="000B1659" w:rsidP="009E2896">
            <w:pPr>
              <w:pStyle w:val="Nidungvnbn"/>
              <w:ind w:firstLine="0"/>
              <w:jc w:val="left"/>
            </w:pPr>
            <w:r>
              <w:t>NIC</w:t>
            </w:r>
          </w:p>
        </w:tc>
        <w:tc>
          <w:tcPr>
            <w:tcW w:w="3037" w:type="dxa"/>
          </w:tcPr>
          <w:p w14:paraId="0C726497" w14:textId="00C9240E" w:rsidR="000B1659" w:rsidRDefault="000B1659" w:rsidP="009E2896">
            <w:pPr>
              <w:pStyle w:val="Nidungvnbn"/>
              <w:ind w:firstLine="0"/>
              <w:jc w:val="left"/>
            </w:pPr>
            <w:r>
              <w:t>DHCP</w:t>
            </w:r>
          </w:p>
        </w:tc>
      </w:tr>
      <w:tr w:rsidR="000B1659" w14:paraId="3F48B73D" w14:textId="77777777" w:rsidTr="00B53052">
        <w:tc>
          <w:tcPr>
            <w:tcW w:w="3037" w:type="dxa"/>
          </w:tcPr>
          <w:p w14:paraId="7D287D39" w14:textId="4F767702" w:rsidR="000B1659" w:rsidRDefault="000B1659" w:rsidP="009E2896">
            <w:pPr>
              <w:pStyle w:val="Nidungvnbn"/>
              <w:ind w:firstLine="0"/>
              <w:jc w:val="left"/>
            </w:pPr>
            <w:r>
              <w:t>AP-Office</w:t>
            </w:r>
          </w:p>
        </w:tc>
        <w:tc>
          <w:tcPr>
            <w:tcW w:w="3037" w:type="dxa"/>
          </w:tcPr>
          <w:p w14:paraId="1558E108" w14:textId="06A23B62" w:rsidR="000B1659" w:rsidRDefault="000B1659" w:rsidP="009E2896">
            <w:pPr>
              <w:pStyle w:val="Nidungvnbn"/>
              <w:ind w:firstLine="0"/>
              <w:jc w:val="left"/>
            </w:pPr>
            <w:r>
              <w:t>G0</w:t>
            </w:r>
          </w:p>
        </w:tc>
        <w:tc>
          <w:tcPr>
            <w:tcW w:w="3037" w:type="dxa"/>
          </w:tcPr>
          <w:p w14:paraId="0DBDA3FC" w14:textId="79CEFE23" w:rsidR="000B1659" w:rsidRDefault="000B1659" w:rsidP="009E2896">
            <w:pPr>
              <w:pStyle w:val="Nidungvnbn"/>
              <w:ind w:firstLine="0"/>
              <w:jc w:val="left"/>
            </w:pPr>
            <w:r>
              <w:t>DHCP</w:t>
            </w:r>
          </w:p>
        </w:tc>
      </w:tr>
      <w:tr w:rsidR="000B1659" w14:paraId="0C350B79" w14:textId="77777777" w:rsidTr="00B53052">
        <w:tc>
          <w:tcPr>
            <w:tcW w:w="3037" w:type="dxa"/>
          </w:tcPr>
          <w:p w14:paraId="58905E1E" w14:textId="138734A3" w:rsidR="000B1659" w:rsidRDefault="00AD49E2" w:rsidP="009E2896">
            <w:pPr>
              <w:pStyle w:val="Nidungvnbn"/>
              <w:ind w:firstLine="0"/>
              <w:jc w:val="left"/>
            </w:pPr>
            <w:r>
              <w:t>POS-1</w:t>
            </w:r>
          </w:p>
        </w:tc>
        <w:tc>
          <w:tcPr>
            <w:tcW w:w="3037" w:type="dxa"/>
          </w:tcPr>
          <w:p w14:paraId="35777DEA" w14:textId="36DC7104" w:rsidR="000B1659" w:rsidRDefault="00AD49E2" w:rsidP="009E2896">
            <w:pPr>
              <w:pStyle w:val="Nidungvnbn"/>
              <w:ind w:firstLine="0"/>
              <w:jc w:val="left"/>
            </w:pPr>
            <w:r>
              <w:t>NIC</w:t>
            </w:r>
          </w:p>
        </w:tc>
        <w:tc>
          <w:tcPr>
            <w:tcW w:w="3037" w:type="dxa"/>
          </w:tcPr>
          <w:p w14:paraId="44264BC1" w14:textId="21917F2B" w:rsidR="000B1659" w:rsidRDefault="00AD49E2" w:rsidP="009E2896">
            <w:pPr>
              <w:pStyle w:val="Nidungvnbn"/>
              <w:ind w:firstLine="0"/>
              <w:jc w:val="left"/>
            </w:pPr>
            <w:r>
              <w:t>DHCP</w:t>
            </w:r>
          </w:p>
        </w:tc>
      </w:tr>
      <w:tr w:rsidR="00AD49E2" w14:paraId="5A18064E" w14:textId="77777777" w:rsidTr="00B53052">
        <w:tc>
          <w:tcPr>
            <w:tcW w:w="3037" w:type="dxa"/>
          </w:tcPr>
          <w:p w14:paraId="7F7CE4DC" w14:textId="1A472D20" w:rsidR="00AD49E2" w:rsidRDefault="00AD49E2" w:rsidP="009E2896">
            <w:pPr>
              <w:pStyle w:val="Nidungvnbn"/>
              <w:ind w:firstLine="0"/>
              <w:jc w:val="left"/>
            </w:pPr>
            <w:r>
              <w:t>POS-2</w:t>
            </w:r>
          </w:p>
        </w:tc>
        <w:tc>
          <w:tcPr>
            <w:tcW w:w="3037" w:type="dxa"/>
          </w:tcPr>
          <w:p w14:paraId="7564C96D" w14:textId="5977FB7D" w:rsidR="00AD49E2" w:rsidRDefault="00AD49E2" w:rsidP="009E2896">
            <w:pPr>
              <w:pStyle w:val="Nidungvnbn"/>
              <w:ind w:firstLine="0"/>
              <w:jc w:val="left"/>
            </w:pPr>
            <w:r>
              <w:t>NIC</w:t>
            </w:r>
          </w:p>
        </w:tc>
        <w:tc>
          <w:tcPr>
            <w:tcW w:w="3037" w:type="dxa"/>
          </w:tcPr>
          <w:p w14:paraId="369054F5" w14:textId="688D5AE0" w:rsidR="00AD49E2" w:rsidRDefault="00AD49E2" w:rsidP="009E2896">
            <w:pPr>
              <w:pStyle w:val="Nidungvnbn"/>
              <w:ind w:firstLine="0"/>
              <w:jc w:val="left"/>
            </w:pPr>
            <w:r>
              <w:t>DHCP</w:t>
            </w:r>
          </w:p>
        </w:tc>
      </w:tr>
      <w:tr w:rsidR="00AD49E2" w14:paraId="043E1931" w14:textId="77777777" w:rsidTr="00B53052">
        <w:tc>
          <w:tcPr>
            <w:tcW w:w="3037" w:type="dxa"/>
          </w:tcPr>
          <w:p w14:paraId="17B80D20" w14:textId="69B23FE7" w:rsidR="00AD49E2" w:rsidRDefault="00AD49E2" w:rsidP="009E2896">
            <w:pPr>
              <w:pStyle w:val="Nidungvnbn"/>
              <w:ind w:firstLine="0"/>
              <w:jc w:val="left"/>
            </w:pPr>
            <w:r>
              <w:t>AP-Access-1</w:t>
            </w:r>
          </w:p>
        </w:tc>
        <w:tc>
          <w:tcPr>
            <w:tcW w:w="3037" w:type="dxa"/>
          </w:tcPr>
          <w:p w14:paraId="0ADC4B5C" w14:textId="2256DECD" w:rsidR="00AD49E2" w:rsidRDefault="00AD49E2" w:rsidP="009E2896">
            <w:pPr>
              <w:pStyle w:val="Nidungvnbn"/>
              <w:ind w:firstLine="0"/>
              <w:jc w:val="left"/>
            </w:pPr>
            <w:r>
              <w:t>G0</w:t>
            </w:r>
          </w:p>
        </w:tc>
        <w:tc>
          <w:tcPr>
            <w:tcW w:w="3037" w:type="dxa"/>
          </w:tcPr>
          <w:p w14:paraId="4043CDE1" w14:textId="7E4AAEB5" w:rsidR="00AD49E2" w:rsidRDefault="00AD49E2" w:rsidP="009E2896">
            <w:pPr>
              <w:pStyle w:val="Nidungvnbn"/>
              <w:ind w:firstLine="0"/>
              <w:jc w:val="left"/>
            </w:pPr>
            <w:r>
              <w:t>DHCP</w:t>
            </w:r>
          </w:p>
        </w:tc>
      </w:tr>
      <w:tr w:rsidR="00AD49E2" w14:paraId="063EA75E" w14:textId="77777777" w:rsidTr="00B53052">
        <w:tc>
          <w:tcPr>
            <w:tcW w:w="3037" w:type="dxa"/>
          </w:tcPr>
          <w:p w14:paraId="4F6A9AD5" w14:textId="187E489C" w:rsidR="00AD49E2" w:rsidRDefault="00AD49E2" w:rsidP="009E2896">
            <w:pPr>
              <w:pStyle w:val="Nidungvnbn"/>
              <w:ind w:firstLine="0"/>
              <w:jc w:val="left"/>
            </w:pPr>
            <w:r>
              <w:lastRenderedPageBreak/>
              <w:t>AP-Access-2</w:t>
            </w:r>
          </w:p>
        </w:tc>
        <w:tc>
          <w:tcPr>
            <w:tcW w:w="3037" w:type="dxa"/>
          </w:tcPr>
          <w:p w14:paraId="47C2C3E1" w14:textId="05035AF9" w:rsidR="00AD49E2" w:rsidRDefault="00AD49E2" w:rsidP="009E2896">
            <w:pPr>
              <w:pStyle w:val="Nidungvnbn"/>
              <w:ind w:firstLine="0"/>
              <w:jc w:val="left"/>
            </w:pPr>
            <w:r>
              <w:t>G0</w:t>
            </w:r>
          </w:p>
        </w:tc>
        <w:tc>
          <w:tcPr>
            <w:tcW w:w="3037" w:type="dxa"/>
          </w:tcPr>
          <w:p w14:paraId="15E17B2A" w14:textId="0D6B6805" w:rsidR="00AD49E2" w:rsidRDefault="00AD49E2" w:rsidP="009E2896">
            <w:pPr>
              <w:pStyle w:val="Nidungvnbn"/>
              <w:ind w:firstLine="0"/>
              <w:jc w:val="left"/>
            </w:pPr>
            <w:r>
              <w:t>DHCP</w:t>
            </w:r>
          </w:p>
        </w:tc>
      </w:tr>
    </w:tbl>
    <w:p w14:paraId="4084F7DF" w14:textId="77777777" w:rsidR="004313D8" w:rsidRDefault="004313D8" w:rsidP="004313D8"/>
    <w:p w14:paraId="14CD07FC" w14:textId="4E68BAFE" w:rsidR="0017407C" w:rsidRDefault="0017407C" w:rsidP="00712989">
      <w:pPr>
        <w:pStyle w:val="Tiumccp2"/>
        <w:spacing w:before="240" w:after="240"/>
        <w:outlineLvl w:val="2"/>
      </w:pPr>
      <w:bookmarkStart w:id="152" w:name="_Toc91608921"/>
      <w:r>
        <w:t>3.1.</w:t>
      </w:r>
      <w:r w:rsidR="005E15D1">
        <w:t>3</w:t>
      </w:r>
      <w:r>
        <w:t xml:space="preserve"> Bảng thông tin WLAN</w:t>
      </w:r>
      <w:bookmarkEnd w:id="152"/>
    </w:p>
    <w:p w14:paraId="22DA778B" w14:textId="31F6257B" w:rsidR="00FC1871" w:rsidRPr="00FC1871" w:rsidRDefault="00FC1871" w:rsidP="00FC1871">
      <w:pPr>
        <w:pStyle w:val="Caption"/>
        <w:rPr>
          <w:b/>
          <w:bCs w:val="0"/>
        </w:rPr>
      </w:pPr>
      <w:bookmarkStart w:id="153" w:name="_Toc91604363"/>
      <w:r w:rsidRPr="00FC1871">
        <w:rPr>
          <w:b/>
          <w:bCs w:val="0"/>
        </w:rPr>
        <w:t xml:space="preserve">Bảng 3. </w:t>
      </w:r>
      <w:r w:rsidRPr="00FC1871">
        <w:rPr>
          <w:b/>
          <w:bCs w:val="0"/>
        </w:rPr>
        <w:fldChar w:fldCharType="begin"/>
      </w:r>
      <w:r w:rsidRPr="00FC1871">
        <w:rPr>
          <w:b/>
          <w:bCs w:val="0"/>
        </w:rPr>
        <w:instrText xml:space="preserve"> SEQ Bảng_3. \* ARABIC </w:instrText>
      </w:r>
      <w:r w:rsidRPr="00FC1871">
        <w:rPr>
          <w:b/>
          <w:bCs w:val="0"/>
        </w:rPr>
        <w:fldChar w:fldCharType="separate"/>
      </w:r>
      <w:r w:rsidRPr="00FC1871">
        <w:rPr>
          <w:b/>
          <w:bCs w:val="0"/>
          <w:noProof/>
        </w:rPr>
        <w:t>2</w:t>
      </w:r>
      <w:r w:rsidRPr="00FC1871">
        <w:rPr>
          <w:b/>
          <w:bCs w:val="0"/>
        </w:rPr>
        <w:fldChar w:fldCharType="end"/>
      </w:r>
      <w:r w:rsidRPr="00FC1871">
        <w:rPr>
          <w:b/>
          <w:bCs w:val="0"/>
        </w:rPr>
        <w:t>: Bảng thông tin WLAN</w:t>
      </w:r>
      <w:bookmarkEnd w:id="153"/>
    </w:p>
    <w:tbl>
      <w:tblPr>
        <w:tblStyle w:val="TableGrid"/>
        <w:tblW w:w="0" w:type="auto"/>
        <w:tblLook w:val="04A0" w:firstRow="1" w:lastRow="0" w:firstColumn="1" w:lastColumn="0" w:noHBand="0" w:noVBand="1"/>
      </w:tblPr>
      <w:tblGrid>
        <w:gridCol w:w="1822"/>
        <w:gridCol w:w="1233"/>
        <w:gridCol w:w="2411"/>
        <w:gridCol w:w="1822"/>
        <w:gridCol w:w="1823"/>
      </w:tblGrid>
      <w:tr w:rsidR="00610D34" w14:paraId="77C68439" w14:textId="77777777" w:rsidTr="00610D34">
        <w:tc>
          <w:tcPr>
            <w:tcW w:w="1822" w:type="dxa"/>
            <w:shd w:val="clear" w:color="auto" w:fill="D9D9D9" w:themeFill="background1" w:themeFillShade="D9"/>
          </w:tcPr>
          <w:p w14:paraId="5FF781E1" w14:textId="707E9AC9" w:rsidR="00610D34" w:rsidRPr="00B767A4" w:rsidRDefault="00610D34" w:rsidP="00B767A4">
            <w:pPr>
              <w:pStyle w:val="Nidungvnbn"/>
              <w:ind w:firstLine="72"/>
              <w:jc w:val="center"/>
              <w:rPr>
                <w:b/>
                <w:bCs/>
              </w:rPr>
            </w:pPr>
            <w:r w:rsidRPr="00B767A4">
              <w:rPr>
                <w:b/>
                <w:bCs/>
              </w:rPr>
              <w:t>WLAN</w:t>
            </w:r>
          </w:p>
        </w:tc>
        <w:tc>
          <w:tcPr>
            <w:tcW w:w="1233" w:type="dxa"/>
            <w:shd w:val="clear" w:color="auto" w:fill="D9D9D9" w:themeFill="background1" w:themeFillShade="D9"/>
          </w:tcPr>
          <w:p w14:paraId="353E850F" w14:textId="5029EEC8" w:rsidR="00610D34" w:rsidRPr="00B767A4" w:rsidRDefault="00610D34" w:rsidP="00B767A4">
            <w:pPr>
              <w:pStyle w:val="Nidungvnbn"/>
              <w:ind w:firstLine="72"/>
              <w:jc w:val="center"/>
              <w:rPr>
                <w:b/>
                <w:bCs/>
              </w:rPr>
            </w:pPr>
            <w:r w:rsidRPr="00B767A4">
              <w:rPr>
                <w:b/>
                <w:bCs/>
              </w:rPr>
              <w:t>SSID</w:t>
            </w:r>
          </w:p>
        </w:tc>
        <w:tc>
          <w:tcPr>
            <w:tcW w:w="2411" w:type="dxa"/>
            <w:shd w:val="clear" w:color="auto" w:fill="D9D9D9" w:themeFill="background1" w:themeFillShade="D9"/>
          </w:tcPr>
          <w:p w14:paraId="3A834EA4" w14:textId="0CC147C9" w:rsidR="00610D34" w:rsidRPr="00B767A4" w:rsidRDefault="00610D34" w:rsidP="00B767A4">
            <w:pPr>
              <w:pStyle w:val="Nidungvnbn"/>
              <w:ind w:firstLine="72"/>
              <w:jc w:val="center"/>
              <w:rPr>
                <w:b/>
                <w:bCs/>
              </w:rPr>
            </w:pPr>
            <w:r w:rsidRPr="00B767A4">
              <w:rPr>
                <w:b/>
                <w:bCs/>
              </w:rPr>
              <w:t>Authentication</w:t>
            </w:r>
          </w:p>
        </w:tc>
        <w:tc>
          <w:tcPr>
            <w:tcW w:w="1822" w:type="dxa"/>
            <w:shd w:val="clear" w:color="auto" w:fill="D9D9D9" w:themeFill="background1" w:themeFillShade="D9"/>
          </w:tcPr>
          <w:p w14:paraId="5A6CBA46" w14:textId="43DE139F" w:rsidR="00610D34" w:rsidRPr="00B767A4" w:rsidRDefault="00610D34" w:rsidP="00B767A4">
            <w:pPr>
              <w:pStyle w:val="Nidungvnbn"/>
              <w:ind w:firstLine="72"/>
              <w:jc w:val="center"/>
              <w:rPr>
                <w:b/>
                <w:bCs/>
              </w:rPr>
            </w:pPr>
            <w:r w:rsidRPr="00B767A4">
              <w:rPr>
                <w:b/>
                <w:bCs/>
              </w:rPr>
              <w:t>Username</w:t>
            </w:r>
          </w:p>
        </w:tc>
        <w:tc>
          <w:tcPr>
            <w:tcW w:w="1823" w:type="dxa"/>
            <w:shd w:val="clear" w:color="auto" w:fill="D9D9D9" w:themeFill="background1" w:themeFillShade="D9"/>
          </w:tcPr>
          <w:p w14:paraId="18330153" w14:textId="5DEDB4A7" w:rsidR="00610D34" w:rsidRPr="00B767A4" w:rsidRDefault="00610D34" w:rsidP="00B767A4">
            <w:pPr>
              <w:pStyle w:val="Nidungvnbn"/>
              <w:ind w:firstLine="72"/>
              <w:jc w:val="center"/>
              <w:rPr>
                <w:b/>
                <w:bCs/>
              </w:rPr>
            </w:pPr>
            <w:r w:rsidRPr="00B767A4">
              <w:rPr>
                <w:b/>
                <w:bCs/>
              </w:rPr>
              <w:t>Password</w:t>
            </w:r>
          </w:p>
        </w:tc>
      </w:tr>
      <w:tr w:rsidR="00610D34" w14:paraId="6785FDFD" w14:textId="77777777" w:rsidTr="00610D34">
        <w:tc>
          <w:tcPr>
            <w:tcW w:w="1822" w:type="dxa"/>
          </w:tcPr>
          <w:p w14:paraId="15CB6BF5" w14:textId="03356171" w:rsidR="00610D34" w:rsidRDefault="006C0379" w:rsidP="00B767A4">
            <w:pPr>
              <w:pStyle w:val="Nidungvnbn"/>
              <w:ind w:firstLine="72"/>
              <w:jc w:val="left"/>
            </w:pPr>
            <w:r>
              <w:t>WLAN Staff</w:t>
            </w:r>
          </w:p>
        </w:tc>
        <w:tc>
          <w:tcPr>
            <w:tcW w:w="1233" w:type="dxa"/>
          </w:tcPr>
          <w:p w14:paraId="37F94330" w14:textId="67E328B6" w:rsidR="00610D34" w:rsidRDefault="006C0379" w:rsidP="00B767A4">
            <w:pPr>
              <w:pStyle w:val="Nidungvnbn"/>
              <w:ind w:firstLine="72"/>
              <w:jc w:val="left"/>
            </w:pPr>
            <w:r>
              <w:t>Staff</w:t>
            </w:r>
          </w:p>
        </w:tc>
        <w:tc>
          <w:tcPr>
            <w:tcW w:w="2411" w:type="dxa"/>
          </w:tcPr>
          <w:p w14:paraId="70935037" w14:textId="71BFCFE5" w:rsidR="00610D34" w:rsidRDefault="006C0379" w:rsidP="00B767A4">
            <w:pPr>
              <w:pStyle w:val="Nidungvnbn"/>
              <w:ind w:firstLine="72"/>
              <w:jc w:val="left"/>
            </w:pPr>
            <w:r>
              <w:t>WPA-2 Enterprise</w:t>
            </w:r>
          </w:p>
        </w:tc>
        <w:tc>
          <w:tcPr>
            <w:tcW w:w="1822" w:type="dxa"/>
          </w:tcPr>
          <w:p w14:paraId="3D371219" w14:textId="77777777" w:rsidR="00610D34" w:rsidRDefault="006C0379" w:rsidP="00B767A4">
            <w:pPr>
              <w:pStyle w:val="Nidungvnbn"/>
              <w:ind w:firstLine="72"/>
              <w:jc w:val="left"/>
            </w:pPr>
            <w:r>
              <w:t>staff01</w:t>
            </w:r>
          </w:p>
          <w:p w14:paraId="5E794EA1" w14:textId="31DAE85C" w:rsidR="006C0379" w:rsidRDefault="006C0379" w:rsidP="00B767A4">
            <w:pPr>
              <w:pStyle w:val="Nidungvnbn"/>
              <w:ind w:firstLine="72"/>
              <w:jc w:val="left"/>
            </w:pPr>
            <w:r>
              <w:t>staff02</w:t>
            </w:r>
          </w:p>
        </w:tc>
        <w:tc>
          <w:tcPr>
            <w:tcW w:w="1823" w:type="dxa"/>
          </w:tcPr>
          <w:p w14:paraId="3DC2ED31" w14:textId="77777777" w:rsidR="00610D34" w:rsidRDefault="006C0379" w:rsidP="00B767A4">
            <w:pPr>
              <w:pStyle w:val="Nidungvnbn"/>
              <w:ind w:firstLine="72"/>
              <w:jc w:val="left"/>
            </w:pPr>
            <w:r>
              <w:t>1234</w:t>
            </w:r>
          </w:p>
          <w:p w14:paraId="6ECA720B" w14:textId="07578E56" w:rsidR="006C0379" w:rsidRDefault="006C0379" w:rsidP="00B767A4">
            <w:pPr>
              <w:pStyle w:val="Nidungvnbn"/>
              <w:ind w:firstLine="72"/>
              <w:jc w:val="left"/>
            </w:pPr>
            <w:r>
              <w:t>1234</w:t>
            </w:r>
          </w:p>
        </w:tc>
      </w:tr>
      <w:tr w:rsidR="00610D34" w14:paraId="71088EDC" w14:textId="77777777" w:rsidTr="00610D34">
        <w:tc>
          <w:tcPr>
            <w:tcW w:w="1822" w:type="dxa"/>
          </w:tcPr>
          <w:p w14:paraId="1A6DC5A1" w14:textId="6DE5091E" w:rsidR="00610D34" w:rsidRDefault="006C0379" w:rsidP="00B767A4">
            <w:pPr>
              <w:pStyle w:val="Nidungvnbn"/>
              <w:ind w:firstLine="72"/>
              <w:jc w:val="left"/>
            </w:pPr>
            <w:r>
              <w:t>WLAN POS</w:t>
            </w:r>
          </w:p>
        </w:tc>
        <w:tc>
          <w:tcPr>
            <w:tcW w:w="1233" w:type="dxa"/>
          </w:tcPr>
          <w:p w14:paraId="0043687D" w14:textId="50F0CF2C" w:rsidR="00610D34" w:rsidRDefault="006C0379" w:rsidP="00B767A4">
            <w:pPr>
              <w:pStyle w:val="Nidungvnbn"/>
              <w:ind w:firstLine="72"/>
              <w:jc w:val="left"/>
            </w:pPr>
            <w:r>
              <w:t>POS</w:t>
            </w:r>
          </w:p>
        </w:tc>
        <w:tc>
          <w:tcPr>
            <w:tcW w:w="2411" w:type="dxa"/>
          </w:tcPr>
          <w:p w14:paraId="350C4353" w14:textId="48F33AF3" w:rsidR="00610D34" w:rsidRDefault="009B1858" w:rsidP="00B767A4">
            <w:pPr>
              <w:pStyle w:val="Nidungvnbn"/>
              <w:ind w:firstLine="72"/>
              <w:jc w:val="left"/>
            </w:pPr>
            <w:r>
              <w:t>WPA-2 Personal</w:t>
            </w:r>
          </w:p>
        </w:tc>
        <w:tc>
          <w:tcPr>
            <w:tcW w:w="1822" w:type="dxa"/>
          </w:tcPr>
          <w:p w14:paraId="327F9EAC" w14:textId="11E54026" w:rsidR="00610D34" w:rsidRDefault="009B1858" w:rsidP="00B767A4">
            <w:pPr>
              <w:pStyle w:val="Nidungvnbn"/>
              <w:ind w:firstLine="72"/>
              <w:jc w:val="left"/>
            </w:pPr>
            <w:r>
              <w:t>N/A</w:t>
            </w:r>
          </w:p>
        </w:tc>
        <w:tc>
          <w:tcPr>
            <w:tcW w:w="1823" w:type="dxa"/>
          </w:tcPr>
          <w:p w14:paraId="64F6F457" w14:textId="3D2BBCCA" w:rsidR="00610D34" w:rsidRDefault="009B1858" w:rsidP="00B767A4">
            <w:pPr>
              <w:pStyle w:val="Nidungvnbn"/>
              <w:ind w:firstLine="72"/>
              <w:jc w:val="left"/>
            </w:pPr>
            <w:r>
              <w:t>POS123456</w:t>
            </w:r>
          </w:p>
        </w:tc>
      </w:tr>
      <w:tr w:rsidR="009B1858" w14:paraId="17126032" w14:textId="77777777" w:rsidTr="00610D34">
        <w:tc>
          <w:tcPr>
            <w:tcW w:w="1822" w:type="dxa"/>
          </w:tcPr>
          <w:p w14:paraId="00187466" w14:textId="6BF6AB49" w:rsidR="009B1858" w:rsidRDefault="009B1858" w:rsidP="00B767A4">
            <w:pPr>
              <w:pStyle w:val="Nidungvnbn"/>
              <w:ind w:firstLine="72"/>
              <w:jc w:val="left"/>
            </w:pPr>
            <w:r>
              <w:t>WLAN Guest</w:t>
            </w:r>
          </w:p>
        </w:tc>
        <w:tc>
          <w:tcPr>
            <w:tcW w:w="1233" w:type="dxa"/>
          </w:tcPr>
          <w:p w14:paraId="453626E6" w14:textId="2ED6BB70" w:rsidR="009B1858" w:rsidRDefault="009B1858" w:rsidP="00B767A4">
            <w:pPr>
              <w:pStyle w:val="Nidungvnbn"/>
              <w:ind w:firstLine="72"/>
              <w:jc w:val="left"/>
            </w:pPr>
            <w:r>
              <w:t>Guest</w:t>
            </w:r>
          </w:p>
        </w:tc>
        <w:tc>
          <w:tcPr>
            <w:tcW w:w="2411" w:type="dxa"/>
          </w:tcPr>
          <w:p w14:paraId="497F2816" w14:textId="5ADBEDE9" w:rsidR="009B1858" w:rsidRDefault="003173BC" w:rsidP="00B767A4">
            <w:pPr>
              <w:pStyle w:val="Nidungvnbn"/>
              <w:ind w:firstLine="72"/>
              <w:jc w:val="left"/>
            </w:pPr>
            <w:r>
              <w:t>None</w:t>
            </w:r>
          </w:p>
        </w:tc>
        <w:tc>
          <w:tcPr>
            <w:tcW w:w="1822" w:type="dxa"/>
          </w:tcPr>
          <w:p w14:paraId="2E31B600" w14:textId="5120F386" w:rsidR="009B1858" w:rsidRDefault="003173BC" w:rsidP="00B767A4">
            <w:pPr>
              <w:pStyle w:val="Nidungvnbn"/>
              <w:ind w:firstLine="72"/>
              <w:jc w:val="left"/>
            </w:pPr>
            <w:r>
              <w:t>N/A</w:t>
            </w:r>
          </w:p>
        </w:tc>
        <w:tc>
          <w:tcPr>
            <w:tcW w:w="1823" w:type="dxa"/>
          </w:tcPr>
          <w:p w14:paraId="441FE7F4" w14:textId="5A09DBBE" w:rsidR="009B1858" w:rsidRDefault="003173BC" w:rsidP="00B767A4">
            <w:pPr>
              <w:pStyle w:val="Nidungvnbn"/>
              <w:ind w:firstLine="72"/>
              <w:jc w:val="left"/>
            </w:pPr>
            <w:r>
              <w:t>N/A</w:t>
            </w:r>
          </w:p>
        </w:tc>
      </w:tr>
    </w:tbl>
    <w:p w14:paraId="62534284" w14:textId="0008127F" w:rsidR="00E22F60" w:rsidRDefault="00E22F60" w:rsidP="00712989">
      <w:pPr>
        <w:pStyle w:val="Tiumccp2"/>
        <w:spacing w:before="240" w:after="240"/>
        <w:outlineLvl w:val="2"/>
      </w:pPr>
      <w:bookmarkStart w:id="154" w:name="_Toc91608922"/>
      <w:r>
        <w:t>3.1.</w:t>
      </w:r>
      <w:r w:rsidR="005075BA">
        <w:t>4</w:t>
      </w:r>
      <w:r>
        <w:t xml:space="preserve"> Bảng thông tin </w:t>
      </w:r>
      <w:r w:rsidR="005075BA">
        <w:t>account</w:t>
      </w:r>
      <w:bookmarkEnd w:id="154"/>
    </w:p>
    <w:p w14:paraId="50BA3E0B" w14:textId="1B04E9F4" w:rsidR="00FC1871" w:rsidRPr="00FC1871" w:rsidRDefault="00FC1871" w:rsidP="00FC1871">
      <w:pPr>
        <w:pStyle w:val="Caption"/>
        <w:rPr>
          <w:b/>
          <w:bCs w:val="0"/>
        </w:rPr>
      </w:pPr>
      <w:bookmarkStart w:id="155" w:name="_Toc91604364"/>
      <w:r w:rsidRPr="00FC1871">
        <w:rPr>
          <w:b/>
          <w:bCs w:val="0"/>
        </w:rPr>
        <w:t xml:space="preserve">Bảng 3. </w:t>
      </w:r>
      <w:r w:rsidRPr="00FC1871">
        <w:rPr>
          <w:b/>
          <w:bCs w:val="0"/>
        </w:rPr>
        <w:fldChar w:fldCharType="begin"/>
      </w:r>
      <w:r w:rsidRPr="00FC1871">
        <w:rPr>
          <w:b/>
          <w:bCs w:val="0"/>
        </w:rPr>
        <w:instrText xml:space="preserve"> SEQ Bảng_3. \* ARABIC </w:instrText>
      </w:r>
      <w:r w:rsidRPr="00FC1871">
        <w:rPr>
          <w:b/>
          <w:bCs w:val="0"/>
        </w:rPr>
        <w:fldChar w:fldCharType="separate"/>
      </w:r>
      <w:r w:rsidRPr="00FC1871">
        <w:rPr>
          <w:b/>
          <w:bCs w:val="0"/>
          <w:noProof/>
        </w:rPr>
        <w:t>3</w:t>
      </w:r>
      <w:r w:rsidRPr="00FC1871">
        <w:rPr>
          <w:b/>
          <w:bCs w:val="0"/>
        </w:rPr>
        <w:fldChar w:fldCharType="end"/>
      </w:r>
      <w:r w:rsidRPr="00FC1871">
        <w:rPr>
          <w:b/>
          <w:bCs w:val="0"/>
        </w:rPr>
        <w:t>: Bảng thông tin Account</w:t>
      </w:r>
      <w:bookmarkEnd w:id="155"/>
    </w:p>
    <w:tbl>
      <w:tblPr>
        <w:tblStyle w:val="TableGrid"/>
        <w:tblW w:w="0" w:type="auto"/>
        <w:tblLook w:val="04A0" w:firstRow="1" w:lastRow="0" w:firstColumn="1" w:lastColumn="0" w:noHBand="0" w:noVBand="1"/>
      </w:tblPr>
      <w:tblGrid>
        <w:gridCol w:w="3037"/>
        <w:gridCol w:w="3037"/>
        <w:gridCol w:w="3037"/>
      </w:tblGrid>
      <w:tr w:rsidR="005075BA" w14:paraId="63C5D7C2" w14:textId="77777777" w:rsidTr="005075BA">
        <w:tc>
          <w:tcPr>
            <w:tcW w:w="3037" w:type="dxa"/>
            <w:shd w:val="clear" w:color="auto" w:fill="D9D9D9" w:themeFill="background1" w:themeFillShade="D9"/>
          </w:tcPr>
          <w:p w14:paraId="41595D4E" w14:textId="0517C414" w:rsidR="005075BA" w:rsidRPr="003347B6" w:rsidRDefault="005075BA" w:rsidP="003347B6">
            <w:pPr>
              <w:pStyle w:val="Nidungvnbn"/>
              <w:ind w:hanging="18"/>
              <w:jc w:val="center"/>
              <w:rPr>
                <w:b/>
                <w:bCs/>
              </w:rPr>
            </w:pPr>
            <w:r w:rsidRPr="003347B6">
              <w:rPr>
                <w:b/>
                <w:bCs/>
              </w:rPr>
              <w:t>Account</w:t>
            </w:r>
          </w:p>
        </w:tc>
        <w:tc>
          <w:tcPr>
            <w:tcW w:w="3037" w:type="dxa"/>
            <w:shd w:val="clear" w:color="auto" w:fill="D9D9D9" w:themeFill="background1" w:themeFillShade="D9"/>
          </w:tcPr>
          <w:p w14:paraId="1C5D404C" w14:textId="59AF1D70" w:rsidR="005075BA" w:rsidRPr="003347B6" w:rsidRDefault="005075BA" w:rsidP="003347B6">
            <w:pPr>
              <w:pStyle w:val="Nidungvnbn"/>
              <w:ind w:hanging="18"/>
              <w:jc w:val="center"/>
              <w:rPr>
                <w:b/>
                <w:bCs/>
              </w:rPr>
            </w:pPr>
            <w:r w:rsidRPr="003347B6">
              <w:rPr>
                <w:b/>
                <w:bCs/>
              </w:rPr>
              <w:t>Username</w:t>
            </w:r>
          </w:p>
        </w:tc>
        <w:tc>
          <w:tcPr>
            <w:tcW w:w="3037" w:type="dxa"/>
            <w:shd w:val="clear" w:color="auto" w:fill="D9D9D9" w:themeFill="background1" w:themeFillShade="D9"/>
          </w:tcPr>
          <w:p w14:paraId="4078579C" w14:textId="16CE887C" w:rsidR="005075BA" w:rsidRPr="003347B6" w:rsidRDefault="005075BA" w:rsidP="003347B6">
            <w:pPr>
              <w:pStyle w:val="Nidungvnbn"/>
              <w:ind w:hanging="18"/>
              <w:jc w:val="center"/>
              <w:rPr>
                <w:b/>
                <w:bCs/>
              </w:rPr>
            </w:pPr>
            <w:r w:rsidRPr="003347B6">
              <w:rPr>
                <w:b/>
                <w:bCs/>
              </w:rPr>
              <w:t>Password</w:t>
            </w:r>
          </w:p>
        </w:tc>
      </w:tr>
      <w:tr w:rsidR="00EE7F89" w14:paraId="05F4E52A" w14:textId="77777777" w:rsidTr="005075BA">
        <w:tc>
          <w:tcPr>
            <w:tcW w:w="3037" w:type="dxa"/>
          </w:tcPr>
          <w:p w14:paraId="288D78B8" w14:textId="54209DE6" w:rsidR="00EE7F89" w:rsidRDefault="00EE7F89" w:rsidP="003347B6">
            <w:pPr>
              <w:pStyle w:val="Nidungvnbn"/>
              <w:ind w:hanging="18"/>
              <w:jc w:val="left"/>
            </w:pPr>
            <w:r>
              <w:t>WLC</w:t>
            </w:r>
          </w:p>
        </w:tc>
        <w:tc>
          <w:tcPr>
            <w:tcW w:w="3037" w:type="dxa"/>
          </w:tcPr>
          <w:p w14:paraId="565CFB2A" w14:textId="07DD57FF" w:rsidR="00EE7F89" w:rsidRDefault="00EE7F89" w:rsidP="003347B6">
            <w:pPr>
              <w:pStyle w:val="Nidungvnbn"/>
              <w:ind w:hanging="18"/>
              <w:jc w:val="left"/>
            </w:pPr>
            <w:r>
              <w:t>admin</w:t>
            </w:r>
          </w:p>
        </w:tc>
        <w:tc>
          <w:tcPr>
            <w:tcW w:w="3037" w:type="dxa"/>
          </w:tcPr>
          <w:p w14:paraId="481C6FAC" w14:textId="0AE505D8" w:rsidR="00EE7F89" w:rsidRDefault="00EE7F89" w:rsidP="003347B6">
            <w:pPr>
              <w:pStyle w:val="Nidungvnbn"/>
              <w:ind w:hanging="18"/>
              <w:jc w:val="left"/>
            </w:pPr>
            <w:r>
              <w:t>Cisco123</w:t>
            </w:r>
          </w:p>
        </w:tc>
      </w:tr>
      <w:tr w:rsidR="005075BA" w14:paraId="2E7890B8" w14:textId="77777777" w:rsidTr="005075BA">
        <w:tc>
          <w:tcPr>
            <w:tcW w:w="3037" w:type="dxa"/>
          </w:tcPr>
          <w:p w14:paraId="37F31062" w14:textId="2D99DE6A" w:rsidR="005075BA" w:rsidRDefault="005075BA" w:rsidP="003347B6">
            <w:pPr>
              <w:pStyle w:val="Nidungvnbn"/>
              <w:ind w:hanging="18"/>
              <w:jc w:val="left"/>
            </w:pPr>
            <w:r>
              <w:t>Email</w:t>
            </w:r>
          </w:p>
        </w:tc>
        <w:tc>
          <w:tcPr>
            <w:tcW w:w="3037" w:type="dxa"/>
          </w:tcPr>
          <w:p w14:paraId="63B8F64E" w14:textId="77777777" w:rsidR="005075BA" w:rsidRDefault="005075BA" w:rsidP="003347B6">
            <w:pPr>
              <w:pStyle w:val="Nidungvnbn"/>
              <w:ind w:hanging="18"/>
              <w:jc w:val="left"/>
            </w:pPr>
            <w:r>
              <w:t>user01</w:t>
            </w:r>
          </w:p>
          <w:p w14:paraId="0DB157AD" w14:textId="77777777" w:rsidR="005075BA" w:rsidRDefault="005075BA" w:rsidP="003347B6">
            <w:pPr>
              <w:pStyle w:val="Nidungvnbn"/>
              <w:ind w:hanging="18"/>
              <w:jc w:val="left"/>
            </w:pPr>
            <w:r>
              <w:t>user02</w:t>
            </w:r>
          </w:p>
          <w:p w14:paraId="02C85074" w14:textId="4C04CBD5" w:rsidR="005075BA" w:rsidRDefault="005075BA" w:rsidP="003347B6">
            <w:pPr>
              <w:pStyle w:val="Nidungvnbn"/>
              <w:ind w:hanging="18"/>
              <w:jc w:val="left"/>
            </w:pPr>
            <w:r>
              <w:t>user03</w:t>
            </w:r>
          </w:p>
        </w:tc>
        <w:tc>
          <w:tcPr>
            <w:tcW w:w="3037" w:type="dxa"/>
          </w:tcPr>
          <w:p w14:paraId="6BF46750" w14:textId="77777777" w:rsidR="005075BA" w:rsidRDefault="005075BA" w:rsidP="003347B6">
            <w:pPr>
              <w:pStyle w:val="Nidungvnbn"/>
              <w:ind w:hanging="18"/>
              <w:jc w:val="left"/>
            </w:pPr>
            <w:r>
              <w:t>1234</w:t>
            </w:r>
          </w:p>
          <w:p w14:paraId="5091EEFC" w14:textId="77777777" w:rsidR="005075BA" w:rsidRDefault="005075BA" w:rsidP="003347B6">
            <w:pPr>
              <w:pStyle w:val="Nidungvnbn"/>
              <w:ind w:hanging="18"/>
              <w:jc w:val="left"/>
            </w:pPr>
            <w:r>
              <w:t>1234</w:t>
            </w:r>
          </w:p>
          <w:p w14:paraId="59C3253E" w14:textId="11E46C80" w:rsidR="005075BA" w:rsidRDefault="005075BA" w:rsidP="003347B6">
            <w:pPr>
              <w:pStyle w:val="Nidungvnbn"/>
              <w:ind w:hanging="18"/>
              <w:jc w:val="left"/>
            </w:pPr>
            <w:r>
              <w:t>1234</w:t>
            </w:r>
          </w:p>
        </w:tc>
      </w:tr>
      <w:tr w:rsidR="005075BA" w14:paraId="008EB000" w14:textId="77777777" w:rsidTr="005075BA">
        <w:tc>
          <w:tcPr>
            <w:tcW w:w="3037" w:type="dxa"/>
          </w:tcPr>
          <w:p w14:paraId="6254C17A" w14:textId="4F2337CC" w:rsidR="005075BA" w:rsidRDefault="006A05A7" w:rsidP="003347B6">
            <w:pPr>
              <w:pStyle w:val="Nidungvnbn"/>
              <w:ind w:hanging="18"/>
              <w:jc w:val="left"/>
            </w:pPr>
            <w:r>
              <w:t>FTP</w:t>
            </w:r>
          </w:p>
        </w:tc>
        <w:tc>
          <w:tcPr>
            <w:tcW w:w="3037" w:type="dxa"/>
          </w:tcPr>
          <w:p w14:paraId="688F4EF8" w14:textId="56966CA5" w:rsidR="005075BA" w:rsidRDefault="006A05A7" w:rsidP="003347B6">
            <w:pPr>
              <w:pStyle w:val="Nidungvnbn"/>
              <w:ind w:hanging="18"/>
              <w:jc w:val="left"/>
            </w:pPr>
            <w:r>
              <w:t>manager</w:t>
            </w:r>
          </w:p>
        </w:tc>
        <w:tc>
          <w:tcPr>
            <w:tcW w:w="3037" w:type="dxa"/>
          </w:tcPr>
          <w:p w14:paraId="5CD55E47" w14:textId="3F7A24EE" w:rsidR="005075BA" w:rsidRDefault="006A05A7" w:rsidP="003347B6">
            <w:pPr>
              <w:pStyle w:val="Nidungvnbn"/>
              <w:ind w:hanging="18"/>
              <w:jc w:val="left"/>
            </w:pPr>
            <w:r>
              <w:t>1234</w:t>
            </w:r>
          </w:p>
        </w:tc>
      </w:tr>
    </w:tbl>
    <w:p w14:paraId="29A1D359" w14:textId="0B51E7B8" w:rsidR="004313D8" w:rsidRDefault="004313D8" w:rsidP="003F63CD"/>
    <w:p w14:paraId="3BF6C237" w14:textId="2E5863B3" w:rsidR="00D611B7" w:rsidRDefault="00207DC2" w:rsidP="008A2BCB">
      <w:pPr>
        <w:pStyle w:val="Tiumccp1"/>
        <w:spacing w:before="240" w:after="240"/>
        <w:outlineLvl w:val="1"/>
      </w:pPr>
      <w:bookmarkStart w:id="156" w:name="_Toc387692922"/>
      <w:bookmarkStart w:id="157" w:name="_Toc91608923"/>
      <w:r>
        <w:t xml:space="preserve">3.2 </w:t>
      </w:r>
      <w:bookmarkEnd w:id="156"/>
      <w:r w:rsidR="001E4759">
        <w:t>Cấu hình các thiết bị</w:t>
      </w:r>
      <w:bookmarkEnd w:id="157"/>
    </w:p>
    <w:p w14:paraId="5A2F94C3" w14:textId="6E2F7BA8" w:rsidR="00DC6137" w:rsidRDefault="00DC6137" w:rsidP="008A2BCB">
      <w:pPr>
        <w:pStyle w:val="Tiumccp2"/>
        <w:spacing w:before="240" w:after="240"/>
        <w:outlineLvl w:val="2"/>
      </w:pPr>
      <w:bookmarkStart w:id="158" w:name="_Toc91608924"/>
      <w:r>
        <w:t>3.2.1 Cấu hình V</w:t>
      </w:r>
      <w:r w:rsidR="000860FE">
        <w:t>LAN</w:t>
      </w:r>
      <w:bookmarkEnd w:id="158"/>
    </w:p>
    <w:p w14:paraId="0FF58D04" w14:textId="459415B2" w:rsidR="00DC6137" w:rsidRDefault="00DC6137" w:rsidP="008A2BCB">
      <w:pPr>
        <w:pStyle w:val="Tiumccp3"/>
        <w:spacing w:before="240" w:after="240"/>
      </w:pPr>
      <w:r>
        <w:t xml:space="preserve">3.2.1.1 Cấu hình </w:t>
      </w:r>
      <w:r w:rsidR="0061268F">
        <w:t>V</w:t>
      </w:r>
      <w:r w:rsidR="000860FE">
        <w:t>LAN</w:t>
      </w:r>
      <w:r w:rsidR="0061268F">
        <w:t xml:space="preserve"> trên </w:t>
      </w:r>
      <w:r>
        <w:t>Switch Core 1</w:t>
      </w:r>
    </w:p>
    <w:p w14:paraId="261C1C1E" w14:textId="68445F28" w:rsidR="00412781" w:rsidRDefault="00412781" w:rsidP="008678A6">
      <w:pPr>
        <w:pStyle w:val="Nidungvnbn"/>
        <w:numPr>
          <w:ilvl w:val="0"/>
          <w:numId w:val="44"/>
        </w:numPr>
      </w:pPr>
      <w:r>
        <w:t xml:space="preserve">Tạo </w:t>
      </w:r>
      <w:r w:rsidR="001E35D2">
        <w:t>5</w:t>
      </w:r>
      <w:r>
        <w:t xml:space="preserve"> VLAN trên Switc</w:t>
      </w:r>
      <w:r w:rsidR="008D37F5">
        <w:t>h</w:t>
      </w:r>
      <w:r w:rsidR="00CC78D1">
        <w:t xml:space="preserve"> Core 1</w:t>
      </w:r>
      <w:r w:rsidR="0034449F">
        <w:t xml:space="preserve"> bao gồm:</w:t>
      </w:r>
    </w:p>
    <w:p w14:paraId="0C32A61D" w14:textId="2801A935" w:rsidR="0034449F" w:rsidRDefault="0034449F" w:rsidP="008678A6">
      <w:pPr>
        <w:pStyle w:val="Nidungvnbn"/>
        <w:numPr>
          <w:ilvl w:val="0"/>
          <w:numId w:val="45"/>
        </w:numPr>
      </w:pPr>
      <w:r>
        <w:t>VLAN 1 tên là Management dành cho phòng kỹ thuật tầng 3</w:t>
      </w:r>
    </w:p>
    <w:p w14:paraId="7E443A94" w14:textId="654D136C" w:rsidR="0034449F" w:rsidRDefault="0034449F" w:rsidP="008678A6">
      <w:pPr>
        <w:pStyle w:val="Nidungvnbn"/>
        <w:numPr>
          <w:ilvl w:val="0"/>
          <w:numId w:val="45"/>
        </w:numPr>
      </w:pPr>
      <w:r>
        <w:lastRenderedPageBreak/>
        <w:t>VLAN 10 tên là Staff dành cho nhân viên văn phòng tầng 2</w:t>
      </w:r>
    </w:p>
    <w:p w14:paraId="58EF1144" w14:textId="4403DB13" w:rsidR="0034449F" w:rsidRDefault="0034449F" w:rsidP="008678A6">
      <w:pPr>
        <w:pStyle w:val="Nidungvnbn"/>
        <w:numPr>
          <w:ilvl w:val="0"/>
          <w:numId w:val="45"/>
        </w:numPr>
      </w:pPr>
      <w:r>
        <w:t>VLAN 20 tên là POS dành cho nhân viên phục vụ máy POS tại tầng 1</w:t>
      </w:r>
    </w:p>
    <w:p w14:paraId="62F8402B" w14:textId="4A126CBF" w:rsidR="0034449F" w:rsidRDefault="0034449F" w:rsidP="008678A6">
      <w:pPr>
        <w:pStyle w:val="Nidungvnbn"/>
        <w:numPr>
          <w:ilvl w:val="0"/>
          <w:numId w:val="45"/>
        </w:numPr>
      </w:pPr>
      <w:r>
        <w:t>VLAN 30 tên là Guest dành cho khách hàng đi siêu thị có nhu cầu sử dụng Wifi tại tầng 1</w:t>
      </w:r>
    </w:p>
    <w:p w14:paraId="46EF75D9" w14:textId="2F865091" w:rsidR="0034449F" w:rsidRDefault="0034449F" w:rsidP="008678A6">
      <w:pPr>
        <w:pStyle w:val="Nidungvnbn"/>
        <w:numPr>
          <w:ilvl w:val="0"/>
          <w:numId w:val="45"/>
        </w:numPr>
      </w:pPr>
      <w:r>
        <w:t>VLAN 40 tên là Server dành cho máy chủ Server tầng 3</w:t>
      </w:r>
    </w:p>
    <w:p w14:paraId="4ECD8917" w14:textId="77777777" w:rsidR="00584E1B" w:rsidRDefault="00584E1B" w:rsidP="00584E1B">
      <w:pPr>
        <w:ind w:left="1440"/>
      </w:pPr>
    </w:p>
    <w:p w14:paraId="7FF981E9" w14:textId="23F78B33" w:rsidR="006E271A" w:rsidRDefault="006E271A" w:rsidP="00496C33">
      <w:pPr>
        <w:pStyle w:val="Nidungvnbn"/>
        <w:ind w:left="720"/>
      </w:pPr>
      <w:r>
        <w:t>Switch&gt;enab</w:t>
      </w:r>
      <w:r w:rsidR="00781C42">
        <w:t>le</w:t>
      </w:r>
    </w:p>
    <w:p w14:paraId="799963E9" w14:textId="6791BA1D" w:rsidR="006E271A" w:rsidRDefault="006E271A" w:rsidP="00496C33">
      <w:pPr>
        <w:pStyle w:val="Nidungvnbn"/>
        <w:ind w:left="720"/>
      </w:pPr>
      <w:r>
        <w:t>Switch#configure terminal</w:t>
      </w:r>
      <w:r>
        <w:tab/>
      </w:r>
    </w:p>
    <w:p w14:paraId="0C9AEBE4" w14:textId="77777777" w:rsidR="006E271A" w:rsidRDefault="006E271A" w:rsidP="00496C33">
      <w:pPr>
        <w:pStyle w:val="Nidungvnbn"/>
        <w:ind w:left="720"/>
      </w:pPr>
      <w:r>
        <w:t>Switch(config)#hostname SW-Core-1</w:t>
      </w:r>
    </w:p>
    <w:p w14:paraId="2E584240" w14:textId="77777777" w:rsidR="006E271A" w:rsidRDefault="006E271A" w:rsidP="00496C33">
      <w:pPr>
        <w:pStyle w:val="Nidungvnbn"/>
        <w:ind w:left="720"/>
      </w:pPr>
      <w:r>
        <w:t>SW-Core-1(config)#vlan 1</w:t>
      </w:r>
    </w:p>
    <w:p w14:paraId="0AF2627A" w14:textId="77777777" w:rsidR="006E271A" w:rsidRDefault="006E271A" w:rsidP="00496C33">
      <w:pPr>
        <w:pStyle w:val="Nidungvnbn"/>
        <w:ind w:left="720"/>
      </w:pPr>
      <w:r>
        <w:t>SW-Core-1(config-vlan)#name Management</w:t>
      </w:r>
    </w:p>
    <w:p w14:paraId="4D4043BB" w14:textId="77777777" w:rsidR="006E271A" w:rsidRDefault="006E271A" w:rsidP="00496C33">
      <w:pPr>
        <w:pStyle w:val="Nidungvnbn"/>
        <w:ind w:left="720"/>
      </w:pPr>
      <w:r>
        <w:t>SW-Core-1(config-vlan)#vlan 10</w:t>
      </w:r>
    </w:p>
    <w:p w14:paraId="35733E0B" w14:textId="77777777" w:rsidR="006E271A" w:rsidRDefault="006E271A" w:rsidP="00496C33">
      <w:pPr>
        <w:pStyle w:val="Nidungvnbn"/>
        <w:ind w:left="720"/>
      </w:pPr>
      <w:r>
        <w:t>SW-Core-1(config-vlan)#name Staff</w:t>
      </w:r>
    </w:p>
    <w:p w14:paraId="211FEF0F" w14:textId="77777777" w:rsidR="006E271A" w:rsidRDefault="006E271A" w:rsidP="00496C33">
      <w:pPr>
        <w:pStyle w:val="Nidungvnbn"/>
        <w:ind w:left="720"/>
      </w:pPr>
      <w:r>
        <w:t>SW-Core-1(config-vlan)#vlan 20</w:t>
      </w:r>
    </w:p>
    <w:p w14:paraId="6122DBBA" w14:textId="77777777" w:rsidR="006E271A" w:rsidRDefault="006E271A" w:rsidP="00496C33">
      <w:pPr>
        <w:pStyle w:val="Nidungvnbn"/>
        <w:ind w:left="720"/>
      </w:pPr>
      <w:r>
        <w:t>SW-Core-1(config-vlan)#name POS</w:t>
      </w:r>
    </w:p>
    <w:p w14:paraId="11546124" w14:textId="77777777" w:rsidR="006E271A" w:rsidRDefault="006E271A" w:rsidP="00496C33">
      <w:pPr>
        <w:pStyle w:val="Nidungvnbn"/>
        <w:ind w:left="720"/>
      </w:pPr>
      <w:r>
        <w:t>SW-Core-1(config-vlan)#vlan 30</w:t>
      </w:r>
    </w:p>
    <w:p w14:paraId="6D1F4B23" w14:textId="77777777" w:rsidR="006E271A" w:rsidRDefault="006E271A" w:rsidP="00496C33">
      <w:pPr>
        <w:pStyle w:val="Nidungvnbn"/>
        <w:ind w:left="720"/>
      </w:pPr>
      <w:r>
        <w:t>SW-Core-1(config-vlan)#name Guest</w:t>
      </w:r>
    </w:p>
    <w:p w14:paraId="64926C3B" w14:textId="77777777" w:rsidR="006E271A" w:rsidRDefault="006E271A" w:rsidP="00496C33">
      <w:pPr>
        <w:pStyle w:val="Nidungvnbn"/>
        <w:ind w:left="720"/>
      </w:pPr>
      <w:r>
        <w:t>SW-Core-1(config-vlan)#vlan 40</w:t>
      </w:r>
    </w:p>
    <w:p w14:paraId="604F10A3" w14:textId="77777777" w:rsidR="006E271A" w:rsidRDefault="006E271A" w:rsidP="00496C33">
      <w:pPr>
        <w:pStyle w:val="Nidungvnbn"/>
        <w:ind w:left="720"/>
      </w:pPr>
      <w:r>
        <w:t>SW-Core-1(config-vlan)#name Server</w:t>
      </w:r>
    </w:p>
    <w:p w14:paraId="6F85F8B8" w14:textId="5981435A" w:rsidR="00DC6137" w:rsidRDefault="006E271A" w:rsidP="00496C33">
      <w:pPr>
        <w:pStyle w:val="Nidungvnbn"/>
        <w:ind w:left="720"/>
      </w:pPr>
      <w:r>
        <w:t>SW-Core-1(config-vlan)#exit</w:t>
      </w:r>
    </w:p>
    <w:p w14:paraId="4F01AAD6" w14:textId="6303220F" w:rsidR="00850097" w:rsidRDefault="00850097" w:rsidP="00850097">
      <w:pPr>
        <w:jc w:val="center"/>
      </w:pPr>
      <w:r w:rsidRPr="00850097">
        <w:rPr>
          <w:noProof/>
        </w:rPr>
        <w:lastRenderedPageBreak/>
        <w:drawing>
          <wp:inline distT="0" distB="0" distL="0" distR="0" wp14:anchorId="3F89338C" wp14:editId="71415B93">
            <wp:extent cx="3550660" cy="343971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68607" cy="3457100"/>
                    </a:xfrm>
                    <a:prstGeom prst="rect">
                      <a:avLst/>
                    </a:prstGeom>
                  </pic:spPr>
                </pic:pic>
              </a:graphicData>
            </a:graphic>
          </wp:inline>
        </w:drawing>
      </w:r>
    </w:p>
    <w:p w14:paraId="0A3E84AD" w14:textId="77777777" w:rsidR="00E27753" w:rsidRDefault="00E27753" w:rsidP="00850097">
      <w:pPr>
        <w:jc w:val="center"/>
      </w:pPr>
    </w:p>
    <w:p w14:paraId="17FBE6ED" w14:textId="5A472E4B" w:rsidR="00E27753" w:rsidRDefault="00E27753" w:rsidP="00E27753">
      <w:pPr>
        <w:pStyle w:val="Caption"/>
      </w:pPr>
      <w:bookmarkStart w:id="159" w:name="_Toc91608946"/>
      <w:r>
        <w:t xml:space="preserve">Hình 3. </w:t>
      </w:r>
      <w:fldSimple w:instr=" SEQ Hình_3. \* ARABIC ">
        <w:r w:rsidR="00D93DF4">
          <w:rPr>
            <w:noProof/>
          </w:rPr>
          <w:t>2</w:t>
        </w:r>
      </w:fldSimple>
      <w:r>
        <w:t>: Cấu hình VLAN trên Switch Core</w:t>
      </w:r>
      <w:r w:rsidR="004B2F45">
        <w:t xml:space="preserve"> </w:t>
      </w:r>
      <w:r>
        <w:t>1</w:t>
      </w:r>
      <w:bookmarkEnd w:id="159"/>
    </w:p>
    <w:p w14:paraId="464C93F0" w14:textId="4974A77C" w:rsidR="00850097" w:rsidRDefault="00850097" w:rsidP="00253E15">
      <w:pPr>
        <w:pStyle w:val="Tiumccp3"/>
        <w:spacing w:before="240" w:after="240"/>
      </w:pPr>
      <w:r>
        <w:t>3.2.1.</w:t>
      </w:r>
      <w:r w:rsidR="00A6452E">
        <w:t>2</w:t>
      </w:r>
      <w:r>
        <w:t xml:space="preserve"> Cấu hình</w:t>
      </w:r>
      <w:r w:rsidR="00A6452E">
        <w:t xml:space="preserve"> VLAN trên</w:t>
      </w:r>
      <w:r>
        <w:t xml:space="preserve"> Switch Core 2</w:t>
      </w:r>
    </w:p>
    <w:p w14:paraId="7487D2FB" w14:textId="04A77B1D" w:rsidR="001E35D2" w:rsidRDefault="001E35D2" w:rsidP="008E3901">
      <w:pPr>
        <w:pStyle w:val="Nidungvnbn"/>
      </w:pPr>
      <w:r>
        <w:t xml:space="preserve">Trên Switch Core </w:t>
      </w:r>
      <w:r w:rsidR="005E23EA">
        <w:t>2</w:t>
      </w:r>
      <w:r>
        <w:t xml:space="preserve">, ta cũng tạo </w:t>
      </w:r>
      <w:r w:rsidR="005E23EA">
        <w:t>5 VLAN tương tự như trên Switch Core 1</w:t>
      </w:r>
    </w:p>
    <w:p w14:paraId="18D56360" w14:textId="48889B4F" w:rsidR="004B2F45" w:rsidRDefault="003E6171" w:rsidP="00C25866">
      <w:pPr>
        <w:jc w:val="center"/>
      </w:pPr>
      <w:r w:rsidRPr="0089265A">
        <w:rPr>
          <w:noProof/>
        </w:rPr>
        <w:lastRenderedPageBreak/>
        <w:drawing>
          <wp:inline distT="0" distB="0" distL="0" distR="0" wp14:anchorId="2914043C" wp14:editId="4D80CBBB">
            <wp:extent cx="3520046" cy="3444455"/>
            <wp:effectExtent l="0" t="0" r="444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35929" cy="3459997"/>
                    </a:xfrm>
                    <a:prstGeom prst="rect">
                      <a:avLst/>
                    </a:prstGeom>
                  </pic:spPr>
                </pic:pic>
              </a:graphicData>
            </a:graphic>
          </wp:inline>
        </w:drawing>
      </w:r>
    </w:p>
    <w:p w14:paraId="3BBB08AE" w14:textId="77777777" w:rsidR="00C25866" w:rsidRDefault="00C25866" w:rsidP="00C25866">
      <w:pPr>
        <w:jc w:val="center"/>
      </w:pPr>
    </w:p>
    <w:p w14:paraId="63666F9F" w14:textId="4F805B4C" w:rsidR="004B2F45" w:rsidRDefault="004B2F45" w:rsidP="004B2F45">
      <w:pPr>
        <w:pStyle w:val="Caption"/>
      </w:pPr>
      <w:bookmarkStart w:id="160" w:name="_Toc91608947"/>
      <w:r>
        <w:t xml:space="preserve">Hình 3. </w:t>
      </w:r>
      <w:fldSimple w:instr=" SEQ Hình_3. \* ARABIC ">
        <w:r w:rsidR="00D93DF4">
          <w:rPr>
            <w:noProof/>
          </w:rPr>
          <w:t>3</w:t>
        </w:r>
      </w:fldSimple>
      <w:r>
        <w:t>: Cấu hình VLAN trên Switch Core 2</w:t>
      </w:r>
      <w:bookmarkEnd w:id="160"/>
    </w:p>
    <w:p w14:paraId="0E34391E" w14:textId="7A835584" w:rsidR="004F7C3D" w:rsidRDefault="004F7C3D" w:rsidP="00253E15">
      <w:pPr>
        <w:pStyle w:val="Tiumccp3"/>
        <w:spacing w:before="240" w:after="240"/>
      </w:pPr>
      <w:r>
        <w:t>3.2.1.3 Cấu hình VLAN trên Switch Server</w:t>
      </w:r>
    </w:p>
    <w:p w14:paraId="047FFA7C" w14:textId="3E8AA87B" w:rsidR="004F7C3D" w:rsidRDefault="004F7C3D" w:rsidP="002316BD">
      <w:pPr>
        <w:pStyle w:val="Nidungvnbn"/>
      </w:pPr>
      <w:r>
        <w:t>Trên Switch Server, ta cũng tạo 5 VLAN tương tự như trên Switch Core 1</w:t>
      </w:r>
    </w:p>
    <w:p w14:paraId="20162FCB" w14:textId="6623FE7C" w:rsidR="004F7C3D" w:rsidRDefault="00382918" w:rsidP="00382918">
      <w:pPr>
        <w:jc w:val="center"/>
      </w:pPr>
      <w:r w:rsidRPr="007465AA">
        <w:rPr>
          <w:noProof/>
        </w:rPr>
        <w:lastRenderedPageBreak/>
        <w:drawing>
          <wp:inline distT="0" distB="0" distL="0" distR="0" wp14:anchorId="6C2B219F" wp14:editId="20A78F39">
            <wp:extent cx="3538855" cy="3462860"/>
            <wp:effectExtent l="0" t="0" r="444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5198" cy="3478852"/>
                    </a:xfrm>
                    <a:prstGeom prst="rect">
                      <a:avLst/>
                    </a:prstGeom>
                  </pic:spPr>
                </pic:pic>
              </a:graphicData>
            </a:graphic>
          </wp:inline>
        </w:drawing>
      </w:r>
    </w:p>
    <w:p w14:paraId="0DE6DA6E" w14:textId="77777777" w:rsidR="002E2068" w:rsidRDefault="002E2068" w:rsidP="00382918">
      <w:pPr>
        <w:jc w:val="center"/>
      </w:pPr>
    </w:p>
    <w:p w14:paraId="761E545D" w14:textId="14408688" w:rsidR="002E2068" w:rsidRDefault="002E2068" w:rsidP="002E2068">
      <w:pPr>
        <w:pStyle w:val="Caption"/>
      </w:pPr>
      <w:bookmarkStart w:id="161" w:name="_Toc91608948"/>
      <w:r>
        <w:t xml:space="preserve">Hình 3. </w:t>
      </w:r>
      <w:fldSimple w:instr=" SEQ Hình_3. \* ARABIC ">
        <w:r w:rsidR="00D93DF4">
          <w:rPr>
            <w:noProof/>
          </w:rPr>
          <w:t>4</w:t>
        </w:r>
      </w:fldSimple>
      <w:r>
        <w:t>: Cấu hình VLAN trên Switch Server</w:t>
      </w:r>
      <w:bookmarkEnd w:id="161"/>
    </w:p>
    <w:p w14:paraId="5647A496" w14:textId="7FB91F0C" w:rsidR="00342156" w:rsidRDefault="00342156" w:rsidP="00253E15">
      <w:pPr>
        <w:pStyle w:val="Tiumccp3"/>
        <w:spacing w:before="240" w:after="240"/>
      </w:pPr>
      <w:r>
        <w:t xml:space="preserve">3.2.1.4 Cấu hình VLAN trên Switch </w:t>
      </w:r>
      <w:r w:rsidR="00F82725">
        <w:t>Office</w:t>
      </w:r>
    </w:p>
    <w:p w14:paraId="1581E783" w14:textId="52536DC7" w:rsidR="00342156" w:rsidRDefault="00342156" w:rsidP="00833D96">
      <w:pPr>
        <w:pStyle w:val="Nidungvnbn"/>
      </w:pPr>
      <w:r>
        <w:t xml:space="preserve">Trên Switch </w:t>
      </w:r>
      <w:r w:rsidR="00250B45">
        <w:t>Office</w:t>
      </w:r>
      <w:r>
        <w:t>, ta cũng tạo 5 VLAN tương tự như trên Switch Core 1</w:t>
      </w:r>
    </w:p>
    <w:p w14:paraId="24C74065" w14:textId="4E0319FF" w:rsidR="000A324C" w:rsidRDefault="00250B45" w:rsidP="00A4013F">
      <w:pPr>
        <w:jc w:val="center"/>
      </w:pPr>
      <w:r w:rsidRPr="00827DBB">
        <w:rPr>
          <w:noProof/>
        </w:rPr>
        <w:lastRenderedPageBreak/>
        <w:drawing>
          <wp:inline distT="0" distB="0" distL="0" distR="0" wp14:anchorId="464EADCD" wp14:editId="342B3EED">
            <wp:extent cx="3542974" cy="3492251"/>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2308" cy="3501451"/>
                    </a:xfrm>
                    <a:prstGeom prst="rect">
                      <a:avLst/>
                    </a:prstGeom>
                  </pic:spPr>
                </pic:pic>
              </a:graphicData>
            </a:graphic>
          </wp:inline>
        </w:drawing>
      </w:r>
    </w:p>
    <w:p w14:paraId="6809216D" w14:textId="77777777" w:rsidR="00A4013F" w:rsidRDefault="00A4013F" w:rsidP="00A4013F">
      <w:pPr>
        <w:jc w:val="center"/>
      </w:pPr>
    </w:p>
    <w:p w14:paraId="23D13832" w14:textId="0A23D600" w:rsidR="000A324C" w:rsidRDefault="000A324C" w:rsidP="000A324C">
      <w:pPr>
        <w:pStyle w:val="Caption"/>
      </w:pPr>
      <w:bookmarkStart w:id="162" w:name="_Toc91608949"/>
      <w:r>
        <w:t xml:space="preserve">Hình 3. </w:t>
      </w:r>
      <w:fldSimple w:instr=" SEQ Hình_3. \* ARABIC ">
        <w:r w:rsidR="00D93DF4">
          <w:rPr>
            <w:noProof/>
          </w:rPr>
          <w:t>5</w:t>
        </w:r>
      </w:fldSimple>
      <w:r>
        <w:t>: Cấu hình VLAN trên Switch Office</w:t>
      </w:r>
      <w:bookmarkEnd w:id="162"/>
    </w:p>
    <w:p w14:paraId="35058382" w14:textId="207912F9" w:rsidR="00726899" w:rsidRDefault="00726899" w:rsidP="00626C1C">
      <w:pPr>
        <w:pStyle w:val="Tiumccp3"/>
        <w:spacing w:before="240" w:after="240"/>
      </w:pPr>
      <w:r>
        <w:t>3.2.1.5 Cấu hình VLAN trên Switch Access 1</w:t>
      </w:r>
    </w:p>
    <w:p w14:paraId="2F92DC42" w14:textId="12867765" w:rsidR="00726899" w:rsidRDefault="00726899" w:rsidP="00902EE5">
      <w:pPr>
        <w:pStyle w:val="Nidungvnbn"/>
      </w:pPr>
      <w:r>
        <w:t>Trên Switch Access 1, ta cũng tạo 5 VLAN tương tự như trên Switch Core 1</w:t>
      </w:r>
    </w:p>
    <w:p w14:paraId="4B9F0EFF" w14:textId="5751D03D" w:rsidR="0086016E" w:rsidRDefault="0086016E" w:rsidP="0086016E">
      <w:pPr>
        <w:jc w:val="center"/>
      </w:pPr>
      <w:r w:rsidRPr="008C2691">
        <w:rPr>
          <w:noProof/>
        </w:rPr>
        <w:lastRenderedPageBreak/>
        <w:drawing>
          <wp:inline distT="0" distB="0" distL="0" distR="0" wp14:anchorId="4DF624EB" wp14:editId="4465DA46">
            <wp:extent cx="3535448" cy="3459903"/>
            <wp:effectExtent l="0" t="0" r="825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50382" cy="3474518"/>
                    </a:xfrm>
                    <a:prstGeom prst="rect">
                      <a:avLst/>
                    </a:prstGeom>
                  </pic:spPr>
                </pic:pic>
              </a:graphicData>
            </a:graphic>
          </wp:inline>
        </w:drawing>
      </w:r>
    </w:p>
    <w:p w14:paraId="78AE9830" w14:textId="77777777" w:rsidR="00EA7F7E" w:rsidRDefault="00EA7F7E" w:rsidP="0086016E">
      <w:pPr>
        <w:jc w:val="center"/>
      </w:pPr>
    </w:p>
    <w:p w14:paraId="65AB690F" w14:textId="26301F56" w:rsidR="00DF30A2" w:rsidRDefault="00DF30A2" w:rsidP="00DF30A2">
      <w:pPr>
        <w:pStyle w:val="Caption"/>
      </w:pPr>
      <w:bookmarkStart w:id="163" w:name="_Toc91608950"/>
      <w:r>
        <w:t xml:space="preserve">Hình 3. </w:t>
      </w:r>
      <w:fldSimple w:instr=" SEQ Hình_3. \* ARABIC ">
        <w:r w:rsidR="00D93DF4">
          <w:rPr>
            <w:noProof/>
          </w:rPr>
          <w:t>6</w:t>
        </w:r>
      </w:fldSimple>
      <w:r>
        <w:t>: Cấu hình VLAN trên Switch Access 1</w:t>
      </w:r>
      <w:bookmarkEnd w:id="163"/>
    </w:p>
    <w:p w14:paraId="6C72B284" w14:textId="445FE46F" w:rsidR="000D6A22" w:rsidRDefault="000D6A22" w:rsidP="00626C1C">
      <w:pPr>
        <w:pStyle w:val="Tiumccp3"/>
        <w:spacing w:before="240" w:after="240"/>
      </w:pPr>
      <w:r>
        <w:t>3.2.1.6 Cấu hình VLAN trên Switch Access 2</w:t>
      </w:r>
    </w:p>
    <w:p w14:paraId="0737596F" w14:textId="69372ACD" w:rsidR="000D6A22" w:rsidRDefault="000D6A22" w:rsidP="00716B1B">
      <w:pPr>
        <w:pStyle w:val="Nidungvnbn"/>
      </w:pPr>
      <w:r>
        <w:t>Trên Switch Access 2, ta cũng tạo 5 VLAN tương tự như trên Switch Core 1</w:t>
      </w:r>
    </w:p>
    <w:p w14:paraId="523F9638" w14:textId="11BDA11B" w:rsidR="000D6A22" w:rsidRDefault="000D6A22" w:rsidP="000D6A22">
      <w:pPr>
        <w:jc w:val="center"/>
      </w:pPr>
      <w:r w:rsidRPr="0086769F">
        <w:rPr>
          <w:noProof/>
        </w:rPr>
        <w:lastRenderedPageBreak/>
        <w:drawing>
          <wp:inline distT="0" distB="0" distL="0" distR="0" wp14:anchorId="63E898AA" wp14:editId="3CB4AF56">
            <wp:extent cx="3496936" cy="3476762"/>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06021" cy="3485794"/>
                    </a:xfrm>
                    <a:prstGeom prst="rect">
                      <a:avLst/>
                    </a:prstGeom>
                  </pic:spPr>
                </pic:pic>
              </a:graphicData>
            </a:graphic>
          </wp:inline>
        </w:drawing>
      </w:r>
    </w:p>
    <w:p w14:paraId="32DA407B" w14:textId="77777777" w:rsidR="00FA71CA" w:rsidRDefault="00FA71CA" w:rsidP="000D6A22">
      <w:pPr>
        <w:jc w:val="center"/>
      </w:pPr>
    </w:p>
    <w:p w14:paraId="4FD29113" w14:textId="005CF9CD" w:rsidR="00E96FA3" w:rsidRDefault="00E96FA3" w:rsidP="00E96FA3">
      <w:pPr>
        <w:pStyle w:val="Caption"/>
      </w:pPr>
      <w:bookmarkStart w:id="164" w:name="_Toc91608951"/>
      <w:r>
        <w:t xml:space="preserve">Hình 3. </w:t>
      </w:r>
      <w:fldSimple w:instr=" SEQ Hình_3. \* ARABIC ">
        <w:r w:rsidR="00D93DF4">
          <w:rPr>
            <w:noProof/>
          </w:rPr>
          <w:t>7</w:t>
        </w:r>
      </w:fldSimple>
      <w:r>
        <w:t>: Cấu hình VLAN trên Switch Access 2</w:t>
      </w:r>
      <w:bookmarkEnd w:id="164"/>
    </w:p>
    <w:p w14:paraId="01D3F402" w14:textId="77777777" w:rsidR="00E3128F" w:rsidRDefault="00E3128F" w:rsidP="000D6A22">
      <w:pPr>
        <w:jc w:val="center"/>
      </w:pPr>
    </w:p>
    <w:p w14:paraId="57071324" w14:textId="1B48A565" w:rsidR="00E3128F" w:rsidRPr="00E3128F" w:rsidRDefault="00E3128F" w:rsidP="00B35D22">
      <w:pPr>
        <w:pStyle w:val="Nidungvnbn"/>
      </w:pPr>
      <w:r>
        <w:t xml:space="preserve">Sau khi cấu hình VLAN trên các switch thành công, ta có thể dùng lệnh </w:t>
      </w:r>
      <w:r w:rsidRPr="00E3128F">
        <w:rPr>
          <w:b/>
          <w:bCs/>
        </w:rPr>
        <w:t>Show vlan brief</w:t>
      </w:r>
      <w:r>
        <w:t xml:space="preserve"> để kiểm tra lại các VLAN đã tạo</w:t>
      </w:r>
    </w:p>
    <w:p w14:paraId="13080070" w14:textId="48D4C781" w:rsidR="00726899" w:rsidRDefault="00FB04C0" w:rsidP="00302408">
      <w:pPr>
        <w:jc w:val="center"/>
      </w:pPr>
      <w:r>
        <w:rPr>
          <w:noProof/>
        </w:rPr>
        <w:lastRenderedPageBreak/>
        <w:drawing>
          <wp:inline distT="0" distB="0" distL="0" distR="0" wp14:anchorId="12176F3B" wp14:editId="17FBFCF3">
            <wp:extent cx="3513455" cy="3443083"/>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57">
                      <a:extLst>
                        <a:ext uri="{28A0092B-C50C-407E-A947-70E740481C1C}">
                          <a14:useLocalDpi xmlns:a14="http://schemas.microsoft.com/office/drawing/2010/main" val="0"/>
                        </a:ext>
                      </a:extLst>
                    </a:blip>
                    <a:stretch>
                      <a:fillRect/>
                    </a:stretch>
                  </pic:blipFill>
                  <pic:spPr>
                    <a:xfrm>
                      <a:off x="0" y="0"/>
                      <a:ext cx="3536842" cy="3466002"/>
                    </a:xfrm>
                    <a:prstGeom prst="rect">
                      <a:avLst/>
                    </a:prstGeom>
                  </pic:spPr>
                </pic:pic>
              </a:graphicData>
            </a:graphic>
          </wp:inline>
        </w:drawing>
      </w:r>
    </w:p>
    <w:p w14:paraId="25F673EF" w14:textId="77777777" w:rsidR="00513563" w:rsidRDefault="00513563" w:rsidP="00302408">
      <w:pPr>
        <w:jc w:val="center"/>
      </w:pPr>
    </w:p>
    <w:p w14:paraId="784BDFA4" w14:textId="030FFB79" w:rsidR="00513563" w:rsidRDefault="00513563" w:rsidP="00513563">
      <w:pPr>
        <w:pStyle w:val="Caption"/>
      </w:pPr>
      <w:bookmarkStart w:id="165" w:name="_Toc91608952"/>
      <w:r>
        <w:t xml:space="preserve">Hình 3. </w:t>
      </w:r>
      <w:fldSimple w:instr=" SEQ Hình_3. \* ARABIC ">
        <w:r w:rsidR="00D93DF4">
          <w:rPr>
            <w:noProof/>
          </w:rPr>
          <w:t>8</w:t>
        </w:r>
      </w:fldSimple>
      <w:r>
        <w:t>: Kiểm tra lại VLAN đã tạo trên Switch Access 2</w:t>
      </w:r>
      <w:bookmarkEnd w:id="165"/>
    </w:p>
    <w:p w14:paraId="6B433547" w14:textId="16578988" w:rsidR="007C36CC" w:rsidRDefault="007C36CC" w:rsidP="00A732A4">
      <w:pPr>
        <w:pStyle w:val="Tiumccp2"/>
        <w:spacing w:before="240" w:after="240"/>
        <w:outlineLvl w:val="2"/>
      </w:pPr>
      <w:bookmarkStart w:id="166" w:name="_Toc91608925"/>
      <w:r>
        <w:t>3.</w:t>
      </w:r>
      <w:r w:rsidR="003946A5">
        <w:t>2</w:t>
      </w:r>
      <w:r>
        <w:t>.</w:t>
      </w:r>
      <w:r w:rsidR="006659FD">
        <w:t>2</w:t>
      </w:r>
      <w:r>
        <w:t xml:space="preserve"> Cấu hình Trunk</w:t>
      </w:r>
      <w:bookmarkEnd w:id="166"/>
    </w:p>
    <w:p w14:paraId="0C5FC681" w14:textId="417BB175" w:rsidR="007C36CC" w:rsidRDefault="007C36CC" w:rsidP="00A732A4">
      <w:pPr>
        <w:pStyle w:val="Tiumccp3"/>
        <w:spacing w:before="240" w:after="240"/>
      </w:pPr>
      <w:r>
        <w:t>3.</w:t>
      </w:r>
      <w:r w:rsidR="003946A5">
        <w:t>2</w:t>
      </w:r>
      <w:r>
        <w:t>.</w:t>
      </w:r>
      <w:r w:rsidR="006659FD">
        <w:t>2</w:t>
      </w:r>
      <w:r>
        <w:t xml:space="preserve">.1 Cấu hình </w:t>
      </w:r>
      <w:r w:rsidR="00FC327C">
        <w:t>Trunk</w:t>
      </w:r>
      <w:r>
        <w:t xml:space="preserve"> trên Switch Core 1</w:t>
      </w:r>
    </w:p>
    <w:p w14:paraId="0C850BE2" w14:textId="7501142D" w:rsidR="004E029A" w:rsidRDefault="004E029A" w:rsidP="00956E5B">
      <w:pPr>
        <w:pStyle w:val="Nidungvnbn"/>
      </w:pPr>
      <w:r>
        <w:t>SW-Core-1#configure terminal</w:t>
      </w:r>
    </w:p>
    <w:p w14:paraId="6725A255" w14:textId="77777777" w:rsidR="004E029A" w:rsidRDefault="004E029A" w:rsidP="00956E5B">
      <w:pPr>
        <w:pStyle w:val="Nidungvnbn"/>
      </w:pPr>
      <w:r>
        <w:t>SW-Core-1(config)#int range g1/0/1-4</w:t>
      </w:r>
    </w:p>
    <w:p w14:paraId="67AC5D29" w14:textId="77777777" w:rsidR="004E029A" w:rsidRDefault="004E029A" w:rsidP="00956E5B">
      <w:pPr>
        <w:pStyle w:val="Nidungvnbn"/>
      </w:pPr>
      <w:r>
        <w:t>SW-Core-1(config-if-range)#switchport trunk encapsulation dot1q</w:t>
      </w:r>
    </w:p>
    <w:p w14:paraId="437499F5" w14:textId="071C940C" w:rsidR="007C36CC" w:rsidRDefault="004E029A" w:rsidP="00956E5B">
      <w:pPr>
        <w:pStyle w:val="Nidungvnbn"/>
      </w:pPr>
      <w:r>
        <w:t>SW-Core-1(config-if-range)#switchport mode trunk</w:t>
      </w:r>
    </w:p>
    <w:p w14:paraId="6E684F12" w14:textId="0ECC12F1" w:rsidR="009F15EE" w:rsidRDefault="009F15EE" w:rsidP="009F15EE">
      <w:pPr>
        <w:jc w:val="center"/>
      </w:pPr>
      <w:r w:rsidRPr="00D70098">
        <w:rPr>
          <w:noProof/>
        </w:rPr>
        <w:lastRenderedPageBreak/>
        <w:drawing>
          <wp:inline distT="0" distB="0" distL="0" distR="0" wp14:anchorId="0F761F51" wp14:editId="2A1719D6">
            <wp:extent cx="3545556"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7896" cy="3486814"/>
                    </a:xfrm>
                    <a:prstGeom prst="rect">
                      <a:avLst/>
                    </a:prstGeom>
                  </pic:spPr>
                </pic:pic>
              </a:graphicData>
            </a:graphic>
          </wp:inline>
        </w:drawing>
      </w:r>
    </w:p>
    <w:p w14:paraId="45FF618C" w14:textId="77777777" w:rsidR="00FC1061" w:rsidRDefault="00FC1061" w:rsidP="009F15EE">
      <w:pPr>
        <w:jc w:val="center"/>
      </w:pPr>
    </w:p>
    <w:p w14:paraId="2072E108" w14:textId="7FAC7442" w:rsidR="008A4C79" w:rsidRDefault="008A4C79" w:rsidP="008A4C79">
      <w:pPr>
        <w:pStyle w:val="Caption"/>
      </w:pPr>
      <w:bookmarkStart w:id="167" w:name="_Toc91608953"/>
      <w:r>
        <w:t xml:space="preserve">Hình 3. </w:t>
      </w:r>
      <w:fldSimple w:instr=" SEQ Hình_3. \* ARABIC ">
        <w:r w:rsidR="00D93DF4">
          <w:rPr>
            <w:noProof/>
          </w:rPr>
          <w:t>9</w:t>
        </w:r>
      </w:fldSimple>
      <w:r>
        <w:t>: Cấu hình Trunk trên Switch Core 1</w:t>
      </w:r>
      <w:bookmarkEnd w:id="167"/>
    </w:p>
    <w:p w14:paraId="7BB5A40A" w14:textId="4357EAAF" w:rsidR="00662AA8" w:rsidRDefault="00662AA8" w:rsidP="00B61291">
      <w:pPr>
        <w:pStyle w:val="Tiumccp3"/>
        <w:spacing w:before="240" w:after="240"/>
      </w:pPr>
      <w:r>
        <w:t>3.</w:t>
      </w:r>
      <w:r w:rsidR="003946A5">
        <w:t>2</w:t>
      </w:r>
      <w:r>
        <w:t>.</w:t>
      </w:r>
      <w:r w:rsidR="008F7B1E">
        <w:t>2</w:t>
      </w:r>
      <w:r>
        <w:t>.2 Cấu hình Trunk trên Switch Core 2</w:t>
      </w:r>
    </w:p>
    <w:p w14:paraId="409B6499" w14:textId="49CD554E" w:rsidR="00555AF3" w:rsidRDefault="00555AF3" w:rsidP="00B23A6F">
      <w:pPr>
        <w:pStyle w:val="Nidungvnbn"/>
      </w:pPr>
      <w:r>
        <w:t>SW-Core-2#configure terminal</w:t>
      </w:r>
    </w:p>
    <w:p w14:paraId="02630886" w14:textId="08159FAD" w:rsidR="00662AA8" w:rsidRDefault="00662AA8" w:rsidP="00B23A6F">
      <w:pPr>
        <w:pStyle w:val="Nidungvnbn"/>
      </w:pPr>
      <w:r>
        <w:t>SW-Core-2(config)#int range g1/0/1-4</w:t>
      </w:r>
    </w:p>
    <w:p w14:paraId="2C4ABDF2" w14:textId="77777777" w:rsidR="00662AA8" w:rsidRDefault="00662AA8" w:rsidP="00B23A6F">
      <w:pPr>
        <w:pStyle w:val="Nidungvnbn"/>
      </w:pPr>
      <w:r>
        <w:t>SW-Core-2(config-if-range)#switchport trunk encapsulation dot1q</w:t>
      </w:r>
    </w:p>
    <w:p w14:paraId="7AAACA11" w14:textId="4B57A45F" w:rsidR="00662AA8" w:rsidRDefault="00662AA8" w:rsidP="00B23A6F">
      <w:pPr>
        <w:pStyle w:val="Nidungvnbn"/>
      </w:pPr>
      <w:r>
        <w:t>SW-Core-2(config-if-range)#switchport mode trunk</w:t>
      </w:r>
    </w:p>
    <w:p w14:paraId="7C49A075" w14:textId="0EDCC224" w:rsidR="00662AA8" w:rsidRDefault="00ED08FA" w:rsidP="00ED08FA">
      <w:pPr>
        <w:jc w:val="center"/>
      </w:pPr>
      <w:r w:rsidRPr="00965A8B">
        <w:rPr>
          <w:noProof/>
        </w:rPr>
        <w:lastRenderedPageBreak/>
        <w:drawing>
          <wp:inline distT="0" distB="0" distL="0" distR="0" wp14:anchorId="7D6130FD" wp14:editId="04817470">
            <wp:extent cx="3544256" cy="3390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54725" cy="3400916"/>
                    </a:xfrm>
                    <a:prstGeom prst="rect">
                      <a:avLst/>
                    </a:prstGeom>
                  </pic:spPr>
                </pic:pic>
              </a:graphicData>
            </a:graphic>
          </wp:inline>
        </w:drawing>
      </w:r>
    </w:p>
    <w:p w14:paraId="46109972" w14:textId="77777777" w:rsidR="00130FEF" w:rsidRDefault="00130FEF" w:rsidP="00ED08FA">
      <w:pPr>
        <w:jc w:val="center"/>
      </w:pPr>
    </w:p>
    <w:p w14:paraId="54610962" w14:textId="61CE4D10" w:rsidR="00130FEF" w:rsidRDefault="00130FEF" w:rsidP="00130FEF">
      <w:pPr>
        <w:pStyle w:val="Caption"/>
      </w:pPr>
      <w:bookmarkStart w:id="168" w:name="_Toc91608954"/>
      <w:r>
        <w:t xml:space="preserve">Hình 3. </w:t>
      </w:r>
      <w:fldSimple w:instr=" SEQ Hình_3. \* ARABIC ">
        <w:r w:rsidR="00D93DF4">
          <w:rPr>
            <w:noProof/>
          </w:rPr>
          <w:t>10</w:t>
        </w:r>
      </w:fldSimple>
      <w:r>
        <w:t>: Cấu hình Trunk trên Switch Core 2</w:t>
      </w:r>
      <w:bookmarkEnd w:id="168"/>
    </w:p>
    <w:p w14:paraId="3DD1CB8B" w14:textId="214887EF" w:rsidR="00555AF3" w:rsidRDefault="00555AF3" w:rsidP="001B1803">
      <w:pPr>
        <w:pStyle w:val="Tiumccp3"/>
        <w:spacing w:before="240" w:after="240"/>
      </w:pPr>
      <w:r>
        <w:t>3.</w:t>
      </w:r>
      <w:r w:rsidR="003946A5">
        <w:t>2</w:t>
      </w:r>
      <w:r>
        <w:t>.</w:t>
      </w:r>
      <w:r w:rsidR="008F7B1E">
        <w:t>2</w:t>
      </w:r>
      <w:r>
        <w:t xml:space="preserve">.3 Cấu hình Trunk </w:t>
      </w:r>
      <w:r w:rsidR="000F3501">
        <w:t xml:space="preserve">và gán cổng VLAN </w:t>
      </w:r>
      <w:r>
        <w:t>trên Switch Server</w:t>
      </w:r>
    </w:p>
    <w:p w14:paraId="6BEFF2BC" w14:textId="0394B241" w:rsidR="00555AF3" w:rsidRDefault="00555AF3" w:rsidP="00005968">
      <w:pPr>
        <w:pStyle w:val="Nidungvnbn"/>
      </w:pPr>
      <w:r>
        <w:t>SW-Server#configure terminal</w:t>
      </w:r>
    </w:p>
    <w:p w14:paraId="6F401539" w14:textId="77777777" w:rsidR="00555AF3" w:rsidRDefault="00555AF3" w:rsidP="00005968">
      <w:pPr>
        <w:pStyle w:val="Nidungvnbn"/>
      </w:pPr>
      <w:r>
        <w:t>SW-Server(config)#int f0/2</w:t>
      </w:r>
    </w:p>
    <w:p w14:paraId="087B2086" w14:textId="77777777" w:rsidR="00555AF3" w:rsidRDefault="00555AF3" w:rsidP="00005968">
      <w:pPr>
        <w:pStyle w:val="Nidungvnbn"/>
      </w:pPr>
      <w:r>
        <w:t>SW-Server(config-if)#switchport access vlan 40</w:t>
      </w:r>
    </w:p>
    <w:p w14:paraId="769B6F0C" w14:textId="77777777" w:rsidR="00555AF3" w:rsidRDefault="00555AF3" w:rsidP="00005968">
      <w:pPr>
        <w:pStyle w:val="Nidungvnbn"/>
      </w:pPr>
      <w:r>
        <w:t>SW-Server(config-if)#exit</w:t>
      </w:r>
    </w:p>
    <w:p w14:paraId="44000C4E" w14:textId="77777777" w:rsidR="00555AF3" w:rsidRDefault="00555AF3" w:rsidP="00005968">
      <w:pPr>
        <w:pStyle w:val="Nidungvnbn"/>
      </w:pPr>
      <w:r>
        <w:t>SW-Server(config)#int range g0/1-2</w:t>
      </w:r>
    </w:p>
    <w:p w14:paraId="1F65D27E" w14:textId="2099E794" w:rsidR="00555AF3" w:rsidRDefault="00555AF3" w:rsidP="00005968">
      <w:pPr>
        <w:pStyle w:val="Nidungvnbn"/>
      </w:pPr>
      <w:r>
        <w:t>SW-Server(config-if-range)#switchport mode trunk</w:t>
      </w:r>
    </w:p>
    <w:p w14:paraId="170209C7" w14:textId="12CD2E77" w:rsidR="00BB1486" w:rsidRDefault="000F3501" w:rsidP="00437179">
      <w:pPr>
        <w:jc w:val="center"/>
      </w:pPr>
      <w:r w:rsidRPr="00F5363C">
        <w:rPr>
          <w:noProof/>
        </w:rPr>
        <w:lastRenderedPageBreak/>
        <w:drawing>
          <wp:inline distT="0" distB="0" distL="0" distR="0" wp14:anchorId="2B4A3D86" wp14:editId="3F8AB500">
            <wp:extent cx="3511801" cy="3421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19753" cy="3429127"/>
                    </a:xfrm>
                    <a:prstGeom prst="rect">
                      <a:avLst/>
                    </a:prstGeom>
                  </pic:spPr>
                </pic:pic>
              </a:graphicData>
            </a:graphic>
          </wp:inline>
        </w:drawing>
      </w:r>
    </w:p>
    <w:p w14:paraId="647C430D" w14:textId="77777777" w:rsidR="00480564" w:rsidRDefault="00480564" w:rsidP="00437179">
      <w:pPr>
        <w:jc w:val="center"/>
      </w:pPr>
    </w:p>
    <w:p w14:paraId="6C0662D6" w14:textId="36F5A8D6" w:rsidR="00480564" w:rsidRDefault="00480564" w:rsidP="00480564">
      <w:pPr>
        <w:pStyle w:val="Caption"/>
      </w:pPr>
      <w:bookmarkStart w:id="169" w:name="_Toc91608955"/>
      <w:r>
        <w:t xml:space="preserve">Hình 3. </w:t>
      </w:r>
      <w:fldSimple w:instr=" SEQ Hình_3. \* ARABIC ">
        <w:r w:rsidR="00D93DF4">
          <w:rPr>
            <w:noProof/>
          </w:rPr>
          <w:t>11</w:t>
        </w:r>
      </w:fldSimple>
      <w:r>
        <w:t xml:space="preserve">: Cấu hình Trunk </w:t>
      </w:r>
      <w:r w:rsidR="006D74F5">
        <w:t xml:space="preserve">và gán cổng Vlan </w:t>
      </w:r>
      <w:r>
        <w:t>trên Switch Server</w:t>
      </w:r>
      <w:bookmarkEnd w:id="169"/>
    </w:p>
    <w:p w14:paraId="2CA26BE4" w14:textId="192C0946" w:rsidR="000F3501" w:rsidRDefault="000F3501" w:rsidP="001E5516">
      <w:pPr>
        <w:pStyle w:val="Tiumccp3"/>
        <w:spacing w:before="240" w:after="240"/>
      </w:pPr>
      <w:r>
        <w:t>3.</w:t>
      </w:r>
      <w:r w:rsidR="003946A5">
        <w:t>2</w:t>
      </w:r>
      <w:r>
        <w:t>.</w:t>
      </w:r>
      <w:r w:rsidR="008F7B1E">
        <w:t>2</w:t>
      </w:r>
      <w:r>
        <w:t>.4 Cấu hình Trunk và gán cổng VLAN trên Switch Office</w:t>
      </w:r>
    </w:p>
    <w:p w14:paraId="0E9DB505" w14:textId="699CDE8C" w:rsidR="0042706D" w:rsidRDefault="0042706D" w:rsidP="00EB745A">
      <w:pPr>
        <w:pStyle w:val="Nidungvnbn"/>
      </w:pPr>
      <w:r>
        <w:t>SW-Office#configure terminal</w:t>
      </w:r>
    </w:p>
    <w:p w14:paraId="53362BF9" w14:textId="77777777" w:rsidR="0042706D" w:rsidRDefault="0042706D" w:rsidP="00EB745A">
      <w:pPr>
        <w:pStyle w:val="Nidungvnbn"/>
      </w:pPr>
      <w:r>
        <w:t>SW-Office(config)#int range f0/1-2</w:t>
      </w:r>
    </w:p>
    <w:p w14:paraId="6041E145" w14:textId="77777777" w:rsidR="0042706D" w:rsidRDefault="0042706D" w:rsidP="00EB745A">
      <w:pPr>
        <w:pStyle w:val="Nidungvnbn"/>
      </w:pPr>
      <w:r>
        <w:t>SW-Office(config-if-range)#switchport access vlan 10</w:t>
      </w:r>
    </w:p>
    <w:p w14:paraId="5A6C10E5" w14:textId="77777777" w:rsidR="0042706D" w:rsidRDefault="0042706D" w:rsidP="00EB745A">
      <w:pPr>
        <w:pStyle w:val="Nidungvnbn"/>
      </w:pPr>
      <w:r>
        <w:t>SW-Office(config-if-range)#exit</w:t>
      </w:r>
    </w:p>
    <w:p w14:paraId="7ED1128E" w14:textId="77777777" w:rsidR="0042706D" w:rsidRDefault="0042706D" w:rsidP="00EB745A">
      <w:pPr>
        <w:pStyle w:val="Nidungvnbn"/>
      </w:pPr>
      <w:r>
        <w:t>SW-Office(config)#int f0/3</w:t>
      </w:r>
    </w:p>
    <w:p w14:paraId="35C1CAF9" w14:textId="77777777" w:rsidR="0042706D" w:rsidRDefault="0042706D" w:rsidP="00EB745A">
      <w:pPr>
        <w:pStyle w:val="Nidungvnbn"/>
      </w:pPr>
      <w:r>
        <w:t>SW-Office(config-if)#switchport mode trunk</w:t>
      </w:r>
    </w:p>
    <w:p w14:paraId="66946FD2" w14:textId="77777777" w:rsidR="0042706D" w:rsidRDefault="0042706D" w:rsidP="00EB745A">
      <w:pPr>
        <w:pStyle w:val="Nidungvnbn"/>
      </w:pPr>
      <w:r>
        <w:t>SW-Office(config-if)#exit</w:t>
      </w:r>
    </w:p>
    <w:p w14:paraId="6792C26C" w14:textId="77777777" w:rsidR="0042706D" w:rsidRDefault="0042706D" w:rsidP="00EB745A">
      <w:pPr>
        <w:pStyle w:val="Nidungvnbn"/>
      </w:pPr>
      <w:r>
        <w:t>SW-Office(config)#int range g0/1-2</w:t>
      </w:r>
    </w:p>
    <w:p w14:paraId="25FD7E65" w14:textId="42128E8E" w:rsidR="000F3501" w:rsidRDefault="0042706D" w:rsidP="00EB745A">
      <w:pPr>
        <w:pStyle w:val="Nidungvnbn"/>
      </w:pPr>
      <w:r>
        <w:t>SW-Office(config-if-range)#switchport mode trunk</w:t>
      </w:r>
    </w:p>
    <w:p w14:paraId="4B05C0A5" w14:textId="7F9893C8" w:rsidR="000F50B2" w:rsidRDefault="0042706D" w:rsidP="00685D72">
      <w:pPr>
        <w:jc w:val="center"/>
      </w:pPr>
      <w:r w:rsidRPr="00116BA4">
        <w:rPr>
          <w:noProof/>
        </w:rPr>
        <w:lastRenderedPageBreak/>
        <w:drawing>
          <wp:inline distT="0" distB="0" distL="0" distR="0" wp14:anchorId="310B7BB7" wp14:editId="434A5F51">
            <wp:extent cx="3512629" cy="3467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25019" cy="3479449"/>
                    </a:xfrm>
                    <a:prstGeom prst="rect">
                      <a:avLst/>
                    </a:prstGeom>
                  </pic:spPr>
                </pic:pic>
              </a:graphicData>
            </a:graphic>
          </wp:inline>
        </w:drawing>
      </w:r>
    </w:p>
    <w:p w14:paraId="1B6A6E06" w14:textId="77777777" w:rsidR="00D15631" w:rsidRDefault="00D15631" w:rsidP="00685D72">
      <w:pPr>
        <w:jc w:val="center"/>
      </w:pPr>
    </w:p>
    <w:p w14:paraId="16448D1C" w14:textId="63B82F30" w:rsidR="00D15631" w:rsidRDefault="00D15631" w:rsidP="00D15631">
      <w:pPr>
        <w:pStyle w:val="Caption"/>
      </w:pPr>
      <w:bookmarkStart w:id="170" w:name="_Toc91608956"/>
      <w:r>
        <w:t xml:space="preserve">Hình 3. </w:t>
      </w:r>
      <w:fldSimple w:instr=" SEQ Hình_3. \* ARABIC ">
        <w:r w:rsidR="00D93DF4">
          <w:rPr>
            <w:noProof/>
          </w:rPr>
          <w:t>12</w:t>
        </w:r>
      </w:fldSimple>
      <w:r>
        <w:t>: Cấu hình Trunk và gán cổng Vlan trên Switch Office</w:t>
      </w:r>
      <w:bookmarkEnd w:id="170"/>
    </w:p>
    <w:p w14:paraId="66DD5F06" w14:textId="60A39A93" w:rsidR="0042706D" w:rsidRDefault="0042706D" w:rsidP="006F12D8">
      <w:pPr>
        <w:pStyle w:val="Tiumccp3"/>
        <w:spacing w:before="240" w:after="240"/>
      </w:pPr>
      <w:r>
        <w:t>3.</w:t>
      </w:r>
      <w:r w:rsidR="003946A5">
        <w:t>2</w:t>
      </w:r>
      <w:r>
        <w:t>.</w:t>
      </w:r>
      <w:r w:rsidR="008F7B1E">
        <w:t>2</w:t>
      </w:r>
      <w:r>
        <w:t>.</w:t>
      </w:r>
      <w:r w:rsidR="000008DD">
        <w:t>5</w:t>
      </w:r>
      <w:r>
        <w:t xml:space="preserve"> Cấu hình Trunk và gán cổng VLAN trên Switch Access 1</w:t>
      </w:r>
    </w:p>
    <w:p w14:paraId="4D4151BB" w14:textId="16C7DC21" w:rsidR="009C70EA" w:rsidRDefault="009C70EA" w:rsidP="001F1211">
      <w:pPr>
        <w:pStyle w:val="Nidungvnbn"/>
      </w:pPr>
      <w:r>
        <w:t>SW-Access-1#configure terminal</w:t>
      </w:r>
    </w:p>
    <w:p w14:paraId="5DE95217" w14:textId="77777777" w:rsidR="009C70EA" w:rsidRDefault="009C70EA" w:rsidP="001F1211">
      <w:pPr>
        <w:pStyle w:val="Nidungvnbn"/>
      </w:pPr>
      <w:r>
        <w:t>SW-Access-1(config)#int range f0/1-2</w:t>
      </w:r>
    </w:p>
    <w:p w14:paraId="5AFF306B" w14:textId="77777777" w:rsidR="009C70EA" w:rsidRDefault="009C70EA" w:rsidP="001F1211">
      <w:pPr>
        <w:pStyle w:val="Nidungvnbn"/>
      </w:pPr>
      <w:r>
        <w:t>SW-Access-1(config-if-range)#switchport access vlan 20</w:t>
      </w:r>
    </w:p>
    <w:p w14:paraId="0AF16093" w14:textId="77777777" w:rsidR="009C70EA" w:rsidRDefault="009C70EA" w:rsidP="001F1211">
      <w:pPr>
        <w:pStyle w:val="Nidungvnbn"/>
      </w:pPr>
      <w:r>
        <w:t>SW-Access-1(config-if-range)#exit</w:t>
      </w:r>
    </w:p>
    <w:p w14:paraId="6912A9DD" w14:textId="77777777" w:rsidR="009C70EA" w:rsidRDefault="009C70EA" w:rsidP="001F1211">
      <w:pPr>
        <w:pStyle w:val="Nidungvnbn"/>
      </w:pPr>
      <w:r>
        <w:t>SW-Access-1(config)#int range g0/1-2</w:t>
      </w:r>
    </w:p>
    <w:p w14:paraId="45A6BFC8" w14:textId="41574457" w:rsidR="0042706D" w:rsidRDefault="009C70EA" w:rsidP="001F1211">
      <w:pPr>
        <w:pStyle w:val="Nidungvnbn"/>
      </w:pPr>
      <w:r>
        <w:t>SW-Access-1(config-if-range)#switchport mode trunk</w:t>
      </w:r>
    </w:p>
    <w:p w14:paraId="4BE59293" w14:textId="7E30D39A" w:rsidR="000008DD" w:rsidRDefault="000008DD" w:rsidP="000008DD">
      <w:pPr>
        <w:jc w:val="center"/>
      </w:pPr>
      <w:r w:rsidRPr="009614B7">
        <w:rPr>
          <w:noProof/>
        </w:rPr>
        <w:lastRenderedPageBreak/>
        <w:drawing>
          <wp:inline distT="0" distB="0" distL="0" distR="0" wp14:anchorId="6029B719" wp14:editId="63F35F1F">
            <wp:extent cx="3492154" cy="34518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0087" cy="3459701"/>
                    </a:xfrm>
                    <a:prstGeom prst="rect">
                      <a:avLst/>
                    </a:prstGeom>
                  </pic:spPr>
                </pic:pic>
              </a:graphicData>
            </a:graphic>
          </wp:inline>
        </w:drawing>
      </w:r>
    </w:p>
    <w:p w14:paraId="3232C6B0" w14:textId="77777777" w:rsidR="00EC6696" w:rsidRDefault="00EC6696" w:rsidP="000008DD">
      <w:pPr>
        <w:jc w:val="center"/>
      </w:pPr>
    </w:p>
    <w:p w14:paraId="7B80DBD8" w14:textId="6C7E7929" w:rsidR="00EC6696" w:rsidRDefault="00EC6696" w:rsidP="00EC6696">
      <w:pPr>
        <w:pStyle w:val="Caption"/>
      </w:pPr>
      <w:bookmarkStart w:id="171" w:name="_Toc91608957"/>
      <w:r>
        <w:t xml:space="preserve">Hình 3. </w:t>
      </w:r>
      <w:fldSimple w:instr=" SEQ Hình_3. \* ARABIC ">
        <w:r w:rsidR="00D93DF4">
          <w:rPr>
            <w:noProof/>
          </w:rPr>
          <w:t>13</w:t>
        </w:r>
      </w:fldSimple>
      <w:r>
        <w:t>: Cấu hình Trunk và gán cổng Vlan trên Switch Access 1</w:t>
      </w:r>
      <w:bookmarkEnd w:id="171"/>
    </w:p>
    <w:p w14:paraId="52046B7F" w14:textId="347EB925" w:rsidR="00F66755" w:rsidRDefault="00F66755" w:rsidP="0086343D">
      <w:pPr>
        <w:pStyle w:val="Nidungvnbn"/>
      </w:pPr>
      <w:r>
        <w:t xml:space="preserve">Sau khi gán các cổng Vlan vào switch, ta có thể dùng lệnh </w:t>
      </w:r>
      <w:r w:rsidRPr="00F66755">
        <w:rPr>
          <w:b/>
          <w:bCs/>
        </w:rPr>
        <w:t>show vlan brief</w:t>
      </w:r>
      <w:r>
        <w:t xml:space="preserve"> để kiểm tra lại các cổng</w:t>
      </w:r>
      <w:r w:rsidR="0086343D">
        <w:t>.</w:t>
      </w:r>
    </w:p>
    <w:p w14:paraId="4EB9E79B" w14:textId="6C619F49" w:rsidR="0010455F" w:rsidRDefault="00AE56EB" w:rsidP="0010455F">
      <w:pPr>
        <w:pStyle w:val="Nidungvnbn"/>
        <w:ind w:firstLine="0"/>
        <w:jc w:val="center"/>
      </w:pPr>
      <w:r>
        <w:rPr>
          <w:noProof/>
        </w:rPr>
        <w:lastRenderedPageBreak/>
        <w:drawing>
          <wp:inline distT="0" distB="0" distL="0" distR="0" wp14:anchorId="3869C404" wp14:editId="2EE4D669">
            <wp:extent cx="3558384" cy="3486807"/>
            <wp:effectExtent l="0" t="0" r="444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63">
                      <a:extLst>
                        <a:ext uri="{28A0092B-C50C-407E-A947-70E740481C1C}">
                          <a14:useLocalDpi xmlns:a14="http://schemas.microsoft.com/office/drawing/2010/main" val="0"/>
                        </a:ext>
                      </a:extLst>
                    </a:blip>
                    <a:stretch>
                      <a:fillRect/>
                    </a:stretch>
                  </pic:blipFill>
                  <pic:spPr>
                    <a:xfrm>
                      <a:off x="0" y="0"/>
                      <a:ext cx="3566840" cy="3495093"/>
                    </a:xfrm>
                    <a:prstGeom prst="rect">
                      <a:avLst/>
                    </a:prstGeom>
                  </pic:spPr>
                </pic:pic>
              </a:graphicData>
            </a:graphic>
          </wp:inline>
        </w:drawing>
      </w:r>
    </w:p>
    <w:p w14:paraId="62A1947B" w14:textId="730D51B3" w:rsidR="00575099" w:rsidRDefault="00575099" w:rsidP="00575099">
      <w:pPr>
        <w:pStyle w:val="Caption"/>
      </w:pPr>
      <w:bookmarkStart w:id="172" w:name="_Toc91608958"/>
      <w:r>
        <w:t xml:space="preserve">Hình 3. </w:t>
      </w:r>
      <w:fldSimple w:instr=" SEQ Hình_3. \* ARABIC ">
        <w:r w:rsidR="00D93DF4">
          <w:rPr>
            <w:noProof/>
          </w:rPr>
          <w:t>14</w:t>
        </w:r>
      </w:fldSimple>
      <w:r>
        <w:t>: Kiểm tra lại cổng đã access vào Vlan trên Switch Access 1</w:t>
      </w:r>
      <w:bookmarkEnd w:id="172"/>
    </w:p>
    <w:p w14:paraId="2B58A2E4" w14:textId="33480374" w:rsidR="000008DD" w:rsidRDefault="000008DD" w:rsidP="008A4735">
      <w:pPr>
        <w:pStyle w:val="Tiumccp3"/>
        <w:spacing w:before="240" w:after="240"/>
      </w:pPr>
      <w:r>
        <w:t>3.</w:t>
      </w:r>
      <w:r w:rsidR="003946A5">
        <w:t>2</w:t>
      </w:r>
      <w:r>
        <w:t>.</w:t>
      </w:r>
      <w:r w:rsidR="008F7B1E">
        <w:t>2</w:t>
      </w:r>
      <w:r>
        <w:t xml:space="preserve">.6 Cấu hình Trunk trên Switch Access </w:t>
      </w:r>
      <w:r w:rsidR="009339E7">
        <w:t>2</w:t>
      </w:r>
    </w:p>
    <w:p w14:paraId="2B8F9ECF" w14:textId="6AE415A4" w:rsidR="00A8260F" w:rsidRDefault="00A8260F" w:rsidP="00940413">
      <w:pPr>
        <w:pStyle w:val="Nidungvnbn"/>
      </w:pPr>
      <w:r>
        <w:t>SW-Access-2#configure terminal</w:t>
      </w:r>
    </w:p>
    <w:p w14:paraId="3FCC3587" w14:textId="77777777" w:rsidR="00A8260F" w:rsidRDefault="00A8260F" w:rsidP="00940413">
      <w:pPr>
        <w:pStyle w:val="Nidungvnbn"/>
      </w:pPr>
      <w:r>
        <w:t>SW-Access-2(config)#int range f0/1-2</w:t>
      </w:r>
    </w:p>
    <w:p w14:paraId="182E5D14" w14:textId="77777777" w:rsidR="00A8260F" w:rsidRDefault="00A8260F" w:rsidP="00940413">
      <w:pPr>
        <w:pStyle w:val="Nidungvnbn"/>
      </w:pPr>
      <w:r>
        <w:t>SW-Access-2(config-if-range)#switchport mode trunk</w:t>
      </w:r>
    </w:p>
    <w:p w14:paraId="45B5845C" w14:textId="77777777" w:rsidR="00A8260F" w:rsidRDefault="00A8260F" w:rsidP="00940413">
      <w:pPr>
        <w:pStyle w:val="Nidungvnbn"/>
      </w:pPr>
      <w:r>
        <w:t>SW-Access-2(config-if-range)#exit</w:t>
      </w:r>
    </w:p>
    <w:p w14:paraId="5FA38AD2" w14:textId="77777777" w:rsidR="00A8260F" w:rsidRDefault="00A8260F" w:rsidP="00940413">
      <w:pPr>
        <w:pStyle w:val="Nidungvnbn"/>
      </w:pPr>
      <w:r>
        <w:t>SW-Access-2(config)#int range g0/1-2</w:t>
      </w:r>
    </w:p>
    <w:p w14:paraId="77561E35" w14:textId="28032CC5" w:rsidR="00555AF3" w:rsidRDefault="00A8260F" w:rsidP="00940413">
      <w:pPr>
        <w:pStyle w:val="Nidungvnbn"/>
      </w:pPr>
      <w:r>
        <w:t>SW-Access-2(config-if-range)#switchport mode trunk</w:t>
      </w:r>
    </w:p>
    <w:p w14:paraId="1CD93D70" w14:textId="36EB00F8" w:rsidR="006B21D5" w:rsidRDefault="006B21D5" w:rsidP="006B21D5">
      <w:pPr>
        <w:jc w:val="center"/>
      </w:pPr>
      <w:r w:rsidRPr="00427FC4">
        <w:rPr>
          <w:noProof/>
        </w:rPr>
        <w:lastRenderedPageBreak/>
        <w:drawing>
          <wp:inline distT="0" distB="0" distL="0" distR="0" wp14:anchorId="23ED379F" wp14:editId="7CB3A2CD">
            <wp:extent cx="3496464" cy="3421380"/>
            <wp:effectExtent l="0" t="0" r="889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2050" cy="3436631"/>
                    </a:xfrm>
                    <a:prstGeom prst="rect">
                      <a:avLst/>
                    </a:prstGeom>
                  </pic:spPr>
                </pic:pic>
              </a:graphicData>
            </a:graphic>
          </wp:inline>
        </w:drawing>
      </w:r>
    </w:p>
    <w:p w14:paraId="7090FA57" w14:textId="77777777" w:rsidR="00926E46" w:rsidRDefault="00926E46" w:rsidP="006B21D5">
      <w:pPr>
        <w:jc w:val="center"/>
      </w:pPr>
    </w:p>
    <w:p w14:paraId="4429968F" w14:textId="494A6D37" w:rsidR="0020749C" w:rsidRDefault="0020749C" w:rsidP="0020749C">
      <w:pPr>
        <w:pStyle w:val="Caption"/>
      </w:pPr>
      <w:bookmarkStart w:id="173" w:name="_Toc91608959"/>
      <w:r>
        <w:t xml:space="preserve">Hình 3. </w:t>
      </w:r>
      <w:fldSimple w:instr=" SEQ Hình_3. \* ARABIC ">
        <w:r w:rsidR="00D93DF4">
          <w:rPr>
            <w:noProof/>
          </w:rPr>
          <w:t>15</w:t>
        </w:r>
      </w:fldSimple>
      <w:r>
        <w:t>: Cấu hình Trunk trên Switch Access 2</w:t>
      </w:r>
      <w:bookmarkEnd w:id="173"/>
    </w:p>
    <w:p w14:paraId="1B14328D" w14:textId="3DA3E15E" w:rsidR="006B21D5" w:rsidRDefault="006B21D5" w:rsidP="009165BD">
      <w:pPr>
        <w:pStyle w:val="Nidungvnbn"/>
      </w:pPr>
      <w:r>
        <w:t xml:space="preserve">Sau khi cấu hình Trunk trên các switch, ta có thể dùng lệnh </w:t>
      </w:r>
      <w:r w:rsidRPr="006B21D5">
        <w:rPr>
          <w:b/>
          <w:bCs/>
        </w:rPr>
        <w:t>Show int trunk</w:t>
      </w:r>
      <w:r>
        <w:rPr>
          <w:b/>
          <w:bCs/>
        </w:rPr>
        <w:t xml:space="preserve"> </w:t>
      </w:r>
      <w:r>
        <w:t>để kiểm tra lại các cổng đã Trunk</w:t>
      </w:r>
      <w:r w:rsidR="009165BD">
        <w:t>.</w:t>
      </w:r>
    </w:p>
    <w:p w14:paraId="6E8CD8E6" w14:textId="5C5BD7CF" w:rsidR="006B21D5" w:rsidRDefault="00F148F4" w:rsidP="006B21D5">
      <w:pPr>
        <w:jc w:val="center"/>
      </w:pPr>
      <w:r>
        <w:rPr>
          <w:noProof/>
        </w:rPr>
        <w:lastRenderedPageBreak/>
        <w:drawing>
          <wp:inline distT="0" distB="0" distL="0" distR="0" wp14:anchorId="47A7C8DD" wp14:editId="718E7BD0">
            <wp:extent cx="3497580" cy="3437277"/>
            <wp:effectExtent l="0" t="0" r="762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65">
                      <a:extLst>
                        <a:ext uri="{28A0092B-C50C-407E-A947-70E740481C1C}">
                          <a14:useLocalDpi xmlns:a14="http://schemas.microsoft.com/office/drawing/2010/main" val="0"/>
                        </a:ext>
                      </a:extLst>
                    </a:blip>
                    <a:stretch>
                      <a:fillRect/>
                    </a:stretch>
                  </pic:blipFill>
                  <pic:spPr>
                    <a:xfrm>
                      <a:off x="0" y="0"/>
                      <a:ext cx="3513090" cy="3452519"/>
                    </a:xfrm>
                    <a:prstGeom prst="rect">
                      <a:avLst/>
                    </a:prstGeom>
                  </pic:spPr>
                </pic:pic>
              </a:graphicData>
            </a:graphic>
          </wp:inline>
        </w:drawing>
      </w:r>
    </w:p>
    <w:p w14:paraId="4A72FE75" w14:textId="77777777" w:rsidR="00287319" w:rsidRDefault="00287319" w:rsidP="006B21D5">
      <w:pPr>
        <w:jc w:val="center"/>
      </w:pPr>
    </w:p>
    <w:p w14:paraId="1371531E" w14:textId="426007D5" w:rsidR="00287319" w:rsidRDefault="00287319" w:rsidP="00287319">
      <w:pPr>
        <w:pStyle w:val="Caption"/>
      </w:pPr>
      <w:bookmarkStart w:id="174" w:name="_Toc91608960"/>
      <w:r>
        <w:t xml:space="preserve">Hình 3. </w:t>
      </w:r>
      <w:fldSimple w:instr=" SEQ Hình_3. \* ARABIC ">
        <w:r w:rsidR="00D93DF4">
          <w:rPr>
            <w:noProof/>
          </w:rPr>
          <w:t>16</w:t>
        </w:r>
      </w:fldSimple>
      <w:r>
        <w:t>: Kiểm tra lại các đường đã Trunk trên Switch Access 2</w:t>
      </w:r>
      <w:bookmarkEnd w:id="174"/>
    </w:p>
    <w:p w14:paraId="21E06238" w14:textId="258C2524" w:rsidR="006659FD" w:rsidRDefault="006659FD" w:rsidP="008A4735">
      <w:pPr>
        <w:pStyle w:val="Tiumccp2"/>
        <w:spacing w:before="240" w:after="240"/>
        <w:outlineLvl w:val="2"/>
      </w:pPr>
      <w:bookmarkStart w:id="175" w:name="_Toc91608926"/>
      <w:r>
        <w:t>3.</w:t>
      </w:r>
      <w:r w:rsidR="003946A5">
        <w:t>2</w:t>
      </w:r>
      <w:r>
        <w:t>.</w:t>
      </w:r>
      <w:r w:rsidR="008F7B1E">
        <w:t>3</w:t>
      </w:r>
      <w:r>
        <w:t xml:space="preserve"> </w:t>
      </w:r>
      <w:r w:rsidRPr="006659FD">
        <w:t>C</w:t>
      </w:r>
      <w:r>
        <w:t>ấu hình</w:t>
      </w:r>
      <w:r w:rsidRPr="006659FD">
        <w:t xml:space="preserve"> Rapid Spanning-Tree Protocol</w:t>
      </w:r>
      <w:r w:rsidR="00C5148B">
        <w:t xml:space="preserve"> (RSTP)</w:t>
      </w:r>
      <w:r w:rsidRPr="006659FD">
        <w:t xml:space="preserve"> </w:t>
      </w:r>
      <w:r>
        <w:t>để</w:t>
      </w:r>
      <w:r w:rsidRPr="006659FD">
        <w:t xml:space="preserve"> ch</w:t>
      </w:r>
      <w:r>
        <w:t>ố</w:t>
      </w:r>
      <w:r w:rsidRPr="006659FD">
        <w:t>ng loop</w:t>
      </w:r>
      <w:bookmarkEnd w:id="175"/>
    </w:p>
    <w:p w14:paraId="0C798DFA" w14:textId="7FCAD5DC" w:rsidR="004F0C75" w:rsidRDefault="004F0C75" w:rsidP="004F0C75">
      <w:pPr>
        <w:pStyle w:val="Nidungvnbn"/>
      </w:pPr>
      <w:r>
        <w:t>Em cấu hình RSTP để chống loop, vì mặc định giữa các Switch sẽ là Spanning Tree Protocol (STP) nên nó sẽ hội tụ rất lâu và STP có thể chạy không đúng theo ý muốn của mình.</w:t>
      </w:r>
      <w:r w:rsidR="00411D9B">
        <w:t xml:space="preserve"> </w:t>
      </w:r>
    </w:p>
    <w:p w14:paraId="237B57B4" w14:textId="34B8B3A4" w:rsidR="00411D9B" w:rsidRDefault="00411D9B" w:rsidP="004F0C75">
      <w:pPr>
        <w:pStyle w:val="Nidungvnbn"/>
      </w:pPr>
      <w:r>
        <w:t>Những port đấu với Server, PC, máy POS em cấu hình chúng là port fast để tăng tốc độ hội tụ. Còn port đấu với WLC, AP vì chúng là port trunk nên em cấu hình port fast trunk. Tiếp theo, em bật tính năng BPDGuard</w:t>
      </w:r>
      <w:r w:rsidR="00A82599">
        <w:t xml:space="preserve"> trên các port fast này.</w:t>
      </w:r>
      <w:r>
        <w:t xml:space="preserve"> </w:t>
      </w:r>
    </w:p>
    <w:p w14:paraId="3824CBE5" w14:textId="3E874755" w:rsidR="006659FD" w:rsidRDefault="006659FD" w:rsidP="0069779D">
      <w:pPr>
        <w:pStyle w:val="Tiumccp3"/>
        <w:spacing w:before="240" w:after="240"/>
      </w:pPr>
      <w:r>
        <w:t>3.</w:t>
      </w:r>
      <w:r w:rsidR="003946A5">
        <w:t>2</w:t>
      </w:r>
      <w:r>
        <w:t>.</w:t>
      </w:r>
      <w:r w:rsidR="008F7B1E">
        <w:t>3</w:t>
      </w:r>
      <w:r>
        <w:t xml:space="preserve">.1 Cấu hình </w:t>
      </w:r>
      <w:r w:rsidR="00C5148B">
        <w:t>RSTP</w:t>
      </w:r>
      <w:r>
        <w:t xml:space="preserve"> trên Switch Core 1</w:t>
      </w:r>
    </w:p>
    <w:p w14:paraId="1105A8A7" w14:textId="1B9F668E" w:rsidR="00675A8E" w:rsidRDefault="00675A8E" w:rsidP="00091F5F">
      <w:pPr>
        <w:pStyle w:val="Nidungvnbn"/>
      </w:pPr>
      <w:r>
        <w:t>SW-Core-1#configure terminal</w:t>
      </w:r>
    </w:p>
    <w:p w14:paraId="2123CC43" w14:textId="77777777" w:rsidR="00675A8E" w:rsidRDefault="00675A8E" w:rsidP="00091F5F">
      <w:pPr>
        <w:pStyle w:val="Nidungvnbn"/>
      </w:pPr>
      <w:r>
        <w:t>SW-Core-1(config)#spanning-tree mode rapid</w:t>
      </w:r>
    </w:p>
    <w:p w14:paraId="755FE5A7" w14:textId="77777777" w:rsidR="00675A8E" w:rsidRDefault="00675A8E" w:rsidP="00091F5F">
      <w:pPr>
        <w:pStyle w:val="Nidungvnbn"/>
      </w:pPr>
      <w:r>
        <w:t>SW-Core-1(config)#spanning-tree vlan 1 root primary</w:t>
      </w:r>
    </w:p>
    <w:p w14:paraId="7AFA2429" w14:textId="77777777" w:rsidR="00675A8E" w:rsidRDefault="00675A8E" w:rsidP="00091F5F">
      <w:pPr>
        <w:pStyle w:val="Nidungvnbn"/>
      </w:pPr>
      <w:r>
        <w:lastRenderedPageBreak/>
        <w:t>SW-Core-1(config)#spanning-tree vlan 10 root primary</w:t>
      </w:r>
    </w:p>
    <w:p w14:paraId="694A39B2" w14:textId="77777777" w:rsidR="00675A8E" w:rsidRDefault="00675A8E" w:rsidP="00091F5F">
      <w:pPr>
        <w:pStyle w:val="Nidungvnbn"/>
      </w:pPr>
      <w:r>
        <w:t>SW-Core-1(config)#spanning-tree vlan 20 root secondary</w:t>
      </w:r>
    </w:p>
    <w:p w14:paraId="5F9444CB" w14:textId="77777777" w:rsidR="00675A8E" w:rsidRDefault="00675A8E" w:rsidP="00091F5F">
      <w:pPr>
        <w:pStyle w:val="Nidungvnbn"/>
      </w:pPr>
      <w:r>
        <w:t>SW-Core-1(config)#spanning-tree vlan 30 root secondary</w:t>
      </w:r>
    </w:p>
    <w:p w14:paraId="676B7E7D" w14:textId="5BCC9A39" w:rsidR="006659FD" w:rsidRDefault="00675A8E" w:rsidP="00091F5F">
      <w:pPr>
        <w:pStyle w:val="Nidungvnbn"/>
      </w:pPr>
      <w:r>
        <w:t>SW-Core-1(config)#spanning-tree vlan 40 root secondary</w:t>
      </w:r>
    </w:p>
    <w:p w14:paraId="53456E39" w14:textId="6843B769" w:rsidR="00CF1E2C" w:rsidRDefault="00CF1E2C" w:rsidP="00CF1E2C">
      <w:pPr>
        <w:jc w:val="center"/>
      </w:pPr>
      <w:r w:rsidRPr="000B2FDB">
        <w:rPr>
          <w:noProof/>
        </w:rPr>
        <w:drawing>
          <wp:inline distT="0" distB="0" distL="0" distR="0" wp14:anchorId="67CC2398" wp14:editId="13990099">
            <wp:extent cx="3566546" cy="35204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77668" cy="3531418"/>
                    </a:xfrm>
                    <a:prstGeom prst="rect">
                      <a:avLst/>
                    </a:prstGeom>
                  </pic:spPr>
                </pic:pic>
              </a:graphicData>
            </a:graphic>
          </wp:inline>
        </w:drawing>
      </w:r>
    </w:p>
    <w:p w14:paraId="08E01E06" w14:textId="77777777" w:rsidR="007B48D1" w:rsidRDefault="007B48D1" w:rsidP="00CF1E2C">
      <w:pPr>
        <w:jc w:val="center"/>
      </w:pPr>
    </w:p>
    <w:p w14:paraId="754C548B" w14:textId="4D17BE5A" w:rsidR="007B48D1" w:rsidRDefault="007B48D1" w:rsidP="007B48D1">
      <w:pPr>
        <w:pStyle w:val="Caption"/>
      </w:pPr>
      <w:bookmarkStart w:id="176" w:name="_Toc91608961"/>
      <w:r>
        <w:t xml:space="preserve">Hình 3. </w:t>
      </w:r>
      <w:fldSimple w:instr=" SEQ Hình_3. \* ARABIC ">
        <w:r w:rsidR="00D93DF4">
          <w:rPr>
            <w:noProof/>
          </w:rPr>
          <w:t>17</w:t>
        </w:r>
      </w:fldSimple>
      <w:r>
        <w:t>: Cấu hình RSTP trên Switch Core 1</w:t>
      </w:r>
      <w:bookmarkEnd w:id="176"/>
    </w:p>
    <w:p w14:paraId="39012A75" w14:textId="356A36D0" w:rsidR="00CF1E2C" w:rsidRDefault="00CF1E2C" w:rsidP="009C1642">
      <w:pPr>
        <w:pStyle w:val="Tiumccp3"/>
        <w:spacing w:before="240" w:after="240"/>
      </w:pPr>
      <w:r>
        <w:t>3.</w:t>
      </w:r>
      <w:r w:rsidR="003946A5">
        <w:t>2</w:t>
      </w:r>
      <w:r>
        <w:t>.3.2 Cấu hình RSTP trên Switch Core 2</w:t>
      </w:r>
    </w:p>
    <w:p w14:paraId="69DF2A5C" w14:textId="2F43BBC8" w:rsidR="008B3C31" w:rsidRDefault="008B3C31" w:rsidP="002F4E2F">
      <w:pPr>
        <w:pStyle w:val="Nidungvnbn"/>
      </w:pPr>
      <w:r>
        <w:t>SW-Core-2#configure terminal</w:t>
      </w:r>
    </w:p>
    <w:p w14:paraId="31690734" w14:textId="77777777" w:rsidR="008B3C31" w:rsidRDefault="008B3C31" w:rsidP="002F4E2F">
      <w:pPr>
        <w:pStyle w:val="Nidungvnbn"/>
      </w:pPr>
      <w:r>
        <w:t>SW-Core-2(config)#spanning-tree mode rapid</w:t>
      </w:r>
    </w:p>
    <w:p w14:paraId="2546326E" w14:textId="77777777" w:rsidR="008B3C31" w:rsidRDefault="008B3C31" w:rsidP="002F4E2F">
      <w:pPr>
        <w:pStyle w:val="Nidungvnbn"/>
      </w:pPr>
      <w:r>
        <w:t>SW-Core-2(config)#spanning-tree vlan 1 root secondary</w:t>
      </w:r>
    </w:p>
    <w:p w14:paraId="110965F4" w14:textId="77777777" w:rsidR="008B3C31" w:rsidRDefault="008B3C31" w:rsidP="002F4E2F">
      <w:pPr>
        <w:pStyle w:val="Nidungvnbn"/>
      </w:pPr>
      <w:r>
        <w:t>SW-Core-2(config)#spanning-tree vlan 10 root secondary</w:t>
      </w:r>
    </w:p>
    <w:p w14:paraId="3098F9C3" w14:textId="77777777" w:rsidR="008B3C31" w:rsidRDefault="008B3C31" w:rsidP="002F4E2F">
      <w:pPr>
        <w:pStyle w:val="Nidungvnbn"/>
      </w:pPr>
      <w:r>
        <w:t>SW-Core-2(config)#spanning-tree vlan 20 root primary</w:t>
      </w:r>
    </w:p>
    <w:p w14:paraId="77B2898D" w14:textId="77777777" w:rsidR="008B3C31" w:rsidRDefault="008B3C31" w:rsidP="002F4E2F">
      <w:pPr>
        <w:pStyle w:val="Nidungvnbn"/>
      </w:pPr>
      <w:r>
        <w:t>SW-Core-2(config)#spanning-tree vlan 30 root primary</w:t>
      </w:r>
    </w:p>
    <w:p w14:paraId="0F804D5B" w14:textId="3070209A" w:rsidR="00CF1E2C" w:rsidRDefault="008B3C31" w:rsidP="002F4E2F">
      <w:pPr>
        <w:pStyle w:val="Nidungvnbn"/>
      </w:pPr>
      <w:r>
        <w:t>SW-Core-2(config)#spanning-tree vlan 40 root primary</w:t>
      </w:r>
    </w:p>
    <w:p w14:paraId="589F7189" w14:textId="48B21AAD" w:rsidR="003B0ADC" w:rsidRDefault="003B0ADC" w:rsidP="003B0ADC">
      <w:pPr>
        <w:jc w:val="center"/>
      </w:pPr>
      <w:r w:rsidRPr="004C4362">
        <w:rPr>
          <w:noProof/>
        </w:rPr>
        <w:lastRenderedPageBreak/>
        <w:drawing>
          <wp:inline distT="0" distB="0" distL="0" distR="0" wp14:anchorId="070D53EA" wp14:editId="2B57BFE9">
            <wp:extent cx="3536315" cy="345546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7096" cy="3465998"/>
                    </a:xfrm>
                    <a:prstGeom prst="rect">
                      <a:avLst/>
                    </a:prstGeom>
                  </pic:spPr>
                </pic:pic>
              </a:graphicData>
            </a:graphic>
          </wp:inline>
        </w:drawing>
      </w:r>
    </w:p>
    <w:p w14:paraId="73B62D4B" w14:textId="77777777" w:rsidR="006B7597" w:rsidRDefault="006B7597" w:rsidP="003B0ADC">
      <w:pPr>
        <w:jc w:val="center"/>
      </w:pPr>
    </w:p>
    <w:p w14:paraId="26E94D33" w14:textId="450BA75D" w:rsidR="006B7597" w:rsidRDefault="006B7597" w:rsidP="006B7597">
      <w:pPr>
        <w:pStyle w:val="Caption"/>
      </w:pPr>
      <w:bookmarkStart w:id="177" w:name="_Toc91608962"/>
      <w:r>
        <w:t xml:space="preserve">Hình 3. </w:t>
      </w:r>
      <w:fldSimple w:instr=" SEQ Hình_3. \* ARABIC ">
        <w:r w:rsidR="00D93DF4">
          <w:rPr>
            <w:noProof/>
          </w:rPr>
          <w:t>18</w:t>
        </w:r>
      </w:fldSimple>
      <w:r>
        <w:t>: Cấu hình RSTP trên Switch Core 2</w:t>
      </w:r>
      <w:bookmarkEnd w:id="177"/>
    </w:p>
    <w:p w14:paraId="76A1D82D" w14:textId="25544C86" w:rsidR="003A7A3C" w:rsidRDefault="003A7A3C" w:rsidP="00152BE1">
      <w:pPr>
        <w:pStyle w:val="Tiumccp3"/>
        <w:spacing w:before="240" w:after="240"/>
      </w:pPr>
      <w:r>
        <w:t>3.</w:t>
      </w:r>
      <w:r w:rsidR="003946A5">
        <w:t>2</w:t>
      </w:r>
      <w:r>
        <w:t>.3.3 Cấu hình RSTP trên Switch Server</w:t>
      </w:r>
    </w:p>
    <w:p w14:paraId="38B17253" w14:textId="6D792A3F" w:rsidR="00D23725" w:rsidRDefault="00D23725" w:rsidP="00AC704A">
      <w:pPr>
        <w:pStyle w:val="Nidungvnbn"/>
      </w:pPr>
      <w:r>
        <w:t>SW-Server#configure terminal</w:t>
      </w:r>
    </w:p>
    <w:p w14:paraId="0A7BB7E4" w14:textId="77777777" w:rsidR="00D23725" w:rsidRDefault="00D23725" w:rsidP="00AC704A">
      <w:pPr>
        <w:pStyle w:val="Nidungvnbn"/>
      </w:pPr>
      <w:r>
        <w:t>SW-Server(config)#spanning-tree mode rapid</w:t>
      </w:r>
    </w:p>
    <w:p w14:paraId="474A6238" w14:textId="77777777" w:rsidR="00D23725" w:rsidRDefault="00D23725" w:rsidP="00AC704A">
      <w:pPr>
        <w:pStyle w:val="Nidungvnbn"/>
      </w:pPr>
      <w:r>
        <w:t>SW-Server(config)#int f0/1</w:t>
      </w:r>
    </w:p>
    <w:p w14:paraId="0BA6E79F" w14:textId="77777777" w:rsidR="00D23725" w:rsidRDefault="00D23725" w:rsidP="00AC704A">
      <w:pPr>
        <w:pStyle w:val="Nidungvnbn"/>
      </w:pPr>
      <w:r>
        <w:t>SW-Server(config-if)#spanning-tree portfast trunk</w:t>
      </w:r>
    </w:p>
    <w:p w14:paraId="1D107A1B" w14:textId="77777777" w:rsidR="00D23725" w:rsidRDefault="00D23725" w:rsidP="00AC704A">
      <w:pPr>
        <w:pStyle w:val="Nidungvnbn"/>
      </w:pPr>
      <w:r>
        <w:t>SW-Server(config-if)#spanning-tree bpduguard enable</w:t>
      </w:r>
    </w:p>
    <w:p w14:paraId="1C293241" w14:textId="77777777" w:rsidR="00D23725" w:rsidRDefault="00D23725" w:rsidP="00AC704A">
      <w:pPr>
        <w:pStyle w:val="Nidungvnbn"/>
      </w:pPr>
      <w:r>
        <w:t>SW-Server(config-if)#exit</w:t>
      </w:r>
    </w:p>
    <w:p w14:paraId="7379B649" w14:textId="77777777" w:rsidR="00D23725" w:rsidRDefault="00D23725" w:rsidP="00AC704A">
      <w:pPr>
        <w:pStyle w:val="Nidungvnbn"/>
      </w:pPr>
      <w:r>
        <w:t>SW-Server(config)#int f0/2</w:t>
      </w:r>
    </w:p>
    <w:p w14:paraId="1F530416" w14:textId="77777777" w:rsidR="00D23725" w:rsidRDefault="00D23725" w:rsidP="00AC704A">
      <w:pPr>
        <w:pStyle w:val="Nidungvnbn"/>
      </w:pPr>
      <w:r>
        <w:t>SW-Server(config-if)#spanning-tree portfast</w:t>
      </w:r>
    </w:p>
    <w:p w14:paraId="7952C022" w14:textId="5C569830" w:rsidR="003A7A3C" w:rsidRDefault="00D23725" w:rsidP="00AC704A">
      <w:pPr>
        <w:pStyle w:val="Nidungvnbn"/>
      </w:pPr>
      <w:r>
        <w:t>SW-Server(config-if)#spanning-tree bpduguard enable</w:t>
      </w:r>
    </w:p>
    <w:p w14:paraId="01195976" w14:textId="240884BA" w:rsidR="00D23725" w:rsidRDefault="00D23725" w:rsidP="00D23725">
      <w:pPr>
        <w:jc w:val="center"/>
      </w:pPr>
      <w:r w:rsidRPr="005540CC">
        <w:rPr>
          <w:noProof/>
        </w:rPr>
        <w:lastRenderedPageBreak/>
        <w:drawing>
          <wp:inline distT="0" distB="0" distL="0" distR="0" wp14:anchorId="63898449" wp14:editId="5713B3B0">
            <wp:extent cx="3540620" cy="385572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57855" cy="3874489"/>
                    </a:xfrm>
                    <a:prstGeom prst="rect">
                      <a:avLst/>
                    </a:prstGeom>
                  </pic:spPr>
                </pic:pic>
              </a:graphicData>
            </a:graphic>
          </wp:inline>
        </w:drawing>
      </w:r>
    </w:p>
    <w:p w14:paraId="75D8968E" w14:textId="77777777" w:rsidR="00B94B89" w:rsidRDefault="00B94B89" w:rsidP="00D23725">
      <w:pPr>
        <w:jc w:val="center"/>
      </w:pPr>
    </w:p>
    <w:p w14:paraId="47EB9C1B" w14:textId="79F00B63" w:rsidR="00B94B89" w:rsidRDefault="00B94B89" w:rsidP="00B94B89">
      <w:pPr>
        <w:pStyle w:val="Caption"/>
      </w:pPr>
      <w:bookmarkStart w:id="178" w:name="_Toc91608963"/>
      <w:r>
        <w:t xml:space="preserve">Hình 3. </w:t>
      </w:r>
      <w:fldSimple w:instr=" SEQ Hình_3. \* ARABIC ">
        <w:r w:rsidR="00D93DF4">
          <w:rPr>
            <w:noProof/>
          </w:rPr>
          <w:t>19</w:t>
        </w:r>
      </w:fldSimple>
      <w:r>
        <w:t>: Cấu hình RSTP trên Switch Server</w:t>
      </w:r>
      <w:bookmarkEnd w:id="178"/>
    </w:p>
    <w:p w14:paraId="640D3BA9" w14:textId="187D6494" w:rsidR="00D23725" w:rsidRDefault="00D23725" w:rsidP="00003E60">
      <w:pPr>
        <w:pStyle w:val="Tiumccp3"/>
        <w:spacing w:before="240" w:after="240"/>
      </w:pPr>
      <w:r>
        <w:t>3.</w:t>
      </w:r>
      <w:r w:rsidR="003946A5">
        <w:t>2</w:t>
      </w:r>
      <w:r>
        <w:t>.3.4 Cấu hình RSTP trên Switch Office</w:t>
      </w:r>
    </w:p>
    <w:p w14:paraId="05540F27" w14:textId="3A1F54B0" w:rsidR="00681EA6" w:rsidRDefault="00681EA6" w:rsidP="001A2866">
      <w:pPr>
        <w:pStyle w:val="Nidungvnbn"/>
      </w:pPr>
      <w:r>
        <w:t>SW-Office#configure terminal</w:t>
      </w:r>
    </w:p>
    <w:p w14:paraId="04D5FBCD" w14:textId="77777777" w:rsidR="00681EA6" w:rsidRDefault="00681EA6" w:rsidP="001A2866">
      <w:pPr>
        <w:pStyle w:val="Nidungvnbn"/>
      </w:pPr>
      <w:r>
        <w:t>SW-Office(config)#spanning-tree mode rapid</w:t>
      </w:r>
    </w:p>
    <w:p w14:paraId="20299688" w14:textId="77777777" w:rsidR="00681EA6" w:rsidRDefault="00681EA6" w:rsidP="001A2866">
      <w:pPr>
        <w:pStyle w:val="Nidungvnbn"/>
      </w:pPr>
      <w:r>
        <w:t>SW-Office(config)#int range f0/1-2</w:t>
      </w:r>
    </w:p>
    <w:p w14:paraId="76809594" w14:textId="77777777" w:rsidR="00681EA6" w:rsidRDefault="00681EA6" w:rsidP="001A2866">
      <w:pPr>
        <w:pStyle w:val="Nidungvnbn"/>
      </w:pPr>
      <w:r>
        <w:t>SW-Office(config-if-range)#spanning-tree portfast</w:t>
      </w:r>
    </w:p>
    <w:p w14:paraId="3DF7351E" w14:textId="77777777" w:rsidR="00681EA6" w:rsidRDefault="00681EA6" w:rsidP="001A2866">
      <w:pPr>
        <w:pStyle w:val="Nidungvnbn"/>
      </w:pPr>
      <w:r>
        <w:t>SW-Office(config-if-range)#spanning-tree bpduguard enable</w:t>
      </w:r>
    </w:p>
    <w:p w14:paraId="4FBD9E88" w14:textId="77777777" w:rsidR="00681EA6" w:rsidRDefault="00681EA6" w:rsidP="001A2866">
      <w:pPr>
        <w:pStyle w:val="Nidungvnbn"/>
      </w:pPr>
      <w:r>
        <w:t>SW-Office(config-if-range)#int f0/3</w:t>
      </w:r>
    </w:p>
    <w:p w14:paraId="3877B10E" w14:textId="77777777" w:rsidR="00681EA6" w:rsidRDefault="00681EA6" w:rsidP="001A2866">
      <w:pPr>
        <w:pStyle w:val="Nidungvnbn"/>
      </w:pPr>
      <w:r>
        <w:t>SW-Office(config-if)#spanning-tree portfast trunk</w:t>
      </w:r>
    </w:p>
    <w:p w14:paraId="38E26422" w14:textId="2FDE5D8A" w:rsidR="00D23725" w:rsidRDefault="00681EA6" w:rsidP="001A2866">
      <w:pPr>
        <w:pStyle w:val="Nidungvnbn"/>
      </w:pPr>
      <w:r>
        <w:t xml:space="preserve">SW-Office(config-if)#spanning-tree bpduguard </w:t>
      </w:r>
      <w:r w:rsidR="003F161F">
        <w:t>enable</w:t>
      </w:r>
    </w:p>
    <w:p w14:paraId="557C9930" w14:textId="586CF3C1" w:rsidR="003F161F" w:rsidRDefault="003F161F" w:rsidP="003F161F">
      <w:pPr>
        <w:jc w:val="center"/>
      </w:pPr>
      <w:r w:rsidRPr="00A6558D">
        <w:rPr>
          <w:noProof/>
        </w:rPr>
        <w:lastRenderedPageBreak/>
        <w:drawing>
          <wp:inline distT="0" distB="0" distL="0" distR="0" wp14:anchorId="37950107" wp14:editId="6A553FC8">
            <wp:extent cx="3726180" cy="4187175"/>
            <wp:effectExtent l="0" t="0" r="762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33754" cy="4195686"/>
                    </a:xfrm>
                    <a:prstGeom prst="rect">
                      <a:avLst/>
                    </a:prstGeom>
                  </pic:spPr>
                </pic:pic>
              </a:graphicData>
            </a:graphic>
          </wp:inline>
        </w:drawing>
      </w:r>
    </w:p>
    <w:p w14:paraId="66D009E1" w14:textId="77777777" w:rsidR="008712A8" w:rsidRDefault="008712A8" w:rsidP="003F161F">
      <w:pPr>
        <w:jc w:val="center"/>
      </w:pPr>
    </w:p>
    <w:p w14:paraId="7678079E" w14:textId="03F46743" w:rsidR="008712A8" w:rsidRDefault="008712A8" w:rsidP="008712A8">
      <w:pPr>
        <w:pStyle w:val="Caption"/>
      </w:pPr>
      <w:bookmarkStart w:id="179" w:name="_Toc91608964"/>
      <w:r>
        <w:t xml:space="preserve">Hình 3. </w:t>
      </w:r>
      <w:fldSimple w:instr=" SEQ Hình_3. \* ARABIC ">
        <w:r w:rsidR="00D93DF4">
          <w:rPr>
            <w:noProof/>
          </w:rPr>
          <w:t>20</w:t>
        </w:r>
      </w:fldSimple>
      <w:r>
        <w:t>: Cấu hình RSTP trên Switch Office</w:t>
      </w:r>
      <w:bookmarkEnd w:id="179"/>
    </w:p>
    <w:p w14:paraId="45D8EA91" w14:textId="0E389425" w:rsidR="003F161F" w:rsidRDefault="003F161F" w:rsidP="00F234A2">
      <w:pPr>
        <w:pStyle w:val="Tiumccp3"/>
        <w:spacing w:before="240" w:after="240"/>
      </w:pPr>
      <w:r>
        <w:t>3.</w:t>
      </w:r>
      <w:r w:rsidR="003946A5">
        <w:t>2</w:t>
      </w:r>
      <w:r>
        <w:t>.3.5 Cấu hình RSTP trên Switch Access 1</w:t>
      </w:r>
    </w:p>
    <w:p w14:paraId="2F38CD83" w14:textId="6E8B56EF" w:rsidR="00C33D93" w:rsidRDefault="00C33D93" w:rsidP="00F82849">
      <w:pPr>
        <w:pStyle w:val="Nidungvnbn"/>
      </w:pPr>
      <w:r>
        <w:t>SW-Access-1#configure terminal</w:t>
      </w:r>
    </w:p>
    <w:p w14:paraId="3130EB83" w14:textId="77777777" w:rsidR="00C33D93" w:rsidRDefault="00C33D93" w:rsidP="00F82849">
      <w:pPr>
        <w:pStyle w:val="Nidungvnbn"/>
      </w:pPr>
      <w:r>
        <w:t>SW-Access-1(config)#spanning-tree mode rapid</w:t>
      </w:r>
    </w:p>
    <w:p w14:paraId="3CC7E106" w14:textId="77777777" w:rsidR="00C33D93" w:rsidRDefault="00C33D93" w:rsidP="00F82849">
      <w:pPr>
        <w:pStyle w:val="Nidungvnbn"/>
      </w:pPr>
      <w:r>
        <w:t>SW-Access-1(config)#int range f0/1-2</w:t>
      </w:r>
    </w:p>
    <w:p w14:paraId="5B107440" w14:textId="77777777" w:rsidR="00C33D93" w:rsidRDefault="00C33D93" w:rsidP="00F82849">
      <w:pPr>
        <w:pStyle w:val="Nidungvnbn"/>
      </w:pPr>
      <w:r>
        <w:t>SW-Access-1(config-if-range)#spanning-tree portfast</w:t>
      </w:r>
    </w:p>
    <w:p w14:paraId="56066AC9" w14:textId="7293086E" w:rsidR="003F161F" w:rsidRDefault="00C33D93" w:rsidP="00F82849">
      <w:pPr>
        <w:pStyle w:val="Nidungvnbn"/>
      </w:pPr>
      <w:r>
        <w:t>SW-Access-1(config-if-range)#spanning-tree bpduguard enable</w:t>
      </w:r>
    </w:p>
    <w:p w14:paraId="0DB75CAC" w14:textId="2D4CE0D7" w:rsidR="00C33D93" w:rsidRDefault="00E51562" w:rsidP="00C33D93">
      <w:pPr>
        <w:jc w:val="center"/>
      </w:pPr>
      <w:r w:rsidRPr="001F23A0">
        <w:rPr>
          <w:noProof/>
        </w:rPr>
        <w:lastRenderedPageBreak/>
        <w:drawing>
          <wp:inline distT="0" distB="0" distL="0" distR="0" wp14:anchorId="175B4763" wp14:editId="17399599">
            <wp:extent cx="3519957" cy="3469188"/>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32913" cy="3481957"/>
                    </a:xfrm>
                    <a:prstGeom prst="rect">
                      <a:avLst/>
                    </a:prstGeom>
                  </pic:spPr>
                </pic:pic>
              </a:graphicData>
            </a:graphic>
          </wp:inline>
        </w:drawing>
      </w:r>
    </w:p>
    <w:p w14:paraId="795A650E" w14:textId="77777777" w:rsidR="009D3203" w:rsidRDefault="009D3203" w:rsidP="00C33D93">
      <w:pPr>
        <w:jc w:val="center"/>
      </w:pPr>
    </w:p>
    <w:p w14:paraId="5E7D6078" w14:textId="02CA3B64" w:rsidR="009D3203" w:rsidRDefault="009D3203" w:rsidP="009D3203">
      <w:pPr>
        <w:pStyle w:val="Caption"/>
      </w:pPr>
      <w:bookmarkStart w:id="180" w:name="_Toc91608965"/>
      <w:r>
        <w:t xml:space="preserve">Hình 3. </w:t>
      </w:r>
      <w:fldSimple w:instr=" SEQ Hình_3. \* ARABIC ">
        <w:r w:rsidR="00D93DF4">
          <w:rPr>
            <w:noProof/>
          </w:rPr>
          <w:t>21</w:t>
        </w:r>
      </w:fldSimple>
      <w:r>
        <w:t>: Cấu hình RSTP trên Switch Access 1</w:t>
      </w:r>
      <w:bookmarkEnd w:id="180"/>
    </w:p>
    <w:p w14:paraId="6A096CF3" w14:textId="0466A402" w:rsidR="00E51562" w:rsidRDefault="00E51562" w:rsidP="00A64E54">
      <w:pPr>
        <w:pStyle w:val="Tiumccp3"/>
        <w:spacing w:before="240" w:after="240"/>
      </w:pPr>
      <w:r>
        <w:t>3.</w:t>
      </w:r>
      <w:r w:rsidR="003946A5">
        <w:t>2</w:t>
      </w:r>
      <w:r>
        <w:t>.3.6 Cấu hình RSTP trên Switch Access 2</w:t>
      </w:r>
    </w:p>
    <w:p w14:paraId="7146EEA2" w14:textId="1C3A1B2E" w:rsidR="00A3681B" w:rsidRDefault="00A3681B" w:rsidP="005E2D6B">
      <w:pPr>
        <w:pStyle w:val="Nidungvnbn"/>
      </w:pPr>
      <w:r>
        <w:t>SW-Access-2#configure terminal</w:t>
      </w:r>
    </w:p>
    <w:p w14:paraId="493DA620" w14:textId="77777777" w:rsidR="00A3681B" w:rsidRDefault="00A3681B" w:rsidP="005E2D6B">
      <w:pPr>
        <w:pStyle w:val="Nidungvnbn"/>
      </w:pPr>
      <w:r>
        <w:t>SW-Access-2(config)#spanning-tree mode rapid</w:t>
      </w:r>
    </w:p>
    <w:p w14:paraId="5D1AFB68" w14:textId="77777777" w:rsidR="00A3681B" w:rsidRDefault="00A3681B" w:rsidP="005E2D6B">
      <w:pPr>
        <w:pStyle w:val="Nidungvnbn"/>
      </w:pPr>
      <w:r>
        <w:t>SW-Access-2(config)#int range f0/1-2</w:t>
      </w:r>
    </w:p>
    <w:p w14:paraId="6F2BA031" w14:textId="77777777" w:rsidR="00A3681B" w:rsidRDefault="00A3681B" w:rsidP="005E2D6B">
      <w:pPr>
        <w:pStyle w:val="Nidungvnbn"/>
      </w:pPr>
      <w:r>
        <w:t>SW-Access-2(config-if-range)#spanning-tree portfast trunk</w:t>
      </w:r>
    </w:p>
    <w:p w14:paraId="2C459DCD" w14:textId="013EBBA5" w:rsidR="00E51562" w:rsidRDefault="00A3681B" w:rsidP="005E2D6B">
      <w:pPr>
        <w:pStyle w:val="Nidungvnbn"/>
      </w:pPr>
      <w:r>
        <w:t>SW-Access-2(config-if-range)#spanning-tree bpduguard enable</w:t>
      </w:r>
    </w:p>
    <w:p w14:paraId="5EB14BDB" w14:textId="2BF89F7D" w:rsidR="0089677D" w:rsidRDefault="008A4A8B" w:rsidP="0089677D">
      <w:pPr>
        <w:jc w:val="center"/>
      </w:pPr>
      <w:r w:rsidRPr="00A43AA9">
        <w:rPr>
          <w:noProof/>
        </w:rPr>
        <w:lastRenderedPageBreak/>
        <w:drawing>
          <wp:inline distT="0" distB="0" distL="0" distR="0" wp14:anchorId="1C672C90" wp14:editId="1BFFFAFF">
            <wp:extent cx="3531235" cy="34550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42033" cy="3465592"/>
                    </a:xfrm>
                    <a:prstGeom prst="rect">
                      <a:avLst/>
                    </a:prstGeom>
                  </pic:spPr>
                </pic:pic>
              </a:graphicData>
            </a:graphic>
          </wp:inline>
        </w:drawing>
      </w:r>
    </w:p>
    <w:p w14:paraId="7C0B4643" w14:textId="77777777" w:rsidR="00C902F4" w:rsidRDefault="00C902F4" w:rsidP="0089677D">
      <w:pPr>
        <w:jc w:val="center"/>
      </w:pPr>
    </w:p>
    <w:p w14:paraId="101B36E0" w14:textId="02FA949E" w:rsidR="00C902F4" w:rsidRDefault="00C902F4" w:rsidP="00C902F4">
      <w:pPr>
        <w:pStyle w:val="Caption"/>
      </w:pPr>
      <w:bookmarkStart w:id="181" w:name="_Toc91608966"/>
      <w:r>
        <w:t xml:space="preserve">Hình 3. </w:t>
      </w:r>
      <w:fldSimple w:instr=" SEQ Hình_3. \* ARABIC ">
        <w:r w:rsidR="00D93DF4">
          <w:rPr>
            <w:noProof/>
          </w:rPr>
          <w:t>22</w:t>
        </w:r>
      </w:fldSimple>
      <w:r>
        <w:t>: Cấu hình RSTP trên Switch Access 2</w:t>
      </w:r>
      <w:bookmarkEnd w:id="181"/>
    </w:p>
    <w:p w14:paraId="394F058C" w14:textId="40A911FB" w:rsidR="008E6BB9" w:rsidRDefault="008E6BB9" w:rsidP="00231274">
      <w:pPr>
        <w:pStyle w:val="Tiumccp2"/>
        <w:spacing w:before="240" w:after="240"/>
        <w:outlineLvl w:val="2"/>
      </w:pPr>
      <w:bookmarkStart w:id="182" w:name="_Toc91608927"/>
      <w:r>
        <w:t>3.</w:t>
      </w:r>
      <w:r w:rsidR="003946A5">
        <w:t>2</w:t>
      </w:r>
      <w:r>
        <w:t xml:space="preserve">.4 </w:t>
      </w:r>
      <w:r w:rsidRPr="006659FD">
        <w:t>C</w:t>
      </w:r>
      <w:r>
        <w:t>ấu hình</w:t>
      </w:r>
      <w:r w:rsidRPr="006659FD">
        <w:t xml:space="preserve"> </w:t>
      </w:r>
      <w:r w:rsidR="00AA5EBE">
        <w:t>địa chỉ IP</w:t>
      </w:r>
      <w:bookmarkEnd w:id="182"/>
    </w:p>
    <w:p w14:paraId="2794991D" w14:textId="5F13F96D" w:rsidR="008E6BB9" w:rsidRDefault="008E6BB9" w:rsidP="00231274">
      <w:pPr>
        <w:pStyle w:val="Tiumccp3"/>
        <w:spacing w:before="240" w:after="240"/>
      </w:pPr>
      <w:r>
        <w:t>3.</w:t>
      </w:r>
      <w:r w:rsidR="003946A5">
        <w:t>2</w:t>
      </w:r>
      <w:r>
        <w:t>.</w:t>
      </w:r>
      <w:r w:rsidR="00547BF0">
        <w:t>4</w:t>
      </w:r>
      <w:r>
        <w:t xml:space="preserve">.1 Cấu hình </w:t>
      </w:r>
      <w:r w:rsidR="005B5278">
        <w:t>địa chỉ IP trên</w:t>
      </w:r>
      <w:r>
        <w:t xml:space="preserve"> </w:t>
      </w:r>
      <w:r w:rsidR="000413F0">
        <w:t xml:space="preserve">Switch </w:t>
      </w:r>
      <w:r>
        <w:t>Core 1</w:t>
      </w:r>
    </w:p>
    <w:p w14:paraId="1C54A198" w14:textId="18C06584" w:rsidR="00DD668C" w:rsidRDefault="00DD668C" w:rsidP="008678A6">
      <w:pPr>
        <w:pStyle w:val="Nidungvnbn"/>
        <w:numPr>
          <w:ilvl w:val="0"/>
          <w:numId w:val="46"/>
        </w:numPr>
      </w:pPr>
      <w:r>
        <w:t>Cấu hình địa chỉ IP</w:t>
      </w:r>
    </w:p>
    <w:p w14:paraId="55E16933" w14:textId="77777777" w:rsidR="00FD1CF3" w:rsidRDefault="00FD1CF3" w:rsidP="009E5B93">
      <w:pPr>
        <w:pStyle w:val="Nidungvnbn"/>
        <w:ind w:left="720"/>
      </w:pPr>
      <w:r>
        <w:t>SW-Core-1#configure terminal</w:t>
      </w:r>
    </w:p>
    <w:p w14:paraId="438DAE28" w14:textId="77777777" w:rsidR="00FD1CF3" w:rsidRDefault="00FD1CF3" w:rsidP="009E5B93">
      <w:pPr>
        <w:pStyle w:val="Nidungvnbn"/>
        <w:ind w:left="720"/>
      </w:pPr>
      <w:r>
        <w:t>SW-Core-1(config)#int vlan 1</w:t>
      </w:r>
    </w:p>
    <w:p w14:paraId="2D5F0C33" w14:textId="77777777" w:rsidR="00FD1CF3" w:rsidRDefault="00FD1CF3" w:rsidP="009E5B93">
      <w:pPr>
        <w:pStyle w:val="Nidungvnbn"/>
        <w:ind w:left="720"/>
      </w:pPr>
      <w:r>
        <w:t>SW-Core-1(config-if)#ip add 10.10.1.1 255.255.255.0</w:t>
      </w:r>
    </w:p>
    <w:p w14:paraId="3263C7EF" w14:textId="77777777" w:rsidR="00FD1CF3" w:rsidRDefault="00FD1CF3" w:rsidP="009E5B93">
      <w:pPr>
        <w:pStyle w:val="Nidungvnbn"/>
        <w:ind w:left="720"/>
      </w:pPr>
      <w:r>
        <w:t>SW-Core-1(config-if)#no shut</w:t>
      </w:r>
    </w:p>
    <w:p w14:paraId="68EAA593" w14:textId="27A1A59E" w:rsidR="00FD1CF3" w:rsidRDefault="00FD1CF3" w:rsidP="009E5B93">
      <w:pPr>
        <w:pStyle w:val="Nidungvnbn"/>
        <w:ind w:left="720"/>
      </w:pPr>
      <w:r>
        <w:t>SW-Core-1(config</w:t>
      </w:r>
      <w:r w:rsidR="00640F23">
        <w:t>-if</w:t>
      </w:r>
      <w:r>
        <w:t>)#int vlan 10</w:t>
      </w:r>
    </w:p>
    <w:p w14:paraId="0CDEDD8F" w14:textId="77777777" w:rsidR="00FD1CF3" w:rsidRDefault="00FD1CF3" w:rsidP="009E5B93">
      <w:pPr>
        <w:pStyle w:val="Nidungvnbn"/>
        <w:ind w:left="720"/>
      </w:pPr>
      <w:r>
        <w:t>SW-Core-1(config-if)#ip add 10.10.10.1 255.255.255.0</w:t>
      </w:r>
    </w:p>
    <w:p w14:paraId="5CE672AA" w14:textId="77777777" w:rsidR="00FD1CF3" w:rsidRDefault="00FD1CF3" w:rsidP="009E5B93">
      <w:pPr>
        <w:pStyle w:val="Nidungvnbn"/>
        <w:ind w:left="720"/>
      </w:pPr>
      <w:r>
        <w:t>SW-Core-1(config-if)#no shut</w:t>
      </w:r>
    </w:p>
    <w:p w14:paraId="4DE5156E" w14:textId="3EF3D037" w:rsidR="00FD1CF3" w:rsidRDefault="00FD1CF3" w:rsidP="009E5B93">
      <w:pPr>
        <w:pStyle w:val="Nidungvnbn"/>
        <w:ind w:left="720"/>
      </w:pPr>
      <w:r>
        <w:t>SW-Core-1(config</w:t>
      </w:r>
      <w:r w:rsidR="00640F23">
        <w:t>-if</w:t>
      </w:r>
      <w:r>
        <w:t>)#int vlan 20</w:t>
      </w:r>
    </w:p>
    <w:p w14:paraId="6873EE08" w14:textId="77777777" w:rsidR="00FD1CF3" w:rsidRDefault="00FD1CF3" w:rsidP="009E5B93">
      <w:pPr>
        <w:pStyle w:val="Nidungvnbn"/>
        <w:ind w:left="720"/>
      </w:pPr>
      <w:r>
        <w:t>SW-Core-1(config-if)#ip add 10.10.20.1 255.255.255.0</w:t>
      </w:r>
    </w:p>
    <w:p w14:paraId="427F9747" w14:textId="77777777" w:rsidR="00FD1CF3" w:rsidRDefault="00FD1CF3" w:rsidP="009E5B93">
      <w:pPr>
        <w:pStyle w:val="Nidungvnbn"/>
        <w:ind w:left="720"/>
      </w:pPr>
      <w:r>
        <w:lastRenderedPageBreak/>
        <w:t>SW-Core-1(config-if)#no shut</w:t>
      </w:r>
    </w:p>
    <w:p w14:paraId="7E578DE0" w14:textId="54293EC5" w:rsidR="00FD1CF3" w:rsidRDefault="00FD1CF3" w:rsidP="009E5B93">
      <w:pPr>
        <w:pStyle w:val="Nidungvnbn"/>
        <w:ind w:left="720"/>
      </w:pPr>
      <w:r>
        <w:t>SW-Core-1(config</w:t>
      </w:r>
      <w:r w:rsidR="00640F23">
        <w:t>-if</w:t>
      </w:r>
      <w:r>
        <w:t>)#int vlan 30</w:t>
      </w:r>
    </w:p>
    <w:p w14:paraId="7FEAD8E3" w14:textId="77777777" w:rsidR="00FD1CF3" w:rsidRDefault="00FD1CF3" w:rsidP="009E5B93">
      <w:pPr>
        <w:pStyle w:val="Nidungvnbn"/>
        <w:ind w:left="720"/>
      </w:pPr>
      <w:r>
        <w:t>SW-Core-1(config-if)#ip add 10.10.30.1 255.255.255.0</w:t>
      </w:r>
    </w:p>
    <w:p w14:paraId="6F8F68E2" w14:textId="77777777" w:rsidR="00FD1CF3" w:rsidRDefault="00FD1CF3" w:rsidP="009E5B93">
      <w:pPr>
        <w:pStyle w:val="Nidungvnbn"/>
        <w:ind w:left="720"/>
      </w:pPr>
      <w:r>
        <w:t>SW-Core-1(config-if)#no shut</w:t>
      </w:r>
    </w:p>
    <w:p w14:paraId="6BB7A002" w14:textId="77777777" w:rsidR="00FD1CF3" w:rsidRDefault="00FD1CF3" w:rsidP="009E5B93">
      <w:pPr>
        <w:pStyle w:val="Nidungvnbn"/>
        <w:ind w:left="720"/>
      </w:pPr>
      <w:r>
        <w:t>SW-Core-1(config)#int vlan 40</w:t>
      </w:r>
    </w:p>
    <w:p w14:paraId="7E825AF1" w14:textId="77777777" w:rsidR="00FD1CF3" w:rsidRDefault="00FD1CF3" w:rsidP="009E5B93">
      <w:pPr>
        <w:pStyle w:val="Nidungvnbn"/>
        <w:ind w:left="720"/>
      </w:pPr>
      <w:r>
        <w:t>SW-Core-1(config-if)#ip add 10.10.40.1 255.255.255.0</w:t>
      </w:r>
    </w:p>
    <w:p w14:paraId="69E7D73E" w14:textId="77777777" w:rsidR="00FD1CF3" w:rsidRDefault="00FD1CF3" w:rsidP="009E5B93">
      <w:pPr>
        <w:pStyle w:val="Nidungvnbn"/>
        <w:ind w:left="720"/>
      </w:pPr>
      <w:r>
        <w:t>SW-Core-1(config-if)#no shut</w:t>
      </w:r>
    </w:p>
    <w:p w14:paraId="7E3963ED" w14:textId="77777777" w:rsidR="00FD1CF3" w:rsidRDefault="00FD1CF3" w:rsidP="009E5B93">
      <w:pPr>
        <w:pStyle w:val="Nidungvnbn"/>
        <w:ind w:left="720"/>
      </w:pPr>
      <w:r>
        <w:t>SW-Core-1(config-if)#exit</w:t>
      </w:r>
    </w:p>
    <w:p w14:paraId="7ABB6558" w14:textId="77777777" w:rsidR="00FD1CF3" w:rsidRDefault="00FD1CF3" w:rsidP="009E5B93">
      <w:pPr>
        <w:pStyle w:val="Nidungvnbn"/>
        <w:ind w:left="720"/>
      </w:pPr>
      <w:r>
        <w:t>SW-Core-1(config)#int g1/0/24</w:t>
      </w:r>
    </w:p>
    <w:p w14:paraId="022BD0B1" w14:textId="77777777" w:rsidR="00FD1CF3" w:rsidRDefault="00FD1CF3" w:rsidP="009E5B93">
      <w:pPr>
        <w:pStyle w:val="Nidungvnbn"/>
        <w:ind w:left="720"/>
      </w:pPr>
      <w:r>
        <w:t>SW-Core-1(config-if)#no switchport</w:t>
      </w:r>
    </w:p>
    <w:p w14:paraId="65F1C32E" w14:textId="77777777" w:rsidR="00FD1CF3" w:rsidRDefault="00FD1CF3" w:rsidP="009E5B93">
      <w:pPr>
        <w:pStyle w:val="Nidungvnbn"/>
        <w:ind w:left="720"/>
      </w:pPr>
      <w:r>
        <w:t>SW-Core-1(config-if)#ip add 10.0.1.2 255.255.255.0</w:t>
      </w:r>
    </w:p>
    <w:p w14:paraId="38F850CA" w14:textId="5AFC60F0" w:rsidR="000B5870" w:rsidRDefault="00FD1CF3" w:rsidP="006A3024">
      <w:pPr>
        <w:pStyle w:val="Nidungvnbn"/>
        <w:ind w:left="720"/>
      </w:pPr>
      <w:r>
        <w:t>SW-Core-1(config-if)#no shut</w:t>
      </w:r>
    </w:p>
    <w:p w14:paraId="5E700F20" w14:textId="379F7D73" w:rsidR="00FD1CF3" w:rsidRDefault="00640F23" w:rsidP="008678A6">
      <w:pPr>
        <w:pStyle w:val="Nidungvnbn"/>
        <w:numPr>
          <w:ilvl w:val="0"/>
          <w:numId w:val="47"/>
        </w:numPr>
      </w:pPr>
      <w:r>
        <w:t>Sau khi cấu hình</w:t>
      </w:r>
      <w:r w:rsidR="008110A0">
        <w:t xml:space="preserve"> IP</w:t>
      </w:r>
      <w:r w:rsidR="000413F0">
        <w:t xml:space="preserve"> xong,</w:t>
      </w:r>
      <w:r>
        <w:t xml:space="preserve"> ta dùng lệnh </w:t>
      </w:r>
      <w:r w:rsidRPr="00640F23">
        <w:rPr>
          <w:b/>
          <w:bCs/>
        </w:rPr>
        <w:t>Show ip int brief</w:t>
      </w:r>
      <w:r>
        <w:t xml:space="preserve"> để kiểm tra lại địa chỉ IP</w:t>
      </w:r>
      <w:r w:rsidR="000B5870">
        <w:t>.</w:t>
      </w:r>
    </w:p>
    <w:p w14:paraId="7C9C6EBA" w14:textId="77777777" w:rsidR="007629CF" w:rsidRDefault="007629CF" w:rsidP="007629CF">
      <w:pPr>
        <w:pStyle w:val="Nidungvnbn"/>
      </w:pPr>
    </w:p>
    <w:p w14:paraId="5ED0FAEB" w14:textId="498C8785" w:rsidR="002C3D92" w:rsidRDefault="00B479B0" w:rsidP="002C3D92">
      <w:pPr>
        <w:jc w:val="center"/>
      </w:pPr>
      <w:r>
        <w:rPr>
          <w:noProof/>
        </w:rPr>
        <w:lastRenderedPageBreak/>
        <w:drawing>
          <wp:inline distT="0" distB="0" distL="0" distR="0" wp14:anchorId="72CF72C2" wp14:editId="4A1482D8">
            <wp:extent cx="3510131" cy="3459480"/>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2">
                      <a:extLst>
                        <a:ext uri="{28A0092B-C50C-407E-A947-70E740481C1C}">
                          <a14:useLocalDpi xmlns:a14="http://schemas.microsoft.com/office/drawing/2010/main" val="0"/>
                        </a:ext>
                      </a:extLst>
                    </a:blip>
                    <a:stretch>
                      <a:fillRect/>
                    </a:stretch>
                  </pic:blipFill>
                  <pic:spPr>
                    <a:xfrm>
                      <a:off x="0" y="0"/>
                      <a:ext cx="3520556" cy="3469755"/>
                    </a:xfrm>
                    <a:prstGeom prst="rect">
                      <a:avLst/>
                    </a:prstGeom>
                  </pic:spPr>
                </pic:pic>
              </a:graphicData>
            </a:graphic>
          </wp:inline>
        </w:drawing>
      </w:r>
    </w:p>
    <w:p w14:paraId="2F37C9DE" w14:textId="77777777" w:rsidR="00916E54" w:rsidRDefault="00916E54" w:rsidP="002C3D92">
      <w:pPr>
        <w:jc w:val="center"/>
      </w:pPr>
    </w:p>
    <w:p w14:paraId="71AC4BDF" w14:textId="6C874557" w:rsidR="00916E54" w:rsidRDefault="00916E54" w:rsidP="00916E54">
      <w:pPr>
        <w:pStyle w:val="Caption"/>
      </w:pPr>
      <w:bookmarkStart w:id="183" w:name="_Toc91608967"/>
      <w:r>
        <w:t xml:space="preserve">Hình 3. </w:t>
      </w:r>
      <w:fldSimple w:instr=" SEQ Hình_3. \* ARABIC ">
        <w:r w:rsidR="00D93DF4">
          <w:rPr>
            <w:noProof/>
          </w:rPr>
          <w:t>23</w:t>
        </w:r>
      </w:fldSimple>
      <w:r>
        <w:t>: Kiểm tra lại địa chỉ IP trên Switch Core 1</w:t>
      </w:r>
      <w:bookmarkEnd w:id="183"/>
    </w:p>
    <w:p w14:paraId="3B047C60" w14:textId="0A024D58" w:rsidR="002109E3" w:rsidRDefault="002109E3" w:rsidP="008678A6">
      <w:pPr>
        <w:pStyle w:val="Nidungvnbn"/>
        <w:numPr>
          <w:ilvl w:val="0"/>
          <w:numId w:val="48"/>
        </w:numPr>
      </w:pPr>
      <w:r>
        <w:t>Cấu hình Port Channel</w:t>
      </w:r>
    </w:p>
    <w:p w14:paraId="648084C5" w14:textId="2EE6CB49" w:rsidR="002109E3" w:rsidRDefault="002109E3" w:rsidP="00B0447D">
      <w:pPr>
        <w:pStyle w:val="Nidungvnbn"/>
        <w:ind w:left="720"/>
      </w:pPr>
      <w:r>
        <w:t>SW-Core-1#configure terminal</w:t>
      </w:r>
    </w:p>
    <w:p w14:paraId="631C8C24" w14:textId="478C17F9" w:rsidR="002109E3" w:rsidRDefault="002109E3" w:rsidP="00B0447D">
      <w:pPr>
        <w:pStyle w:val="Nidungvnbn"/>
        <w:ind w:left="720"/>
      </w:pPr>
      <w:r>
        <w:t>SW-Core-1(config)#int range g1/0/22-23</w:t>
      </w:r>
    </w:p>
    <w:p w14:paraId="59392482" w14:textId="77777777" w:rsidR="002109E3" w:rsidRDefault="002109E3" w:rsidP="00B0447D">
      <w:pPr>
        <w:pStyle w:val="Nidungvnbn"/>
        <w:ind w:left="720"/>
      </w:pPr>
      <w:r>
        <w:t>SW-Core-1(config-if-range)#no switchport</w:t>
      </w:r>
    </w:p>
    <w:p w14:paraId="003A6A7E" w14:textId="77777777" w:rsidR="002109E3" w:rsidRDefault="002109E3" w:rsidP="00B0447D">
      <w:pPr>
        <w:pStyle w:val="Nidungvnbn"/>
        <w:ind w:left="720"/>
      </w:pPr>
      <w:r>
        <w:t>SW-Core-1(config-if-range)#channel-group 1 mode active</w:t>
      </w:r>
    </w:p>
    <w:p w14:paraId="5C142064" w14:textId="77777777" w:rsidR="002109E3" w:rsidRDefault="002109E3" w:rsidP="00B0447D">
      <w:pPr>
        <w:pStyle w:val="Nidungvnbn"/>
        <w:ind w:left="720"/>
      </w:pPr>
      <w:r>
        <w:t>SW-Core-1(config-if-range)#exit</w:t>
      </w:r>
    </w:p>
    <w:p w14:paraId="0B2B7426" w14:textId="77777777" w:rsidR="002109E3" w:rsidRDefault="002109E3" w:rsidP="00B0447D">
      <w:pPr>
        <w:pStyle w:val="Nidungvnbn"/>
        <w:ind w:left="720"/>
      </w:pPr>
      <w:r>
        <w:t>SW-Core-1(config)#int po1</w:t>
      </w:r>
    </w:p>
    <w:p w14:paraId="1D13932C" w14:textId="77777777" w:rsidR="002109E3" w:rsidRDefault="002109E3" w:rsidP="00B0447D">
      <w:pPr>
        <w:pStyle w:val="Nidungvnbn"/>
        <w:ind w:left="720"/>
      </w:pPr>
      <w:r>
        <w:t>SW-Core-1(config-if)#ip add 10.0.12.1 255.255.255.0</w:t>
      </w:r>
    </w:p>
    <w:p w14:paraId="155DED62" w14:textId="7FA627AA" w:rsidR="002109E3" w:rsidRDefault="002109E3" w:rsidP="00B0447D">
      <w:pPr>
        <w:pStyle w:val="Nidungvnbn"/>
        <w:ind w:left="720"/>
      </w:pPr>
      <w:r>
        <w:t>SW-Core-1(config-if)#no shut</w:t>
      </w:r>
    </w:p>
    <w:p w14:paraId="244C9A53" w14:textId="1D111E00" w:rsidR="007039D2" w:rsidRDefault="001579B2" w:rsidP="008678A6">
      <w:pPr>
        <w:pStyle w:val="Nidungvnbn"/>
        <w:numPr>
          <w:ilvl w:val="0"/>
          <w:numId w:val="49"/>
        </w:numPr>
      </w:pPr>
      <w:r>
        <w:t xml:space="preserve">Dùng lệnh </w:t>
      </w:r>
      <w:r w:rsidRPr="001579B2">
        <w:rPr>
          <w:b/>
          <w:bCs/>
        </w:rPr>
        <w:t>Show ether sum</w:t>
      </w:r>
      <w:r>
        <w:t xml:space="preserve"> để kiểm tra lại port channel vừa tạo</w:t>
      </w:r>
    </w:p>
    <w:p w14:paraId="34B8AE28" w14:textId="19CD7B0E" w:rsidR="001579B2" w:rsidRDefault="009C7AD8" w:rsidP="00FD4526">
      <w:pPr>
        <w:jc w:val="center"/>
      </w:pPr>
      <w:r>
        <w:rPr>
          <w:noProof/>
        </w:rPr>
        <w:lastRenderedPageBreak/>
        <w:drawing>
          <wp:inline distT="0" distB="0" distL="0" distR="0" wp14:anchorId="07E1543C" wp14:editId="081AC11F">
            <wp:extent cx="3550743" cy="3463890"/>
            <wp:effectExtent l="0" t="0" r="0"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3">
                      <a:extLst>
                        <a:ext uri="{28A0092B-C50C-407E-A947-70E740481C1C}">
                          <a14:useLocalDpi xmlns:a14="http://schemas.microsoft.com/office/drawing/2010/main" val="0"/>
                        </a:ext>
                      </a:extLst>
                    </a:blip>
                    <a:stretch>
                      <a:fillRect/>
                    </a:stretch>
                  </pic:blipFill>
                  <pic:spPr>
                    <a:xfrm>
                      <a:off x="0" y="0"/>
                      <a:ext cx="3559022" cy="3471966"/>
                    </a:xfrm>
                    <a:prstGeom prst="rect">
                      <a:avLst/>
                    </a:prstGeom>
                  </pic:spPr>
                </pic:pic>
              </a:graphicData>
            </a:graphic>
          </wp:inline>
        </w:drawing>
      </w:r>
    </w:p>
    <w:p w14:paraId="7AF6914A" w14:textId="77777777" w:rsidR="00070E47" w:rsidRDefault="00070E47" w:rsidP="00FD4526">
      <w:pPr>
        <w:jc w:val="center"/>
      </w:pPr>
    </w:p>
    <w:p w14:paraId="37DDC042" w14:textId="41B5B29B" w:rsidR="00070E47" w:rsidRPr="00FD4526" w:rsidRDefault="00070E47" w:rsidP="00070E47">
      <w:pPr>
        <w:pStyle w:val="Caption"/>
      </w:pPr>
      <w:bookmarkStart w:id="184" w:name="_Toc91608968"/>
      <w:r>
        <w:t xml:space="preserve">Hình 3. </w:t>
      </w:r>
      <w:fldSimple w:instr=" SEQ Hình_3. \* ARABIC ">
        <w:r w:rsidR="00D93DF4">
          <w:rPr>
            <w:noProof/>
          </w:rPr>
          <w:t>24</w:t>
        </w:r>
      </w:fldSimple>
      <w:r>
        <w:t>: Kiểm tra lại Port Channel trên Switch Core 1</w:t>
      </w:r>
      <w:bookmarkEnd w:id="184"/>
    </w:p>
    <w:p w14:paraId="0D994809" w14:textId="65948000" w:rsidR="000413F0" w:rsidRDefault="000413F0" w:rsidP="00B42836">
      <w:pPr>
        <w:pStyle w:val="Tiumccp3"/>
        <w:spacing w:before="240" w:after="240"/>
      </w:pPr>
      <w:r>
        <w:t xml:space="preserve">3.2.4.2 Cấu hình địa chỉ IP trên </w:t>
      </w:r>
      <w:r w:rsidR="002106E0">
        <w:t xml:space="preserve">Switch </w:t>
      </w:r>
      <w:r>
        <w:t>Core 2</w:t>
      </w:r>
    </w:p>
    <w:p w14:paraId="4B634508" w14:textId="7FFA24C3" w:rsidR="000413F0" w:rsidRDefault="003C7909" w:rsidP="008678A6">
      <w:pPr>
        <w:pStyle w:val="Nidungvnbn"/>
        <w:numPr>
          <w:ilvl w:val="0"/>
          <w:numId w:val="50"/>
        </w:numPr>
      </w:pPr>
      <w:r>
        <w:t>Cấu hình địa chỉ IP</w:t>
      </w:r>
    </w:p>
    <w:p w14:paraId="39AAFF32" w14:textId="3485EA8E" w:rsidR="003C7909" w:rsidRDefault="003C7909" w:rsidP="00280DB6">
      <w:pPr>
        <w:pStyle w:val="Nidungvnbn"/>
        <w:ind w:left="720"/>
      </w:pPr>
      <w:r>
        <w:t>SW-Core-2#configure terminal</w:t>
      </w:r>
    </w:p>
    <w:p w14:paraId="700D05B7" w14:textId="0BEBE7A3" w:rsidR="003C7909" w:rsidRDefault="003C7909" w:rsidP="00280DB6">
      <w:pPr>
        <w:pStyle w:val="Nidungvnbn"/>
        <w:ind w:left="720"/>
      </w:pPr>
      <w:r>
        <w:t>SW-Core-2(config)#int vlan 1</w:t>
      </w:r>
    </w:p>
    <w:p w14:paraId="3EA1348B" w14:textId="77777777" w:rsidR="003C7909" w:rsidRDefault="003C7909" w:rsidP="00280DB6">
      <w:pPr>
        <w:pStyle w:val="Nidungvnbn"/>
        <w:ind w:left="720"/>
      </w:pPr>
      <w:r>
        <w:t>SW-Core-2(config-if)#ip add 10.10.1.2 255.255.255.0</w:t>
      </w:r>
    </w:p>
    <w:p w14:paraId="6FFD977C" w14:textId="58BE75AA" w:rsidR="003C7909" w:rsidRDefault="003C7909" w:rsidP="00280DB6">
      <w:pPr>
        <w:pStyle w:val="Nidungvnbn"/>
        <w:ind w:left="720"/>
      </w:pPr>
      <w:r>
        <w:t>SW-Core-2(config-if)#no shut</w:t>
      </w:r>
    </w:p>
    <w:p w14:paraId="6EA9592B" w14:textId="4C36C7FB" w:rsidR="003C7909" w:rsidRDefault="003C7909" w:rsidP="00280DB6">
      <w:pPr>
        <w:pStyle w:val="Nidungvnbn"/>
        <w:ind w:left="720"/>
      </w:pPr>
      <w:r>
        <w:t>SW-Core-2(config</w:t>
      </w:r>
      <w:r w:rsidR="007012BA">
        <w:t>-if</w:t>
      </w:r>
      <w:r>
        <w:t>)#int vlan 10</w:t>
      </w:r>
    </w:p>
    <w:p w14:paraId="71CEC0D4" w14:textId="77777777" w:rsidR="003C7909" w:rsidRDefault="003C7909" w:rsidP="00280DB6">
      <w:pPr>
        <w:pStyle w:val="Nidungvnbn"/>
        <w:ind w:left="720"/>
      </w:pPr>
      <w:r>
        <w:t>SW-Core-2(config-if)#ip add 10.10.10.2 255.255.255.0</w:t>
      </w:r>
    </w:p>
    <w:p w14:paraId="23C868BF" w14:textId="77777777" w:rsidR="003C7909" w:rsidRDefault="003C7909" w:rsidP="00280DB6">
      <w:pPr>
        <w:pStyle w:val="Nidungvnbn"/>
        <w:ind w:left="720"/>
      </w:pPr>
      <w:r>
        <w:t>SW-Core-2(config-if)#no shut</w:t>
      </w:r>
    </w:p>
    <w:p w14:paraId="44E52F43" w14:textId="5649771A" w:rsidR="003C7909" w:rsidRDefault="003C7909" w:rsidP="00280DB6">
      <w:pPr>
        <w:pStyle w:val="Nidungvnbn"/>
        <w:ind w:left="720"/>
      </w:pPr>
      <w:r>
        <w:t>SW-Core-2(config</w:t>
      </w:r>
      <w:r w:rsidR="007012BA">
        <w:t>-if</w:t>
      </w:r>
      <w:r>
        <w:t>)#int vlan 20</w:t>
      </w:r>
    </w:p>
    <w:p w14:paraId="2752F289" w14:textId="77777777" w:rsidR="003C7909" w:rsidRDefault="003C7909" w:rsidP="00280DB6">
      <w:pPr>
        <w:pStyle w:val="Nidungvnbn"/>
        <w:ind w:left="720"/>
      </w:pPr>
      <w:r>
        <w:t>SW-Core-2(config-if)#ip add 10.10.20.2 255.255.255.0</w:t>
      </w:r>
    </w:p>
    <w:p w14:paraId="342F3967" w14:textId="77777777" w:rsidR="003C7909" w:rsidRDefault="003C7909" w:rsidP="00280DB6">
      <w:pPr>
        <w:pStyle w:val="Nidungvnbn"/>
        <w:ind w:left="720"/>
      </w:pPr>
      <w:r>
        <w:t>SW-Core-2(config-if)#no shut</w:t>
      </w:r>
    </w:p>
    <w:p w14:paraId="025692EE" w14:textId="6A2C57E5" w:rsidR="003C7909" w:rsidRDefault="003C7909" w:rsidP="00280DB6">
      <w:pPr>
        <w:pStyle w:val="Nidungvnbn"/>
        <w:ind w:left="720"/>
      </w:pPr>
      <w:r>
        <w:lastRenderedPageBreak/>
        <w:t>SW-Core-2(config</w:t>
      </w:r>
      <w:r w:rsidR="007012BA">
        <w:t>-if</w:t>
      </w:r>
      <w:r>
        <w:t>)#int vlan 30</w:t>
      </w:r>
    </w:p>
    <w:p w14:paraId="4E4F7460" w14:textId="77777777" w:rsidR="003C7909" w:rsidRDefault="003C7909" w:rsidP="00280DB6">
      <w:pPr>
        <w:pStyle w:val="Nidungvnbn"/>
        <w:ind w:left="720"/>
      </w:pPr>
      <w:r>
        <w:t>SW-Core-2(config-if)#ip add 10.10.30.2 255.255.255.0</w:t>
      </w:r>
    </w:p>
    <w:p w14:paraId="59305E64" w14:textId="77777777" w:rsidR="003C7909" w:rsidRDefault="003C7909" w:rsidP="00280DB6">
      <w:pPr>
        <w:pStyle w:val="Nidungvnbn"/>
        <w:ind w:left="720"/>
      </w:pPr>
      <w:r>
        <w:t>SW-Core-2(config-if)#no shut</w:t>
      </w:r>
    </w:p>
    <w:p w14:paraId="78AC3D3E" w14:textId="1ABD3225" w:rsidR="003C7909" w:rsidRDefault="003C7909" w:rsidP="00280DB6">
      <w:pPr>
        <w:pStyle w:val="Nidungvnbn"/>
        <w:ind w:left="720"/>
      </w:pPr>
      <w:r>
        <w:t>SW-Core-2(config</w:t>
      </w:r>
      <w:r w:rsidR="007012BA">
        <w:t>-if</w:t>
      </w:r>
      <w:r>
        <w:t>)#int vlan 40</w:t>
      </w:r>
    </w:p>
    <w:p w14:paraId="02B65D54" w14:textId="77777777" w:rsidR="003C7909" w:rsidRDefault="003C7909" w:rsidP="00280DB6">
      <w:pPr>
        <w:pStyle w:val="Nidungvnbn"/>
        <w:ind w:left="720"/>
      </w:pPr>
      <w:r>
        <w:t>SW-Core-2(config-if)#ip add 10.10.40.2 255.255.255.0</w:t>
      </w:r>
    </w:p>
    <w:p w14:paraId="2926FEEA" w14:textId="77777777" w:rsidR="003C7909" w:rsidRDefault="003C7909" w:rsidP="00280DB6">
      <w:pPr>
        <w:pStyle w:val="Nidungvnbn"/>
        <w:ind w:left="720"/>
      </w:pPr>
      <w:r>
        <w:t>SW-Core-2(config-if)#no shut</w:t>
      </w:r>
    </w:p>
    <w:p w14:paraId="580E0E9B" w14:textId="77777777" w:rsidR="003C7909" w:rsidRDefault="003C7909" w:rsidP="00280DB6">
      <w:pPr>
        <w:pStyle w:val="Nidungvnbn"/>
        <w:ind w:left="720"/>
      </w:pPr>
      <w:r>
        <w:t>SW-Core-2(config-if)#exit</w:t>
      </w:r>
    </w:p>
    <w:p w14:paraId="2E53389C" w14:textId="77777777" w:rsidR="003C7909" w:rsidRDefault="003C7909" w:rsidP="00280DB6">
      <w:pPr>
        <w:pStyle w:val="Nidungvnbn"/>
        <w:ind w:left="720"/>
      </w:pPr>
      <w:r>
        <w:t>SW-Core-2(config)#int g1/0/24</w:t>
      </w:r>
    </w:p>
    <w:p w14:paraId="49AF8C84" w14:textId="77777777" w:rsidR="003C7909" w:rsidRDefault="003C7909" w:rsidP="00280DB6">
      <w:pPr>
        <w:pStyle w:val="Nidungvnbn"/>
        <w:ind w:left="720"/>
      </w:pPr>
      <w:r>
        <w:t xml:space="preserve">SW-Core-2(config-if)#no switchport </w:t>
      </w:r>
    </w:p>
    <w:p w14:paraId="6EAE879B" w14:textId="77777777" w:rsidR="003C7909" w:rsidRDefault="003C7909" w:rsidP="00280DB6">
      <w:pPr>
        <w:pStyle w:val="Nidungvnbn"/>
        <w:ind w:left="720"/>
      </w:pPr>
      <w:r>
        <w:t>SW-Core-2(config-if)#ip add 10.0.2.2 255.255.255.0</w:t>
      </w:r>
    </w:p>
    <w:p w14:paraId="3895357A" w14:textId="77777777" w:rsidR="003C7909" w:rsidRDefault="003C7909" w:rsidP="00280DB6">
      <w:pPr>
        <w:pStyle w:val="Nidungvnbn"/>
        <w:ind w:left="720"/>
      </w:pPr>
      <w:r>
        <w:t>SW-Core-2(config-if)#no shut</w:t>
      </w:r>
    </w:p>
    <w:p w14:paraId="55CE6715" w14:textId="1A66E64F" w:rsidR="007012BA" w:rsidRDefault="007012BA" w:rsidP="008678A6">
      <w:pPr>
        <w:pStyle w:val="Nidungvnbn"/>
        <w:numPr>
          <w:ilvl w:val="0"/>
          <w:numId w:val="51"/>
        </w:numPr>
      </w:pPr>
      <w:r>
        <w:t xml:space="preserve">Sau khi cấu hình IP xong, ta dùng lệnh </w:t>
      </w:r>
      <w:r w:rsidRPr="00640F23">
        <w:rPr>
          <w:b/>
          <w:bCs/>
        </w:rPr>
        <w:t>Show ip int brief</w:t>
      </w:r>
      <w:r>
        <w:t xml:space="preserve"> để kiểm tra lại địa chỉ IP</w:t>
      </w:r>
    </w:p>
    <w:p w14:paraId="45482565" w14:textId="58ACAC2A" w:rsidR="00850097" w:rsidRDefault="00E7098E" w:rsidP="007012BA">
      <w:pPr>
        <w:jc w:val="center"/>
      </w:pPr>
      <w:r>
        <w:rPr>
          <w:noProof/>
        </w:rPr>
        <w:drawing>
          <wp:inline distT="0" distB="0" distL="0" distR="0" wp14:anchorId="7D1C0BCE" wp14:editId="5C4AC1D4">
            <wp:extent cx="3540834" cy="3489960"/>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4">
                      <a:extLst>
                        <a:ext uri="{28A0092B-C50C-407E-A947-70E740481C1C}">
                          <a14:useLocalDpi xmlns:a14="http://schemas.microsoft.com/office/drawing/2010/main" val="0"/>
                        </a:ext>
                      </a:extLst>
                    </a:blip>
                    <a:stretch>
                      <a:fillRect/>
                    </a:stretch>
                  </pic:blipFill>
                  <pic:spPr>
                    <a:xfrm>
                      <a:off x="0" y="0"/>
                      <a:ext cx="3550581" cy="3499567"/>
                    </a:xfrm>
                    <a:prstGeom prst="rect">
                      <a:avLst/>
                    </a:prstGeom>
                  </pic:spPr>
                </pic:pic>
              </a:graphicData>
            </a:graphic>
          </wp:inline>
        </w:drawing>
      </w:r>
    </w:p>
    <w:p w14:paraId="7355AE82" w14:textId="799DDF3D" w:rsidR="00C36634" w:rsidRDefault="00C36634" w:rsidP="007012BA">
      <w:pPr>
        <w:jc w:val="center"/>
      </w:pPr>
    </w:p>
    <w:p w14:paraId="55FBB8D2" w14:textId="52C1D146" w:rsidR="00C36634" w:rsidRDefault="00C36634" w:rsidP="00C36634">
      <w:pPr>
        <w:pStyle w:val="Caption"/>
      </w:pPr>
      <w:bookmarkStart w:id="185" w:name="_Toc91608969"/>
      <w:r>
        <w:t xml:space="preserve">Hình 3. </w:t>
      </w:r>
      <w:fldSimple w:instr=" SEQ Hình_3. \* ARABIC ">
        <w:r w:rsidR="00D93DF4">
          <w:rPr>
            <w:noProof/>
          </w:rPr>
          <w:t>25</w:t>
        </w:r>
      </w:fldSimple>
      <w:r>
        <w:t>: Kiểm tra lại địa chỉ IP trên Switch Core 2</w:t>
      </w:r>
      <w:bookmarkEnd w:id="185"/>
    </w:p>
    <w:p w14:paraId="0A332C84" w14:textId="6A9E2301" w:rsidR="00121FC6" w:rsidRDefault="00121FC6" w:rsidP="008678A6">
      <w:pPr>
        <w:pStyle w:val="Nidungvnbn"/>
        <w:numPr>
          <w:ilvl w:val="0"/>
          <w:numId w:val="52"/>
        </w:numPr>
      </w:pPr>
      <w:r>
        <w:lastRenderedPageBreak/>
        <w:t>Cấu hình Port Channel</w:t>
      </w:r>
    </w:p>
    <w:p w14:paraId="274D43ED" w14:textId="5C2FB2C3" w:rsidR="00121FC6" w:rsidRDefault="00121FC6" w:rsidP="002D4CDE">
      <w:pPr>
        <w:pStyle w:val="Nidungvnbn"/>
        <w:ind w:left="720"/>
      </w:pPr>
      <w:r>
        <w:t>SW-Core-2#configure terminal</w:t>
      </w:r>
    </w:p>
    <w:p w14:paraId="5A33A4AD" w14:textId="77777777" w:rsidR="00121FC6" w:rsidRDefault="00121FC6" w:rsidP="002D4CDE">
      <w:pPr>
        <w:pStyle w:val="Nidungvnbn"/>
        <w:ind w:left="720"/>
      </w:pPr>
      <w:r>
        <w:t>SW-Core-2(config)#int range g1/0/22-23</w:t>
      </w:r>
    </w:p>
    <w:p w14:paraId="0A4168ED" w14:textId="77777777" w:rsidR="00121FC6" w:rsidRDefault="00121FC6" w:rsidP="002D4CDE">
      <w:pPr>
        <w:pStyle w:val="Nidungvnbn"/>
        <w:ind w:left="720"/>
      </w:pPr>
      <w:r>
        <w:t xml:space="preserve">SW-Core-2(config-if-range)#no switchport </w:t>
      </w:r>
    </w:p>
    <w:p w14:paraId="0A630B0B" w14:textId="77777777" w:rsidR="00121FC6" w:rsidRDefault="00121FC6" w:rsidP="002D4CDE">
      <w:pPr>
        <w:pStyle w:val="Nidungvnbn"/>
        <w:ind w:left="720"/>
      </w:pPr>
      <w:r>
        <w:t>SW-Core-2(config-if-range)#channel-group 1 mode active</w:t>
      </w:r>
    </w:p>
    <w:p w14:paraId="14AB484A" w14:textId="77777777" w:rsidR="00121FC6" w:rsidRDefault="00121FC6" w:rsidP="002D4CDE">
      <w:pPr>
        <w:pStyle w:val="Nidungvnbn"/>
        <w:ind w:left="720"/>
      </w:pPr>
      <w:r>
        <w:t>SW-Core-2(config-if-range)#exit</w:t>
      </w:r>
    </w:p>
    <w:p w14:paraId="0A010791" w14:textId="77777777" w:rsidR="00121FC6" w:rsidRDefault="00121FC6" w:rsidP="002D4CDE">
      <w:pPr>
        <w:pStyle w:val="Nidungvnbn"/>
        <w:ind w:left="720"/>
      </w:pPr>
      <w:r>
        <w:t>SW-Core-2(config)#int po1</w:t>
      </w:r>
    </w:p>
    <w:p w14:paraId="648C007E" w14:textId="77777777" w:rsidR="00121FC6" w:rsidRDefault="00121FC6" w:rsidP="002D4CDE">
      <w:pPr>
        <w:pStyle w:val="Nidungvnbn"/>
        <w:ind w:left="720"/>
      </w:pPr>
      <w:r>
        <w:t>SW-Core-2(config-if)#ip add 10.0.12.2 255.255.255.0</w:t>
      </w:r>
    </w:p>
    <w:p w14:paraId="4FB1C284" w14:textId="00C51E2F" w:rsidR="00121FC6" w:rsidRDefault="00121FC6" w:rsidP="002D4CDE">
      <w:pPr>
        <w:pStyle w:val="Nidungvnbn"/>
        <w:ind w:left="720"/>
      </w:pPr>
      <w:r>
        <w:t>SW-Core-2(config-if)#no shut</w:t>
      </w:r>
    </w:p>
    <w:p w14:paraId="25239D6F" w14:textId="3A9A37A0" w:rsidR="00121FC6" w:rsidRDefault="00121FC6" w:rsidP="008678A6">
      <w:pPr>
        <w:pStyle w:val="Nidungvnbn"/>
        <w:numPr>
          <w:ilvl w:val="0"/>
          <w:numId w:val="53"/>
        </w:numPr>
      </w:pPr>
      <w:r>
        <w:t xml:space="preserve">Dùng lệnh </w:t>
      </w:r>
      <w:r w:rsidRPr="001579B2">
        <w:rPr>
          <w:b/>
          <w:bCs/>
        </w:rPr>
        <w:t>Show ether sum</w:t>
      </w:r>
      <w:r>
        <w:t xml:space="preserve"> để kiểm tra lại port channel vừa tạo</w:t>
      </w:r>
    </w:p>
    <w:p w14:paraId="4954D110" w14:textId="71C23FFE" w:rsidR="00121FC6" w:rsidRDefault="003361D0" w:rsidP="00121FC6">
      <w:pPr>
        <w:jc w:val="center"/>
      </w:pPr>
      <w:r>
        <w:rPr>
          <w:noProof/>
        </w:rPr>
        <w:drawing>
          <wp:inline distT="0" distB="0" distL="0" distR="0" wp14:anchorId="6CA4872C" wp14:editId="17CCA4E4">
            <wp:extent cx="3543344" cy="3482340"/>
            <wp:effectExtent l="0" t="0" r="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75">
                      <a:extLst>
                        <a:ext uri="{28A0092B-C50C-407E-A947-70E740481C1C}">
                          <a14:useLocalDpi xmlns:a14="http://schemas.microsoft.com/office/drawing/2010/main" val="0"/>
                        </a:ext>
                      </a:extLst>
                    </a:blip>
                    <a:stretch>
                      <a:fillRect/>
                    </a:stretch>
                  </pic:blipFill>
                  <pic:spPr>
                    <a:xfrm>
                      <a:off x="0" y="0"/>
                      <a:ext cx="3551156" cy="3490018"/>
                    </a:xfrm>
                    <a:prstGeom prst="rect">
                      <a:avLst/>
                    </a:prstGeom>
                  </pic:spPr>
                </pic:pic>
              </a:graphicData>
            </a:graphic>
          </wp:inline>
        </w:drawing>
      </w:r>
    </w:p>
    <w:p w14:paraId="441DDB6D" w14:textId="77777777" w:rsidR="006F5C0B" w:rsidRDefault="006F5C0B" w:rsidP="00121FC6">
      <w:pPr>
        <w:jc w:val="center"/>
      </w:pPr>
    </w:p>
    <w:p w14:paraId="0F04D8F5" w14:textId="6DC10921" w:rsidR="006F5C0B" w:rsidRDefault="006F5C0B" w:rsidP="006F5C0B">
      <w:pPr>
        <w:pStyle w:val="Caption"/>
      </w:pPr>
      <w:bookmarkStart w:id="186" w:name="_Toc91608970"/>
      <w:r>
        <w:t xml:space="preserve">Hình 3. </w:t>
      </w:r>
      <w:fldSimple w:instr=" SEQ Hình_3. \* ARABIC ">
        <w:r w:rsidR="00D93DF4">
          <w:rPr>
            <w:noProof/>
          </w:rPr>
          <w:t>26</w:t>
        </w:r>
      </w:fldSimple>
      <w:r>
        <w:t>: Kiểm tra lại Port Channel trên Switch Core 2</w:t>
      </w:r>
      <w:bookmarkEnd w:id="186"/>
    </w:p>
    <w:p w14:paraId="75E31D93" w14:textId="44D1C8E8" w:rsidR="00830B6C" w:rsidRDefault="00830B6C" w:rsidP="001B2580">
      <w:pPr>
        <w:pStyle w:val="Tiumccp3"/>
        <w:spacing w:before="240" w:after="240"/>
      </w:pPr>
      <w:r>
        <w:t>3.2.4.3 Cấu hình địa chỉ IP trên Router 1</w:t>
      </w:r>
    </w:p>
    <w:p w14:paraId="7CBFDA3A" w14:textId="1BCCFC12" w:rsidR="007450AC" w:rsidRDefault="007450AC" w:rsidP="00B70B12">
      <w:pPr>
        <w:pStyle w:val="Nidungvnbn"/>
      </w:pPr>
      <w:r>
        <w:t>Router#configure terminal</w:t>
      </w:r>
    </w:p>
    <w:p w14:paraId="6723E85E" w14:textId="77777777" w:rsidR="007450AC" w:rsidRDefault="007450AC" w:rsidP="00B70B12">
      <w:pPr>
        <w:pStyle w:val="Nidungvnbn"/>
      </w:pPr>
      <w:r>
        <w:lastRenderedPageBreak/>
        <w:t>Router(config)#hostname R1</w:t>
      </w:r>
    </w:p>
    <w:p w14:paraId="67963D61" w14:textId="77777777" w:rsidR="007450AC" w:rsidRDefault="007450AC" w:rsidP="00B70B12">
      <w:pPr>
        <w:pStyle w:val="Nidungvnbn"/>
      </w:pPr>
      <w:r>
        <w:t>R1(config)#int g0/0/0</w:t>
      </w:r>
    </w:p>
    <w:p w14:paraId="09BDAD46" w14:textId="77777777" w:rsidR="007450AC" w:rsidRDefault="007450AC" w:rsidP="00B70B12">
      <w:pPr>
        <w:pStyle w:val="Nidungvnbn"/>
      </w:pPr>
      <w:r>
        <w:t>R1(config-if)#ip add 10.0.1.1 255.255.255.0</w:t>
      </w:r>
    </w:p>
    <w:p w14:paraId="4CAD13A5" w14:textId="77777777" w:rsidR="007450AC" w:rsidRDefault="007450AC" w:rsidP="00B70B12">
      <w:pPr>
        <w:pStyle w:val="Nidungvnbn"/>
      </w:pPr>
      <w:r>
        <w:t>R1(config-if)#no shut</w:t>
      </w:r>
    </w:p>
    <w:p w14:paraId="26D78A25" w14:textId="77777777" w:rsidR="007450AC" w:rsidRDefault="007450AC" w:rsidP="00B70B12">
      <w:pPr>
        <w:pStyle w:val="Nidungvnbn"/>
      </w:pPr>
      <w:r>
        <w:t>R1(config-if)#int g0/0/1</w:t>
      </w:r>
    </w:p>
    <w:p w14:paraId="35DB61D1" w14:textId="77777777" w:rsidR="007450AC" w:rsidRDefault="007450AC" w:rsidP="00B70B12">
      <w:pPr>
        <w:pStyle w:val="Nidungvnbn"/>
      </w:pPr>
      <w:r>
        <w:t>R1(config-if)#ip add 100.0.0.2 255.255.255.0</w:t>
      </w:r>
    </w:p>
    <w:p w14:paraId="44366590" w14:textId="21EF09FE" w:rsidR="00830B6C" w:rsidRDefault="007450AC" w:rsidP="00B70B12">
      <w:pPr>
        <w:pStyle w:val="Nidungvnbn"/>
      </w:pPr>
      <w:r>
        <w:t>R1(config-if)#no shut</w:t>
      </w:r>
    </w:p>
    <w:p w14:paraId="6A5F2BBD" w14:textId="5D9C769B" w:rsidR="007450AC" w:rsidRDefault="007450AC" w:rsidP="007450AC">
      <w:pPr>
        <w:jc w:val="center"/>
      </w:pPr>
      <w:r w:rsidRPr="00BB1EB9">
        <w:rPr>
          <w:noProof/>
        </w:rPr>
        <w:drawing>
          <wp:inline distT="0" distB="0" distL="0" distR="0" wp14:anchorId="4717D505" wp14:editId="79CBCFAB">
            <wp:extent cx="3588385" cy="35519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99609" cy="3563074"/>
                    </a:xfrm>
                    <a:prstGeom prst="rect">
                      <a:avLst/>
                    </a:prstGeom>
                  </pic:spPr>
                </pic:pic>
              </a:graphicData>
            </a:graphic>
          </wp:inline>
        </w:drawing>
      </w:r>
    </w:p>
    <w:p w14:paraId="567EF55E" w14:textId="77777777" w:rsidR="00B97B22" w:rsidRDefault="00B97B22" w:rsidP="007450AC">
      <w:pPr>
        <w:jc w:val="center"/>
      </w:pPr>
    </w:p>
    <w:p w14:paraId="406F8DD6" w14:textId="499D6C5C" w:rsidR="00B97B22" w:rsidRDefault="00B97B22" w:rsidP="00B97B22">
      <w:pPr>
        <w:pStyle w:val="Caption"/>
      </w:pPr>
      <w:bookmarkStart w:id="187" w:name="_Toc91608971"/>
      <w:r>
        <w:t xml:space="preserve">Hình 3. </w:t>
      </w:r>
      <w:fldSimple w:instr=" SEQ Hình_3. \* ARABIC ">
        <w:r w:rsidR="00D93DF4">
          <w:rPr>
            <w:noProof/>
          </w:rPr>
          <w:t>27</w:t>
        </w:r>
      </w:fldSimple>
      <w:r>
        <w:t>: Cấu hình địa chỉ IP trên Router 1</w:t>
      </w:r>
      <w:bookmarkEnd w:id="187"/>
    </w:p>
    <w:p w14:paraId="64042F99" w14:textId="04248294" w:rsidR="007450AC" w:rsidRDefault="007450AC" w:rsidP="00D82871">
      <w:pPr>
        <w:pStyle w:val="Tiumccp3"/>
        <w:spacing w:before="240" w:after="240"/>
      </w:pPr>
      <w:r>
        <w:t>3.2.4.4 Cấu hình địa chỉ IP trên Router 2</w:t>
      </w:r>
    </w:p>
    <w:p w14:paraId="590B4CD0" w14:textId="0366B422" w:rsidR="001B5602" w:rsidRDefault="001B5602" w:rsidP="00687D4A">
      <w:pPr>
        <w:pStyle w:val="Nidungvnbn"/>
      </w:pPr>
      <w:r>
        <w:t>Router#configure terminal</w:t>
      </w:r>
    </w:p>
    <w:p w14:paraId="218E9A83" w14:textId="77777777" w:rsidR="001B5602" w:rsidRDefault="001B5602" w:rsidP="00687D4A">
      <w:pPr>
        <w:pStyle w:val="Nidungvnbn"/>
      </w:pPr>
      <w:r>
        <w:t>Router(config)#hostname R2</w:t>
      </w:r>
    </w:p>
    <w:p w14:paraId="76CA49FC" w14:textId="77777777" w:rsidR="001B5602" w:rsidRDefault="001B5602" w:rsidP="00687D4A">
      <w:pPr>
        <w:pStyle w:val="Nidungvnbn"/>
      </w:pPr>
      <w:r>
        <w:t>R2(config)#int g0/0/0</w:t>
      </w:r>
    </w:p>
    <w:p w14:paraId="498543CE" w14:textId="77777777" w:rsidR="001B5602" w:rsidRDefault="001B5602" w:rsidP="00687D4A">
      <w:pPr>
        <w:pStyle w:val="Nidungvnbn"/>
      </w:pPr>
      <w:r>
        <w:t>R2(config-if)#ip add 10.0.2.1 255.255.255.0</w:t>
      </w:r>
    </w:p>
    <w:p w14:paraId="18870809" w14:textId="77777777" w:rsidR="001B5602" w:rsidRDefault="001B5602" w:rsidP="00687D4A">
      <w:pPr>
        <w:pStyle w:val="Nidungvnbn"/>
      </w:pPr>
      <w:r>
        <w:lastRenderedPageBreak/>
        <w:t>R2(config-if)#no shut</w:t>
      </w:r>
    </w:p>
    <w:p w14:paraId="0F4BFEB7" w14:textId="77777777" w:rsidR="001B5602" w:rsidRDefault="001B5602" w:rsidP="00687D4A">
      <w:pPr>
        <w:pStyle w:val="Nidungvnbn"/>
      </w:pPr>
      <w:r>
        <w:t>R2(config-if)#int g0/0/1</w:t>
      </w:r>
    </w:p>
    <w:p w14:paraId="717763DB" w14:textId="77777777" w:rsidR="001B5602" w:rsidRDefault="001B5602" w:rsidP="00687D4A">
      <w:pPr>
        <w:pStyle w:val="Nidungvnbn"/>
      </w:pPr>
      <w:r>
        <w:t>R2(config-if)#ip add 200.0.0.2 255.255.255.0</w:t>
      </w:r>
    </w:p>
    <w:p w14:paraId="7D077DEF" w14:textId="5C627CB6" w:rsidR="007450AC" w:rsidRDefault="001B5602" w:rsidP="00687D4A">
      <w:pPr>
        <w:pStyle w:val="Nidungvnbn"/>
      </w:pPr>
      <w:r>
        <w:t>R2(config-if)#no shut</w:t>
      </w:r>
    </w:p>
    <w:p w14:paraId="495747AE" w14:textId="10BA6FA4" w:rsidR="00143307" w:rsidRDefault="00B84AFE" w:rsidP="00143307">
      <w:pPr>
        <w:jc w:val="center"/>
      </w:pPr>
      <w:r w:rsidRPr="0076587B">
        <w:rPr>
          <w:noProof/>
        </w:rPr>
        <w:drawing>
          <wp:inline distT="0" distB="0" distL="0" distR="0" wp14:anchorId="6024FF24" wp14:editId="32991BD9">
            <wp:extent cx="3497129" cy="3441833"/>
            <wp:effectExtent l="0" t="0" r="8255"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0472" cy="3454965"/>
                    </a:xfrm>
                    <a:prstGeom prst="rect">
                      <a:avLst/>
                    </a:prstGeom>
                  </pic:spPr>
                </pic:pic>
              </a:graphicData>
            </a:graphic>
          </wp:inline>
        </w:drawing>
      </w:r>
    </w:p>
    <w:p w14:paraId="5B599A81" w14:textId="77777777" w:rsidR="008A6ACA" w:rsidRDefault="008A6ACA" w:rsidP="00143307">
      <w:pPr>
        <w:jc w:val="center"/>
      </w:pPr>
    </w:p>
    <w:p w14:paraId="1E8DCECE" w14:textId="147A35C2" w:rsidR="008A6ACA" w:rsidRDefault="008A6ACA" w:rsidP="008A6ACA">
      <w:pPr>
        <w:pStyle w:val="Caption"/>
      </w:pPr>
      <w:bookmarkStart w:id="188" w:name="_Toc91608972"/>
      <w:r>
        <w:t xml:space="preserve">Hình 3. </w:t>
      </w:r>
      <w:fldSimple w:instr=" SEQ Hình_3. \* ARABIC ">
        <w:r w:rsidR="00D93DF4">
          <w:rPr>
            <w:noProof/>
          </w:rPr>
          <w:t>28</w:t>
        </w:r>
      </w:fldSimple>
      <w:r>
        <w:t>: Cấu hình địa chỉ IP trên Router 2</w:t>
      </w:r>
      <w:bookmarkEnd w:id="188"/>
    </w:p>
    <w:p w14:paraId="53504461" w14:textId="3CFAE028" w:rsidR="00F364E1" w:rsidRDefault="007A7455" w:rsidP="00F364E1">
      <w:pPr>
        <w:pStyle w:val="Nidungvnbn"/>
      </w:pPr>
      <w:r>
        <w:t xml:space="preserve">Sau khi cấu hình IP cho các thiết bị xong, ta dùng lệnh </w:t>
      </w:r>
      <w:r w:rsidRPr="004F2A7E">
        <w:rPr>
          <w:b/>
          <w:bCs/>
        </w:rPr>
        <w:t>Show ip int br</w:t>
      </w:r>
      <w:r>
        <w:t xml:space="preserve"> để kiểm tra lại địa chỉ IP</w:t>
      </w:r>
    </w:p>
    <w:p w14:paraId="7F76269C" w14:textId="77777777" w:rsidR="00F364E1" w:rsidRDefault="00F364E1">
      <w:pPr>
        <w:spacing w:after="200" w:line="276" w:lineRule="auto"/>
        <w:rPr>
          <w:sz w:val="26"/>
          <w:szCs w:val="26"/>
        </w:rPr>
      </w:pPr>
      <w:r>
        <w:br w:type="page"/>
      </w:r>
    </w:p>
    <w:p w14:paraId="732B4EDA" w14:textId="521357E6" w:rsidR="007A7455" w:rsidRDefault="00C12D9F" w:rsidP="00143307">
      <w:pPr>
        <w:jc w:val="center"/>
      </w:pPr>
      <w:r>
        <w:rPr>
          <w:noProof/>
        </w:rPr>
        <w:lastRenderedPageBreak/>
        <w:drawing>
          <wp:inline distT="0" distB="0" distL="0" distR="0" wp14:anchorId="084CD23D" wp14:editId="00B8E5DF">
            <wp:extent cx="3550920" cy="17373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pic:nvPicPr>
                  <pic:blipFill>
                    <a:blip r:embed="rId78">
                      <a:extLst>
                        <a:ext uri="{28A0092B-C50C-407E-A947-70E740481C1C}">
                          <a14:useLocalDpi xmlns:a14="http://schemas.microsoft.com/office/drawing/2010/main" val="0"/>
                        </a:ext>
                      </a:extLst>
                    </a:blip>
                    <a:stretch>
                      <a:fillRect/>
                    </a:stretch>
                  </pic:blipFill>
                  <pic:spPr>
                    <a:xfrm>
                      <a:off x="0" y="0"/>
                      <a:ext cx="3567550" cy="1745497"/>
                    </a:xfrm>
                    <a:prstGeom prst="rect">
                      <a:avLst/>
                    </a:prstGeom>
                  </pic:spPr>
                </pic:pic>
              </a:graphicData>
            </a:graphic>
          </wp:inline>
        </w:drawing>
      </w:r>
    </w:p>
    <w:p w14:paraId="4B1FF1F0" w14:textId="77777777" w:rsidR="007D53AD" w:rsidRDefault="007D53AD" w:rsidP="00F364E1"/>
    <w:p w14:paraId="11C94266" w14:textId="486E8010" w:rsidR="00DF0F39" w:rsidRDefault="00DF0F39" w:rsidP="00DF0F39">
      <w:pPr>
        <w:pStyle w:val="Caption"/>
      </w:pPr>
      <w:bookmarkStart w:id="189" w:name="_Toc91608973"/>
      <w:r>
        <w:t xml:space="preserve">Hình 3. </w:t>
      </w:r>
      <w:fldSimple w:instr=" SEQ Hình_3. \* ARABIC ">
        <w:r w:rsidR="00D93DF4">
          <w:rPr>
            <w:noProof/>
          </w:rPr>
          <w:t>29</w:t>
        </w:r>
      </w:fldSimple>
      <w:r>
        <w:t>: Kiểm tra lại địa chỉ IP tr</w:t>
      </w:r>
      <w:r w:rsidR="007D53AD">
        <w:t>ên Router 2</w:t>
      </w:r>
      <w:bookmarkEnd w:id="189"/>
    </w:p>
    <w:p w14:paraId="66F10812" w14:textId="3CFF142A" w:rsidR="007B0F8B" w:rsidRDefault="007B0F8B" w:rsidP="00944F80">
      <w:pPr>
        <w:pStyle w:val="Tiumccp3"/>
        <w:spacing w:before="240" w:after="240"/>
      </w:pPr>
      <w:r>
        <w:t>3.2.4.5 Cấu hình địa chỉ IP trên Router Internet</w:t>
      </w:r>
    </w:p>
    <w:p w14:paraId="517DECC4" w14:textId="05137C32" w:rsidR="007B0F8B" w:rsidRDefault="007B0F8B" w:rsidP="002A427F">
      <w:pPr>
        <w:pStyle w:val="Nidungvnbn"/>
      </w:pPr>
      <w:r w:rsidRPr="007B0F8B">
        <w:t>Router này giả lập gateway Internet cung cấp đường đi Internet cho các thiết bị bên trong.</w:t>
      </w:r>
    </w:p>
    <w:p w14:paraId="3C8909F1" w14:textId="03175724" w:rsidR="001C2DFE" w:rsidRDefault="001C2DFE" w:rsidP="002A427F">
      <w:pPr>
        <w:pStyle w:val="Nidungvnbn"/>
        <w:ind w:left="720"/>
      </w:pPr>
      <w:r>
        <w:t>Router#configure terminal</w:t>
      </w:r>
    </w:p>
    <w:p w14:paraId="704F2F6D" w14:textId="77777777" w:rsidR="001C2DFE" w:rsidRDefault="001C2DFE" w:rsidP="002A427F">
      <w:pPr>
        <w:pStyle w:val="Nidungvnbn"/>
        <w:ind w:left="720"/>
      </w:pPr>
      <w:r>
        <w:t>Router(config)#int g0/0/0</w:t>
      </w:r>
    </w:p>
    <w:p w14:paraId="28DB5060" w14:textId="77777777" w:rsidR="001C2DFE" w:rsidRDefault="001C2DFE" w:rsidP="002A427F">
      <w:pPr>
        <w:pStyle w:val="Nidungvnbn"/>
        <w:ind w:left="720"/>
      </w:pPr>
      <w:r>
        <w:t>Router(config-if)#ip add 100.0.0.1 255.255.255.0</w:t>
      </w:r>
    </w:p>
    <w:p w14:paraId="00A73C62" w14:textId="77777777" w:rsidR="001C2DFE" w:rsidRDefault="001C2DFE" w:rsidP="002A427F">
      <w:pPr>
        <w:pStyle w:val="Nidungvnbn"/>
        <w:ind w:left="720"/>
      </w:pPr>
      <w:r>
        <w:t>Router(config-if)#no shut</w:t>
      </w:r>
    </w:p>
    <w:p w14:paraId="2AC43659" w14:textId="77777777" w:rsidR="001C2DFE" w:rsidRDefault="001C2DFE" w:rsidP="002A427F">
      <w:pPr>
        <w:pStyle w:val="Nidungvnbn"/>
        <w:ind w:left="720"/>
      </w:pPr>
      <w:r>
        <w:t>Router(config-if)#int g0/0/1</w:t>
      </w:r>
    </w:p>
    <w:p w14:paraId="4465B765" w14:textId="77777777" w:rsidR="001C2DFE" w:rsidRDefault="001C2DFE" w:rsidP="002A427F">
      <w:pPr>
        <w:pStyle w:val="Nidungvnbn"/>
        <w:ind w:left="720"/>
      </w:pPr>
      <w:r>
        <w:t>Router(config-if)#ip add 200.0.0.1 255.255.255.0</w:t>
      </w:r>
    </w:p>
    <w:p w14:paraId="0D39727A" w14:textId="77777777" w:rsidR="001C2DFE" w:rsidRDefault="001C2DFE" w:rsidP="002A427F">
      <w:pPr>
        <w:pStyle w:val="Nidungvnbn"/>
        <w:ind w:left="720"/>
      </w:pPr>
      <w:r>
        <w:t>Router(config-if)#no shut</w:t>
      </w:r>
    </w:p>
    <w:p w14:paraId="6FE966C4" w14:textId="77777777" w:rsidR="001C2DFE" w:rsidRDefault="001C2DFE" w:rsidP="002A427F">
      <w:pPr>
        <w:pStyle w:val="Nidungvnbn"/>
        <w:ind w:left="720"/>
      </w:pPr>
      <w:r>
        <w:t>Router(config-if)#exit</w:t>
      </w:r>
    </w:p>
    <w:p w14:paraId="68187319" w14:textId="77777777" w:rsidR="001C2DFE" w:rsidRDefault="001C2DFE" w:rsidP="002A427F">
      <w:pPr>
        <w:pStyle w:val="Nidungvnbn"/>
        <w:ind w:left="720"/>
      </w:pPr>
      <w:r>
        <w:t>Router(config)#int loopback 0</w:t>
      </w:r>
    </w:p>
    <w:p w14:paraId="57903A7E" w14:textId="653BD73A" w:rsidR="007B0F8B" w:rsidRDefault="001C2DFE" w:rsidP="002A427F">
      <w:pPr>
        <w:pStyle w:val="Nidungvnbn"/>
        <w:ind w:left="720"/>
      </w:pPr>
      <w:r>
        <w:t>Router(config-if)#ip add 8.8.8.8 255.255.255.255</w:t>
      </w:r>
    </w:p>
    <w:p w14:paraId="43BCB98A" w14:textId="12D83143" w:rsidR="00AA5281" w:rsidRDefault="004F2A7E" w:rsidP="00AA5281">
      <w:pPr>
        <w:jc w:val="center"/>
      </w:pPr>
      <w:r w:rsidRPr="00DE5DA1">
        <w:rPr>
          <w:noProof/>
        </w:rPr>
        <w:lastRenderedPageBreak/>
        <w:drawing>
          <wp:inline distT="0" distB="0" distL="0" distR="0" wp14:anchorId="5256A9AE" wp14:editId="0274A0F9">
            <wp:extent cx="3558025" cy="4178779"/>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6812" cy="4189099"/>
                    </a:xfrm>
                    <a:prstGeom prst="rect">
                      <a:avLst/>
                    </a:prstGeom>
                  </pic:spPr>
                </pic:pic>
              </a:graphicData>
            </a:graphic>
          </wp:inline>
        </w:drawing>
      </w:r>
    </w:p>
    <w:p w14:paraId="0AE69336" w14:textId="77777777" w:rsidR="00D6652E" w:rsidRDefault="00D6652E" w:rsidP="00AA5281">
      <w:pPr>
        <w:jc w:val="center"/>
      </w:pPr>
    </w:p>
    <w:p w14:paraId="7E277376" w14:textId="70DDE681" w:rsidR="00D6652E" w:rsidRDefault="00D6652E" w:rsidP="00D6652E">
      <w:pPr>
        <w:pStyle w:val="Caption"/>
      </w:pPr>
      <w:bookmarkStart w:id="190" w:name="_Toc91608974"/>
      <w:r>
        <w:t xml:space="preserve">Hình 3. </w:t>
      </w:r>
      <w:r w:rsidR="00DF67BD">
        <w:fldChar w:fldCharType="begin"/>
      </w:r>
      <w:r w:rsidR="00DF67BD">
        <w:instrText xml:space="preserve"> SEQ Hình_3. \* ARABIC </w:instrText>
      </w:r>
      <w:r w:rsidR="00DF67BD">
        <w:fldChar w:fldCharType="separate"/>
      </w:r>
      <w:r w:rsidR="00D93DF4">
        <w:rPr>
          <w:noProof/>
        </w:rPr>
        <w:t>30</w:t>
      </w:r>
      <w:r w:rsidR="00DF67BD">
        <w:rPr>
          <w:noProof/>
        </w:rPr>
        <w:fldChar w:fldCharType="end"/>
      </w:r>
      <w:r>
        <w:t>: Cấu hình địa chỉ IP trên Router Internet</w:t>
      </w:r>
      <w:bookmarkEnd w:id="190"/>
    </w:p>
    <w:p w14:paraId="7D77421C" w14:textId="255BECDA" w:rsidR="00735868" w:rsidRDefault="00735868" w:rsidP="006231D1">
      <w:pPr>
        <w:pStyle w:val="Tiumccp3"/>
        <w:spacing w:before="240" w:after="240"/>
      </w:pPr>
      <w:r>
        <w:t>3.2.4.</w:t>
      </w:r>
      <w:r w:rsidR="00D7170B">
        <w:t>6</w:t>
      </w:r>
      <w:r>
        <w:t xml:space="preserve"> Cấu hình địa chỉ IP trên các thiết bị</w:t>
      </w:r>
    </w:p>
    <w:p w14:paraId="11DC52B4" w14:textId="06B146BC" w:rsidR="00850097" w:rsidRDefault="005A5805" w:rsidP="008678A6">
      <w:pPr>
        <w:pStyle w:val="Nidungvnbn"/>
        <w:numPr>
          <w:ilvl w:val="0"/>
          <w:numId w:val="54"/>
        </w:numPr>
      </w:pPr>
      <w:r>
        <w:t>Đặt IP trên máy chủ Server</w:t>
      </w:r>
    </w:p>
    <w:p w14:paraId="59F34CF2" w14:textId="143DE1CD" w:rsidR="005A5805" w:rsidRDefault="000E2661" w:rsidP="005A5805">
      <w:pPr>
        <w:jc w:val="center"/>
      </w:pPr>
      <w:r>
        <w:rPr>
          <w:noProof/>
        </w:rPr>
        <w:lastRenderedPageBreak/>
        <w:drawing>
          <wp:inline distT="0" distB="0" distL="0" distR="0" wp14:anchorId="717A959B" wp14:editId="7D597207">
            <wp:extent cx="3133623" cy="30708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pic:nvPicPr>
                  <pic:blipFill>
                    <a:blip r:embed="rId80">
                      <a:extLst>
                        <a:ext uri="{28A0092B-C50C-407E-A947-70E740481C1C}">
                          <a14:useLocalDpi xmlns:a14="http://schemas.microsoft.com/office/drawing/2010/main" val="0"/>
                        </a:ext>
                      </a:extLst>
                    </a:blip>
                    <a:stretch>
                      <a:fillRect/>
                    </a:stretch>
                  </pic:blipFill>
                  <pic:spPr>
                    <a:xfrm>
                      <a:off x="0" y="0"/>
                      <a:ext cx="3144302" cy="3081325"/>
                    </a:xfrm>
                    <a:prstGeom prst="rect">
                      <a:avLst/>
                    </a:prstGeom>
                  </pic:spPr>
                </pic:pic>
              </a:graphicData>
            </a:graphic>
          </wp:inline>
        </w:drawing>
      </w:r>
    </w:p>
    <w:p w14:paraId="250C225B" w14:textId="77777777" w:rsidR="00314DD9" w:rsidRDefault="00314DD9" w:rsidP="005A5805">
      <w:pPr>
        <w:jc w:val="center"/>
      </w:pPr>
    </w:p>
    <w:p w14:paraId="1B988352" w14:textId="25AC054E" w:rsidR="00314DD9" w:rsidRDefault="00314DD9" w:rsidP="00314DD9">
      <w:pPr>
        <w:pStyle w:val="Caption"/>
      </w:pPr>
      <w:bookmarkStart w:id="191" w:name="_Toc91608975"/>
      <w:r>
        <w:t xml:space="preserve">Hình 3. </w:t>
      </w:r>
      <w:r w:rsidR="00DF67BD">
        <w:fldChar w:fldCharType="begin"/>
      </w:r>
      <w:r w:rsidR="00DF67BD">
        <w:instrText xml:space="preserve"> SEQ Hình_3. \* ARABIC </w:instrText>
      </w:r>
      <w:r w:rsidR="00DF67BD">
        <w:fldChar w:fldCharType="separate"/>
      </w:r>
      <w:r w:rsidR="00D93DF4">
        <w:rPr>
          <w:noProof/>
        </w:rPr>
        <w:t>31</w:t>
      </w:r>
      <w:r w:rsidR="00DF67BD">
        <w:rPr>
          <w:noProof/>
        </w:rPr>
        <w:fldChar w:fldCharType="end"/>
      </w:r>
      <w:r>
        <w:t>: Đặt IP trên máy chủ Server</w:t>
      </w:r>
      <w:bookmarkEnd w:id="191"/>
    </w:p>
    <w:p w14:paraId="58884F5F" w14:textId="285B8A58" w:rsidR="005A5805" w:rsidRDefault="005A5805" w:rsidP="008678A6">
      <w:pPr>
        <w:pStyle w:val="Nidungvnbn"/>
        <w:numPr>
          <w:ilvl w:val="0"/>
          <w:numId w:val="55"/>
        </w:numPr>
      </w:pPr>
      <w:r>
        <w:t>Đặt IP trên WLC</w:t>
      </w:r>
    </w:p>
    <w:p w14:paraId="5AD712B5" w14:textId="1C990A2F" w:rsidR="005A5805" w:rsidRDefault="005B74FA" w:rsidP="005A5805">
      <w:pPr>
        <w:jc w:val="center"/>
      </w:pPr>
      <w:r>
        <w:rPr>
          <w:noProof/>
        </w:rPr>
        <w:drawing>
          <wp:inline distT="0" distB="0" distL="0" distR="0" wp14:anchorId="64090FC5" wp14:editId="49B93904">
            <wp:extent cx="3268535" cy="3212343"/>
            <wp:effectExtent l="0" t="0" r="8255"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a:blip r:embed="rId81">
                      <a:extLst>
                        <a:ext uri="{28A0092B-C50C-407E-A947-70E740481C1C}">
                          <a14:useLocalDpi xmlns:a14="http://schemas.microsoft.com/office/drawing/2010/main" val="0"/>
                        </a:ext>
                      </a:extLst>
                    </a:blip>
                    <a:stretch>
                      <a:fillRect/>
                    </a:stretch>
                  </pic:blipFill>
                  <pic:spPr>
                    <a:xfrm>
                      <a:off x="0" y="0"/>
                      <a:ext cx="3278988" cy="3222617"/>
                    </a:xfrm>
                    <a:prstGeom prst="rect">
                      <a:avLst/>
                    </a:prstGeom>
                  </pic:spPr>
                </pic:pic>
              </a:graphicData>
            </a:graphic>
          </wp:inline>
        </w:drawing>
      </w:r>
    </w:p>
    <w:p w14:paraId="36287036" w14:textId="77777777" w:rsidR="003918E0" w:rsidRDefault="003918E0" w:rsidP="005A5805">
      <w:pPr>
        <w:jc w:val="center"/>
      </w:pPr>
    </w:p>
    <w:p w14:paraId="524318FA" w14:textId="763BC213" w:rsidR="003918E0" w:rsidRDefault="003918E0" w:rsidP="003918E0">
      <w:pPr>
        <w:pStyle w:val="Caption"/>
      </w:pPr>
      <w:bookmarkStart w:id="192" w:name="_Toc91608976"/>
      <w:r>
        <w:t xml:space="preserve">Hình 3. </w:t>
      </w:r>
      <w:r w:rsidR="00DF67BD">
        <w:fldChar w:fldCharType="begin"/>
      </w:r>
      <w:r w:rsidR="00DF67BD">
        <w:instrText xml:space="preserve"> SEQ Hình_3. \* A</w:instrText>
      </w:r>
      <w:r w:rsidR="00DF67BD">
        <w:instrText xml:space="preserve">RABIC </w:instrText>
      </w:r>
      <w:r w:rsidR="00DF67BD">
        <w:fldChar w:fldCharType="separate"/>
      </w:r>
      <w:r w:rsidR="00D93DF4">
        <w:rPr>
          <w:noProof/>
        </w:rPr>
        <w:t>32</w:t>
      </w:r>
      <w:r w:rsidR="00DF67BD">
        <w:rPr>
          <w:noProof/>
        </w:rPr>
        <w:fldChar w:fldCharType="end"/>
      </w:r>
      <w:r>
        <w:t>: Đặt IP trên WLC</w:t>
      </w:r>
      <w:bookmarkEnd w:id="192"/>
    </w:p>
    <w:p w14:paraId="67382F5C" w14:textId="1C8E86DF" w:rsidR="00424D81" w:rsidRDefault="005A5805" w:rsidP="00E15D76">
      <w:pPr>
        <w:pStyle w:val="Nidungvnbn"/>
        <w:numPr>
          <w:ilvl w:val="0"/>
          <w:numId w:val="56"/>
        </w:numPr>
      </w:pPr>
      <w:r>
        <w:lastRenderedPageBreak/>
        <w:t>Đặt IP trên máy PC Admin</w:t>
      </w:r>
    </w:p>
    <w:p w14:paraId="5C50D64B" w14:textId="6CAFF0D3" w:rsidR="005A5805" w:rsidRDefault="004C76FA" w:rsidP="005A5805">
      <w:pPr>
        <w:jc w:val="center"/>
      </w:pPr>
      <w:r>
        <w:rPr>
          <w:noProof/>
        </w:rPr>
        <w:drawing>
          <wp:inline distT="0" distB="0" distL="0" distR="0" wp14:anchorId="229E2325" wp14:editId="0941E43F">
            <wp:extent cx="3524924" cy="34442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82">
                      <a:extLst>
                        <a:ext uri="{28A0092B-C50C-407E-A947-70E740481C1C}">
                          <a14:useLocalDpi xmlns:a14="http://schemas.microsoft.com/office/drawing/2010/main" val="0"/>
                        </a:ext>
                      </a:extLst>
                    </a:blip>
                    <a:stretch>
                      <a:fillRect/>
                    </a:stretch>
                  </pic:blipFill>
                  <pic:spPr>
                    <a:xfrm>
                      <a:off x="0" y="0"/>
                      <a:ext cx="3538241" cy="3457252"/>
                    </a:xfrm>
                    <a:prstGeom prst="rect">
                      <a:avLst/>
                    </a:prstGeom>
                  </pic:spPr>
                </pic:pic>
              </a:graphicData>
            </a:graphic>
          </wp:inline>
        </w:drawing>
      </w:r>
    </w:p>
    <w:p w14:paraId="3D79640D" w14:textId="77777777" w:rsidR="00424D81" w:rsidRDefault="00424D81" w:rsidP="005A5805">
      <w:pPr>
        <w:jc w:val="center"/>
      </w:pPr>
    </w:p>
    <w:p w14:paraId="1D4E993E" w14:textId="1DC7E151" w:rsidR="00424D81" w:rsidRDefault="00424D81" w:rsidP="00424D81">
      <w:pPr>
        <w:pStyle w:val="Caption"/>
      </w:pPr>
      <w:bookmarkStart w:id="193" w:name="_Toc91608977"/>
      <w:r>
        <w:t xml:space="preserve">Hình 3. </w:t>
      </w:r>
      <w:r w:rsidR="00DF67BD">
        <w:fldChar w:fldCharType="begin"/>
      </w:r>
      <w:r w:rsidR="00DF67BD">
        <w:instrText xml:space="preserve"> SEQ Hình_3. \* ARABIC </w:instrText>
      </w:r>
      <w:r w:rsidR="00DF67BD">
        <w:fldChar w:fldCharType="separate"/>
      </w:r>
      <w:r w:rsidR="00D93DF4">
        <w:rPr>
          <w:noProof/>
        </w:rPr>
        <w:t>33</w:t>
      </w:r>
      <w:r w:rsidR="00DF67BD">
        <w:rPr>
          <w:noProof/>
        </w:rPr>
        <w:fldChar w:fldCharType="end"/>
      </w:r>
      <w:r>
        <w:t>: Đặt IP trên máy PC Admin</w:t>
      </w:r>
      <w:bookmarkEnd w:id="193"/>
    </w:p>
    <w:p w14:paraId="08E23EB2" w14:textId="5B9F0C5B" w:rsidR="007C0097" w:rsidRDefault="007C0097" w:rsidP="007632D7">
      <w:pPr>
        <w:pStyle w:val="Tiumccp2"/>
        <w:spacing w:before="240" w:after="240"/>
        <w:outlineLvl w:val="2"/>
      </w:pPr>
      <w:bookmarkStart w:id="194" w:name="_Toc91608928"/>
      <w:r>
        <w:t xml:space="preserve">3.2.5 </w:t>
      </w:r>
      <w:r w:rsidRPr="006659FD">
        <w:t>C</w:t>
      </w:r>
      <w:r>
        <w:t>ấu hình</w:t>
      </w:r>
      <w:r w:rsidRPr="006659FD">
        <w:t xml:space="preserve"> </w:t>
      </w:r>
      <w:r>
        <w:t>DHCP Server để cấp IP động cho tầng 1 và tầng 2</w:t>
      </w:r>
      <w:bookmarkEnd w:id="194"/>
    </w:p>
    <w:p w14:paraId="7AE10322" w14:textId="4EDEBDAC" w:rsidR="00A80178" w:rsidRDefault="00A80178" w:rsidP="007632D7">
      <w:pPr>
        <w:pStyle w:val="Tiumccp3"/>
        <w:spacing w:before="240" w:after="240"/>
      </w:pPr>
      <w:r>
        <w:t>3.2.5.1 Cấu hình địa DHCP Server trên máy chủ Server</w:t>
      </w:r>
    </w:p>
    <w:p w14:paraId="31D30E8E" w14:textId="159A9145" w:rsidR="007C0097" w:rsidRDefault="00A80178" w:rsidP="008678A6">
      <w:pPr>
        <w:pStyle w:val="Nidungvnbn"/>
        <w:numPr>
          <w:ilvl w:val="0"/>
          <w:numId w:val="57"/>
        </w:numPr>
      </w:pPr>
      <w:r>
        <w:t>Cấu hình DHCP Server cho VLAN 1</w:t>
      </w:r>
    </w:p>
    <w:p w14:paraId="6435FAED" w14:textId="3F9988BC" w:rsidR="003F27F9" w:rsidRDefault="00A80178" w:rsidP="00A8136E">
      <w:pPr>
        <w:jc w:val="center"/>
      </w:pPr>
      <w:r w:rsidRPr="001A5BB8">
        <w:rPr>
          <w:noProof/>
        </w:rPr>
        <w:lastRenderedPageBreak/>
        <w:drawing>
          <wp:inline distT="0" distB="0" distL="0" distR="0" wp14:anchorId="6D3329D4" wp14:editId="5ED8ACEA">
            <wp:extent cx="5030526" cy="33375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43044" cy="3345865"/>
                    </a:xfrm>
                    <a:prstGeom prst="rect">
                      <a:avLst/>
                    </a:prstGeom>
                  </pic:spPr>
                </pic:pic>
              </a:graphicData>
            </a:graphic>
          </wp:inline>
        </w:drawing>
      </w:r>
    </w:p>
    <w:p w14:paraId="69BFD44E" w14:textId="72A194B2" w:rsidR="00204D8D" w:rsidRDefault="00204D8D" w:rsidP="00204D8D">
      <w:pPr>
        <w:pStyle w:val="Caption"/>
      </w:pPr>
      <w:bookmarkStart w:id="195" w:name="_Toc91608978"/>
      <w:r>
        <w:t xml:space="preserve">Hình 3. </w:t>
      </w:r>
      <w:r w:rsidR="00DF67BD">
        <w:fldChar w:fldCharType="begin"/>
      </w:r>
      <w:r w:rsidR="00DF67BD">
        <w:instrText xml:space="preserve"> SEQ Hình_3. \* ARABIC </w:instrText>
      </w:r>
      <w:r w:rsidR="00DF67BD">
        <w:fldChar w:fldCharType="separate"/>
      </w:r>
      <w:r w:rsidR="00D93DF4">
        <w:rPr>
          <w:noProof/>
        </w:rPr>
        <w:t>34</w:t>
      </w:r>
      <w:r w:rsidR="00DF67BD">
        <w:rPr>
          <w:noProof/>
        </w:rPr>
        <w:fldChar w:fldCharType="end"/>
      </w:r>
      <w:r>
        <w:t>: Cấu hình DCHP Server cho VLAN 1</w:t>
      </w:r>
      <w:bookmarkEnd w:id="195"/>
    </w:p>
    <w:p w14:paraId="4C938E5D" w14:textId="673A2ED6" w:rsidR="00A80178" w:rsidRDefault="00A80178" w:rsidP="008678A6">
      <w:pPr>
        <w:pStyle w:val="Nidungvnbn"/>
        <w:numPr>
          <w:ilvl w:val="0"/>
          <w:numId w:val="58"/>
        </w:numPr>
      </w:pPr>
      <w:r>
        <w:t>Cấu hình DHCP Server cho VLAN 10</w:t>
      </w:r>
    </w:p>
    <w:p w14:paraId="30038062" w14:textId="24A0AEF7" w:rsidR="00A80178" w:rsidRDefault="00A80178" w:rsidP="00A80178">
      <w:pPr>
        <w:jc w:val="center"/>
      </w:pPr>
      <w:r w:rsidRPr="00456CEC">
        <w:rPr>
          <w:noProof/>
        </w:rPr>
        <w:drawing>
          <wp:inline distT="0" distB="0" distL="0" distR="0" wp14:anchorId="14D7B685" wp14:editId="3281CA49">
            <wp:extent cx="5058759" cy="3356292"/>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9124" cy="3363169"/>
                    </a:xfrm>
                    <a:prstGeom prst="rect">
                      <a:avLst/>
                    </a:prstGeom>
                  </pic:spPr>
                </pic:pic>
              </a:graphicData>
            </a:graphic>
          </wp:inline>
        </w:drawing>
      </w:r>
    </w:p>
    <w:p w14:paraId="4364EFAE" w14:textId="4AFEADFC" w:rsidR="003F27F9" w:rsidRDefault="003F27F9" w:rsidP="003F27F9">
      <w:pPr>
        <w:pStyle w:val="Caption"/>
      </w:pPr>
      <w:bookmarkStart w:id="196" w:name="_Toc91608979"/>
      <w:r>
        <w:t xml:space="preserve">Hình 3. </w:t>
      </w:r>
      <w:r w:rsidR="00DF67BD">
        <w:fldChar w:fldCharType="begin"/>
      </w:r>
      <w:r w:rsidR="00DF67BD">
        <w:instrText xml:space="preserve"> SEQ Hình_3. \* ARABIC </w:instrText>
      </w:r>
      <w:r w:rsidR="00DF67BD">
        <w:fldChar w:fldCharType="separate"/>
      </w:r>
      <w:r w:rsidR="00D93DF4">
        <w:rPr>
          <w:noProof/>
        </w:rPr>
        <w:t>35</w:t>
      </w:r>
      <w:r w:rsidR="00DF67BD">
        <w:rPr>
          <w:noProof/>
        </w:rPr>
        <w:fldChar w:fldCharType="end"/>
      </w:r>
      <w:r>
        <w:t>: Cấu hình DHCP Server cho VLAN 10</w:t>
      </w:r>
      <w:bookmarkEnd w:id="196"/>
    </w:p>
    <w:p w14:paraId="7DD192E0" w14:textId="77777777" w:rsidR="003F27F9" w:rsidRDefault="003F27F9" w:rsidP="00A80178">
      <w:pPr>
        <w:jc w:val="center"/>
      </w:pPr>
    </w:p>
    <w:p w14:paraId="0AEBD59A" w14:textId="26164220" w:rsidR="0038119C" w:rsidRDefault="0038119C" w:rsidP="008678A6">
      <w:pPr>
        <w:pStyle w:val="Nidungvnbn"/>
        <w:numPr>
          <w:ilvl w:val="0"/>
          <w:numId w:val="59"/>
        </w:numPr>
      </w:pPr>
      <w:r>
        <w:t>Cấu hình DHCP Server cho VLAN 20</w:t>
      </w:r>
    </w:p>
    <w:p w14:paraId="5B3E9520" w14:textId="53EAF528" w:rsidR="0038119C" w:rsidRDefault="001B6FE5" w:rsidP="001B6FE5">
      <w:pPr>
        <w:jc w:val="center"/>
      </w:pPr>
      <w:r w:rsidRPr="00962398">
        <w:rPr>
          <w:noProof/>
        </w:rPr>
        <w:drawing>
          <wp:inline distT="0" distB="0" distL="0" distR="0" wp14:anchorId="496A7485" wp14:editId="1404FED1">
            <wp:extent cx="4991100" cy="3381790"/>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95360" cy="3384676"/>
                    </a:xfrm>
                    <a:prstGeom prst="rect">
                      <a:avLst/>
                    </a:prstGeom>
                  </pic:spPr>
                </pic:pic>
              </a:graphicData>
            </a:graphic>
          </wp:inline>
        </w:drawing>
      </w:r>
    </w:p>
    <w:p w14:paraId="77CBD938" w14:textId="72F77173" w:rsidR="00257EB2" w:rsidRDefault="00257EB2" w:rsidP="00257EB2">
      <w:pPr>
        <w:pStyle w:val="Caption"/>
      </w:pPr>
      <w:bookmarkStart w:id="197" w:name="_Toc91608980"/>
      <w:r>
        <w:t xml:space="preserve">Hình 3. </w:t>
      </w:r>
      <w:r w:rsidR="00DF67BD">
        <w:fldChar w:fldCharType="begin"/>
      </w:r>
      <w:r w:rsidR="00DF67BD">
        <w:instrText xml:space="preserve"> SEQ Hình_3. \* ARABIC </w:instrText>
      </w:r>
      <w:r w:rsidR="00DF67BD">
        <w:fldChar w:fldCharType="separate"/>
      </w:r>
      <w:r w:rsidR="00D93DF4">
        <w:rPr>
          <w:noProof/>
        </w:rPr>
        <w:t>36</w:t>
      </w:r>
      <w:r w:rsidR="00DF67BD">
        <w:rPr>
          <w:noProof/>
        </w:rPr>
        <w:fldChar w:fldCharType="end"/>
      </w:r>
      <w:r>
        <w:t>: Cấu hình DHCP Server cho VLAN 20</w:t>
      </w:r>
      <w:bookmarkEnd w:id="197"/>
    </w:p>
    <w:p w14:paraId="04C366BF" w14:textId="1D49C6C3" w:rsidR="001B6FE5" w:rsidRDefault="001B6FE5" w:rsidP="008678A6">
      <w:pPr>
        <w:pStyle w:val="Nidungvnbn"/>
        <w:numPr>
          <w:ilvl w:val="0"/>
          <w:numId w:val="60"/>
        </w:numPr>
      </w:pPr>
      <w:r>
        <w:t>Cấu hình DHCP Server cho VLAN 30</w:t>
      </w:r>
    </w:p>
    <w:p w14:paraId="45D2C16B" w14:textId="269A78A2" w:rsidR="00CC387B" w:rsidRDefault="001B6FE5" w:rsidP="001B6FE5">
      <w:pPr>
        <w:jc w:val="center"/>
      </w:pPr>
      <w:r w:rsidRPr="00574F83">
        <w:rPr>
          <w:noProof/>
        </w:rPr>
        <w:lastRenderedPageBreak/>
        <w:drawing>
          <wp:inline distT="0" distB="0" distL="0" distR="0" wp14:anchorId="11F1165B" wp14:editId="3D5376EC">
            <wp:extent cx="4653353" cy="33528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4356" cy="3360728"/>
                    </a:xfrm>
                    <a:prstGeom prst="rect">
                      <a:avLst/>
                    </a:prstGeom>
                  </pic:spPr>
                </pic:pic>
              </a:graphicData>
            </a:graphic>
          </wp:inline>
        </w:drawing>
      </w:r>
    </w:p>
    <w:p w14:paraId="0F12B27A" w14:textId="216D84E5" w:rsidR="00CC387B" w:rsidRDefault="00CC387B" w:rsidP="00CC387B">
      <w:pPr>
        <w:pStyle w:val="Caption"/>
      </w:pPr>
      <w:bookmarkStart w:id="198" w:name="_Toc91608981"/>
      <w:r>
        <w:t xml:space="preserve">Hình 3. </w:t>
      </w:r>
      <w:r w:rsidR="00DF67BD">
        <w:fldChar w:fldCharType="begin"/>
      </w:r>
      <w:r w:rsidR="00DF67BD">
        <w:instrText xml:space="preserve"> SEQ Hình_3. \* ARABIC </w:instrText>
      </w:r>
      <w:r w:rsidR="00DF67BD">
        <w:fldChar w:fldCharType="separate"/>
      </w:r>
      <w:r w:rsidR="00D93DF4">
        <w:rPr>
          <w:noProof/>
        </w:rPr>
        <w:t>37</w:t>
      </w:r>
      <w:r w:rsidR="00DF67BD">
        <w:rPr>
          <w:noProof/>
        </w:rPr>
        <w:fldChar w:fldCharType="end"/>
      </w:r>
      <w:r>
        <w:t>: Cấu hình DCHP Server cho VLAN 30</w:t>
      </w:r>
      <w:bookmarkEnd w:id="198"/>
    </w:p>
    <w:p w14:paraId="43BDC4FE" w14:textId="3E96250C" w:rsidR="001B6FE5" w:rsidRDefault="001B6FE5" w:rsidP="008678A6">
      <w:pPr>
        <w:pStyle w:val="Nidungvnbn"/>
        <w:numPr>
          <w:ilvl w:val="0"/>
          <w:numId w:val="61"/>
        </w:numPr>
      </w:pPr>
      <w:r>
        <w:t>Cấu hình DHCP Server cho VLAN 40</w:t>
      </w:r>
    </w:p>
    <w:p w14:paraId="7D754FAA" w14:textId="46060C0F" w:rsidR="00327582" w:rsidRDefault="001B6FE5" w:rsidP="00327582">
      <w:pPr>
        <w:jc w:val="center"/>
      </w:pPr>
      <w:r w:rsidRPr="005A524E">
        <w:rPr>
          <w:noProof/>
        </w:rPr>
        <w:drawing>
          <wp:inline distT="0" distB="0" distL="0" distR="0" wp14:anchorId="17E0C35A" wp14:editId="6674496D">
            <wp:extent cx="4578513" cy="33927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01534" cy="3409854"/>
                    </a:xfrm>
                    <a:prstGeom prst="rect">
                      <a:avLst/>
                    </a:prstGeom>
                  </pic:spPr>
                </pic:pic>
              </a:graphicData>
            </a:graphic>
          </wp:inline>
        </w:drawing>
      </w:r>
    </w:p>
    <w:p w14:paraId="71096A7F" w14:textId="4DBC3193" w:rsidR="00327582" w:rsidRDefault="00327582" w:rsidP="00327582">
      <w:pPr>
        <w:pStyle w:val="Caption"/>
      </w:pPr>
      <w:bookmarkStart w:id="199" w:name="_Toc91608982"/>
      <w:r>
        <w:t xml:space="preserve">Hình 3. </w:t>
      </w:r>
      <w:r w:rsidR="00DF67BD">
        <w:fldChar w:fldCharType="begin"/>
      </w:r>
      <w:r w:rsidR="00DF67BD">
        <w:instrText xml:space="preserve"> SEQ Hình_3. \* ARABIC </w:instrText>
      </w:r>
      <w:r w:rsidR="00DF67BD">
        <w:fldChar w:fldCharType="separate"/>
      </w:r>
      <w:r w:rsidR="00D93DF4">
        <w:rPr>
          <w:noProof/>
        </w:rPr>
        <w:t>38</w:t>
      </w:r>
      <w:r w:rsidR="00DF67BD">
        <w:rPr>
          <w:noProof/>
        </w:rPr>
        <w:fldChar w:fldCharType="end"/>
      </w:r>
      <w:r>
        <w:t>: Cấu hình DHCP Server cho VLAN 40</w:t>
      </w:r>
      <w:bookmarkEnd w:id="199"/>
    </w:p>
    <w:p w14:paraId="226B80CB" w14:textId="3BBE132F" w:rsidR="00D95ACD" w:rsidRDefault="00D95ACD" w:rsidP="00E16C58">
      <w:pPr>
        <w:pStyle w:val="Tiumccp3"/>
        <w:spacing w:before="240" w:after="240"/>
      </w:pPr>
      <w:r>
        <w:lastRenderedPageBreak/>
        <w:t>3.2.5.2 Cấu hình DHCP Relay agent trên máy chủ Switch Core 1</w:t>
      </w:r>
    </w:p>
    <w:p w14:paraId="56335D07" w14:textId="5706F832" w:rsidR="00F06B76" w:rsidRDefault="00F06B76" w:rsidP="003D37F9">
      <w:pPr>
        <w:pStyle w:val="Nidungvnbn"/>
      </w:pPr>
      <w:r>
        <w:t>SW-Core-1#configure terminal</w:t>
      </w:r>
    </w:p>
    <w:p w14:paraId="0B84B4C8" w14:textId="77777777" w:rsidR="00F06B76" w:rsidRDefault="00F06B76" w:rsidP="003D37F9">
      <w:pPr>
        <w:pStyle w:val="Nidungvnbn"/>
      </w:pPr>
      <w:r>
        <w:t>SW-Core-1(config)#ip routing</w:t>
      </w:r>
    </w:p>
    <w:p w14:paraId="7D180AF5" w14:textId="77777777" w:rsidR="00F06B76" w:rsidRDefault="00F06B76" w:rsidP="003D37F9">
      <w:pPr>
        <w:pStyle w:val="Nidungvnbn"/>
      </w:pPr>
      <w:r>
        <w:t>SW-Core-1(config)#int vlan 1</w:t>
      </w:r>
    </w:p>
    <w:p w14:paraId="1E6962F3" w14:textId="77777777" w:rsidR="00F06B76" w:rsidRDefault="00F06B76" w:rsidP="003D37F9">
      <w:pPr>
        <w:pStyle w:val="Nidungvnbn"/>
      </w:pPr>
      <w:r>
        <w:t>SW-Core-1(config-if)#ip helper-address 10.10.40.100</w:t>
      </w:r>
    </w:p>
    <w:p w14:paraId="4C05C730" w14:textId="77777777" w:rsidR="00F06B76" w:rsidRDefault="00F06B76" w:rsidP="003D37F9">
      <w:pPr>
        <w:pStyle w:val="Nidungvnbn"/>
      </w:pPr>
      <w:r>
        <w:t>SW-Core-1(config-if)#int vlan 10</w:t>
      </w:r>
    </w:p>
    <w:p w14:paraId="14B75E26" w14:textId="77777777" w:rsidR="00F06B76" w:rsidRDefault="00F06B76" w:rsidP="003D37F9">
      <w:pPr>
        <w:pStyle w:val="Nidungvnbn"/>
      </w:pPr>
      <w:r>
        <w:t>SW-Core-1(config-if)#ip helper-address 10.10.40.100</w:t>
      </w:r>
    </w:p>
    <w:p w14:paraId="59A385E2" w14:textId="77777777" w:rsidR="00F06B76" w:rsidRDefault="00F06B76" w:rsidP="003D37F9">
      <w:pPr>
        <w:pStyle w:val="Nidungvnbn"/>
      </w:pPr>
      <w:r>
        <w:t>SW-Core-1(config-if)#int vlan 20</w:t>
      </w:r>
    </w:p>
    <w:p w14:paraId="71542423" w14:textId="77777777" w:rsidR="00F06B76" w:rsidRDefault="00F06B76" w:rsidP="003D37F9">
      <w:pPr>
        <w:pStyle w:val="Nidungvnbn"/>
      </w:pPr>
      <w:r>
        <w:t>SW-Core-1(config-if)#ip helper-address 10.10.40.100</w:t>
      </w:r>
    </w:p>
    <w:p w14:paraId="43FB4847" w14:textId="77777777" w:rsidR="00F06B76" w:rsidRDefault="00F06B76" w:rsidP="003D37F9">
      <w:pPr>
        <w:pStyle w:val="Nidungvnbn"/>
      </w:pPr>
      <w:r>
        <w:t>SW-Core-1(config-if)#int vlan 30</w:t>
      </w:r>
    </w:p>
    <w:p w14:paraId="1A10A57C" w14:textId="77777777" w:rsidR="00F06B76" w:rsidRDefault="00F06B76" w:rsidP="003D37F9">
      <w:pPr>
        <w:pStyle w:val="Nidungvnbn"/>
      </w:pPr>
      <w:r>
        <w:t>SW-Core-1(config-if)#ip helper-address 10.10.40.100</w:t>
      </w:r>
    </w:p>
    <w:p w14:paraId="0BA949C9" w14:textId="77777777" w:rsidR="00F06B76" w:rsidRDefault="00F06B76" w:rsidP="003D37F9">
      <w:pPr>
        <w:pStyle w:val="Nidungvnbn"/>
      </w:pPr>
      <w:r>
        <w:t>SW-Core-1(config-if)#int vlan 40</w:t>
      </w:r>
    </w:p>
    <w:p w14:paraId="05D6F46C" w14:textId="6C3F5AEF" w:rsidR="00D95ACD" w:rsidRDefault="00F06B76" w:rsidP="003D37F9">
      <w:pPr>
        <w:pStyle w:val="Nidungvnbn"/>
      </w:pPr>
      <w:r>
        <w:t>SW-Core-1(config-if)#ip helper-address 10.10.40.100</w:t>
      </w:r>
    </w:p>
    <w:p w14:paraId="559069DA" w14:textId="5D64E4E4" w:rsidR="00AE3290" w:rsidRDefault="00AE3290" w:rsidP="00AE3290">
      <w:pPr>
        <w:jc w:val="center"/>
      </w:pPr>
      <w:r w:rsidRPr="00D0035F">
        <w:rPr>
          <w:noProof/>
        </w:rPr>
        <w:drawing>
          <wp:inline distT="0" distB="0" distL="0" distR="0" wp14:anchorId="2619C5A2" wp14:editId="709C78C5">
            <wp:extent cx="3505167" cy="3459480"/>
            <wp:effectExtent l="0" t="0" r="63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0521" cy="3474634"/>
                    </a:xfrm>
                    <a:prstGeom prst="rect">
                      <a:avLst/>
                    </a:prstGeom>
                  </pic:spPr>
                </pic:pic>
              </a:graphicData>
            </a:graphic>
          </wp:inline>
        </w:drawing>
      </w:r>
    </w:p>
    <w:p w14:paraId="02ADD73F" w14:textId="77777777" w:rsidR="001556B7" w:rsidRDefault="001556B7" w:rsidP="00AE3290">
      <w:pPr>
        <w:jc w:val="center"/>
      </w:pPr>
    </w:p>
    <w:p w14:paraId="4704E568" w14:textId="72E501D5" w:rsidR="001556B7" w:rsidRDefault="001556B7" w:rsidP="001556B7">
      <w:pPr>
        <w:pStyle w:val="Caption"/>
      </w:pPr>
      <w:bookmarkStart w:id="200" w:name="_Toc91608983"/>
      <w:r>
        <w:t xml:space="preserve">Hình 3. </w:t>
      </w:r>
      <w:r w:rsidR="00DF67BD">
        <w:fldChar w:fldCharType="begin"/>
      </w:r>
      <w:r w:rsidR="00DF67BD">
        <w:instrText xml:space="preserve"> SEQ Hình_3. \* ARABIC </w:instrText>
      </w:r>
      <w:r w:rsidR="00DF67BD">
        <w:fldChar w:fldCharType="separate"/>
      </w:r>
      <w:r w:rsidR="00D93DF4">
        <w:rPr>
          <w:noProof/>
        </w:rPr>
        <w:t>39</w:t>
      </w:r>
      <w:r w:rsidR="00DF67BD">
        <w:rPr>
          <w:noProof/>
        </w:rPr>
        <w:fldChar w:fldCharType="end"/>
      </w:r>
      <w:r>
        <w:t>: Cấu hình DCHP Relay Agent trên Switch Core 1</w:t>
      </w:r>
      <w:bookmarkEnd w:id="200"/>
    </w:p>
    <w:p w14:paraId="7EF4A6D3" w14:textId="6D6FDCE6" w:rsidR="00AE3290" w:rsidRDefault="00AE3290" w:rsidP="00F53F74">
      <w:pPr>
        <w:pStyle w:val="Tiumccp3"/>
        <w:spacing w:before="240" w:after="240"/>
      </w:pPr>
      <w:r>
        <w:lastRenderedPageBreak/>
        <w:t>3.2.5.3 Cấu hình DHCP Relay agent trên máy chủ Switch Core 2</w:t>
      </w:r>
    </w:p>
    <w:p w14:paraId="73E9BE94" w14:textId="18E58CE4" w:rsidR="00AE3290" w:rsidRDefault="00AE3290" w:rsidP="00867149">
      <w:pPr>
        <w:pStyle w:val="Nidungvnbn"/>
      </w:pPr>
      <w:r>
        <w:t>Trên Switch Core 2 ta cấu hình DHCP relay agent tương tự như trên Switch Core 1</w:t>
      </w:r>
    </w:p>
    <w:p w14:paraId="395AD488" w14:textId="009EED8E" w:rsidR="00AE3290" w:rsidRDefault="00AE3290" w:rsidP="00AE3290">
      <w:pPr>
        <w:jc w:val="center"/>
      </w:pPr>
      <w:r w:rsidRPr="00091B94">
        <w:rPr>
          <w:noProof/>
        </w:rPr>
        <w:drawing>
          <wp:inline distT="0" distB="0" distL="0" distR="0" wp14:anchorId="70459A5C" wp14:editId="5513EF4E">
            <wp:extent cx="3517265" cy="3461651"/>
            <wp:effectExtent l="0" t="0" r="6985"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27975" cy="3472192"/>
                    </a:xfrm>
                    <a:prstGeom prst="rect">
                      <a:avLst/>
                    </a:prstGeom>
                  </pic:spPr>
                </pic:pic>
              </a:graphicData>
            </a:graphic>
          </wp:inline>
        </w:drawing>
      </w:r>
    </w:p>
    <w:p w14:paraId="6C0C140F" w14:textId="77777777" w:rsidR="008B79C4" w:rsidRDefault="008B79C4" w:rsidP="00AE3290">
      <w:pPr>
        <w:jc w:val="center"/>
      </w:pPr>
    </w:p>
    <w:p w14:paraId="4B80FBB9" w14:textId="67F2ADD1" w:rsidR="008B79C4" w:rsidRDefault="008B79C4" w:rsidP="008B79C4">
      <w:pPr>
        <w:pStyle w:val="Caption"/>
      </w:pPr>
      <w:bookmarkStart w:id="201" w:name="_Toc91608984"/>
      <w:r>
        <w:t xml:space="preserve">Hình 3. </w:t>
      </w:r>
      <w:r w:rsidR="00DF67BD">
        <w:fldChar w:fldCharType="begin"/>
      </w:r>
      <w:r w:rsidR="00DF67BD">
        <w:instrText xml:space="preserve"> SEQ Hình_3. \* ARABIC </w:instrText>
      </w:r>
      <w:r w:rsidR="00DF67BD">
        <w:fldChar w:fldCharType="separate"/>
      </w:r>
      <w:r w:rsidR="00D93DF4">
        <w:rPr>
          <w:noProof/>
        </w:rPr>
        <w:t>40</w:t>
      </w:r>
      <w:r w:rsidR="00DF67BD">
        <w:rPr>
          <w:noProof/>
        </w:rPr>
        <w:fldChar w:fldCharType="end"/>
      </w:r>
      <w:r>
        <w:t>: Cấu hình DHCP Relay Agent trên Switch Core 2</w:t>
      </w:r>
      <w:bookmarkEnd w:id="201"/>
    </w:p>
    <w:p w14:paraId="7C093CFF" w14:textId="62425C38" w:rsidR="00791F6D" w:rsidRDefault="00791F6D" w:rsidP="00590A5E">
      <w:pPr>
        <w:pStyle w:val="Tiumccp3"/>
        <w:spacing w:before="240" w:after="240"/>
      </w:pPr>
      <w:r>
        <w:t>3.2.5.4 Kiểm tra IP DHCP của các thiết bị PC, AP</w:t>
      </w:r>
    </w:p>
    <w:p w14:paraId="26D8CCBA" w14:textId="36F06FC8" w:rsidR="00791F6D" w:rsidRDefault="00FB2AC0" w:rsidP="008678A6">
      <w:pPr>
        <w:pStyle w:val="Nidungvnbn"/>
        <w:numPr>
          <w:ilvl w:val="0"/>
          <w:numId w:val="62"/>
        </w:numPr>
      </w:pPr>
      <w:r>
        <w:t>Vào PC1 của Văn Phòng tầng 2 để nhận IP DHCP</w:t>
      </w:r>
    </w:p>
    <w:p w14:paraId="0971348E" w14:textId="04AB049E" w:rsidR="00570EB2" w:rsidRDefault="00846257" w:rsidP="00E27977">
      <w:pPr>
        <w:jc w:val="center"/>
      </w:pPr>
      <w:r>
        <w:rPr>
          <w:noProof/>
        </w:rPr>
        <w:lastRenderedPageBreak/>
        <w:drawing>
          <wp:inline distT="0" distB="0" distL="0" distR="0" wp14:anchorId="6D8ADD5A" wp14:editId="7C2AC3A0">
            <wp:extent cx="3415030" cy="3336748"/>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90">
                      <a:extLst>
                        <a:ext uri="{28A0092B-C50C-407E-A947-70E740481C1C}">
                          <a14:useLocalDpi xmlns:a14="http://schemas.microsoft.com/office/drawing/2010/main" val="0"/>
                        </a:ext>
                      </a:extLst>
                    </a:blip>
                    <a:stretch>
                      <a:fillRect/>
                    </a:stretch>
                  </pic:blipFill>
                  <pic:spPr>
                    <a:xfrm>
                      <a:off x="0" y="0"/>
                      <a:ext cx="3435155" cy="3356412"/>
                    </a:xfrm>
                    <a:prstGeom prst="rect">
                      <a:avLst/>
                    </a:prstGeom>
                  </pic:spPr>
                </pic:pic>
              </a:graphicData>
            </a:graphic>
          </wp:inline>
        </w:drawing>
      </w:r>
    </w:p>
    <w:p w14:paraId="2A6CF4C3" w14:textId="54E902EE" w:rsidR="00570EB2" w:rsidRDefault="00570EB2" w:rsidP="00570EB2">
      <w:pPr>
        <w:pStyle w:val="Caption"/>
      </w:pPr>
      <w:bookmarkStart w:id="202" w:name="_Toc91608985"/>
      <w:r>
        <w:t xml:space="preserve">Hình 3. </w:t>
      </w:r>
      <w:r w:rsidR="00DF67BD">
        <w:fldChar w:fldCharType="begin"/>
      </w:r>
      <w:r w:rsidR="00DF67BD">
        <w:instrText xml:space="preserve"> SEQ Hình_3. \* ARABIC </w:instrText>
      </w:r>
      <w:r w:rsidR="00DF67BD">
        <w:fldChar w:fldCharType="separate"/>
      </w:r>
      <w:r w:rsidR="00D93DF4">
        <w:rPr>
          <w:noProof/>
        </w:rPr>
        <w:t>41</w:t>
      </w:r>
      <w:r w:rsidR="00DF67BD">
        <w:rPr>
          <w:noProof/>
        </w:rPr>
        <w:fldChar w:fldCharType="end"/>
      </w:r>
      <w:r>
        <w:t>: Nhận IP DHCP trên PC 1</w:t>
      </w:r>
      <w:bookmarkEnd w:id="202"/>
    </w:p>
    <w:p w14:paraId="6604BAA0" w14:textId="61B33F64" w:rsidR="00FB2AC0" w:rsidRDefault="00FB2AC0" w:rsidP="008678A6">
      <w:pPr>
        <w:pStyle w:val="Nidungvnbn"/>
        <w:numPr>
          <w:ilvl w:val="0"/>
          <w:numId w:val="63"/>
        </w:numPr>
      </w:pPr>
      <w:r>
        <w:t>Tương tự, vào PC2 của Văn Phòng tầng 2 để nhận IP DHCP</w:t>
      </w:r>
    </w:p>
    <w:p w14:paraId="2013EB40" w14:textId="7DAFBFEE" w:rsidR="00326590" w:rsidRDefault="004D0A6A" w:rsidP="0007407F">
      <w:pPr>
        <w:jc w:val="center"/>
      </w:pPr>
      <w:r>
        <w:rPr>
          <w:noProof/>
        </w:rPr>
        <w:drawing>
          <wp:inline distT="0" distB="0" distL="0" distR="0" wp14:anchorId="33914059" wp14:editId="5685F86F">
            <wp:extent cx="3361984" cy="329946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91">
                      <a:extLst>
                        <a:ext uri="{28A0092B-C50C-407E-A947-70E740481C1C}">
                          <a14:useLocalDpi xmlns:a14="http://schemas.microsoft.com/office/drawing/2010/main" val="0"/>
                        </a:ext>
                      </a:extLst>
                    </a:blip>
                    <a:stretch>
                      <a:fillRect/>
                    </a:stretch>
                  </pic:blipFill>
                  <pic:spPr>
                    <a:xfrm>
                      <a:off x="0" y="0"/>
                      <a:ext cx="3379770" cy="3316915"/>
                    </a:xfrm>
                    <a:prstGeom prst="rect">
                      <a:avLst/>
                    </a:prstGeom>
                  </pic:spPr>
                </pic:pic>
              </a:graphicData>
            </a:graphic>
          </wp:inline>
        </w:drawing>
      </w:r>
    </w:p>
    <w:p w14:paraId="7956B9F9" w14:textId="5C7F3444" w:rsidR="00E27977" w:rsidRDefault="00E27977" w:rsidP="00E27977">
      <w:pPr>
        <w:pStyle w:val="Caption"/>
      </w:pPr>
      <w:bookmarkStart w:id="203" w:name="_Toc91608986"/>
      <w:r>
        <w:t xml:space="preserve">Hình 3. </w:t>
      </w:r>
      <w:r w:rsidR="00DF67BD">
        <w:fldChar w:fldCharType="begin"/>
      </w:r>
      <w:r w:rsidR="00DF67BD">
        <w:instrText xml:space="preserve"> SEQ Hình_3. \* ARABIC </w:instrText>
      </w:r>
      <w:r w:rsidR="00DF67BD">
        <w:fldChar w:fldCharType="separate"/>
      </w:r>
      <w:r w:rsidR="00D93DF4">
        <w:rPr>
          <w:noProof/>
        </w:rPr>
        <w:t>42</w:t>
      </w:r>
      <w:r w:rsidR="00DF67BD">
        <w:rPr>
          <w:noProof/>
        </w:rPr>
        <w:fldChar w:fldCharType="end"/>
      </w:r>
      <w:r>
        <w:t>: Nhận IP DHCP trên PC 2</w:t>
      </w:r>
      <w:bookmarkEnd w:id="203"/>
    </w:p>
    <w:p w14:paraId="4E11F977" w14:textId="77777777" w:rsidR="008616E2" w:rsidRDefault="008616E2" w:rsidP="008678A6">
      <w:pPr>
        <w:pStyle w:val="Nidungvnbn"/>
        <w:numPr>
          <w:ilvl w:val="0"/>
          <w:numId w:val="64"/>
        </w:numPr>
      </w:pPr>
      <w:r>
        <w:lastRenderedPageBreak/>
        <w:t>Vào máy POS-1 của Siêu Thị tầng 1 để nhận IP DHCP</w:t>
      </w:r>
    </w:p>
    <w:p w14:paraId="27DCD2DF" w14:textId="761391D7" w:rsidR="0071374A" w:rsidRDefault="002A0BE1" w:rsidP="00E82533">
      <w:pPr>
        <w:jc w:val="center"/>
      </w:pPr>
      <w:r>
        <w:rPr>
          <w:noProof/>
        </w:rPr>
        <w:drawing>
          <wp:inline distT="0" distB="0" distL="0" distR="0" wp14:anchorId="3EBFC707" wp14:editId="31445B3C">
            <wp:extent cx="3364865" cy="3292555"/>
            <wp:effectExtent l="0" t="0" r="6985"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92">
                      <a:extLst>
                        <a:ext uri="{28A0092B-C50C-407E-A947-70E740481C1C}">
                          <a14:useLocalDpi xmlns:a14="http://schemas.microsoft.com/office/drawing/2010/main" val="0"/>
                        </a:ext>
                      </a:extLst>
                    </a:blip>
                    <a:stretch>
                      <a:fillRect/>
                    </a:stretch>
                  </pic:blipFill>
                  <pic:spPr>
                    <a:xfrm>
                      <a:off x="0" y="0"/>
                      <a:ext cx="3376676" cy="3304112"/>
                    </a:xfrm>
                    <a:prstGeom prst="rect">
                      <a:avLst/>
                    </a:prstGeom>
                  </pic:spPr>
                </pic:pic>
              </a:graphicData>
            </a:graphic>
          </wp:inline>
        </w:drawing>
      </w:r>
    </w:p>
    <w:p w14:paraId="375F3083" w14:textId="28FC7563" w:rsidR="0071374A" w:rsidRPr="0071374A" w:rsidRDefault="0071374A" w:rsidP="0071374A">
      <w:pPr>
        <w:pStyle w:val="Caption"/>
      </w:pPr>
      <w:bookmarkStart w:id="204" w:name="_Toc91608987"/>
      <w:r>
        <w:t xml:space="preserve">Hình 3. </w:t>
      </w:r>
      <w:r w:rsidR="00DF67BD">
        <w:fldChar w:fldCharType="begin"/>
      </w:r>
      <w:r w:rsidR="00DF67BD">
        <w:instrText xml:space="preserve"> SEQ Hình_3. \* ARABIC </w:instrText>
      </w:r>
      <w:r w:rsidR="00DF67BD">
        <w:fldChar w:fldCharType="separate"/>
      </w:r>
      <w:r w:rsidR="00D93DF4">
        <w:rPr>
          <w:noProof/>
        </w:rPr>
        <w:t>43</w:t>
      </w:r>
      <w:r w:rsidR="00DF67BD">
        <w:rPr>
          <w:noProof/>
        </w:rPr>
        <w:fldChar w:fldCharType="end"/>
      </w:r>
      <w:r>
        <w:t>: Nhận IP DHCP trên POS-1</w:t>
      </w:r>
      <w:bookmarkEnd w:id="204"/>
    </w:p>
    <w:p w14:paraId="649FDAB9" w14:textId="056CA7E6" w:rsidR="0083192C" w:rsidRDefault="0083192C" w:rsidP="008678A6">
      <w:pPr>
        <w:pStyle w:val="Nidungvnbn"/>
        <w:numPr>
          <w:ilvl w:val="0"/>
          <w:numId w:val="65"/>
        </w:numPr>
      </w:pPr>
      <w:r>
        <w:t>Tương tự, vào máy POS-2 của Siêu Thị tầng 1 để nhận IP DHCP</w:t>
      </w:r>
    </w:p>
    <w:p w14:paraId="184D106D" w14:textId="5D684A53" w:rsidR="00956FF4" w:rsidRDefault="00432E1E" w:rsidP="00E82533">
      <w:pPr>
        <w:jc w:val="center"/>
      </w:pPr>
      <w:r>
        <w:rPr>
          <w:noProof/>
        </w:rPr>
        <w:drawing>
          <wp:inline distT="0" distB="0" distL="0" distR="0" wp14:anchorId="057E2CC6" wp14:editId="303882A7">
            <wp:extent cx="3351639" cy="3284220"/>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93">
                      <a:extLst>
                        <a:ext uri="{28A0092B-C50C-407E-A947-70E740481C1C}">
                          <a14:useLocalDpi xmlns:a14="http://schemas.microsoft.com/office/drawing/2010/main" val="0"/>
                        </a:ext>
                      </a:extLst>
                    </a:blip>
                    <a:stretch>
                      <a:fillRect/>
                    </a:stretch>
                  </pic:blipFill>
                  <pic:spPr>
                    <a:xfrm>
                      <a:off x="0" y="0"/>
                      <a:ext cx="3377831" cy="3309885"/>
                    </a:xfrm>
                    <a:prstGeom prst="rect">
                      <a:avLst/>
                    </a:prstGeom>
                  </pic:spPr>
                </pic:pic>
              </a:graphicData>
            </a:graphic>
          </wp:inline>
        </w:drawing>
      </w:r>
    </w:p>
    <w:p w14:paraId="2F2340F5" w14:textId="0FD18E43" w:rsidR="00956FF4" w:rsidRDefault="00956FF4" w:rsidP="00956FF4">
      <w:pPr>
        <w:pStyle w:val="Caption"/>
      </w:pPr>
      <w:bookmarkStart w:id="205" w:name="_Toc91608988"/>
      <w:r>
        <w:t xml:space="preserve">Hình 3. </w:t>
      </w:r>
      <w:r w:rsidR="00DF67BD">
        <w:fldChar w:fldCharType="begin"/>
      </w:r>
      <w:r w:rsidR="00DF67BD">
        <w:instrText xml:space="preserve"> SEQ Hình_3. \* ARABIC </w:instrText>
      </w:r>
      <w:r w:rsidR="00DF67BD">
        <w:fldChar w:fldCharType="separate"/>
      </w:r>
      <w:r w:rsidR="00D93DF4">
        <w:rPr>
          <w:noProof/>
        </w:rPr>
        <w:t>44</w:t>
      </w:r>
      <w:r w:rsidR="00DF67BD">
        <w:rPr>
          <w:noProof/>
        </w:rPr>
        <w:fldChar w:fldCharType="end"/>
      </w:r>
      <w:r>
        <w:t>: Nhận IP DHCP trên POS-2</w:t>
      </w:r>
      <w:bookmarkEnd w:id="205"/>
    </w:p>
    <w:p w14:paraId="3F22CAAB" w14:textId="7691C900" w:rsidR="00D64310" w:rsidRDefault="00D64310" w:rsidP="008678A6">
      <w:pPr>
        <w:pStyle w:val="Nidungvnbn"/>
        <w:numPr>
          <w:ilvl w:val="0"/>
          <w:numId w:val="66"/>
        </w:numPr>
      </w:pPr>
      <w:r>
        <w:lastRenderedPageBreak/>
        <w:t>Vào AP-Office nhận IP DHCP</w:t>
      </w:r>
    </w:p>
    <w:p w14:paraId="18DB6B85" w14:textId="17DD1DFE" w:rsidR="00E82533" w:rsidRDefault="00F55259" w:rsidP="00E82533">
      <w:pPr>
        <w:jc w:val="center"/>
      </w:pPr>
      <w:r>
        <w:rPr>
          <w:noProof/>
        </w:rPr>
        <w:drawing>
          <wp:inline distT="0" distB="0" distL="0" distR="0" wp14:anchorId="4BBE1723" wp14:editId="3CCDFE61">
            <wp:extent cx="3353357" cy="32766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94">
                      <a:extLst>
                        <a:ext uri="{28A0092B-C50C-407E-A947-70E740481C1C}">
                          <a14:useLocalDpi xmlns:a14="http://schemas.microsoft.com/office/drawing/2010/main" val="0"/>
                        </a:ext>
                      </a:extLst>
                    </a:blip>
                    <a:stretch>
                      <a:fillRect/>
                    </a:stretch>
                  </pic:blipFill>
                  <pic:spPr>
                    <a:xfrm>
                      <a:off x="0" y="0"/>
                      <a:ext cx="3365209" cy="3288181"/>
                    </a:xfrm>
                    <a:prstGeom prst="rect">
                      <a:avLst/>
                    </a:prstGeom>
                  </pic:spPr>
                </pic:pic>
              </a:graphicData>
            </a:graphic>
          </wp:inline>
        </w:drawing>
      </w:r>
    </w:p>
    <w:p w14:paraId="18D444E3" w14:textId="424214E0" w:rsidR="00360233" w:rsidRDefault="00360233" w:rsidP="00360233">
      <w:pPr>
        <w:pStyle w:val="Caption"/>
      </w:pPr>
      <w:bookmarkStart w:id="206" w:name="_Toc91608989"/>
      <w:r>
        <w:t xml:space="preserve">Hình 3. </w:t>
      </w:r>
      <w:r w:rsidR="00DF67BD">
        <w:fldChar w:fldCharType="begin"/>
      </w:r>
      <w:r w:rsidR="00DF67BD">
        <w:instrText xml:space="preserve"> SEQ Hình_3. \* ARABIC </w:instrText>
      </w:r>
      <w:r w:rsidR="00DF67BD">
        <w:fldChar w:fldCharType="separate"/>
      </w:r>
      <w:r w:rsidR="00D93DF4">
        <w:rPr>
          <w:noProof/>
        </w:rPr>
        <w:t>45</w:t>
      </w:r>
      <w:r w:rsidR="00DF67BD">
        <w:rPr>
          <w:noProof/>
        </w:rPr>
        <w:fldChar w:fldCharType="end"/>
      </w:r>
      <w:r>
        <w:t>: Nhận IP DHCP trên AP-Office</w:t>
      </w:r>
      <w:bookmarkEnd w:id="206"/>
    </w:p>
    <w:p w14:paraId="04CDC80A" w14:textId="5FD652E8" w:rsidR="00D64310" w:rsidRDefault="00D64310" w:rsidP="008678A6">
      <w:pPr>
        <w:pStyle w:val="Nidungvnbn"/>
        <w:numPr>
          <w:ilvl w:val="0"/>
          <w:numId w:val="67"/>
        </w:numPr>
      </w:pPr>
      <w:r>
        <w:t>Vào AP-Access</w:t>
      </w:r>
      <w:r w:rsidR="00656B60">
        <w:t xml:space="preserve"> 1</w:t>
      </w:r>
      <w:r>
        <w:t xml:space="preserve"> nhận IP DHCP</w:t>
      </w:r>
    </w:p>
    <w:p w14:paraId="1889A6CB" w14:textId="45A4B045" w:rsidR="00360233" w:rsidRDefault="002B5E1A" w:rsidP="00360233">
      <w:pPr>
        <w:jc w:val="center"/>
      </w:pPr>
      <w:r>
        <w:rPr>
          <w:noProof/>
        </w:rPr>
        <w:drawing>
          <wp:inline distT="0" distB="0" distL="0" distR="0" wp14:anchorId="2E492353" wp14:editId="781B08F5">
            <wp:extent cx="3341370" cy="327896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95">
                      <a:extLst>
                        <a:ext uri="{28A0092B-C50C-407E-A947-70E740481C1C}">
                          <a14:useLocalDpi xmlns:a14="http://schemas.microsoft.com/office/drawing/2010/main" val="0"/>
                        </a:ext>
                      </a:extLst>
                    </a:blip>
                    <a:stretch>
                      <a:fillRect/>
                    </a:stretch>
                  </pic:blipFill>
                  <pic:spPr>
                    <a:xfrm>
                      <a:off x="0" y="0"/>
                      <a:ext cx="3351393" cy="3288795"/>
                    </a:xfrm>
                    <a:prstGeom prst="rect">
                      <a:avLst/>
                    </a:prstGeom>
                  </pic:spPr>
                </pic:pic>
              </a:graphicData>
            </a:graphic>
          </wp:inline>
        </w:drawing>
      </w:r>
    </w:p>
    <w:p w14:paraId="5A0B2985" w14:textId="1FC4D52B" w:rsidR="00360233" w:rsidRDefault="00360233" w:rsidP="00360233">
      <w:pPr>
        <w:pStyle w:val="Caption"/>
      </w:pPr>
      <w:bookmarkStart w:id="207" w:name="_Toc91608990"/>
      <w:r>
        <w:t xml:space="preserve">Hình 3. </w:t>
      </w:r>
      <w:r w:rsidR="00DF67BD">
        <w:fldChar w:fldCharType="begin"/>
      </w:r>
      <w:r w:rsidR="00DF67BD">
        <w:instrText xml:space="preserve"> SEQ Hình_3. \* ARABIC </w:instrText>
      </w:r>
      <w:r w:rsidR="00DF67BD">
        <w:fldChar w:fldCharType="separate"/>
      </w:r>
      <w:r w:rsidR="00D93DF4">
        <w:rPr>
          <w:noProof/>
        </w:rPr>
        <w:t>46</w:t>
      </w:r>
      <w:r w:rsidR="00DF67BD">
        <w:rPr>
          <w:noProof/>
        </w:rPr>
        <w:fldChar w:fldCharType="end"/>
      </w:r>
      <w:r>
        <w:t>: Nhận IP trên AP-Access-1</w:t>
      </w:r>
      <w:bookmarkEnd w:id="207"/>
    </w:p>
    <w:p w14:paraId="176642F6" w14:textId="3FBFDC4C" w:rsidR="00656B60" w:rsidRDefault="00656B60" w:rsidP="008678A6">
      <w:pPr>
        <w:pStyle w:val="Nidungvnbn"/>
        <w:numPr>
          <w:ilvl w:val="0"/>
          <w:numId w:val="68"/>
        </w:numPr>
      </w:pPr>
      <w:r>
        <w:lastRenderedPageBreak/>
        <w:t>Vào AP-Access 2 nhận IP DHCP</w:t>
      </w:r>
    </w:p>
    <w:p w14:paraId="5B278D58" w14:textId="63A3F0B0" w:rsidR="00656B60" w:rsidRDefault="00DF60FE" w:rsidP="00656B60">
      <w:pPr>
        <w:jc w:val="center"/>
      </w:pPr>
      <w:r>
        <w:rPr>
          <w:noProof/>
        </w:rPr>
        <w:drawing>
          <wp:inline distT="0" distB="0" distL="0" distR="0" wp14:anchorId="717C104B" wp14:editId="667A9EA7">
            <wp:extent cx="3535679" cy="3454864"/>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pic:nvPicPr>
                  <pic:blipFill>
                    <a:blip r:embed="rId96">
                      <a:extLst>
                        <a:ext uri="{28A0092B-C50C-407E-A947-70E740481C1C}">
                          <a14:useLocalDpi xmlns:a14="http://schemas.microsoft.com/office/drawing/2010/main" val="0"/>
                        </a:ext>
                      </a:extLst>
                    </a:blip>
                    <a:stretch>
                      <a:fillRect/>
                    </a:stretch>
                  </pic:blipFill>
                  <pic:spPr>
                    <a:xfrm>
                      <a:off x="0" y="0"/>
                      <a:ext cx="3549791" cy="3468653"/>
                    </a:xfrm>
                    <a:prstGeom prst="rect">
                      <a:avLst/>
                    </a:prstGeom>
                  </pic:spPr>
                </pic:pic>
              </a:graphicData>
            </a:graphic>
          </wp:inline>
        </w:drawing>
      </w:r>
    </w:p>
    <w:p w14:paraId="23556FFF" w14:textId="47411FD7" w:rsidR="00B7367F" w:rsidRDefault="00B7367F" w:rsidP="00B7367F">
      <w:pPr>
        <w:pStyle w:val="Caption"/>
      </w:pPr>
      <w:bookmarkStart w:id="208" w:name="_Toc91608991"/>
      <w:r>
        <w:t xml:space="preserve">Hình 3. </w:t>
      </w:r>
      <w:r w:rsidR="00DF67BD">
        <w:fldChar w:fldCharType="begin"/>
      </w:r>
      <w:r w:rsidR="00DF67BD">
        <w:instrText xml:space="preserve"> SEQ Hình_3. \* ARABIC </w:instrText>
      </w:r>
      <w:r w:rsidR="00DF67BD">
        <w:fldChar w:fldCharType="separate"/>
      </w:r>
      <w:r w:rsidR="00D93DF4">
        <w:rPr>
          <w:noProof/>
        </w:rPr>
        <w:t>47</w:t>
      </w:r>
      <w:r w:rsidR="00DF67BD">
        <w:rPr>
          <w:noProof/>
        </w:rPr>
        <w:fldChar w:fldCharType="end"/>
      </w:r>
      <w:r>
        <w:t>: Nhận IP DHCP trên AP-Access-2</w:t>
      </w:r>
      <w:bookmarkEnd w:id="208"/>
    </w:p>
    <w:p w14:paraId="161B9F39" w14:textId="6E0E7BEF" w:rsidR="004636F1" w:rsidRDefault="004636F1" w:rsidP="00133A43">
      <w:pPr>
        <w:pStyle w:val="Tiumccp2"/>
        <w:spacing w:before="240" w:after="240"/>
        <w:outlineLvl w:val="2"/>
      </w:pPr>
      <w:bookmarkStart w:id="209" w:name="_Toc91608929"/>
      <w:r>
        <w:t xml:space="preserve">3.2.6 </w:t>
      </w:r>
      <w:r w:rsidRPr="006659FD">
        <w:t>C</w:t>
      </w:r>
      <w:r>
        <w:t>ấu hình</w:t>
      </w:r>
      <w:r w:rsidRPr="006659FD">
        <w:t xml:space="preserve"> </w:t>
      </w:r>
      <w:r>
        <w:t>HSRP trên các Switch Core</w:t>
      </w:r>
      <w:bookmarkEnd w:id="209"/>
    </w:p>
    <w:p w14:paraId="3CB80FCB" w14:textId="1CBC31B0" w:rsidR="004636F1" w:rsidRDefault="004636F1" w:rsidP="00133A43">
      <w:pPr>
        <w:pStyle w:val="Tiumccp3"/>
        <w:spacing w:before="240" w:after="240"/>
      </w:pPr>
      <w:r>
        <w:t xml:space="preserve">3.2.6.1 Cấu hình địa </w:t>
      </w:r>
      <w:r w:rsidR="0082619E">
        <w:t>HSRP trên Switch Core 1</w:t>
      </w:r>
    </w:p>
    <w:p w14:paraId="7ACAF9BC" w14:textId="77C55D36" w:rsidR="00D04FDD" w:rsidRDefault="00D04FDD" w:rsidP="008678A6">
      <w:pPr>
        <w:pStyle w:val="Nidungvnbn"/>
        <w:numPr>
          <w:ilvl w:val="0"/>
          <w:numId w:val="69"/>
        </w:numPr>
      </w:pPr>
      <w:r>
        <w:t>Cấu hình</w:t>
      </w:r>
    </w:p>
    <w:p w14:paraId="4C76CA47" w14:textId="77777777" w:rsidR="00D04FDD" w:rsidRDefault="00D04FDD" w:rsidP="009B0E8D">
      <w:pPr>
        <w:pStyle w:val="Nidungvnbn"/>
        <w:ind w:left="720"/>
      </w:pPr>
      <w:r>
        <w:t>SW-Core-1#configure terminal</w:t>
      </w:r>
    </w:p>
    <w:p w14:paraId="043AEBC6" w14:textId="77777777" w:rsidR="00D04FDD" w:rsidRDefault="00D04FDD" w:rsidP="009B0E8D">
      <w:pPr>
        <w:pStyle w:val="Nidungvnbn"/>
        <w:ind w:left="720"/>
      </w:pPr>
      <w:r>
        <w:t>SW-Core-1(config)#int vlan 1</w:t>
      </w:r>
    </w:p>
    <w:p w14:paraId="6373C692" w14:textId="77777777" w:rsidR="00D04FDD" w:rsidRDefault="00D04FDD" w:rsidP="009B0E8D">
      <w:pPr>
        <w:pStyle w:val="Nidungvnbn"/>
        <w:ind w:left="720"/>
      </w:pPr>
      <w:r>
        <w:t>SW-Core-1(config-if)#standby 1 ip 10.10.1.3</w:t>
      </w:r>
    </w:p>
    <w:p w14:paraId="6B95BF5B" w14:textId="77777777" w:rsidR="00D04FDD" w:rsidRDefault="00D04FDD" w:rsidP="009B0E8D">
      <w:pPr>
        <w:pStyle w:val="Nidungvnbn"/>
        <w:ind w:left="720"/>
      </w:pPr>
      <w:r>
        <w:t xml:space="preserve">SW-Core-1(config-if)#standby 1 preempt </w:t>
      </w:r>
    </w:p>
    <w:p w14:paraId="6ADAEA9C" w14:textId="77777777" w:rsidR="00D04FDD" w:rsidRDefault="00D04FDD" w:rsidP="009B0E8D">
      <w:pPr>
        <w:pStyle w:val="Nidungvnbn"/>
        <w:ind w:left="720"/>
      </w:pPr>
      <w:r>
        <w:t>SW-Core-1(config-if)#standby 1 track g1/0/24</w:t>
      </w:r>
    </w:p>
    <w:p w14:paraId="6B6759E1" w14:textId="77777777" w:rsidR="00D04FDD" w:rsidRDefault="00D04FDD" w:rsidP="009B0E8D">
      <w:pPr>
        <w:pStyle w:val="Nidungvnbn"/>
        <w:ind w:left="720"/>
      </w:pPr>
      <w:r>
        <w:t>SW-Core-1(config)#int vlan 10</w:t>
      </w:r>
    </w:p>
    <w:p w14:paraId="76F00CA3" w14:textId="77777777" w:rsidR="00D04FDD" w:rsidRDefault="00D04FDD" w:rsidP="009B0E8D">
      <w:pPr>
        <w:pStyle w:val="Nidungvnbn"/>
        <w:ind w:left="720"/>
      </w:pPr>
      <w:r>
        <w:t>SW-Core-1(config-if)#standby 1 ip 10.10.10.3</w:t>
      </w:r>
    </w:p>
    <w:p w14:paraId="7221CBD0" w14:textId="77777777" w:rsidR="00D04FDD" w:rsidRDefault="00D04FDD" w:rsidP="009B0E8D">
      <w:pPr>
        <w:pStyle w:val="Nidungvnbn"/>
        <w:ind w:left="720"/>
      </w:pPr>
      <w:r>
        <w:t>SW-Core-1(config-if)#standby 1 priority 105</w:t>
      </w:r>
    </w:p>
    <w:p w14:paraId="1594DB7B" w14:textId="77777777" w:rsidR="00D04FDD" w:rsidRDefault="00D04FDD" w:rsidP="009B0E8D">
      <w:pPr>
        <w:pStyle w:val="Nidungvnbn"/>
        <w:ind w:left="720"/>
      </w:pPr>
      <w:r>
        <w:lastRenderedPageBreak/>
        <w:t xml:space="preserve">SW-Core-1(config-if)#standby 1 preempt </w:t>
      </w:r>
    </w:p>
    <w:p w14:paraId="0AB4CD56" w14:textId="77777777" w:rsidR="00D04FDD" w:rsidRDefault="00D04FDD" w:rsidP="009B0E8D">
      <w:pPr>
        <w:pStyle w:val="Nidungvnbn"/>
        <w:ind w:left="720"/>
      </w:pPr>
      <w:r>
        <w:t>SW-Core-1(config-if)#standby 1 track g1/0/24</w:t>
      </w:r>
    </w:p>
    <w:p w14:paraId="553612F0" w14:textId="77777777" w:rsidR="00D04FDD" w:rsidRDefault="00D04FDD" w:rsidP="009B0E8D">
      <w:pPr>
        <w:pStyle w:val="Nidungvnbn"/>
        <w:ind w:left="720"/>
      </w:pPr>
      <w:r>
        <w:t>SW-Core-1(config-if)#int vlan 20</w:t>
      </w:r>
    </w:p>
    <w:p w14:paraId="168171F5" w14:textId="77777777" w:rsidR="00D04FDD" w:rsidRDefault="00D04FDD" w:rsidP="009B0E8D">
      <w:pPr>
        <w:pStyle w:val="Nidungvnbn"/>
        <w:ind w:left="720"/>
      </w:pPr>
      <w:r>
        <w:t>SW-Core-1(config-if)#standby 1 ip 10.10.20.3</w:t>
      </w:r>
    </w:p>
    <w:p w14:paraId="7EFD85A3" w14:textId="77777777" w:rsidR="00D04FDD" w:rsidRDefault="00D04FDD" w:rsidP="009B0E8D">
      <w:pPr>
        <w:pStyle w:val="Nidungvnbn"/>
        <w:ind w:left="720"/>
      </w:pPr>
      <w:r>
        <w:t>SW-Core-1(config-if)#standby 1 preempt</w:t>
      </w:r>
    </w:p>
    <w:p w14:paraId="5EFCC2E9" w14:textId="77777777" w:rsidR="00D04FDD" w:rsidRDefault="00D04FDD" w:rsidP="009B0E8D">
      <w:pPr>
        <w:pStyle w:val="Nidungvnbn"/>
        <w:ind w:left="720"/>
      </w:pPr>
      <w:r>
        <w:t>SW-Core-1(config-if)#int vlan 30</w:t>
      </w:r>
    </w:p>
    <w:p w14:paraId="21CE58DC" w14:textId="77777777" w:rsidR="00D04FDD" w:rsidRDefault="00D04FDD" w:rsidP="009B0E8D">
      <w:pPr>
        <w:pStyle w:val="Nidungvnbn"/>
        <w:ind w:left="720"/>
      </w:pPr>
      <w:r>
        <w:t>SW-Core-1(config-if)#standby 1 ip 10.10.30.3</w:t>
      </w:r>
    </w:p>
    <w:p w14:paraId="0433BF33" w14:textId="77777777" w:rsidR="00D04FDD" w:rsidRDefault="00D04FDD" w:rsidP="009B0E8D">
      <w:pPr>
        <w:pStyle w:val="Nidungvnbn"/>
        <w:ind w:left="720"/>
      </w:pPr>
      <w:r>
        <w:t xml:space="preserve">SW-Core-1(config-if)#standby 1 preempt </w:t>
      </w:r>
    </w:p>
    <w:p w14:paraId="503AC1BF" w14:textId="77777777" w:rsidR="00D04FDD" w:rsidRDefault="00D04FDD" w:rsidP="009B0E8D">
      <w:pPr>
        <w:pStyle w:val="Nidungvnbn"/>
        <w:ind w:left="720"/>
      </w:pPr>
      <w:r>
        <w:t>SW-Core-1(config-if)#int vlan 40</w:t>
      </w:r>
    </w:p>
    <w:p w14:paraId="79279B65" w14:textId="77777777" w:rsidR="00D04FDD" w:rsidRDefault="00D04FDD" w:rsidP="009B0E8D">
      <w:pPr>
        <w:pStyle w:val="Nidungvnbn"/>
        <w:ind w:left="720"/>
      </w:pPr>
      <w:r>
        <w:t>SW-Core-1(config-if)#standby 1 ip 10.10.40.3</w:t>
      </w:r>
    </w:p>
    <w:p w14:paraId="6995CEE9" w14:textId="694352F7" w:rsidR="00D04FDD" w:rsidRDefault="00D04FDD" w:rsidP="009B0E8D">
      <w:pPr>
        <w:pStyle w:val="Nidungvnbn"/>
        <w:ind w:left="720"/>
      </w:pPr>
      <w:r>
        <w:t>SW-Core-1(config-if)#standby 1 preempt</w:t>
      </w:r>
    </w:p>
    <w:p w14:paraId="56D2B7C1" w14:textId="339A7DC7" w:rsidR="00D04FDD" w:rsidRDefault="00D04FDD" w:rsidP="008678A6">
      <w:pPr>
        <w:pStyle w:val="Nidungvnbn"/>
        <w:numPr>
          <w:ilvl w:val="0"/>
          <w:numId w:val="70"/>
        </w:numPr>
      </w:pPr>
      <w:r w:rsidRPr="00D04FDD">
        <w:rPr>
          <w:b/>
          <w:bCs/>
        </w:rPr>
        <w:t>Show standby</w:t>
      </w:r>
      <w:r>
        <w:t xml:space="preserve"> để kiểm tra lại</w:t>
      </w:r>
    </w:p>
    <w:p w14:paraId="48D812F5" w14:textId="5A37F736" w:rsidR="0018291F" w:rsidRDefault="00541BAB" w:rsidP="0018291F">
      <w:pPr>
        <w:jc w:val="center"/>
      </w:pPr>
      <w:r>
        <w:rPr>
          <w:noProof/>
        </w:rPr>
        <w:drawing>
          <wp:inline distT="0" distB="0" distL="0" distR="0" wp14:anchorId="7CB09623" wp14:editId="7A08588C">
            <wp:extent cx="3634740" cy="3926771"/>
            <wp:effectExtent l="0" t="0" r="381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pic:nvPicPr>
                  <pic:blipFill>
                    <a:blip r:embed="rId97">
                      <a:extLst>
                        <a:ext uri="{28A0092B-C50C-407E-A947-70E740481C1C}">
                          <a14:useLocalDpi xmlns:a14="http://schemas.microsoft.com/office/drawing/2010/main" val="0"/>
                        </a:ext>
                      </a:extLst>
                    </a:blip>
                    <a:stretch>
                      <a:fillRect/>
                    </a:stretch>
                  </pic:blipFill>
                  <pic:spPr>
                    <a:xfrm>
                      <a:off x="0" y="0"/>
                      <a:ext cx="3640589" cy="3933090"/>
                    </a:xfrm>
                    <a:prstGeom prst="rect">
                      <a:avLst/>
                    </a:prstGeom>
                  </pic:spPr>
                </pic:pic>
              </a:graphicData>
            </a:graphic>
          </wp:inline>
        </w:drawing>
      </w:r>
    </w:p>
    <w:p w14:paraId="3013B18D" w14:textId="77777777" w:rsidR="003D1714" w:rsidRDefault="003D1714" w:rsidP="0018291F">
      <w:pPr>
        <w:jc w:val="center"/>
      </w:pPr>
    </w:p>
    <w:p w14:paraId="3CF5F2AA" w14:textId="20E1CE4D" w:rsidR="003D1714" w:rsidRDefault="003D1714" w:rsidP="003D1714">
      <w:pPr>
        <w:pStyle w:val="Caption"/>
      </w:pPr>
      <w:bookmarkStart w:id="210" w:name="_Toc91608992"/>
      <w:r>
        <w:t xml:space="preserve">Hình 3. </w:t>
      </w:r>
      <w:r w:rsidR="00DF67BD">
        <w:fldChar w:fldCharType="begin"/>
      </w:r>
      <w:r w:rsidR="00DF67BD">
        <w:instrText xml:space="preserve"> SEQ Hình_3. \* ARABIC </w:instrText>
      </w:r>
      <w:r w:rsidR="00DF67BD">
        <w:fldChar w:fldCharType="separate"/>
      </w:r>
      <w:r w:rsidR="00D93DF4">
        <w:rPr>
          <w:noProof/>
        </w:rPr>
        <w:t>48</w:t>
      </w:r>
      <w:r w:rsidR="00DF67BD">
        <w:rPr>
          <w:noProof/>
        </w:rPr>
        <w:fldChar w:fldCharType="end"/>
      </w:r>
      <w:r>
        <w:t>: Kiểm tra lại cấu hình HSRP trên Switch Core 1 (1)</w:t>
      </w:r>
      <w:bookmarkEnd w:id="210"/>
    </w:p>
    <w:p w14:paraId="128F7DFD" w14:textId="643409B1" w:rsidR="0018291F" w:rsidRDefault="0072362E" w:rsidP="0018291F">
      <w:pPr>
        <w:jc w:val="center"/>
      </w:pPr>
      <w:r>
        <w:rPr>
          <w:noProof/>
        </w:rPr>
        <w:lastRenderedPageBreak/>
        <w:drawing>
          <wp:inline distT="0" distB="0" distL="0" distR="0" wp14:anchorId="185B355D" wp14:editId="6322D3A6">
            <wp:extent cx="3482340" cy="3426985"/>
            <wp:effectExtent l="0" t="0" r="381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pic:nvPicPr>
                  <pic:blipFill>
                    <a:blip r:embed="rId98">
                      <a:extLst>
                        <a:ext uri="{28A0092B-C50C-407E-A947-70E740481C1C}">
                          <a14:useLocalDpi xmlns:a14="http://schemas.microsoft.com/office/drawing/2010/main" val="0"/>
                        </a:ext>
                      </a:extLst>
                    </a:blip>
                    <a:stretch>
                      <a:fillRect/>
                    </a:stretch>
                  </pic:blipFill>
                  <pic:spPr>
                    <a:xfrm>
                      <a:off x="0" y="0"/>
                      <a:ext cx="3488911" cy="3433452"/>
                    </a:xfrm>
                    <a:prstGeom prst="rect">
                      <a:avLst/>
                    </a:prstGeom>
                  </pic:spPr>
                </pic:pic>
              </a:graphicData>
            </a:graphic>
          </wp:inline>
        </w:drawing>
      </w:r>
    </w:p>
    <w:p w14:paraId="3B64B0FB" w14:textId="77777777" w:rsidR="00D20474" w:rsidRDefault="00D20474" w:rsidP="0018291F">
      <w:pPr>
        <w:jc w:val="center"/>
      </w:pPr>
    </w:p>
    <w:p w14:paraId="45BF0E01" w14:textId="72F5A656" w:rsidR="00D20474" w:rsidRDefault="00D20474" w:rsidP="00D20474">
      <w:pPr>
        <w:pStyle w:val="Caption"/>
      </w:pPr>
      <w:bookmarkStart w:id="211" w:name="_Toc91608993"/>
      <w:r>
        <w:t xml:space="preserve">Hình 3. </w:t>
      </w:r>
      <w:r w:rsidR="00DF67BD">
        <w:fldChar w:fldCharType="begin"/>
      </w:r>
      <w:r w:rsidR="00DF67BD">
        <w:instrText xml:space="preserve"> SEQ Hình_3. \* ARABIC </w:instrText>
      </w:r>
      <w:r w:rsidR="00DF67BD">
        <w:fldChar w:fldCharType="separate"/>
      </w:r>
      <w:r w:rsidR="00D93DF4">
        <w:rPr>
          <w:noProof/>
        </w:rPr>
        <w:t>49</w:t>
      </w:r>
      <w:r w:rsidR="00DF67BD">
        <w:rPr>
          <w:noProof/>
        </w:rPr>
        <w:fldChar w:fldCharType="end"/>
      </w:r>
      <w:r>
        <w:t>: Kiểm tra lại cấu hình HSRP trên Switch Core 1 (2)</w:t>
      </w:r>
      <w:bookmarkEnd w:id="211"/>
    </w:p>
    <w:p w14:paraId="566E6D46" w14:textId="0C0E4845" w:rsidR="0018291F" w:rsidRDefault="0018291F" w:rsidP="00133A43">
      <w:pPr>
        <w:pStyle w:val="Tiumccp3"/>
        <w:spacing w:before="240" w:after="240"/>
      </w:pPr>
      <w:r>
        <w:t>3.2.6.2 Cấu hình địa HSRP trên Switch Core 2</w:t>
      </w:r>
    </w:p>
    <w:p w14:paraId="5539F21E" w14:textId="2034C11A" w:rsidR="0018291F" w:rsidRDefault="0018291F" w:rsidP="008678A6">
      <w:pPr>
        <w:pStyle w:val="Nidungvnbn"/>
        <w:numPr>
          <w:ilvl w:val="0"/>
          <w:numId w:val="71"/>
        </w:numPr>
      </w:pPr>
      <w:r>
        <w:t>Cấu hình</w:t>
      </w:r>
    </w:p>
    <w:p w14:paraId="7B151E71" w14:textId="77777777" w:rsidR="00F34EE5" w:rsidRDefault="00F34EE5" w:rsidP="00EE6E9E">
      <w:pPr>
        <w:pStyle w:val="Nidungvnbn"/>
        <w:ind w:left="720"/>
      </w:pPr>
      <w:r>
        <w:t>SW-Core-2#configure terminal</w:t>
      </w:r>
    </w:p>
    <w:p w14:paraId="743DDFE4" w14:textId="77777777" w:rsidR="00F34EE5" w:rsidRDefault="00F34EE5" w:rsidP="00EE6E9E">
      <w:pPr>
        <w:pStyle w:val="Nidungvnbn"/>
        <w:ind w:left="720"/>
      </w:pPr>
      <w:r>
        <w:t>SW-Core-2(config)#int vlan 1</w:t>
      </w:r>
    </w:p>
    <w:p w14:paraId="04C31E00" w14:textId="77777777" w:rsidR="00F34EE5" w:rsidRDefault="00F34EE5" w:rsidP="00EE6E9E">
      <w:pPr>
        <w:pStyle w:val="Nidungvnbn"/>
        <w:ind w:left="720"/>
      </w:pPr>
      <w:r>
        <w:t>SW-Core-2(config-if)#standby 1 ip 10.10.1.3</w:t>
      </w:r>
    </w:p>
    <w:p w14:paraId="4C629654" w14:textId="77777777" w:rsidR="00F34EE5" w:rsidRDefault="00F34EE5" w:rsidP="00EE6E9E">
      <w:pPr>
        <w:pStyle w:val="Nidungvnbn"/>
        <w:ind w:left="720"/>
      </w:pPr>
      <w:r>
        <w:t xml:space="preserve">SW-Core-2(config-if)#standby 1 preempt </w:t>
      </w:r>
    </w:p>
    <w:p w14:paraId="7D2DF46C" w14:textId="77777777" w:rsidR="00F34EE5" w:rsidRDefault="00F34EE5" w:rsidP="00EE6E9E">
      <w:pPr>
        <w:pStyle w:val="Nidungvnbn"/>
        <w:ind w:left="720"/>
      </w:pPr>
      <w:r>
        <w:t>SW-Core-2(config)#int vlan 10</w:t>
      </w:r>
    </w:p>
    <w:p w14:paraId="6706C041" w14:textId="77777777" w:rsidR="00F34EE5" w:rsidRDefault="00F34EE5" w:rsidP="00EE6E9E">
      <w:pPr>
        <w:pStyle w:val="Nidungvnbn"/>
        <w:ind w:left="720"/>
      </w:pPr>
      <w:r>
        <w:t>SW-Core-2(config-if)#standby 1 ip 10.10.10.3</w:t>
      </w:r>
    </w:p>
    <w:p w14:paraId="090A628C" w14:textId="77777777" w:rsidR="00F34EE5" w:rsidRDefault="00F34EE5" w:rsidP="00EE6E9E">
      <w:pPr>
        <w:pStyle w:val="Nidungvnbn"/>
        <w:ind w:left="720"/>
      </w:pPr>
      <w:r>
        <w:t xml:space="preserve">SW-Core-2(config-if)#standby 1 preempt </w:t>
      </w:r>
    </w:p>
    <w:p w14:paraId="6E733BAB" w14:textId="77777777" w:rsidR="00F34EE5" w:rsidRDefault="00F34EE5" w:rsidP="00EE6E9E">
      <w:pPr>
        <w:pStyle w:val="Nidungvnbn"/>
        <w:ind w:left="720"/>
      </w:pPr>
      <w:r>
        <w:t>SW-Core-2(config-if)#int vlan 20</w:t>
      </w:r>
    </w:p>
    <w:p w14:paraId="55C512C5" w14:textId="77777777" w:rsidR="00F34EE5" w:rsidRDefault="00F34EE5" w:rsidP="00EE6E9E">
      <w:pPr>
        <w:pStyle w:val="Nidungvnbn"/>
        <w:ind w:left="720"/>
      </w:pPr>
      <w:r>
        <w:t>SW-Core-2(config-if)#standby 1 ip 10.10.20.3</w:t>
      </w:r>
    </w:p>
    <w:p w14:paraId="046DEEF4" w14:textId="77777777" w:rsidR="00F34EE5" w:rsidRDefault="00F34EE5" w:rsidP="00EE6E9E">
      <w:pPr>
        <w:pStyle w:val="Nidungvnbn"/>
        <w:ind w:left="720"/>
      </w:pPr>
      <w:r>
        <w:t>SW-Core-2(config-if)#standby 1 priority 105</w:t>
      </w:r>
    </w:p>
    <w:p w14:paraId="0874C2E3" w14:textId="77777777" w:rsidR="00F34EE5" w:rsidRDefault="00F34EE5" w:rsidP="00EE6E9E">
      <w:pPr>
        <w:pStyle w:val="Nidungvnbn"/>
        <w:ind w:left="720"/>
      </w:pPr>
      <w:r>
        <w:lastRenderedPageBreak/>
        <w:t>SW-Core-2(config-if)#standby 1 preempt</w:t>
      </w:r>
    </w:p>
    <w:p w14:paraId="02653371" w14:textId="77777777" w:rsidR="00F34EE5" w:rsidRDefault="00F34EE5" w:rsidP="00EE6E9E">
      <w:pPr>
        <w:pStyle w:val="Nidungvnbn"/>
        <w:ind w:left="720"/>
      </w:pPr>
      <w:r>
        <w:t>SW-Core-2(config-if)#standby 1 track g1/0/24</w:t>
      </w:r>
    </w:p>
    <w:p w14:paraId="7F7339A2" w14:textId="77777777" w:rsidR="00F34EE5" w:rsidRDefault="00F34EE5" w:rsidP="00EE6E9E">
      <w:pPr>
        <w:pStyle w:val="Nidungvnbn"/>
        <w:ind w:left="720"/>
      </w:pPr>
      <w:r>
        <w:t>SW-Core-2(config-if)#int vlan 30</w:t>
      </w:r>
    </w:p>
    <w:p w14:paraId="0276F5EB" w14:textId="77777777" w:rsidR="00F34EE5" w:rsidRDefault="00F34EE5" w:rsidP="00EE6E9E">
      <w:pPr>
        <w:pStyle w:val="Nidungvnbn"/>
        <w:ind w:left="720"/>
      </w:pPr>
      <w:r>
        <w:t>SW-Core-2(config-if)#standby 1 ip 10.10.30.3</w:t>
      </w:r>
    </w:p>
    <w:p w14:paraId="28C4D85E" w14:textId="77777777" w:rsidR="00F34EE5" w:rsidRDefault="00F34EE5" w:rsidP="00EE6E9E">
      <w:pPr>
        <w:pStyle w:val="Nidungvnbn"/>
        <w:ind w:left="720"/>
      </w:pPr>
      <w:r>
        <w:t>SW-Core-2(config-if)#standby 1 priority 105</w:t>
      </w:r>
    </w:p>
    <w:p w14:paraId="22AD5722" w14:textId="77777777" w:rsidR="00F34EE5" w:rsidRDefault="00F34EE5" w:rsidP="00EE6E9E">
      <w:pPr>
        <w:pStyle w:val="Nidungvnbn"/>
        <w:ind w:left="720"/>
      </w:pPr>
      <w:r>
        <w:t xml:space="preserve">SW-Core-2(config-if)#standby 1 preempt </w:t>
      </w:r>
    </w:p>
    <w:p w14:paraId="6EF47AAE" w14:textId="77777777" w:rsidR="00F34EE5" w:rsidRDefault="00F34EE5" w:rsidP="00EE6E9E">
      <w:pPr>
        <w:pStyle w:val="Nidungvnbn"/>
        <w:ind w:left="720"/>
      </w:pPr>
      <w:r>
        <w:t>SW-Core-2(config-if)#standby 1 track g1/0/24</w:t>
      </w:r>
    </w:p>
    <w:p w14:paraId="3413626B" w14:textId="77777777" w:rsidR="00F34EE5" w:rsidRDefault="00F34EE5" w:rsidP="00EE6E9E">
      <w:pPr>
        <w:pStyle w:val="Nidungvnbn"/>
        <w:ind w:left="720"/>
      </w:pPr>
      <w:r>
        <w:t>SW-Core-2(config-if)#int vlan 40</w:t>
      </w:r>
    </w:p>
    <w:p w14:paraId="66B36A6D" w14:textId="77777777" w:rsidR="00F34EE5" w:rsidRDefault="00F34EE5" w:rsidP="00EE6E9E">
      <w:pPr>
        <w:pStyle w:val="Nidungvnbn"/>
        <w:ind w:left="720"/>
      </w:pPr>
      <w:r>
        <w:t>SW-Core-2(config-if)#standby 1 ip 10.10.40.3</w:t>
      </w:r>
    </w:p>
    <w:p w14:paraId="0C06C359" w14:textId="77777777" w:rsidR="00F34EE5" w:rsidRDefault="00F34EE5" w:rsidP="00EE6E9E">
      <w:pPr>
        <w:pStyle w:val="Nidungvnbn"/>
        <w:ind w:left="720"/>
      </w:pPr>
      <w:r>
        <w:t>SW-Core-2(config-if)#standby 1 priority 105</w:t>
      </w:r>
    </w:p>
    <w:p w14:paraId="7A80E872" w14:textId="77777777" w:rsidR="00F34EE5" w:rsidRDefault="00F34EE5" w:rsidP="00EE6E9E">
      <w:pPr>
        <w:pStyle w:val="Nidungvnbn"/>
        <w:ind w:left="720"/>
      </w:pPr>
      <w:r>
        <w:t>SW-Core-2(config-if)#standby 1 preempt</w:t>
      </w:r>
    </w:p>
    <w:p w14:paraId="5FECF57B" w14:textId="2868067B" w:rsidR="0018291F" w:rsidRDefault="00F34EE5" w:rsidP="00EE6E9E">
      <w:pPr>
        <w:pStyle w:val="Nidungvnbn"/>
        <w:ind w:left="720"/>
      </w:pPr>
      <w:r>
        <w:t>SW-Core-2(config-if)#standby 1 track g1/0/24</w:t>
      </w:r>
    </w:p>
    <w:p w14:paraId="6AA658BB" w14:textId="77777777" w:rsidR="00F34EE5" w:rsidRDefault="00F34EE5" w:rsidP="008678A6">
      <w:pPr>
        <w:pStyle w:val="Nidungvnbn"/>
        <w:numPr>
          <w:ilvl w:val="0"/>
          <w:numId w:val="72"/>
        </w:numPr>
      </w:pPr>
      <w:r w:rsidRPr="00D04FDD">
        <w:rPr>
          <w:b/>
          <w:bCs/>
        </w:rPr>
        <w:t>Show standby</w:t>
      </w:r>
      <w:r>
        <w:t xml:space="preserve"> để kiểm tra lại</w:t>
      </w:r>
    </w:p>
    <w:p w14:paraId="39CD65BD" w14:textId="6E708163" w:rsidR="00F34EE5" w:rsidRDefault="00336E1B" w:rsidP="002C6293">
      <w:pPr>
        <w:jc w:val="center"/>
      </w:pPr>
      <w:r>
        <w:rPr>
          <w:noProof/>
        </w:rPr>
        <w:drawing>
          <wp:inline distT="0" distB="0" distL="0" distR="0" wp14:anchorId="1953E24C" wp14:editId="4A41EDEC">
            <wp:extent cx="3494557" cy="3634740"/>
            <wp:effectExtent l="0" t="0" r="0" b="381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pic:nvPicPr>
                  <pic:blipFill>
                    <a:blip r:embed="rId99">
                      <a:extLst>
                        <a:ext uri="{28A0092B-C50C-407E-A947-70E740481C1C}">
                          <a14:useLocalDpi xmlns:a14="http://schemas.microsoft.com/office/drawing/2010/main" val="0"/>
                        </a:ext>
                      </a:extLst>
                    </a:blip>
                    <a:stretch>
                      <a:fillRect/>
                    </a:stretch>
                  </pic:blipFill>
                  <pic:spPr>
                    <a:xfrm>
                      <a:off x="0" y="0"/>
                      <a:ext cx="3502886" cy="3643403"/>
                    </a:xfrm>
                    <a:prstGeom prst="rect">
                      <a:avLst/>
                    </a:prstGeom>
                  </pic:spPr>
                </pic:pic>
              </a:graphicData>
            </a:graphic>
          </wp:inline>
        </w:drawing>
      </w:r>
    </w:p>
    <w:p w14:paraId="1BCC954A" w14:textId="77777777" w:rsidR="009762DA" w:rsidRDefault="009762DA" w:rsidP="002C6293">
      <w:pPr>
        <w:jc w:val="center"/>
      </w:pPr>
    </w:p>
    <w:p w14:paraId="4E4C130F" w14:textId="158A44C9" w:rsidR="009762DA" w:rsidRDefault="009762DA" w:rsidP="009762DA">
      <w:pPr>
        <w:pStyle w:val="Caption"/>
      </w:pPr>
      <w:bookmarkStart w:id="212" w:name="_Toc91608994"/>
      <w:r>
        <w:t xml:space="preserve">Hình 3. </w:t>
      </w:r>
      <w:r w:rsidR="00DF67BD">
        <w:fldChar w:fldCharType="begin"/>
      </w:r>
      <w:r w:rsidR="00DF67BD">
        <w:instrText xml:space="preserve"> SEQ Hình_3.</w:instrText>
      </w:r>
      <w:r w:rsidR="00DF67BD">
        <w:instrText xml:space="preserve"> \* ARABIC </w:instrText>
      </w:r>
      <w:r w:rsidR="00DF67BD">
        <w:fldChar w:fldCharType="separate"/>
      </w:r>
      <w:r w:rsidR="00D93DF4">
        <w:rPr>
          <w:noProof/>
        </w:rPr>
        <w:t>50</w:t>
      </w:r>
      <w:r w:rsidR="00DF67BD">
        <w:rPr>
          <w:noProof/>
        </w:rPr>
        <w:fldChar w:fldCharType="end"/>
      </w:r>
      <w:r>
        <w:t>: Kiểm tra lại cấu hình HSRP trên Switch Core 2 (1)</w:t>
      </w:r>
      <w:bookmarkEnd w:id="212"/>
    </w:p>
    <w:p w14:paraId="01D695D1" w14:textId="360C5FBE" w:rsidR="002C6293" w:rsidRDefault="005949C9" w:rsidP="002C6293">
      <w:pPr>
        <w:jc w:val="center"/>
      </w:pPr>
      <w:r>
        <w:rPr>
          <w:noProof/>
        </w:rPr>
        <w:lastRenderedPageBreak/>
        <w:drawing>
          <wp:inline distT="0" distB="0" distL="0" distR="0" wp14:anchorId="7570E293" wp14:editId="4BADE7E2">
            <wp:extent cx="3481705" cy="3436682"/>
            <wp:effectExtent l="0" t="0" r="444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100">
                      <a:extLst>
                        <a:ext uri="{28A0092B-C50C-407E-A947-70E740481C1C}">
                          <a14:useLocalDpi xmlns:a14="http://schemas.microsoft.com/office/drawing/2010/main" val="0"/>
                        </a:ext>
                      </a:extLst>
                    </a:blip>
                    <a:stretch>
                      <a:fillRect/>
                    </a:stretch>
                  </pic:blipFill>
                  <pic:spPr>
                    <a:xfrm>
                      <a:off x="0" y="0"/>
                      <a:ext cx="3487039" cy="3441947"/>
                    </a:xfrm>
                    <a:prstGeom prst="rect">
                      <a:avLst/>
                    </a:prstGeom>
                  </pic:spPr>
                </pic:pic>
              </a:graphicData>
            </a:graphic>
          </wp:inline>
        </w:drawing>
      </w:r>
    </w:p>
    <w:p w14:paraId="13C1BE0A" w14:textId="77777777" w:rsidR="00524DCE" w:rsidRDefault="00524DCE" w:rsidP="002C6293">
      <w:pPr>
        <w:jc w:val="center"/>
      </w:pPr>
    </w:p>
    <w:p w14:paraId="10C23C3D" w14:textId="246CB5A2" w:rsidR="00524DCE" w:rsidRDefault="00524DCE" w:rsidP="00524DCE">
      <w:pPr>
        <w:pStyle w:val="Caption"/>
      </w:pPr>
      <w:bookmarkStart w:id="213" w:name="_Toc91608995"/>
      <w:r>
        <w:t xml:space="preserve">Hình 3. </w:t>
      </w:r>
      <w:r w:rsidR="00DF67BD">
        <w:fldChar w:fldCharType="begin"/>
      </w:r>
      <w:r w:rsidR="00DF67BD">
        <w:instrText xml:space="preserve"> SEQ Hình_3. \* ARABIC </w:instrText>
      </w:r>
      <w:r w:rsidR="00DF67BD">
        <w:fldChar w:fldCharType="separate"/>
      </w:r>
      <w:r w:rsidR="00D93DF4">
        <w:rPr>
          <w:noProof/>
        </w:rPr>
        <w:t>51</w:t>
      </w:r>
      <w:r w:rsidR="00DF67BD">
        <w:rPr>
          <w:noProof/>
        </w:rPr>
        <w:fldChar w:fldCharType="end"/>
      </w:r>
      <w:r>
        <w:t>: Kiểm tra lại cấu hình HSRP trên Switch Core 2 (2)</w:t>
      </w:r>
      <w:bookmarkEnd w:id="213"/>
    </w:p>
    <w:p w14:paraId="4693C2E4" w14:textId="7CFB4F68" w:rsidR="00841DC6" w:rsidRDefault="00841DC6" w:rsidP="002B2077">
      <w:pPr>
        <w:pStyle w:val="Tiumccp2"/>
        <w:spacing w:before="240" w:after="240"/>
        <w:outlineLvl w:val="2"/>
      </w:pPr>
      <w:bookmarkStart w:id="214" w:name="_Toc91608930"/>
      <w:r>
        <w:t xml:space="preserve">3.2.7 </w:t>
      </w:r>
      <w:r w:rsidRPr="006659FD">
        <w:t>C</w:t>
      </w:r>
      <w:r>
        <w:t>ấu hình</w:t>
      </w:r>
      <w:r w:rsidRPr="006659FD">
        <w:t xml:space="preserve"> </w:t>
      </w:r>
      <w:r>
        <w:t>định tuyến OSPF để các tầng có thể giao tiếp với nhau</w:t>
      </w:r>
      <w:bookmarkEnd w:id="214"/>
    </w:p>
    <w:p w14:paraId="2DA87F0B" w14:textId="5F0589B2" w:rsidR="00841DC6" w:rsidRDefault="00841DC6" w:rsidP="002B2077">
      <w:pPr>
        <w:pStyle w:val="Tiumccp3"/>
        <w:spacing w:before="240" w:after="240"/>
      </w:pPr>
      <w:r>
        <w:t>3.2.</w:t>
      </w:r>
      <w:r w:rsidR="00426A7C">
        <w:t>7</w:t>
      </w:r>
      <w:r>
        <w:t xml:space="preserve">.1 Cấu hình </w:t>
      </w:r>
      <w:r w:rsidR="00A350C4">
        <w:t>OSPF trên Router 1</w:t>
      </w:r>
    </w:p>
    <w:p w14:paraId="65111037" w14:textId="77777777" w:rsidR="00A50F10" w:rsidRDefault="00A50F10" w:rsidP="003740F7">
      <w:pPr>
        <w:pStyle w:val="Nidungvnbn"/>
      </w:pPr>
      <w:r>
        <w:t>R1#configure terminal</w:t>
      </w:r>
    </w:p>
    <w:p w14:paraId="5AA8003F" w14:textId="09ED518C" w:rsidR="00A50F10" w:rsidRDefault="00A50F10" w:rsidP="003740F7">
      <w:pPr>
        <w:pStyle w:val="Nidungvnbn"/>
      </w:pPr>
      <w:r>
        <w:t>R1(config)#router ospf 1</w:t>
      </w:r>
    </w:p>
    <w:p w14:paraId="53678CDC" w14:textId="7728731C" w:rsidR="00841DC6" w:rsidRDefault="00A50F10" w:rsidP="003740F7">
      <w:pPr>
        <w:pStyle w:val="Nidungvnbn"/>
      </w:pPr>
      <w:r>
        <w:t>R1(config-router)#network 10.0.1.0 0.0.0.255 area 0</w:t>
      </w:r>
    </w:p>
    <w:p w14:paraId="65D4F4E0" w14:textId="02003DA2" w:rsidR="00A50F10" w:rsidRDefault="00A50F10" w:rsidP="00A50F10">
      <w:pPr>
        <w:jc w:val="center"/>
      </w:pPr>
      <w:r w:rsidRPr="003763CA">
        <w:rPr>
          <w:noProof/>
        </w:rPr>
        <w:lastRenderedPageBreak/>
        <w:drawing>
          <wp:inline distT="0" distB="0" distL="0" distR="0" wp14:anchorId="26A69C43" wp14:editId="213C7019">
            <wp:extent cx="3517628" cy="345186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31068" cy="3465049"/>
                    </a:xfrm>
                    <a:prstGeom prst="rect">
                      <a:avLst/>
                    </a:prstGeom>
                  </pic:spPr>
                </pic:pic>
              </a:graphicData>
            </a:graphic>
          </wp:inline>
        </w:drawing>
      </w:r>
    </w:p>
    <w:p w14:paraId="5E49304A" w14:textId="77777777" w:rsidR="00720FDA" w:rsidRDefault="00720FDA" w:rsidP="00A50F10">
      <w:pPr>
        <w:jc w:val="center"/>
      </w:pPr>
    </w:p>
    <w:p w14:paraId="253AAF99" w14:textId="59A427E4" w:rsidR="00720FDA" w:rsidRDefault="00720FDA" w:rsidP="00720FDA">
      <w:pPr>
        <w:pStyle w:val="Caption"/>
      </w:pPr>
      <w:bookmarkStart w:id="215" w:name="_Toc91608996"/>
      <w:r>
        <w:t xml:space="preserve">Hình 3. </w:t>
      </w:r>
      <w:r w:rsidR="00DF67BD">
        <w:fldChar w:fldCharType="begin"/>
      </w:r>
      <w:r w:rsidR="00DF67BD">
        <w:instrText xml:space="preserve"> SEQ Hình_3. \* ARABIC </w:instrText>
      </w:r>
      <w:r w:rsidR="00DF67BD">
        <w:fldChar w:fldCharType="separate"/>
      </w:r>
      <w:r w:rsidR="00D93DF4">
        <w:rPr>
          <w:noProof/>
        </w:rPr>
        <w:t>52</w:t>
      </w:r>
      <w:r w:rsidR="00DF67BD">
        <w:rPr>
          <w:noProof/>
        </w:rPr>
        <w:fldChar w:fldCharType="end"/>
      </w:r>
      <w:r>
        <w:t>: Cấu hình định tuyến OSPF trên Router 1</w:t>
      </w:r>
      <w:bookmarkEnd w:id="215"/>
    </w:p>
    <w:p w14:paraId="7106E6D0" w14:textId="4CFB1380" w:rsidR="00BE731D" w:rsidRDefault="00BE731D" w:rsidP="00B92878">
      <w:pPr>
        <w:pStyle w:val="Tiumccp3"/>
        <w:spacing w:before="240" w:after="240"/>
      </w:pPr>
      <w:r>
        <w:t>3.2.7.2 Cấu hình OSPF trên Router 2</w:t>
      </w:r>
    </w:p>
    <w:p w14:paraId="3BE081E5" w14:textId="77777777" w:rsidR="00D53A8B" w:rsidRDefault="00D53A8B" w:rsidP="007B03AC">
      <w:pPr>
        <w:pStyle w:val="Nidungvnbn"/>
      </w:pPr>
      <w:r>
        <w:t>R2#configure terminal</w:t>
      </w:r>
    </w:p>
    <w:p w14:paraId="2EE40CAD" w14:textId="77777777" w:rsidR="00D53A8B" w:rsidRDefault="00D53A8B" w:rsidP="007B03AC">
      <w:pPr>
        <w:pStyle w:val="Nidungvnbn"/>
      </w:pPr>
      <w:r>
        <w:t>R2(config)#router ospf 1</w:t>
      </w:r>
    </w:p>
    <w:p w14:paraId="5C3B7BBD" w14:textId="5BD26860" w:rsidR="00BE731D" w:rsidRDefault="00D53A8B" w:rsidP="007B03AC">
      <w:pPr>
        <w:pStyle w:val="Nidungvnbn"/>
      </w:pPr>
      <w:r>
        <w:t>R2(config-router)#network 10.0.2.0 0.0.0.255 area 0</w:t>
      </w:r>
    </w:p>
    <w:p w14:paraId="31FB1067" w14:textId="1F4E64D8" w:rsidR="00D53A8B" w:rsidRDefault="00D53A8B" w:rsidP="00D53A8B">
      <w:pPr>
        <w:jc w:val="center"/>
      </w:pPr>
      <w:r w:rsidRPr="00AA4F14">
        <w:rPr>
          <w:noProof/>
        </w:rPr>
        <w:lastRenderedPageBreak/>
        <w:drawing>
          <wp:inline distT="0" distB="0" distL="0" distR="0" wp14:anchorId="48E34636" wp14:editId="34BE7674">
            <wp:extent cx="3443606" cy="3379222"/>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2687" cy="3388133"/>
                    </a:xfrm>
                    <a:prstGeom prst="rect">
                      <a:avLst/>
                    </a:prstGeom>
                  </pic:spPr>
                </pic:pic>
              </a:graphicData>
            </a:graphic>
          </wp:inline>
        </w:drawing>
      </w:r>
    </w:p>
    <w:p w14:paraId="1D7F7F03" w14:textId="77777777" w:rsidR="00C827B3" w:rsidRDefault="00C827B3" w:rsidP="00D53A8B">
      <w:pPr>
        <w:jc w:val="center"/>
      </w:pPr>
    </w:p>
    <w:p w14:paraId="690CC343" w14:textId="77014051" w:rsidR="00C827B3" w:rsidRDefault="00C827B3" w:rsidP="00C827B3">
      <w:pPr>
        <w:pStyle w:val="Caption"/>
      </w:pPr>
      <w:bookmarkStart w:id="216" w:name="_Toc91608997"/>
      <w:r>
        <w:t xml:space="preserve">Hình 3. </w:t>
      </w:r>
      <w:r w:rsidR="00DF67BD">
        <w:fldChar w:fldCharType="begin"/>
      </w:r>
      <w:r w:rsidR="00DF67BD">
        <w:instrText xml:space="preserve"> SEQ Hình_3. \* ARABIC </w:instrText>
      </w:r>
      <w:r w:rsidR="00DF67BD">
        <w:fldChar w:fldCharType="separate"/>
      </w:r>
      <w:r w:rsidR="00D93DF4">
        <w:rPr>
          <w:noProof/>
        </w:rPr>
        <w:t>53</w:t>
      </w:r>
      <w:r w:rsidR="00DF67BD">
        <w:rPr>
          <w:noProof/>
        </w:rPr>
        <w:fldChar w:fldCharType="end"/>
      </w:r>
      <w:r>
        <w:t>: Cấu hình định tuyến OSPF trên Router 2</w:t>
      </w:r>
      <w:bookmarkEnd w:id="216"/>
    </w:p>
    <w:p w14:paraId="360B300B" w14:textId="74C6255B" w:rsidR="00D32582" w:rsidRDefault="00D32582" w:rsidP="00A60C9B">
      <w:pPr>
        <w:pStyle w:val="Tiumccp3"/>
        <w:spacing w:before="240" w:after="240"/>
      </w:pPr>
      <w:r>
        <w:t>3.2.7.3 Cấu hình OSPF trên Switch Core 1</w:t>
      </w:r>
    </w:p>
    <w:p w14:paraId="71648166" w14:textId="77777777" w:rsidR="0022589A" w:rsidRDefault="0022589A" w:rsidP="00A83D51">
      <w:pPr>
        <w:pStyle w:val="Nidungvnbn"/>
      </w:pPr>
      <w:r>
        <w:t>SW-Core-1#configure terminal</w:t>
      </w:r>
    </w:p>
    <w:p w14:paraId="37C52BA7" w14:textId="77777777" w:rsidR="0022589A" w:rsidRDefault="0022589A" w:rsidP="00A83D51">
      <w:pPr>
        <w:pStyle w:val="Nidungvnbn"/>
      </w:pPr>
      <w:r>
        <w:t>SW-Core-1(config)#router ospf 1</w:t>
      </w:r>
    </w:p>
    <w:p w14:paraId="22287A6A" w14:textId="77777777" w:rsidR="0022589A" w:rsidRDefault="0022589A" w:rsidP="00A83D51">
      <w:pPr>
        <w:pStyle w:val="Nidungvnbn"/>
      </w:pPr>
      <w:r>
        <w:t>SW-Core-1(config-router)#network 10.0.0.0 0.255.255.255 area 0</w:t>
      </w:r>
    </w:p>
    <w:p w14:paraId="05ECF8B2" w14:textId="77777777" w:rsidR="0022589A" w:rsidRDefault="0022589A" w:rsidP="00A83D51">
      <w:pPr>
        <w:pStyle w:val="Nidungvnbn"/>
      </w:pPr>
      <w:r>
        <w:t>SW-Core-1(config-router)#passive-interface vlan 1</w:t>
      </w:r>
    </w:p>
    <w:p w14:paraId="6F0D8360" w14:textId="77777777" w:rsidR="0022589A" w:rsidRDefault="0022589A" w:rsidP="00A83D51">
      <w:pPr>
        <w:pStyle w:val="Nidungvnbn"/>
      </w:pPr>
      <w:r>
        <w:t>SW-Core-1(config-router)#passive-interface vlan 10</w:t>
      </w:r>
    </w:p>
    <w:p w14:paraId="7475FB59" w14:textId="77777777" w:rsidR="0022589A" w:rsidRDefault="0022589A" w:rsidP="00A83D51">
      <w:pPr>
        <w:pStyle w:val="Nidungvnbn"/>
      </w:pPr>
      <w:r>
        <w:t>SW-Core-1(config-router)#passive-interface vlan 20</w:t>
      </w:r>
    </w:p>
    <w:p w14:paraId="6D3880BD" w14:textId="77777777" w:rsidR="0022589A" w:rsidRDefault="0022589A" w:rsidP="00A83D51">
      <w:pPr>
        <w:pStyle w:val="Nidungvnbn"/>
      </w:pPr>
      <w:r>
        <w:t>SW-Core-1(config-router)#passive-interface vlan 30</w:t>
      </w:r>
    </w:p>
    <w:p w14:paraId="49FAB948" w14:textId="0E6AF163" w:rsidR="00D32582" w:rsidRDefault="0022589A" w:rsidP="00A83D51">
      <w:pPr>
        <w:pStyle w:val="Nidungvnbn"/>
      </w:pPr>
      <w:r>
        <w:t>SW-Core-1(config-router)#passive-interface vlan 40</w:t>
      </w:r>
    </w:p>
    <w:p w14:paraId="37BB1C10" w14:textId="27117893" w:rsidR="0022589A" w:rsidRDefault="001F574A" w:rsidP="0022589A">
      <w:pPr>
        <w:jc w:val="center"/>
      </w:pPr>
      <w:r w:rsidRPr="00CC0B5E">
        <w:rPr>
          <w:noProof/>
        </w:rPr>
        <w:lastRenderedPageBreak/>
        <w:drawing>
          <wp:inline distT="0" distB="0" distL="0" distR="0" wp14:anchorId="7544EEB6" wp14:editId="40051E82">
            <wp:extent cx="3558505" cy="3472204"/>
            <wp:effectExtent l="0" t="0" r="4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68627" cy="3482080"/>
                    </a:xfrm>
                    <a:prstGeom prst="rect">
                      <a:avLst/>
                    </a:prstGeom>
                  </pic:spPr>
                </pic:pic>
              </a:graphicData>
            </a:graphic>
          </wp:inline>
        </w:drawing>
      </w:r>
    </w:p>
    <w:p w14:paraId="644B5EB7" w14:textId="77777777" w:rsidR="00AF04BB" w:rsidRDefault="00AF04BB" w:rsidP="0022589A">
      <w:pPr>
        <w:jc w:val="center"/>
      </w:pPr>
    </w:p>
    <w:p w14:paraId="2759DE8A" w14:textId="55A9DDF0" w:rsidR="00AF04BB" w:rsidRDefault="00AF04BB" w:rsidP="00AF04BB">
      <w:pPr>
        <w:pStyle w:val="Caption"/>
      </w:pPr>
      <w:bookmarkStart w:id="217" w:name="_Toc91608998"/>
      <w:r>
        <w:t xml:space="preserve">Hình 3. </w:t>
      </w:r>
      <w:r w:rsidR="00DF67BD">
        <w:fldChar w:fldCharType="begin"/>
      </w:r>
      <w:r w:rsidR="00DF67BD">
        <w:instrText xml:space="preserve"> SEQ Hình_3. \* ARABIC </w:instrText>
      </w:r>
      <w:r w:rsidR="00DF67BD">
        <w:fldChar w:fldCharType="separate"/>
      </w:r>
      <w:r w:rsidR="00D93DF4">
        <w:rPr>
          <w:noProof/>
        </w:rPr>
        <w:t>54</w:t>
      </w:r>
      <w:r w:rsidR="00DF67BD">
        <w:rPr>
          <w:noProof/>
        </w:rPr>
        <w:fldChar w:fldCharType="end"/>
      </w:r>
      <w:r>
        <w:t>: Cấu hình định tuyến OSPF trên Switch Core 1</w:t>
      </w:r>
      <w:bookmarkEnd w:id="217"/>
    </w:p>
    <w:p w14:paraId="42C32ADC" w14:textId="0A7EB208" w:rsidR="00DE224E" w:rsidRDefault="00DE224E" w:rsidP="00A60C9B">
      <w:pPr>
        <w:pStyle w:val="Tiumccp3"/>
        <w:spacing w:before="240" w:after="240"/>
      </w:pPr>
      <w:r>
        <w:t>3.2.7.4 Cấu hình OSPF trên Switch Core 2</w:t>
      </w:r>
    </w:p>
    <w:p w14:paraId="141EFE82" w14:textId="77777777" w:rsidR="00207765" w:rsidRDefault="00207765" w:rsidP="00C97AF9">
      <w:pPr>
        <w:pStyle w:val="Nidungvnbn"/>
      </w:pPr>
      <w:r>
        <w:t>SW-Core-2#configure terminal</w:t>
      </w:r>
    </w:p>
    <w:p w14:paraId="04166C77" w14:textId="77777777" w:rsidR="00207765" w:rsidRDefault="00207765" w:rsidP="00C97AF9">
      <w:pPr>
        <w:pStyle w:val="Nidungvnbn"/>
      </w:pPr>
      <w:r>
        <w:t>SW-Core-2(config)#router ospf 1</w:t>
      </w:r>
    </w:p>
    <w:p w14:paraId="6B4BBD49" w14:textId="77777777" w:rsidR="00207765" w:rsidRDefault="00207765" w:rsidP="00C97AF9">
      <w:pPr>
        <w:pStyle w:val="Nidungvnbn"/>
      </w:pPr>
      <w:r>
        <w:t>SW-Core-2(config-router)#network 10.0.0.0 0.255.255.255 area 0</w:t>
      </w:r>
    </w:p>
    <w:p w14:paraId="53A9923A" w14:textId="77777777" w:rsidR="00207765" w:rsidRDefault="00207765" w:rsidP="00C97AF9">
      <w:pPr>
        <w:pStyle w:val="Nidungvnbn"/>
      </w:pPr>
      <w:r>
        <w:t>SW-Core-2(config-router)#passive-interface vlan 1</w:t>
      </w:r>
    </w:p>
    <w:p w14:paraId="2B5BACE3" w14:textId="77777777" w:rsidR="00207765" w:rsidRDefault="00207765" w:rsidP="00C97AF9">
      <w:pPr>
        <w:pStyle w:val="Nidungvnbn"/>
      </w:pPr>
      <w:r>
        <w:t>SW-Core-2(config-router)#passive-interface vlan 10</w:t>
      </w:r>
    </w:p>
    <w:p w14:paraId="770456EE" w14:textId="77777777" w:rsidR="00207765" w:rsidRDefault="00207765" w:rsidP="00C97AF9">
      <w:pPr>
        <w:pStyle w:val="Nidungvnbn"/>
      </w:pPr>
      <w:r>
        <w:t>SW-Core-2(config-router)#passive-interface vlan 20</w:t>
      </w:r>
    </w:p>
    <w:p w14:paraId="7C87D9D3" w14:textId="77777777" w:rsidR="00207765" w:rsidRDefault="00207765" w:rsidP="00C97AF9">
      <w:pPr>
        <w:pStyle w:val="Nidungvnbn"/>
      </w:pPr>
      <w:r>
        <w:t>SW-Core-2(config-router)#passive-interface vlan 30</w:t>
      </w:r>
    </w:p>
    <w:p w14:paraId="30268662" w14:textId="11B2B5F3" w:rsidR="001F574A" w:rsidRDefault="00207765" w:rsidP="00C97AF9">
      <w:pPr>
        <w:pStyle w:val="Nidungvnbn"/>
      </w:pPr>
      <w:r>
        <w:t>SW-Core-2(config-router)#passive-interface vlan 40</w:t>
      </w:r>
    </w:p>
    <w:p w14:paraId="0FFAD88A" w14:textId="275F702A" w:rsidR="00207765" w:rsidRDefault="00207765" w:rsidP="00207765">
      <w:pPr>
        <w:jc w:val="center"/>
      </w:pPr>
      <w:r w:rsidRPr="0011466B">
        <w:rPr>
          <w:noProof/>
        </w:rPr>
        <w:lastRenderedPageBreak/>
        <w:drawing>
          <wp:inline distT="0" distB="0" distL="0" distR="0" wp14:anchorId="017F686D" wp14:editId="15D0F92D">
            <wp:extent cx="3605315" cy="35433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11950" cy="3549821"/>
                    </a:xfrm>
                    <a:prstGeom prst="rect">
                      <a:avLst/>
                    </a:prstGeom>
                  </pic:spPr>
                </pic:pic>
              </a:graphicData>
            </a:graphic>
          </wp:inline>
        </w:drawing>
      </w:r>
    </w:p>
    <w:p w14:paraId="135EBBD9" w14:textId="77777777" w:rsidR="00F064BB" w:rsidRDefault="00F064BB" w:rsidP="00207765">
      <w:pPr>
        <w:jc w:val="center"/>
      </w:pPr>
    </w:p>
    <w:p w14:paraId="79453B72" w14:textId="19F891FB" w:rsidR="00F064BB" w:rsidRDefault="00F064BB" w:rsidP="00F064BB">
      <w:pPr>
        <w:pStyle w:val="Caption"/>
      </w:pPr>
      <w:bookmarkStart w:id="218" w:name="_Toc91608999"/>
      <w:r>
        <w:t xml:space="preserve">Hình 3. </w:t>
      </w:r>
      <w:r w:rsidR="00DF67BD">
        <w:fldChar w:fldCharType="begin"/>
      </w:r>
      <w:r w:rsidR="00DF67BD">
        <w:instrText xml:space="preserve"> SEQ Hình_3. \* ARABIC </w:instrText>
      </w:r>
      <w:r w:rsidR="00DF67BD">
        <w:fldChar w:fldCharType="separate"/>
      </w:r>
      <w:r w:rsidR="00D93DF4">
        <w:rPr>
          <w:noProof/>
        </w:rPr>
        <w:t>55</w:t>
      </w:r>
      <w:r w:rsidR="00DF67BD">
        <w:rPr>
          <w:noProof/>
        </w:rPr>
        <w:fldChar w:fldCharType="end"/>
      </w:r>
      <w:r>
        <w:t xml:space="preserve">: Cấu hình định tuyến OSPF trên </w:t>
      </w:r>
      <w:r w:rsidR="00554FA8">
        <w:t xml:space="preserve">Switch Core </w:t>
      </w:r>
      <w:r>
        <w:t>2</w:t>
      </w:r>
      <w:bookmarkEnd w:id="218"/>
    </w:p>
    <w:p w14:paraId="19AD841E" w14:textId="1B193C03" w:rsidR="006D5A62" w:rsidRDefault="006D5A62" w:rsidP="00710B8D">
      <w:pPr>
        <w:pStyle w:val="Nidungvnbn"/>
      </w:pPr>
      <w:r>
        <w:t xml:space="preserve">Sau khi cấu hình định tuyến OSPF trên các </w:t>
      </w:r>
      <w:r w:rsidR="0060551D">
        <w:t>thiết bị xong</w:t>
      </w:r>
      <w:r>
        <w:t xml:space="preserve">, ta có </w:t>
      </w:r>
      <w:r w:rsidR="002F7AA8">
        <w:t xml:space="preserve">thể </w:t>
      </w:r>
      <w:r>
        <w:t xml:space="preserve">dùng lệnh </w:t>
      </w:r>
      <w:r w:rsidRPr="006D5A62">
        <w:rPr>
          <w:b/>
          <w:bCs/>
        </w:rPr>
        <w:t>Show ip ospf neighbor</w:t>
      </w:r>
      <w:r>
        <w:t xml:space="preserve"> để kiểm tra lại</w:t>
      </w:r>
    </w:p>
    <w:p w14:paraId="2B636F67" w14:textId="1D6D9BD5" w:rsidR="006D5A62" w:rsidRDefault="00C852EB" w:rsidP="006D5A62">
      <w:pPr>
        <w:jc w:val="center"/>
      </w:pPr>
      <w:r>
        <w:rPr>
          <w:noProof/>
        </w:rPr>
        <w:lastRenderedPageBreak/>
        <w:drawing>
          <wp:inline distT="0" distB="0" distL="0" distR="0" wp14:anchorId="71070F65" wp14:editId="06D666B6">
            <wp:extent cx="3651822" cy="328422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pic:nvPicPr>
                  <pic:blipFill>
                    <a:blip r:embed="rId105">
                      <a:extLst>
                        <a:ext uri="{28A0092B-C50C-407E-A947-70E740481C1C}">
                          <a14:useLocalDpi xmlns:a14="http://schemas.microsoft.com/office/drawing/2010/main" val="0"/>
                        </a:ext>
                      </a:extLst>
                    </a:blip>
                    <a:stretch>
                      <a:fillRect/>
                    </a:stretch>
                  </pic:blipFill>
                  <pic:spPr>
                    <a:xfrm>
                      <a:off x="0" y="0"/>
                      <a:ext cx="3668101" cy="3298860"/>
                    </a:xfrm>
                    <a:prstGeom prst="rect">
                      <a:avLst/>
                    </a:prstGeom>
                  </pic:spPr>
                </pic:pic>
              </a:graphicData>
            </a:graphic>
          </wp:inline>
        </w:drawing>
      </w:r>
    </w:p>
    <w:p w14:paraId="10FFFA25" w14:textId="77777777" w:rsidR="00124282" w:rsidRDefault="00124282" w:rsidP="006D5A62">
      <w:pPr>
        <w:jc w:val="center"/>
      </w:pPr>
    </w:p>
    <w:p w14:paraId="5F818A60" w14:textId="5AB4CDBD" w:rsidR="00124282" w:rsidRDefault="00124282" w:rsidP="00124282">
      <w:pPr>
        <w:pStyle w:val="Caption"/>
      </w:pPr>
      <w:bookmarkStart w:id="219" w:name="_Toc91609000"/>
      <w:r>
        <w:t xml:space="preserve">Hình 3. </w:t>
      </w:r>
      <w:r w:rsidR="00DF67BD">
        <w:fldChar w:fldCharType="begin"/>
      </w:r>
      <w:r w:rsidR="00DF67BD">
        <w:instrText xml:space="preserve"> SEQ Hình_3. \* ARABIC </w:instrText>
      </w:r>
      <w:r w:rsidR="00DF67BD">
        <w:fldChar w:fldCharType="separate"/>
      </w:r>
      <w:r w:rsidR="00D93DF4">
        <w:rPr>
          <w:noProof/>
        </w:rPr>
        <w:t>56</w:t>
      </w:r>
      <w:r w:rsidR="00DF67BD">
        <w:rPr>
          <w:noProof/>
        </w:rPr>
        <w:fldChar w:fldCharType="end"/>
      </w:r>
      <w:r>
        <w:t>: Kiểm tra các mạng lân cận trên Switch Core 1</w:t>
      </w:r>
      <w:bookmarkEnd w:id="219"/>
    </w:p>
    <w:p w14:paraId="62238F5D" w14:textId="094B660F" w:rsidR="0060551D" w:rsidRDefault="0060551D" w:rsidP="002C6B9A">
      <w:pPr>
        <w:pStyle w:val="Nidungvnbn"/>
      </w:pPr>
      <w:r>
        <w:t xml:space="preserve">Hoặc lệnh </w:t>
      </w:r>
      <w:r w:rsidRPr="0060551D">
        <w:rPr>
          <w:b/>
          <w:bCs/>
        </w:rPr>
        <w:t>Show ip route</w:t>
      </w:r>
      <w:r>
        <w:t xml:space="preserve"> để xem các đường mạng đã định tuyến (Định tuyến OSPF kí hiệu là chữ O)</w:t>
      </w:r>
    </w:p>
    <w:p w14:paraId="73C54428" w14:textId="11832F5A" w:rsidR="0060551D" w:rsidRDefault="00F74992" w:rsidP="0060551D">
      <w:pPr>
        <w:jc w:val="center"/>
      </w:pPr>
      <w:r>
        <w:rPr>
          <w:noProof/>
        </w:rPr>
        <w:lastRenderedPageBreak/>
        <w:drawing>
          <wp:inline distT="0" distB="0" distL="0" distR="0" wp14:anchorId="6C6CBE8C" wp14:editId="45E1466B">
            <wp:extent cx="3558539" cy="3491592"/>
            <wp:effectExtent l="0" t="0" r="444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pic:nvPicPr>
                  <pic:blipFill>
                    <a:blip r:embed="rId106">
                      <a:extLst>
                        <a:ext uri="{28A0092B-C50C-407E-A947-70E740481C1C}">
                          <a14:useLocalDpi xmlns:a14="http://schemas.microsoft.com/office/drawing/2010/main" val="0"/>
                        </a:ext>
                      </a:extLst>
                    </a:blip>
                    <a:stretch>
                      <a:fillRect/>
                    </a:stretch>
                  </pic:blipFill>
                  <pic:spPr>
                    <a:xfrm>
                      <a:off x="0" y="0"/>
                      <a:ext cx="3573568" cy="3506338"/>
                    </a:xfrm>
                    <a:prstGeom prst="rect">
                      <a:avLst/>
                    </a:prstGeom>
                  </pic:spPr>
                </pic:pic>
              </a:graphicData>
            </a:graphic>
          </wp:inline>
        </w:drawing>
      </w:r>
    </w:p>
    <w:p w14:paraId="70BC3AA0" w14:textId="77777777" w:rsidR="00374A47" w:rsidRDefault="00374A47" w:rsidP="0060551D">
      <w:pPr>
        <w:jc w:val="center"/>
      </w:pPr>
    </w:p>
    <w:p w14:paraId="600B3C6C" w14:textId="630B4B56" w:rsidR="00374A47" w:rsidRDefault="00374A47" w:rsidP="00374A47">
      <w:pPr>
        <w:pStyle w:val="Caption"/>
      </w:pPr>
      <w:bookmarkStart w:id="220" w:name="_Toc91609001"/>
      <w:r>
        <w:t xml:space="preserve">Hình 3. </w:t>
      </w:r>
      <w:r w:rsidR="00DF67BD">
        <w:fldChar w:fldCharType="begin"/>
      </w:r>
      <w:r w:rsidR="00DF67BD">
        <w:instrText xml:space="preserve"> SEQ Hình_3. \* ARABIC </w:instrText>
      </w:r>
      <w:r w:rsidR="00DF67BD">
        <w:fldChar w:fldCharType="separate"/>
      </w:r>
      <w:r w:rsidR="00D93DF4">
        <w:rPr>
          <w:noProof/>
        </w:rPr>
        <w:t>57</w:t>
      </w:r>
      <w:r w:rsidR="00DF67BD">
        <w:rPr>
          <w:noProof/>
        </w:rPr>
        <w:fldChar w:fldCharType="end"/>
      </w:r>
      <w:r>
        <w:t>: Kiểm tra các mạng đã định tuyến OSPF trên Router 1</w:t>
      </w:r>
      <w:bookmarkEnd w:id="220"/>
    </w:p>
    <w:p w14:paraId="043372CD" w14:textId="6943146A" w:rsidR="00C0491F" w:rsidRDefault="00C0491F" w:rsidP="00C24A22">
      <w:pPr>
        <w:pStyle w:val="Tiumccp2"/>
        <w:spacing w:before="240" w:after="240"/>
        <w:outlineLvl w:val="2"/>
      </w:pPr>
      <w:bookmarkStart w:id="221" w:name="_Toc91608931"/>
      <w:r>
        <w:t xml:space="preserve">3.2.8 </w:t>
      </w:r>
      <w:r w:rsidRPr="006659FD">
        <w:t>C</w:t>
      </w:r>
      <w:r>
        <w:t>ấu hình</w:t>
      </w:r>
      <w:r w:rsidRPr="006659FD">
        <w:t xml:space="preserve"> </w:t>
      </w:r>
      <w:r>
        <w:t>Default Route và NAT để tất cả các thiết bị trong siêu thị có thể truy cập được Internet</w:t>
      </w:r>
      <w:bookmarkEnd w:id="221"/>
    </w:p>
    <w:p w14:paraId="44C7DEF1" w14:textId="3C16D6D5" w:rsidR="00C0491F" w:rsidRDefault="00C0491F" w:rsidP="00C24A22">
      <w:pPr>
        <w:pStyle w:val="Tiumccp3"/>
        <w:spacing w:before="240" w:after="240"/>
      </w:pPr>
      <w:r>
        <w:t>3.2.</w:t>
      </w:r>
      <w:r w:rsidR="00407B92">
        <w:t>8</w:t>
      </w:r>
      <w:r>
        <w:t xml:space="preserve">.1 Cấu hình </w:t>
      </w:r>
      <w:r w:rsidR="00F56E79">
        <w:t>Default Route trên Router 1</w:t>
      </w:r>
    </w:p>
    <w:p w14:paraId="4FB3D265" w14:textId="77777777" w:rsidR="00407B92" w:rsidRDefault="00407B92" w:rsidP="003B5EBA">
      <w:pPr>
        <w:pStyle w:val="Nidungvnbn"/>
      </w:pPr>
      <w:r>
        <w:t>R1#configure terminal</w:t>
      </w:r>
    </w:p>
    <w:p w14:paraId="409B3C7E" w14:textId="77777777" w:rsidR="00407B92" w:rsidRDefault="00407B92" w:rsidP="003B5EBA">
      <w:pPr>
        <w:pStyle w:val="Nidungvnbn"/>
      </w:pPr>
      <w:r>
        <w:t>R1(config)#ip route 0.0.0.0 0.0.0.0 g0/0/1</w:t>
      </w:r>
    </w:p>
    <w:p w14:paraId="1E6C7269" w14:textId="77777777" w:rsidR="00407B92" w:rsidRDefault="00407B92" w:rsidP="003B5EBA">
      <w:pPr>
        <w:pStyle w:val="Nidungvnbn"/>
      </w:pPr>
      <w:r>
        <w:t>R1(config)#router ospf 1</w:t>
      </w:r>
    </w:p>
    <w:p w14:paraId="46D5693F" w14:textId="1002B883" w:rsidR="00C0491F" w:rsidRDefault="00407B92" w:rsidP="003B5EBA">
      <w:pPr>
        <w:pStyle w:val="Nidungvnbn"/>
      </w:pPr>
      <w:r>
        <w:t>R1(config-router)#default-information originate</w:t>
      </w:r>
    </w:p>
    <w:p w14:paraId="536D2619" w14:textId="5AEFFFFA" w:rsidR="00AB47B0" w:rsidRDefault="00AB47B0" w:rsidP="00AB47B0">
      <w:pPr>
        <w:jc w:val="center"/>
      </w:pPr>
      <w:r w:rsidRPr="00F04F06">
        <w:rPr>
          <w:noProof/>
        </w:rPr>
        <w:lastRenderedPageBreak/>
        <w:drawing>
          <wp:inline distT="0" distB="0" distL="0" distR="0" wp14:anchorId="55ED0464" wp14:editId="00CE4214">
            <wp:extent cx="3628304" cy="3581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36461" cy="3589452"/>
                    </a:xfrm>
                    <a:prstGeom prst="rect">
                      <a:avLst/>
                    </a:prstGeom>
                  </pic:spPr>
                </pic:pic>
              </a:graphicData>
            </a:graphic>
          </wp:inline>
        </w:drawing>
      </w:r>
    </w:p>
    <w:p w14:paraId="443C0844" w14:textId="77777777" w:rsidR="00D110AE" w:rsidRDefault="00D110AE" w:rsidP="00AB47B0">
      <w:pPr>
        <w:jc w:val="center"/>
      </w:pPr>
    </w:p>
    <w:p w14:paraId="667B76AE" w14:textId="652C135D" w:rsidR="00D110AE" w:rsidRDefault="00D110AE" w:rsidP="00D110AE">
      <w:pPr>
        <w:pStyle w:val="Caption"/>
      </w:pPr>
      <w:bookmarkStart w:id="222" w:name="_Toc91609002"/>
      <w:r>
        <w:t xml:space="preserve">Hình 3. </w:t>
      </w:r>
      <w:r w:rsidR="00DF67BD">
        <w:fldChar w:fldCharType="begin"/>
      </w:r>
      <w:r w:rsidR="00DF67BD">
        <w:instrText xml:space="preserve"> SEQ Hình_3. \* ARABIC </w:instrText>
      </w:r>
      <w:r w:rsidR="00DF67BD">
        <w:fldChar w:fldCharType="separate"/>
      </w:r>
      <w:r w:rsidR="00D93DF4">
        <w:rPr>
          <w:noProof/>
        </w:rPr>
        <w:t>58</w:t>
      </w:r>
      <w:r w:rsidR="00DF67BD">
        <w:rPr>
          <w:noProof/>
        </w:rPr>
        <w:fldChar w:fldCharType="end"/>
      </w:r>
      <w:r>
        <w:t>: Cấu hình Default Route trên Router 1</w:t>
      </w:r>
      <w:bookmarkEnd w:id="222"/>
    </w:p>
    <w:p w14:paraId="333F25BD" w14:textId="26FF9885" w:rsidR="00AB47B0" w:rsidRDefault="00AB47B0" w:rsidP="00C24A22">
      <w:pPr>
        <w:pStyle w:val="Tiumccp3"/>
        <w:spacing w:before="240" w:after="240"/>
      </w:pPr>
      <w:r>
        <w:t>3.2.8.2 Cấu hình Default Route trên Router 2</w:t>
      </w:r>
    </w:p>
    <w:p w14:paraId="7E99133F" w14:textId="77777777" w:rsidR="00AB47B0" w:rsidRDefault="00AB47B0" w:rsidP="00021B28">
      <w:pPr>
        <w:pStyle w:val="Nidungvnbn"/>
      </w:pPr>
      <w:r>
        <w:t>R2#configure terminal</w:t>
      </w:r>
    </w:p>
    <w:p w14:paraId="518461D4" w14:textId="77777777" w:rsidR="00AB47B0" w:rsidRDefault="00AB47B0" w:rsidP="00021B28">
      <w:pPr>
        <w:pStyle w:val="Nidungvnbn"/>
      </w:pPr>
      <w:r>
        <w:t>R2(config)#ip route 0.0.0.0 0.0.0.0 g0/0/1</w:t>
      </w:r>
    </w:p>
    <w:p w14:paraId="5EA9EB4A" w14:textId="77777777" w:rsidR="00AB47B0" w:rsidRDefault="00AB47B0" w:rsidP="00021B28">
      <w:pPr>
        <w:pStyle w:val="Nidungvnbn"/>
      </w:pPr>
      <w:r>
        <w:t>R2(config)#router ospf 1</w:t>
      </w:r>
    </w:p>
    <w:p w14:paraId="35B9B65D" w14:textId="1C91104D" w:rsidR="00AB47B0" w:rsidRDefault="00AB47B0" w:rsidP="00021B28">
      <w:pPr>
        <w:pStyle w:val="Nidungvnbn"/>
      </w:pPr>
      <w:r>
        <w:t>R2(config-router)#default-information originate</w:t>
      </w:r>
    </w:p>
    <w:p w14:paraId="042B28A7" w14:textId="485FF11A" w:rsidR="00AB47B0" w:rsidRDefault="00AB47B0" w:rsidP="00AB47B0">
      <w:pPr>
        <w:jc w:val="center"/>
      </w:pPr>
      <w:r w:rsidRPr="00944B2D">
        <w:rPr>
          <w:noProof/>
        </w:rPr>
        <w:lastRenderedPageBreak/>
        <w:drawing>
          <wp:inline distT="0" distB="0" distL="0" distR="0" wp14:anchorId="74728440" wp14:editId="7C176728">
            <wp:extent cx="3558255" cy="3506934"/>
            <wp:effectExtent l="0" t="0" r="444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6940" cy="3515494"/>
                    </a:xfrm>
                    <a:prstGeom prst="rect">
                      <a:avLst/>
                    </a:prstGeom>
                  </pic:spPr>
                </pic:pic>
              </a:graphicData>
            </a:graphic>
          </wp:inline>
        </w:drawing>
      </w:r>
    </w:p>
    <w:p w14:paraId="23B157FA" w14:textId="77777777" w:rsidR="00DF0F5D" w:rsidRDefault="00DF0F5D" w:rsidP="00AB47B0">
      <w:pPr>
        <w:jc w:val="center"/>
      </w:pPr>
    </w:p>
    <w:p w14:paraId="4B6A471E" w14:textId="7C495272" w:rsidR="00DF0F5D" w:rsidRDefault="00DF0F5D" w:rsidP="00DF0F5D">
      <w:pPr>
        <w:pStyle w:val="Caption"/>
      </w:pPr>
      <w:bookmarkStart w:id="223" w:name="_Toc91609003"/>
      <w:r>
        <w:t xml:space="preserve">Hình 3. </w:t>
      </w:r>
      <w:r w:rsidR="00DF67BD">
        <w:fldChar w:fldCharType="begin"/>
      </w:r>
      <w:r w:rsidR="00DF67BD">
        <w:instrText xml:space="preserve"> SEQ Hình_3. \* ARABIC </w:instrText>
      </w:r>
      <w:r w:rsidR="00DF67BD">
        <w:fldChar w:fldCharType="separate"/>
      </w:r>
      <w:r w:rsidR="00D93DF4">
        <w:rPr>
          <w:noProof/>
        </w:rPr>
        <w:t>59</w:t>
      </w:r>
      <w:r w:rsidR="00DF67BD">
        <w:rPr>
          <w:noProof/>
        </w:rPr>
        <w:fldChar w:fldCharType="end"/>
      </w:r>
      <w:r>
        <w:t>: Cấu hình Default Route trên Router 2</w:t>
      </w:r>
      <w:bookmarkEnd w:id="223"/>
    </w:p>
    <w:p w14:paraId="513102D7" w14:textId="2A1A6F98" w:rsidR="00AB47B0" w:rsidRDefault="00AB47B0" w:rsidP="00A06296">
      <w:pPr>
        <w:pStyle w:val="Nidungvnbn"/>
      </w:pPr>
      <w:r>
        <w:t xml:space="preserve">Sau khi cấu hình Default Route trên 2 Router, ta vào Switch Core 1 và 2 </w:t>
      </w:r>
      <w:r w:rsidR="0085154B">
        <w:t xml:space="preserve">dùng lệnh </w:t>
      </w:r>
      <w:r w:rsidR="0085154B" w:rsidRPr="0085154B">
        <w:rPr>
          <w:b/>
          <w:bCs/>
        </w:rPr>
        <w:t>Show ip route</w:t>
      </w:r>
      <w:r w:rsidR="0085154B">
        <w:t xml:space="preserve"> để kiểm tra</w:t>
      </w:r>
      <w:r w:rsidR="00671FE3">
        <w:t xml:space="preserve"> lại</w:t>
      </w:r>
    </w:p>
    <w:p w14:paraId="782EEFF9" w14:textId="3BB919D8" w:rsidR="000C2626" w:rsidRDefault="00444736" w:rsidP="000C2626">
      <w:pPr>
        <w:jc w:val="center"/>
      </w:pPr>
      <w:r>
        <w:rPr>
          <w:noProof/>
        </w:rPr>
        <w:lastRenderedPageBreak/>
        <w:drawing>
          <wp:inline distT="0" distB="0" distL="0" distR="0" wp14:anchorId="0C95F339" wp14:editId="4A878939">
            <wp:extent cx="3515279" cy="3459480"/>
            <wp:effectExtent l="0" t="0" r="9525"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pic:nvPicPr>
                  <pic:blipFill>
                    <a:blip r:embed="rId109">
                      <a:extLst>
                        <a:ext uri="{28A0092B-C50C-407E-A947-70E740481C1C}">
                          <a14:useLocalDpi xmlns:a14="http://schemas.microsoft.com/office/drawing/2010/main" val="0"/>
                        </a:ext>
                      </a:extLst>
                    </a:blip>
                    <a:stretch>
                      <a:fillRect/>
                    </a:stretch>
                  </pic:blipFill>
                  <pic:spPr>
                    <a:xfrm>
                      <a:off x="0" y="0"/>
                      <a:ext cx="3526829" cy="3470846"/>
                    </a:xfrm>
                    <a:prstGeom prst="rect">
                      <a:avLst/>
                    </a:prstGeom>
                  </pic:spPr>
                </pic:pic>
              </a:graphicData>
            </a:graphic>
          </wp:inline>
        </w:drawing>
      </w:r>
    </w:p>
    <w:p w14:paraId="42C4FF56" w14:textId="0FD510BE" w:rsidR="000C2626" w:rsidRDefault="000C2626" w:rsidP="000C2626">
      <w:pPr>
        <w:pStyle w:val="Caption"/>
      </w:pPr>
      <w:bookmarkStart w:id="224" w:name="_Toc91609004"/>
      <w:r>
        <w:t xml:space="preserve">Hình 3. </w:t>
      </w:r>
      <w:r w:rsidR="00DF67BD">
        <w:fldChar w:fldCharType="begin"/>
      </w:r>
      <w:r w:rsidR="00DF67BD">
        <w:instrText xml:space="preserve"> SEQ Hình_3. \* ARABIC </w:instrText>
      </w:r>
      <w:r w:rsidR="00DF67BD">
        <w:fldChar w:fldCharType="separate"/>
      </w:r>
      <w:r w:rsidR="00D93DF4">
        <w:rPr>
          <w:noProof/>
        </w:rPr>
        <w:t>60</w:t>
      </w:r>
      <w:r w:rsidR="00DF67BD">
        <w:rPr>
          <w:noProof/>
        </w:rPr>
        <w:fldChar w:fldCharType="end"/>
      </w:r>
      <w:r>
        <w:t>: Kiểm tra mạng đã route trên Switch Core 1</w:t>
      </w:r>
      <w:bookmarkEnd w:id="224"/>
    </w:p>
    <w:p w14:paraId="0DE28E45" w14:textId="77777777" w:rsidR="000C2626" w:rsidRPr="000C2626" w:rsidRDefault="000C2626" w:rsidP="000C2626"/>
    <w:p w14:paraId="1AEEF64E" w14:textId="393C566B" w:rsidR="00671FE3" w:rsidRDefault="00465FD0" w:rsidP="00671FE3">
      <w:pPr>
        <w:jc w:val="center"/>
      </w:pPr>
      <w:r>
        <w:rPr>
          <w:noProof/>
        </w:rPr>
        <w:drawing>
          <wp:inline distT="0" distB="0" distL="0" distR="0" wp14:anchorId="671CA267" wp14:editId="571CD021">
            <wp:extent cx="3535680" cy="3479880"/>
            <wp:effectExtent l="0" t="0" r="762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pic:nvPicPr>
                  <pic:blipFill>
                    <a:blip r:embed="rId110">
                      <a:extLst>
                        <a:ext uri="{28A0092B-C50C-407E-A947-70E740481C1C}">
                          <a14:useLocalDpi xmlns:a14="http://schemas.microsoft.com/office/drawing/2010/main" val="0"/>
                        </a:ext>
                      </a:extLst>
                    </a:blip>
                    <a:stretch>
                      <a:fillRect/>
                    </a:stretch>
                  </pic:blipFill>
                  <pic:spPr>
                    <a:xfrm>
                      <a:off x="0" y="0"/>
                      <a:ext cx="3541387" cy="3485497"/>
                    </a:xfrm>
                    <a:prstGeom prst="rect">
                      <a:avLst/>
                    </a:prstGeom>
                  </pic:spPr>
                </pic:pic>
              </a:graphicData>
            </a:graphic>
          </wp:inline>
        </w:drawing>
      </w:r>
    </w:p>
    <w:p w14:paraId="7CE42170" w14:textId="629C7277" w:rsidR="000C2626" w:rsidRDefault="000C2626" w:rsidP="000C2626">
      <w:pPr>
        <w:pStyle w:val="Caption"/>
      </w:pPr>
      <w:bookmarkStart w:id="225" w:name="_Toc91609005"/>
      <w:r>
        <w:t xml:space="preserve">Hình 3. </w:t>
      </w:r>
      <w:r w:rsidR="00DF67BD">
        <w:fldChar w:fldCharType="begin"/>
      </w:r>
      <w:r w:rsidR="00DF67BD">
        <w:instrText xml:space="preserve"> SEQ Hình_3. \* ARABIC </w:instrText>
      </w:r>
      <w:r w:rsidR="00DF67BD">
        <w:fldChar w:fldCharType="separate"/>
      </w:r>
      <w:r w:rsidR="00D93DF4">
        <w:rPr>
          <w:noProof/>
        </w:rPr>
        <w:t>61</w:t>
      </w:r>
      <w:r w:rsidR="00DF67BD">
        <w:rPr>
          <w:noProof/>
        </w:rPr>
        <w:fldChar w:fldCharType="end"/>
      </w:r>
      <w:r>
        <w:t>: Kiểm tra mạng đã route trên Switch Core 2</w:t>
      </w:r>
      <w:bookmarkEnd w:id="225"/>
    </w:p>
    <w:p w14:paraId="3D55DE29" w14:textId="13ECA17B" w:rsidR="00E5592B" w:rsidRDefault="00E5592B" w:rsidP="00C24A22">
      <w:pPr>
        <w:pStyle w:val="Tiumccp3"/>
        <w:spacing w:before="240" w:after="240"/>
      </w:pPr>
      <w:r>
        <w:lastRenderedPageBreak/>
        <w:t>3.2.8.3 Cấu hình NAT trên Router 1</w:t>
      </w:r>
    </w:p>
    <w:p w14:paraId="2280E542" w14:textId="77777777" w:rsidR="00753A49" w:rsidRDefault="00753A49" w:rsidP="00364E5E">
      <w:pPr>
        <w:pStyle w:val="Nidungvnbn"/>
      </w:pPr>
      <w:r>
        <w:t>R1#configure terminal</w:t>
      </w:r>
    </w:p>
    <w:p w14:paraId="45E7C9A7" w14:textId="77777777" w:rsidR="00753A49" w:rsidRDefault="00753A49" w:rsidP="00364E5E">
      <w:pPr>
        <w:pStyle w:val="Nidungvnbn"/>
      </w:pPr>
      <w:r>
        <w:t>R1(config)#int g0/0/0</w:t>
      </w:r>
    </w:p>
    <w:p w14:paraId="682FD9BE" w14:textId="77777777" w:rsidR="00753A49" w:rsidRDefault="00753A49" w:rsidP="00364E5E">
      <w:pPr>
        <w:pStyle w:val="Nidungvnbn"/>
      </w:pPr>
      <w:r>
        <w:t>R1(config-if)#ip nat inside</w:t>
      </w:r>
    </w:p>
    <w:p w14:paraId="0EC13235" w14:textId="77777777" w:rsidR="00753A49" w:rsidRDefault="00753A49" w:rsidP="00364E5E">
      <w:pPr>
        <w:pStyle w:val="Nidungvnbn"/>
      </w:pPr>
      <w:r>
        <w:t>R1(config-if)#exit</w:t>
      </w:r>
    </w:p>
    <w:p w14:paraId="24AFC91D" w14:textId="77777777" w:rsidR="00753A49" w:rsidRDefault="00753A49" w:rsidP="00364E5E">
      <w:pPr>
        <w:pStyle w:val="Nidungvnbn"/>
      </w:pPr>
      <w:r>
        <w:t>R1(config)#int g0/0/1</w:t>
      </w:r>
    </w:p>
    <w:p w14:paraId="06C3174F" w14:textId="77777777" w:rsidR="00753A49" w:rsidRDefault="00753A49" w:rsidP="00364E5E">
      <w:pPr>
        <w:pStyle w:val="Nidungvnbn"/>
      </w:pPr>
      <w:r>
        <w:t>R1(config-if)#ip nat outside</w:t>
      </w:r>
    </w:p>
    <w:p w14:paraId="0561E6E7" w14:textId="77777777" w:rsidR="00753A49" w:rsidRDefault="00753A49" w:rsidP="00364E5E">
      <w:pPr>
        <w:pStyle w:val="Nidungvnbn"/>
      </w:pPr>
      <w:r>
        <w:t>R1(config-if)#exit</w:t>
      </w:r>
    </w:p>
    <w:p w14:paraId="17E3DE0C" w14:textId="77777777" w:rsidR="00753A49" w:rsidRDefault="00753A49" w:rsidP="00364E5E">
      <w:pPr>
        <w:pStyle w:val="Nidungvnbn"/>
      </w:pPr>
      <w:r>
        <w:t>R1(config)#access-list 1 permit any</w:t>
      </w:r>
    </w:p>
    <w:p w14:paraId="7F54D195" w14:textId="0A9C4647" w:rsidR="00E5592B" w:rsidRDefault="00753A49" w:rsidP="00364E5E">
      <w:pPr>
        <w:pStyle w:val="Nidungvnbn"/>
      </w:pPr>
      <w:r>
        <w:t>R1(config)#ip nat inside source list 1 int g0/0/1 overload</w:t>
      </w:r>
    </w:p>
    <w:p w14:paraId="2840CCD7" w14:textId="0C9A97F9" w:rsidR="00753A49" w:rsidRDefault="00753A49" w:rsidP="00753A49">
      <w:pPr>
        <w:jc w:val="center"/>
      </w:pPr>
      <w:r w:rsidRPr="00967EC2">
        <w:rPr>
          <w:noProof/>
        </w:rPr>
        <w:drawing>
          <wp:inline distT="0" distB="0" distL="0" distR="0" wp14:anchorId="4B962802" wp14:editId="5A89A26D">
            <wp:extent cx="3573780" cy="3522235"/>
            <wp:effectExtent l="0" t="0" r="762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83353" cy="3531670"/>
                    </a:xfrm>
                    <a:prstGeom prst="rect">
                      <a:avLst/>
                    </a:prstGeom>
                  </pic:spPr>
                </pic:pic>
              </a:graphicData>
            </a:graphic>
          </wp:inline>
        </w:drawing>
      </w:r>
    </w:p>
    <w:p w14:paraId="21C4D665" w14:textId="77777777" w:rsidR="00AE7EFF" w:rsidRDefault="00AE7EFF" w:rsidP="00753A49">
      <w:pPr>
        <w:jc w:val="center"/>
      </w:pPr>
    </w:p>
    <w:p w14:paraId="476FD48B" w14:textId="42ADA8A8" w:rsidR="00AE7EFF" w:rsidRDefault="00AE7EFF" w:rsidP="00AE7EFF">
      <w:pPr>
        <w:pStyle w:val="Caption"/>
      </w:pPr>
      <w:bookmarkStart w:id="226" w:name="_Toc91609006"/>
      <w:r>
        <w:t xml:space="preserve">Hình 3. </w:t>
      </w:r>
      <w:r w:rsidR="00DF67BD">
        <w:fldChar w:fldCharType="begin"/>
      </w:r>
      <w:r w:rsidR="00DF67BD">
        <w:instrText xml:space="preserve"> SEQ Hình_3. \* ARABIC </w:instrText>
      </w:r>
      <w:r w:rsidR="00DF67BD">
        <w:fldChar w:fldCharType="separate"/>
      </w:r>
      <w:r w:rsidR="00D93DF4">
        <w:rPr>
          <w:noProof/>
        </w:rPr>
        <w:t>62</w:t>
      </w:r>
      <w:r w:rsidR="00DF67BD">
        <w:rPr>
          <w:noProof/>
        </w:rPr>
        <w:fldChar w:fldCharType="end"/>
      </w:r>
      <w:r>
        <w:t>: Cấu hình NAT trên Router 1</w:t>
      </w:r>
      <w:bookmarkEnd w:id="226"/>
    </w:p>
    <w:p w14:paraId="0019B89C" w14:textId="4DF0120C" w:rsidR="00753A49" w:rsidRDefault="00753A49" w:rsidP="00C24A22">
      <w:pPr>
        <w:pStyle w:val="Tiumccp3"/>
        <w:spacing w:before="240" w:after="240"/>
      </w:pPr>
      <w:r>
        <w:t>3.2.8.4 Cấu hình NAT trên Router 2</w:t>
      </w:r>
    </w:p>
    <w:p w14:paraId="16516195" w14:textId="77777777" w:rsidR="00224EDB" w:rsidRDefault="00224EDB" w:rsidP="009B74AF">
      <w:pPr>
        <w:pStyle w:val="Nidungvnbn"/>
      </w:pPr>
      <w:r>
        <w:t>R2#configure terminal</w:t>
      </w:r>
    </w:p>
    <w:p w14:paraId="4B194D4C" w14:textId="77777777" w:rsidR="00224EDB" w:rsidRDefault="00224EDB" w:rsidP="009B74AF">
      <w:pPr>
        <w:pStyle w:val="Nidungvnbn"/>
      </w:pPr>
      <w:r>
        <w:lastRenderedPageBreak/>
        <w:t>R2(config)#int g0/0/0</w:t>
      </w:r>
    </w:p>
    <w:p w14:paraId="24B730FB" w14:textId="77777777" w:rsidR="00224EDB" w:rsidRDefault="00224EDB" w:rsidP="009B74AF">
      <w:pPr>
        <w:pStyle w:val="Nidungvnbn"/>
      </w:pPr>
      <w:r>
        <w:t>R2(config-if)#ip nat inside</w:t>
      </w:r>
    </w:p>
    <w:p w14:paraId="22DED4E4" w14:textId="77777777" w:rsidR="00224EDB" w:rsidRDefault="00224EDB" w:rsidP="009B74AF">
      <w:pPr>
        <w:pStyle w:val="Nidungvnbn"/>
      </w:pPr>
      <w:r>
        <w:t>R2(config-if)#exit</w:t>
      </w:r>
    </w:p>
    <w:p w14:paraId="599A0226" w14:textId="77777777" w:rsidR="00224EDB" w:rsidRDefault="00224EDB" w:rsidP="009B74AF">
      <w:pPr>
        <w:pStyle w:val="Nidungvnbn"/>
      </w:pPr>
      <w:r>
        <w:t>R2(config)#int g0/0/1</w:t>
      </w:r>
    </w:p>
    <w:p w14:paraId="0451450C" w14:textId="77777777" w:rsidR="00224EDB" w:rsidRDefault="00224EDB" w:rsidP="009B74AF">
      <w:pPr>
        <w:pStyle w:val="Nidungvnbn"/>
      </w:pPr>
      <w:r>
        <w:t>R2(config-if)#ip nat outside</w:t>
      </w:r>
    </w:p>
    <w:p w14:paraId="3CD29DA6" w14:textId="77777777" w:rsidR="00224EDB" w:rsidRDefault="00224EDB" w:rsidP="009B74AF">
      <w:pPr>
        <w:pStyle w:val="Nidungvnbn"/>
      </w:pPr>
      <w:r>
        <w:t>R2(config-if)#exit</w:t>
      </w:r>
    </w:p>
    <w:p w14:paraId="76F6BD4C" w14:textId="77777777" w:rsidR="00224EDB" w:rsidRDefault="00224EDB" w:rsidP="009B74AF">
      <w:pPr>
        <w:pStyle w:val="Nidungvnbn"/>
      </w:pPr>
      <w:r>
        <w:t>R2(config)#access-list 1 permit any</w:t>
      </w:r>
    </w:p>
    <w:p w14:paraId="70D2C02B" w14:textId="23CCD274" w:rsidR="00753A49" w:rsidRDefault="00224EDB" w:rsidP="009B74AF">
      <w:pPr>
        <w:pStyle w:val="Nidungvnbn"/>
      </w:pPr>
      <w:r>
        <w:t>R2(config)#ip nat inside source list 1 int g0/0/1 overload</w:t>
      </w:r>
    </w:p>
    <w:p w14:paraId="03B28396" w14:textId="66E9DA74" w:rsidR="00224EDB" w:rsidRDefault="009A769C" w:rsidP="00224EDB">
      <w:pPr>
        <w:jc w:val="center"/>
      </w:pPr>
      <w:r w:rsidRPr="00920D78">
        <w:rPr>
          <w:noProof/>
        </w:rPr>
        <w:drawing>
          <wp:inline distT="0" distB="0" distL="0" distR="0" wp14:anchorId="743F95C1" wp14:editId="63C9EE3A">
            <wp:extent cx="3527970" cy="3466909"/>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45958" cy="3484585"/>
                    </a:xfrm>
                    <a:prstGeom prst="rect">
                      <a:avLst/>
                    </a:prstGeom>
                  </pic:spPr>
                </pic:pic>
              </a:graphicData>
            </a:graphic>
          </wp:inline>
        </w:drawing>
      </w:r>
    </w:p>
    <w:p w14:paraId="346E7732" w14:textId="77777777" w:rsidR="006C2360" w:rsidRDefault="006C2360" w:rsidP="00224EDB">
      <w:pPr>
        <w:jc w:val="center"/>
      </w:pPr>
    </w:p>
    <w:p w14:paraId="27E29380" w14:textId="01F59D97" w:rsidR="006C2360" w:rsidRDefault="006C2360" w:rsidP="006C2360">
      <w:pPr>
        <w:pStyle w:val="Caption"/>
      </w:pPr>
      <w:bookmarkStart w:id="227" w:name="_Toc91609007"/>
      <w:r>
        <w:t xml:space="preserve">Hình 3. </w:t>
      </w:r>
      <w:r w:rsidR="00DF67BD">
        <w:fldChar w:fldCharType="begin"/>
      </w:r>
      <w:r w:rsidR="00DF67BD">
        <w:instrText xml:space="preserve"> SEQ Hình_3. \* ARABIC </w:instrText>
      </w:r>
      <w:r w:rsidR="00DF67BD">
        <w:fldChar w:fldCharType="separate"/>
      </w:r>
      <w:r w:rsidR="00D93DF4">
        <w:rPr>
          <w:noProof/>
        </w:rPr>
        <w:t>63</w:t>
      </w:r>
      <w:r w:rsidR="00DF67BD">
        <w:rPr>
          <w:noProof/>
        </w:rPr>
        <w:fldChar w:fldCharType="end"/>
      </w:r>
      <w:r>
        <w:t>: Cấu hình NAT trên Router 2</w:t>
      </w:r>
      <w:bookmarkEnd w:id="227"/>
    </w:p>
    <w:p w14:paraId="4EEAF6FE" w14:textId="0F1057D1" w:rsidR="00C40366" w:rsidRDefault="00C40366" w:rsidP="00C24A22">
      <w:pPr>
        <w:pStyle w:val="Tiumccp3"/>
        <w:spacing w:before="240" w:after="240"/>
      </w:pPr>
      <w:r>
        <w:t>3.2.8.5 Kiểm tra truy cập Internet của các thiết bị</w:t>
      </w:r>
    </w:p>
    <w:p w14:paraId="75A826F2" w14:textId="5665587C" w:rsidR="00C40366" w:rsidRDefault="00B33F46" w:rsidP="008678A6">
      <w:pPr>
        <w:pStyle w:val="Nidungvnbn"/>
        <w:numPr>
          <w:ilvl w:val="0"/>
          <w:numId w:val="73"/>
        </w:numPr>
      </w:pPr>
      <w:r>
        <w:t>Ping từ Switch Core 1 đến Internet</w:t>
      </w:r>
    </w:p>
    <w:p w14:paraId="0900640B" w14:textId="5B03D0A7" w:rsidR="00B33F46" w:rsidRDefault="0068367C" w:rsidP="00B33F46">
      <w:pPr>
        <w:jc w:val="center"/>
      </w:pPr>
      <w:r>
        <w:rPr>
          <w:noProof/>
        </w:rPr>
        <w:lastRenderedPageBreak/>
        <w:drawing>
          <wp:inline distT="0" distB="0" distL="0" distR="0" wp14:anchorId="6F592B4F" wp14:editId="59D3B787">
            <wp:extent cx="3439160" cy="3414346"/>
            <wp:effectExtent l="0" t="0" r="889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pic:nvPicPr>
                  <pic:blipFill>
                    <a:blip r:embed="rId113">
                      <a:extLst>
                        <a:ext uri="{28A0092B-C50C-407E-A947-70E740481C1C}">
                          <a14:useLocalDpi xmlns:a14="http://schemas.microsoft.com/office/drawing/2010/main" val="0"/>
                        </a:ext>
                      </a:extLst>
                    </a:blip>
                    <a:stretch>
                      <a:fillRect/>
                    </a:stretch>
                  </pic:blipFill>
                  <pic:spPr>
                    <a:xfrm>
                      <a:off x="0" y="0"/>
                      <a:ext cx="3451584" cy="3426680"/>
                    </a:xfrm>
                    <a:prstGeom prst="rect">
                      <a:avLst/>
                    </a:prstGeom>
                  </pic:spPr>
                </pic:pic>
              </a:graphicData>
            </a:graphic>
          </wp:inline>
        </w:drawing>
      </w:r>
    </w:p>
    <w:p w14:paraId="3C687AEC" w14:textId="14A40F01" w:rsidR="003257DC" w:rsidRDefault="003257DC" w:rsidP="003257DC">
      <w:pPr>
        <w:pStyle w:val="Caption"/>
      </w:pPr>
      <w:bookmarkStart w:id="228" w:name="_Toc91609008"/>
      <w:r>
        <w:t xml:space="preserve">Hình 3. </w:t>
      </w:r>
      <w:r w:rsidR="00DF67BD">
        <w:fldChar w:fldCharType="begin"/>
      </w:r>
      <w:r w:rsidR="00DF67BD">
        <w:instrText xml:space="preserve"> SEQ Hình_3. \* ARABIC </w:instrText>
      </w:r>
      <w:r w:rsidR="00DF67BD">
        <w:fldChar w:fldCharType="separate"/>
      </w:r>
      <w:r w:rsidR="00D93DF4">
        <w:rPr>
          <w:noProof/>
        </w:rPr>
        <w:t>64</w:t>
      </w:r>
      <w:r w:rsidR="00DF67BD">
        <w:rPr>
          <w:noProof/>
        </w:rPr>
        <w:fldChar w:fldCharType="end"/>
      </w:r>
      <w:r>
        <w:t>: Ping từ Switch Core 1 đến Internet</w:t>
      </w:r>
      <w:bookmarkEnd w:id="228"/>
    </w:p>
    <w:p w14:paraId="2ABCB715" w14:textId="199DDCC0" w:rsidR="00B33F46" w:rsidRDefault="00B33F46" w:rsidP="008678A6">
      <w:pPr>
        <w:pStyle w:val="Nidungvnbn"/>
        <w:numPr>
          <w:ilvl w:val="0"/>
          <w:numId w:val="74"/>
        </w:numPr>
      </w:pPr>
      <w:r>
        <w:t>Ping từ Server đến Internet</w:t>
      </w:r>
    </w:p>
    <w:p w14:paraId="4CCAC843" w14:textId="4FD98956" w:rsidR="00B33F46" w:rsidRDefault="00845F21" w:rsidP="00B33F46">
      <w:pPr>
        <w:jc w:val="center"/>
      </w:pPr>
      <w:r>
        <w:rPr>
          <w:noProof/>
        </w:rPr>
        <w:drawing>
          <wp:inline distT="0" distB="0" distL="0" distR="0" wp14:anchorId="128BE6C3" wp14:editId="4A6B6AF1">
            <wp:extent cx="3484065" cy="342900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pic:nvPicPr>
                  <pic:blipFill>
                    <a:blip r:embed="rId114">
                      <a:extLst>
                        <a:ext uri="{28A0092B-C50C-407E-A947-70E740481C1C}">
                          <a14:useLocalDpi xmlns:a14="http://schemas.microsoft.com/office/drawing/2010/main" val="0"/>
                        </a:ext>
                      </a:extLst>
                    </a:blip>
                    <a:stretch>
                      <a:fillRect/>
                    </a:stretch>
                  </pic:blipFill>
                  <pic:spPr>
                    <a:xfrm>
                      <a:off x="0" y="0"/>
                      <a:ext cx="3494787" cy="3439553"/>
                    </a:xfrm>
                    <a:prstGeom prst="rect">
                      <a:avLst/>
                    </a:prstGeom>
                  </pic:spPr>
                </pic:pic>
              </a:graphicData>
            </a:graphic>
          </wp:inline>
        </w:drawing>
      </w:r>
    </w:p>
    <w:p w14:paraId="677695B6" w14:textId="0BBD403A" w:rsidR="003257DC" w:rsidRDefault="003257DC" w:rsidP="003257DC">
      <w:pPr>
        <w:pStyle w:val="Caption"/>
      </w:pPr>
      <w:bookmarkStart w:id="229" w:name="_Toc91609009"/>
      <w:r>
        <w:t xml:space="preserve">Hình 3. </w:t>
      </w:r>
      <w:r w:rsidR="00DF67BD">
        <w:fldChar w:fldCharType="begin"/>
      </w:r>
      <w:r w:rsidR="00DF67BD">
        <w:instrText xml:space="preserve"> SEQ Hình_3. \* ARABIC </w:instrText>
      </w:r>
      <w:r w:rsidR="00DF67BD">
        <w:fldChar w:fldCharType="separate"/>
      </w:r>
      <w:r w:rsidR="00D93DF4">
        <w:rPr>
          <w:noProof/>
        </w:rPr>
        <w:t>65</w:t>
      </w:r>
      <w:r w:rsidR="00DF67BD">
        <w:rPr>
          <w:noProof/>
        </w:rPr>
        <w:fldChar w:fldCharType="end"/>
      </w:r>
      <w:r>
        <w:t>: Ping từ Server đến Internet</w:t>
      </w:r>
      <w:bookmarkEnd w:id="229"/>
    </w:p>
    <w:p w14:paraId="1782D995" w14:textId="59ADB3D6" w:rsidR="00AA6243" w:rsidRDefault="00AA6243" w:rsidP="008678A6">
      <w:pPr>
        <w:pStyle w:val="Nidungvnbn"/>
        <w:numPr>
          <w:ilvl w:val="0"/>
          <w:numId w:val="75"/>
        </w:numPr>
      </w:pPr>
      <w:r>
        <w:lastRenderedPageBreak/>
        <w:t>Ping từ PC1 của Văn Phòng đến Internet</w:t>
      </w:r>
    </w:p>
    <w:p w14:paraId="06A232C8" w14:textId="6A1866BC" w:rsidR="00AA6243" w:rsidRDefault="005D5906" w:rsidP="00AA6243">
      <w:pPr>
        <w:jc w:val="center"/>
      </w:pPr>
      <w:r>
        <w:rPr>
          <w:noProof/>
        </w:rPr>
        <w:drawing>
          <wp:inline distT="0" distB="0" distL="0" distR="0" wp14:anchorId="41E4CE53" wp14:editId="7B0FFAE4">
            <wp:extent cx="3558540" cy="3522699"/>
            <wp:effectExtent l="0" t="0" r="3810" b="190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pic:nvPicPr>
                  <pic:blipFill>
                    <a:blip r:embed="rId115">
                      <a:extLst>
                        <a:ext uri="{28A0092B-C50C-407E-A947-70E740481C1C}">
                          <a14:useLocalDpi xmlns:a14="http://schemas.microsoft.com/office/drawing/2010/main" val="0"/>
                        </a:ext>
                      </a:extLst>
                    </a:blip>
                    <a:stretch>
                      <a:fillRect/>
                    </a:stretch>
                  </pic:blipFill>
                  <pic:spPr>
                    <a:xfrm>
                      <a:off x="0" y="0"/>
                      <a:ext cx="3570333" cy="3534373"/>
                    </a:xfrm>
                    <a:prstGeom prst="rect">
                      <a:avLst/>
                    </a:prstGeom>
                  </pic:spPr>
                </pic:pic>
              </a:graphicData>
            </a:graphic>
          </wp:inline>
        </w:drawing>
      </w:r>
    </w:p>
    <w:p w14:paraId="452A182F" w14:textId="4EEE5AFF" w:rsidR="0023737E" w:rsidRDefault="0023737E" w:rsidP="0023737E">
      <w:pPr>
        <w:pStyle w:val="Caption"/>
      </w:pPr>
      <w:bookmarkStart w:id="230" w:name="_Toc91609010"/>
      <w:r>
        <w:t xml:space="preserve">Hình 3. </w:t>
      </w:r>
      <w:r w:rsidR="00DF67BD">
        <w:fldChar w:fldCharType="begin"/>
      </w:r>
      <w:r w:rsidR="00DF67BD">
        <w:instrText xml:space="preserve"> SEQ Hình_3. \* ARABIC </w:instrText>
      </w:r>
      <w:r w:rsidR="00DF67BD">
        <w:fldChar w:fldCharType="separate"/>
      </w:r>
      <w:r w:rsidR="00D93DF4">
        <w:rPr>
          <w:noProof/>
        </w:rPr>
        <w:t>66</w:t>
      </w:r>
      <w:r w:rsidR="00DF67BD">
        <w:rPr>
          <w:noProof/>
        </w:rPr>
        <w:fldChar w:fldCharType="end"/>
      </w:r>
      <w:r>
        <w:t xml:space="preserve">: Ping từ PC1 </w:t>
      </w:r>
      <w:r w:rsidR="00472881">
        <w:t xml:space="preserve">của </w:t>
      </w:r>
      <w:r w:rsidR="00384972">
        <w:t>Tầng 2</w:t>
      </w:r>
      <w:r>
        <w:t xml:space="preserve"> đến Internet</w:t>
      </w:r>
      <w:bookmarkEnd w:id="230"/>
    </w:p>
    <w:p w14:paraId="4F5B8127" w14:textId="214AC1E8" w:rsidR="00AA6243" w:rsidRDefault="00AA6243" w:rsidP="008678A6">
      <w:pPr>
        <w:pStyle w:val="Nidungvnbn"/>
        <w:numPr>
          <w:ilvl w:val="0"/>
          <w:numId w:val="76"/>
        </w:numPr>
      </w:pPr>
      <w:r>
        <w:t>Ping từ máy POS-1 của Siêu Thị đến Internet</w:t>
      </w:r>
    </w:p>
    <w:p w14:paraId="46FBC050" w14:textId="07A9BB41" w:rsidR="00CE4B6A" w:rsidRDefault="00877911" w:rsidP="00CE4B6A">
      <w:pPr>
        <w:jc w:val="center"/>
      </w:pPr>
      <w:r>
        <w:rPr>
          <w:noProof/>
        </w:rPr>
        <w:lastRenderedPageBreak/>
        <w:drawing>
          <wp:inline distT="0" distB="0" distL="0" distR="0" wp14:anchorId="54ADBEE4" wp14:editId="20BA520E">
            <wp:extent cx="3586786" cy="355092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pic:nvPicPr>
                  <pic:blipFill>
                    <a:blip r:embed="rId116">
                      <a:extLst>
                        <a:ext uri="{28A0092B-C50C-407E-A947-70E740481C1C}">
                          <a14:useLocalDpi xmlns:a14="http://schemas.microsoft.com/office/drawing/2010/main" val="0"/>
                        </a:ext>
                      </a:extLst>
                    </a:blip>
                    <a:stretch>
                      <a:fillRect/>
                    </a:stretch>
                  </pic:blipFill>
                  <pic:spPr>
                    <a:xfrm>
                      <a:off x="0" y="0"/>
                      <a:ext cx="3595909" cy="3559952"/>
                    </a:xfrm>
                    <a:prstGeom prst="rect">
                      <a:avLst/>
                    </a:prstGeom>
                  </pic:spPr>
                </pic:pic>
              </a:graphicData>
            </a:graphic>
          </wp:inline>
        </w:drawing>
      </w:r>
    </w:p>
    <w:p w14:paraId="15816556" w14:textId="2CD4BFBA" w:rsidR="00C21F57" w:rsidRDefault="00C21F57" w:rsidP="00C21F57">
      <w:pPr>
        <w:pStyle w:val="Caption"/>
      </w:pPr>
      <w:bookmarkStart w:id="231" w:name="_Toc91609011"/>
      <w:r>
        <w:t xml:space="preserve">Hình 3. </w:t>
      </w:r>
      <w:r w:rsidR="00DF67BD">
        <w:fldChar w:fldCharType="begin"/>
      </w:r>
      <w:r w:rsidR="00DF67BD">
        <w:instrText xml:space="preserve"> SEQ Hình_3. \* ARABIC </w:instrText>
      </w:r>
      <w:r w:rsidR="00DF67BD">
        <w:fldChar w:fldCharType="separate"/>
      </w:r>
      <w:r w:rsidR="00D93DF4">
        <w:rPr>
          <w:noProof/>
        </w:rPr>
        <w:t>67</w:t>
      </w:r>
      <w:r w:rsidR="00DF67BD">
        <w:rPr>
          <w:noProof/>
        </w:rPr>
        <w:fldChar w:fldCharType="end"/>
      </w:r>
      <w:r>
        <w:t>: Ping từ POS-1 của Tầng 1 đến Internet</w:t>
      </w:r>
      <w:bookmarkEnd w:id="231"/>
    </w:p>
    <w:p w14:paraId="20D61D33" w14:textId="739AC9B8" w:rsidR="00943A32" w:rsidRDefault="00943A32" w:rsidP="00C24A22">
      <w:pPr>
        <w:pStyle w:val="Tiumccp2"/>
        <w:spacing w:before="240" w:after="240"/>
        <w:outlineLvl w:val="2"/>
      </w:pPr>
      <w:bookmarkStart w:id="232" w:name="_Toc91608932"/>
      <w:r>
        <w:t xml:space="preserve">3.2.9 </w:t>
      </w:r>
      <w:r w:rsidRPr="006659FD">
        <w:t>C</w:t>
      </w:r>
      <w:r>
        <w:t>ấu hình</w:t>
      </w:r>
      <w:r w:rsidRPr="006659FD">
        <w:t xml:space="preserve"> </w:t>
      </w:r>
      <w:r>
        <w:t>WLAN để cung cấp mạng không dây cho nhân viên và khách hàng</w:t>
      </w:r>
      <w:bookmarkEnd w:id="232"/>
    </w:p>
    <w:p w14:paraId="512AF65B" w14:textId="7A946300" w:rsidR="00943A32" w:rsidRDefault="00943A32" w:rsidP="00C24A22">
      <w:pPr>
        <w:pStyle w:val="Tiumccp3"/>
        <w:spacing w:before="240" w:after="240"/>
      </w:pPr>
      <w:r>
        <w:t xml:space="preserve">3.2.9.1 </w:t>
      </w:r>
      <w:r w:rsidR="00EE72B3">
        <w:t>Tạo tài khoản để đăng nhập WLC</w:t>
      </w:r>
    </w:p>
    <w:p w14:paraId="079B17E8" w14:textId="614D8C48" w:rsidR="00CE4B6A" w:rsidRDefault="004D4EBF" w:rsidP="008678A6">
      <w:pPr>
        <w:pStyle w:val="Nidungvnbn"/>
        <w:numPr>
          <w:ilvl w:val="0"/>
          <w:numId w:val="77"/>
        </w:numPr>
      </w:pPr>
      <w:r>
        <w:t>Vào máy PC Admin của tầng 3 Kỹ Thuật. Ở tab Desktop, chọn mục Web Browser. Sau đó nhập địa chỉ của WLC đã tạo vào thanh URL để tạo tài khoản đăng nhập WLC.</w:t>
      </w:r>
    </w:p>
    <w:p w14:paraId="770BA1E6" w14:textId="58F58E97" w:rsidR="00C1191F" w:rsidRDefault="00442447" w:rsidP="00C1191F">
      <w:pPr>
        <w:jc w:val="center"/>
      </w:pPr>
      <w:r>
        <w:rPr>
          <w:noProof/>
        </w:rPr>
        <w:lastRenderedPageBreak/>
        <w:drawing>
          <wp:inline distT="0" distB="0" distL="0" distR="0" wp14:anchorId="36C2E913" wp14:editId="2652C1C8">
            <wp:extent cx="3600117" cy="3543300"/>
            <wp:effectExtent l="0" t="0" r="63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pic:nvPicPr>
                  <pic:blipFill>
                    <a:blip r:embed="rId117">
                      <a:extLst>
                        <a:ext uri="{28A0092B-C50C-407E-A947-70E740481C1C}">
                          <a14:useLocalDpi xmlns:a14="http://schemas.microsoft.com/office/drawing/2010/main" val="0"/>
                        </a:ext>
                      </a:extLst>
                    </a:blip>
                    <a:stretch>
                      <a:fillRect/>
                    </a:stretch>
                  </pic:blipFill>
                  <pic:spPr>
                    <a:xfrm>
                      <a:off x="0" y="0"/>
                      <a:ext cx="3608847" cy="3551892"/>
                    </a:xfrm>
                    <a:prstGeom prst="rect">
                      <a:avLst/>
                    </a:prstGeom>
                  </pic:spPr>
                </pic:pic>
              </a:graphicData>
            </a:graphic>
          </wp:inline>
        </w:drawing>
      </w:r>
    </w:p>
    <w:p w14:paraId="5F6C2A52" w14:textId="77777777" w:rsidR="0024286D" w:rsidRDefault="0024286D" w:rsidP="00C1191F">
      <w:pPr>
        <w:jc w:val="center"/>
      </w:pPr>
    </w:p>
    <w:p w14:paraId="67839740" w14:textId="2012EC16" w:rsidR="0024286D" w:rsidRDefault="0024286D" w:rsidP="0024286D">
      <w:pPr>
        <w:pStyle w:val="Caption"/>
      </w:pPr>
      <w:bookmarkStart w:id="233" w:name="_Toc91609012"/>
      <w:r>
        <w:t xml:space="preserve">Hình 3. </w:t>
      </w:r>
      <w:r w:rsidR="00DF67BD">
        <w:fldChar w:fldCharType="begin"/>
      </w:r>
      <w:r w:rsidR="00DF67BD">
        <w:instrText xml:space="preserve"> SEQ Hình_3. \* ARABIC </w:instrText>
      </w:r>
      <w:r w:rsidR="00DF67BD">
        <w:fldChar w:fldCharType="separate"/>
      </w:r>
      <w:r w:rsidR="00D93DF4">
        <w:rPr>
          <w:noProof/>
        </w:rPr>
        <w:t>68</w:t>
      </w:r>
      <w:r w:rsidR="00DF67BD">
        <w:rPr>
          <w:noProof/>
        </w:rPr>
        <w:fldChar w:fldCharType="end"/>
      </w:r>
      <w:r>
        <w:t>: Tạo tài khoản đăng nhập WLC – Step 1</w:t>
      </w:r>
      <w:bookmarkEnd w:id="233"/>
    </w:p>
    <w:p w14:paraId="23FD0760" w14:textId="245A324F" w:rsidR="00C1191F" w:rsidRDefault="00C1191F" w:rsidP="008678A6">
      <w:pPr>
        <w:pStyle w:val="Nidungvnbn"/>
        <w:numPr>
          <w:ilvl w:val="0"/>
          <w:numId w:val="78"/>
        </w:numPr>
        <w:rPr>
          <w:b/>
          <w:bCs/>
        </w:rPr>
      </w:pPr>
      <w:r w:rsidRPr="00C1191F">
        <w:t xml:space="preserve">Tiếp theo, đặt username và password tùy ý. Ở đây em đặt username là </w:t>
      </w:r>
      <w:r w:rsidRPr="00C1191F">
        <w:rPr>
          <w:b/>
          <w:bCs/>
        </w:rPr>
        <w:t>admin</w:t>
      </w:r>
      <w:r w:rsidRPr="00C1191F">
        <w:t xml:space="preserve"> và password là </w:t>
      </w:r>
      <w:r w:rsidRPr="00C1191F">
        <w:rPr>
          <w:b/>
          <w:bCs/>
        </w:rPr>
        <w:t>Cisco123</w:t>
      </w:r>
    </w:p>
    <w:p w14:paraId="3348BBBE" w14:textId="509D68EB" w:rsidR="00C1191F" w:rsidRDefault="0092302F" w:rsidP="00A63A6A">
      <w:pPr>
        <w:jc w:val="center"/>
      </w:pPr>
      <w:r>
        <w:rPr>
          <w:noProof/>
        </w:rPr>
        <w:lastRenderedPageBreak/>
        <w:drawing>
          <wp:inline distT="0" distB="0" distL="0" distR="0" wp14:anchorId="4769A7CE" wp14:editId="5728FA14">
            <wp:extent cx="3649071" cy="3596640"/>
            <wp:effectExtent l="0" t="0" r="889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118">
                      <a:extLst>
                        <a:ext uri="{28A0092B-C50C-407E-A947-70E740481C1C}">
                          <a14:useLocalDpi xmlns:a14="http://schemas.microsoft.com/office/drawing/2010/main" val="0"/>
                        </a:ext>
                      </a:extLst>
                    </a:blip>
                    <a:stretch>
                      <a:fillRect/>
                    </a:stretch>
                  </pic:blipFill>
                  <pic:spPr>
                    <a:xfrm>
                      <a:off x="0" y="0"/>
                      <a:ext cx="3661108" cy="3608504"/>
                    </a:xfrm>
                    <a:prstGeom prst="rect">
                      <a:avLst/>
                    </a:prstGeom>
                  </pic:spPr>
                </pic:pic>
              </a:graphicData>
            </a:graphic>
          </wp:inline>
        </w:drawing>
      </w:r>
    </w:p>
    <w:p w14:paraId="41CEE5B9" w14:textId="77777777" w:rsidR="00E274A0" w:rsidRDefault="00E274A0" w:rsidP="00A63A6A">
      <w:pPr>
        <w:jc w:val="center"/>
      </w:pPr>
    </w:p>
    <w:p w14:paraId="5CC02170" w14:textId="627B24FB" w:rsidR="00E274A0" w:rsidRDefault="00E274A0" w:rsidP="00E274A0">
      <w:pPr>
        <w:pStyle w:val="Caption"/>
      </w:pPr>
      <w:bookmarkStart w:id="234" w:name="_Toc91609013"/>
      <w:r>
        <w:t xml:space="preserve">Hình 3. </w:t>
      </w:r>
      <w:r w:rsidR="00DF67BD">
        <w:fldChar w:fldCharType="begin"/>
      </w:r>
      <w:r w:rsidR="00DF67BD">
        <w:instrText xml:space="preserve"> SEQ Hình_3. \* ARABIC </w:instrText>
      </w:r>
      <w:r w:rsidR="00DF67BD">
        <w:fldChar w:fldCharType="separate"/>
      </w:r>
      <w:r w:rsidR="00D93DF4">
        <w:rPr>
          <w:noProof/>
        </w:rPr>
        <w:t>69</w:t>
      </w:r>
      <w:r w:rsidR="00DF67BD">
        <w:rPr>
          <w:noProof/>
        </w:rPr>
        <w:fldChar w:fldCharType="end"/>
      </w:r>
      <w:r>
        <w:t>: Tạo tài khoản đăng nhập WLC – Step 2</w:t>
      </w:r>
      <w:bookmarkEnd w:id="234"/>
    </w:p>
    <w:p w14:paraId="2EA266CE" w14:textId="77777777" w:rsidR="00456323" w:rsidRDefault="00456323" w:rsidP="00A63A6A">
      <w:pPr>
        <w:jc w:val="center"/>
      </w:pPr>
    </w:p>
    <w:p w14:paraId="4ABAB186" w14:textId="0561F85F" w:rsidR="00A63A6A" w:rsidRDefault="002C2A79" w:rsidP="008678A6">
      <w:pPr>
        <w:pStyle w:val="Nidungvnbn"/>
        <w:numPr>
          <w:ilvl w:val="0"/>
          <w:numId w:val="79"/>
        </w:numPr>
      </w:pPr>
      <w:r w:rsidRPr="002C2A79">
        <w:t>System Name có thể đặt tùy ý. Nhưng Management IP Address, Subnet Mask và Default Gateway phải đặt đúng theo địa chỉ của WLC đã tạo.</w:t>
      </w:r>
    </w:p>
    <w:p w14:paraId="1A820E82" w14:textId="671A84CC" w:rsidR="002C2A79" w:rsidRDefault="005C7227" w:rsidP="002C2A79">
      <w:pPr>
        <w:jc w:val="center"/>
      </w:pPr>
      <w:r>
        <w:rPr>
          <w:noProof/>
        </w:rPr>
        <w:lastRenderedPageBreak/>
        <w:drawing>
          <wp:inline distT="0" distB="0" distL="0" distR="0" wp14:anchorId="79B138C4" wp14:editId="675BF57B">
            <wp:extent cx="3619487" cy="3977800"/>
            <wp:effectExtent l="0" t="0" r="635"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119">
                      <a:extLst>
                        <a:ext uri="{28A0092B-C50C-407E-A947-70E740481C1C}">
                          <a14:useLocalDpi xmlns:a14="http://schemas.microsoft.com/office/drawing/2010/main" val="0"/>
                        </a:ext>
                      </a:extLst>
                    </a:blip>
                    <a:stretch>
                      <a:fillRect/>
                    </a:stretch>
                  </pic:blipFill>
                  <pic:spPr>
                    <a:xfrm>
                      <a:off x="0" y="0"/>
                      <a:ext cx="3632358" cy="3991945"/>
                    </a:xfrm>
                    <a:prstGeom prst="rect">
                      <a:avLst/>
                    </a:prstGeom>
                  </pic:spPr>
                </pic:pic>
              </a:graphicData>
            </a:graphic>
          </wp:inline>
        </w:drawing>
      </w:r>
    </w:p>
    <w:p w14:paraId="7F657A2B" w14:textId="77777777" w:rsidR="00630793" w:rsidRDefault="00630793" w:rsidP="002C2A79">
      <w:pPr>
        <w:jc w:val="center"/>
      </w:pPr>
    </w:p>
    <w:p w14:paraId="1AD84B09" w14:textId="78C95019" w:rsidR="00630793" w:rsidRDefault="00630793" w:rsidP="00630793">
      <w:pPr>
        <w:pStyle w:val="Caption"/>
      </w:pPr>
      <w:bookmarkStart w:id="235" w:name="_Toc91609014"/>
      <w:r>
        <w:t xml:space="preserve">Hình 3. </w:t>
      </w:r>
      <w:r w:rsidR="00DF67BD">
        <w:fldChar w:fldCharType="begin"/>
      </w:r>
      <w:r w:rsidR="00DF67BD">
        <w:instrText xml:space="preserve"> SEQ Hình_3. \* ARABIC </w:instrText>
      </w:r>
      <w:r w:rsidR="00DF67BD">
        <w:fldChar w:fldCharType="separate"/>
      </w:r>
      <w:r w:rsidR="00D93DF4">
        <w:rPr>
          <w:noProof/>
        </w:rPr>
        <w:t>70</w:t>
      </w:r>
      <w:r w:rsidR="00DF67BD">
        <w:rPr>
          <w:noProof/>
        </w:rPr>
        <w:fldChar w:fldCharType="end"/>
      </w:r>
      <w:r>
        <w:t>: Tạo tài khoản đăng nhập WLC – Step 3</w:t>
      </w:r>
      <w:bookmarkEnd w:id="235"/>
    </w:p>
    <w:p w14:paraId="3999862C" w14:textId="77777777" w:rsidR="0081449A" w:rsidRDefault="0081449A" w:rsidP="002C2A79">
      <w:pPr>
        <w:jc w:val="center"/>
      </w:pPr>
    </w:p>
    <w:p w14:paraId="73D7EAF6" w14:textId="39C54ED6" w:rsidR="002C2A79" w:rsidRDefault="002C2A79" w:rsidP="008678A6">
      <w:pPr>
        <w:pStyle w:val="Nidungvnbn"/>
        <w:numPr>
          <w:ilvl w:val="0"/>
          <w:numId w:val="80"/>
        </w:numPr>
      </w:pPr>
      <w:r w:rsidRPr="002C2A79">
        <w:t xml:space="preserve">Network Name và Passphrase có thể đặt tùy ý. Ở đây Passphrase em đặt là </w:t>
      </w:r>
      <w:r w:rsidRPr="002C2A79">
        <w:rPr>
          <w:b/>
          <w:bCs/>
        </w:rPr>
        <w:t>Cisco123</w:t>
      </w:r>
      <w:r w:rsidRPr="002C2A79">
        <w:t xml:space="preserve"> cho dễ sử dụng.</w:t>
      </w:r>
    </w:p>
    <w:p w14:paraId="616E3D4F" w14:textId="7F3FB83D" w:rsidR="002C2A79" w:rsidRDefault="005E2463" w:rsidP="002C2A79">
      <w:pPr>
        <w:jc w:val="center"/>
      </w:pPr>
      <w:r>
        <w:rPr>
          <w:noProof/>
        </w:rPr>
        <w:lastRenderedPageBreak/>
        <w:drawing>
          <wp:inline distT="0" distB="0" distL="0" distR="0" wp14:anchorId="03734BCD" wp14:editId="6039FF12">
            <wp:extent cx="3576293" cy="3802380"/>
            <wp:effectExtent l="0" t="0" r="5715" b="762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pic:nvPicPr>
                  <pic:blipFill>
                    <a:blip r:embed="rId120">
                      <a:extLst>
                        <a:ext uri="{28A0092B-C50C-407E-A947-70E740481C1C}">
                          <a14:useLocalDpi xmlns:a14="http://schemas.microsoft.com/office/drawing/2010/main" val="0"/>
                        </a:ext>
                      </a:extLst>
                    </a:blip>
                    <a:stretch>
                      <a:fillRect/>
                    </a:stretch>
                  </pic:blipFill>
                  <pic:spPr>
                    <a:xfrm>
                      <a:off x="0" y="0"/>
                      <a:ext cx="3585914" cy="3812609"/>
                    </a:xfrm>
                    <a:prstGeom prst="rect">
                      <a:avLst/>
                    </a:prstGeom>
                  </pic:spPr>
                </pic:pic>
              </a:graphicData>
            </a:graphic>
          </wp:inline>
        </w:drawing>
      </w:r>
    </w:p>
    <w:p w14:paraId="4A8BE5E2" w14:textId="77777777" w:rsidR="00CA6FE9" w:rsidRDefault="00CA6FE9" w:rsidP="002C2A79">
      <w:pPr>
        <w:jc w:val="center"/>
      </w:pPr>
    </w:p>
    <w:p w14:paraId="314358AC" w14:textId="42F16DB7" w:rsidR="000C74DA" w:rsidRDefault="000C74DA" w:rsidP="000C74DA">
      <w:pPr>
        <w:pStyle w:val="Caption"/>
      </w:pPr>
      <w:bookmarkStart w:id="236" w:name="_Toc91609015"/>
      <w:r>
        <w:t xml:space="preserve">Hình 3. </w:t>
      </w:r>
      <w:r w:rsidR="00DF67BD">
        <w:fldChar w:fldCharType="begin"/>
      </w:r>
      <w:r w:rsidR="00DF67BD">
        <w:instrText xml:space="preserve"> SEQ Hình_3. \* ARABIC </w:instrText>
      </w:r>
      <w:r w:rsidR="00DF67BD">
        <w:fldChar w:fldCharType="separate"/>
      </w:r>
      <w:r w:rsidR="00D93DF4">
        <w:rPr>
          <w:noProof/>
        </w:rPr>
        <w:t>71</w:t>
      </w:r>
      <w:r w:rsidR="00DF67BD">
        <w:rPr>
          <w:noProof/>
        </w:rPr>
        <w:fldChar w:fldCharType="end"/>
      </w:r>
      <w:r>
        <w:t>: Tạo tài khoản đăng nhập WLC – Step 4</w:t>
      </w:r>
      <w:bookmarkEnd w:id="236"/>
    </w:p>
    <w:p w14:paraId="49DBFFCB" w14:textId="55943663" w:rsidR="005041DA" w:rsidRDefault="005041DA" w:rsidP="008678A6">
      <w:pPr>
        <w:pStyle w:val="Nidungvnbn"/>
        <w:numPr>
          <w:ilvl w:val="0"/>
          <w:numId w:val="81"/>
        </w:numPr>
      </w:pPr>
      <w:r>
        <w:t>Chọn Next để tiếp tục</w:t>
      </w:r>
    </w:p>
    <w:p w14:paraId="31F7463D" w14:textId="33CD23D0" w:rsidR="005041DA" w:rsidRDefault="0017075A" w:rsidP="005041DA">
      <w:pPr>
        <w:jc w:val="center"/>
      </w:pPr>
      <w:r>
        <w:rPr>
          <w:noProof/>
        </w:rPr>
        <w:lastRenderedPageBreak/>
        <w:drawing>
          <wp:inline distT="0" distB="0" distL="0" distR="0" wp14:anchorId="0B4CDCDC" wp14:editId="638958DC">
            <wp:extent cx="3625430" cy="358902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pic:nvPicPr>
                  <pic:blipFill>
                    <a:blip r:embed="rId121">
                      <a:extLst>
                        <a:ext uri="{28A0092B-C50C-407E-A947-70E740481C1C}">
                          <a14:useLocalDpi xmlns:a14="http://schemas.microsoft.com/office/drawing/2010/main" val="0"/>
                        </a:ext>
                      </a:extLst>
                    </a:blip>
                    <a:stretch>
                      <a:fillRect/>
                    </a:stretch>
                  </pic:blipFill>
                  <pic:spPr>
                    <a:xfrm>
                      <a:off x="0" y="0"/>
                      <a:ext cx="3632231" cy="3595753"/>
                    </a:xfrm>
                    <a:prstGeom prst="rect">
                      <a:avLst/>
                    </a:prstGeom>
                  </pic:spPr>
                </pic:pic>
              </a:graphicData>
            </a:graphic>
          </wp:inline>
        </w:drawing>
      </w:r>
    </w:p>
    <w:p w14:paraId="5FE3BE20" w14:textId="3DE8083B" w:rsidR="002004DE" w:rsidRDefault="002004DE" w:rsidP="005041DA">
      <w:pPr>
        <w:jc w:val="center"/>
      </w:pPr>
    </w:p>
    <w:p w14:paraId="752273B3" w14:textId="44AE3450" w:rsidR="002004DE" w:rsidRDefault="002004DE" w:rsidP="002004DE">
      <w:pPr>
        <w:pStyle w:val="Caption"/>
      </w:pPr>
      <w:bookmarkStart w:id="237" w:name="_Toc91609016"/>
      <w:r>
        <w:t xml:space="preserve">Hình 3. </w:t>
      </w:r>
      <w:r w:rsidR="00DF67BD">
        <w:fldChar w:fldCharType="begin"/>
      </w:r>
      <w:r w:rsidR="00DF67BD">
        <w:instrText xml:space="preserve"> SEQ Hình_3. \* ARABIC </w:instrText>
      </w:r>
      <w:r w:rsidR="00DF67BD">
        <w:fldChar w:fldCharType="separate"/>
      </w:r>
      <w:r w:rsidR="00D93DF4">
        <w:rPr>
          <w:noProof/>
        </w:rPr>
        <w:t>72</w:t>
      </w:r>
      <w:r w:rsidR="00DF67BD">
        <w:rPr>
          <w:noProof/>
        </w:rPr>
        <w:fldChar w:fldCharType="end"/>
      </w:r>
      <w:r>
        <w:t>: Tạo tài khoản đăng nhập WLC – Step 5</w:t>
      </w:r>
      <w:bookmarkEnd w:id="237"/>
    </w:p>
    <w:p w14:paraId="79246277" w14:textId="5BECED76" w:rsidR="00747477" w:rsidRDefault="000F7A04" w:rsidP="008678A6">
      <w:pPr>
        <w:pStyle w:val="Nidungvnbn"/>
        <w:numPr>
          <w:ilvl w:val="0"/>
          <w:numId w:val="82"/>
        </w:numPr>
      </w:pPr>
      <w:r>
        <w:t>Kiểm tra lại thông tin đã tạo và chọn Apply</w:t>
      </w:r>
    </w:p>
    <w:p w14:paraId="25DD444E" w14:textId="229A29BB" w:rsidR="00FF43AA" w:rsidRDefault="001A6EA2" w:rsidP="00ED0DE5">
      <w:pPr>
        <w:pStyle w:val="Nidungvnbn"/>
        <w:ind w:firstLine="0"/>
        <w:jc w:val="center"/>
      </w:pPr>
      <w:r>
        <w:rPr>
          <w:noProof/>
        </w:rPr>
        <w:lastRenderedPageBreak/>
        <w:drawing>
          <wp:inline distT="0" distB="0" distL="0" distR="0" wp14:anchorId="34FBDB64" wp14:editId="72D574B0">
            <wp:extent cx="3752530" cy="5082540"/>
            <wp:effectExtent l="0" t="0" r="635"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pic:nvPicPr>
                  <pic:blipFill>
                    <a:blip r:embed="rId122">
                      <a:extLst>
                        <a:ext uri="{28A0092B-C50C-407E-A947-70E740481C1C}">
                          <a14:useLocalDpi xmlns:a14="http://schemas.microsoft.com/office/drawing/2010/main" val="0"/>
                        </a:ext>
                      </a:extLst>
                    </a:blip>
                    <a:stretch>
                      <a:fillRect/>
                    </a:stretch>
                  </pic:blipFill>
                  <pic:spPr>
                    <a:xfrm>
                      <a:off x="0" y="0"/>
                      <a:ext cx="3764889" cy="5099279"/>
                    </a:xfrm>
                    <a:prstGeom prst="rect">
                      <a:avLst/>
                    </a:prstGeom>
                  </pic:spPr>
                </pic:pic>
              </a:graphicData>
            </a:graphic>
          </wp:inline>
        </w:drawing>
      </w:r>
    </w:p>
    <w:p w14:paraId="0F3F9E30" w14:textId="1D348E06" w:rsidR="00ED0DE5" w:rsidRDefault="00ED0DE5" w:rsidP="00ED0DE5">
      <w:pPr>
        <w:pStyle w:val="Caption"/>
      </w:pPr>
      <w:bookmarkStart w:id="238" w:name="_Toc91609017"/>
      <w:r>
        <w:t xml:space="preserve">Hình 3. </w:t>
      </w:r>
      <w:r w:rsidR="00DF67BD">
        <w:fldChar w:fldCharType="begin"/>
      </w:r>
      <w:r w:rsidR="00DF67BD">
        <w:instrText xml:space="preserve"> SEQ Hình_3. \* ARABIC </w:instrText>
      </w:r>
      <w:r w:rsidR="00DF67BD">
        <w:fldChar w:fldCharType="separate"/>
      </w:r>
      <w:r w:rsidR="00D93DF4">
        <w:rPr>
          <w:noProof/>
        </w:rPr>
        <w:t>73</w:t>
      </w:r>
      <w:r w:rsidR="00DF67BD">
        <w:rPr>
          <w:noProof/>
        </w:rPr>
        <w:fldChar w:fldCharType="end"/>
      </w:r>
      <w:r>
        <w:t>: Tạo tài khoản đăng nhập WLC – Step 6</w:t>
      </w:r>
      <w:bookmarkEnd w:id="238"/>
    </w:p>
    <w:p w14:paraId="6C2E833B" w14:textId="5F3AD0E4" w:rsidR="0041279C" w:rsidRPr="00943A32" w:rsidRDefault="0041279C" w:rsidP="008678A6">
      <w:pPr>
        <w:pStyle w:val="Nidungvnbn"/>
        <w:numPr>
          <w:ilvl w:val="0"/>
          <w:numId w:val="83"/>
        </w:numPr>
      </w:pPr>
      <w:r>
        <w:t>Chờ vài phút để tạo tài khoản</w:t>
      </w:r>
    </w:p>
    <w:p w14:paraId="5E005E13" w14:textId="3ED38960" w:rsidR="00F95B5C" w:rsidRDefault="00F95B5C" w:rsidP="00C24A22">
      <w:pPr>
        <w:pStyle w:val="Tiumccp3"/>
        <w:spacing w:before="240" w:after="240"/>
      </w:pPr>
      <w:r>
        <w:t>3.2.9.2 Đăng nhập vào WLC để kiểm tra kết nối của các Access Point</w:t>
      </w:r>
    </w:p>
    <w:p w14:paraId="04D17835" w14:textId="63C21A7A" w:rsidR="00CE4B6A" w:rsidRDefault="00300309" w:rsidP="008678A6">
      <w:pPr>
        <w:pStyle w:val="Nidungvnbn"/>
        <w:numPr>
          <w:ilvl w:val="0"/>
          <w:numId w:val="86"/>
        </w:numPr>
      </w:pPr>
      <w:r w:rsidRPr="00300309">
        <w:t>V</w:t>
      </w:r>
      <w:r>
        <w:t>ào</w:t>
      </w:r>
      <w:r w:rsidRPr="00300309">
        <w:t xml:space="preserve"> PC Admin, c</w:t>
      </w:r>
      <w:r>
        <w:t>họn</w:t>
      </w:r>
      <w:r w:rsidRPr="00300309">
        <w:t xml:space="preserve"> tab </w:t>
      </w:r>
      <w:r>
        <w:t>D</w:t>
      </w:r>
      <w:r w:rsidRPr="00300309">
        <w:t xml:space="preserve">esktop sau </w:t>
      </w:r>
      <w:r>
        <w:t>đó</w:t>
      </w:r>
      <w:r w:rsidRPr="00300309">
        <w:t xml:space="preserve"> ch</w:t>
      </w:r>
      <w:r>
        <w:t>ọn</w:t>
      </w:r>
      <w:r w:rsidRPr="00300309">
        <w:t xml:space="preserve"> m</w:t>
      </w:r>
      <w:r>
        <w:t>uc</w:t>
      </w:r>
      <w:r w:rsidRPr="00300309">
        <w:t xml:space="preserve"> Web Browser v</w:t>
      </w:r>
      <w:r>
        <w:t>à</w:t>
      </w:r>
      <w:r w:rsidRPr="00300309">
        <w:t xml:space="preserve"> nhập địa chỉ của WLC trên thanh URL (lưu ý phải nhập giao thức </w:t>
      </w:r>
      <w:r w:rsidRPr="00300309">
        <w:rPr>
          <w:b/>
          <w:bCs/>
        </w:rPr>
        <w:t>https</w:t>
      </w:r>
      <w:r w:rsidRPr="00300309">
        <w:t xml:space="preserve">) </w:t>
      </w:r>
      <w:r>
        <w:t>để</w:t>
      </w:r>
      <w:r w:rsidRPr="00300309">
        <w:t xml:space="preserve"> dăng nhập WLC bằng tài khoản đã tạo ở bước trên (username: </w:t>
      </w:r>
      <w:r w:rsidRPr="00044AC7">
        <w:rPr>
          <w:b/>
          <w:bCs/>
        </w:rPr>
        <w:t>admin</w:t>
      </w:r>
      <w:r w:rsidRPr="00300309">
        <w:t xml:space="preserve">, password: </w:t>
      </w:r>
      <w:r w:rsidRPr="00044AC7">
        <w:rPr>
          <w:b/>
          <w:bCs/>
        </w:rPr>
        <w:t>Cisco123</w:t>
      </w:r>
      <w:r w:rsidRPr="00300309">
        <w:t>)</w:t>
      </w:r>
    </w:p>
    <w:p w14:paraId="287EAD43" w14:textId="35E8185B" w:rsidR="00013344" w:rsidRDefault="00FE607B" w:rsidP="00013344">
      <w:pPr>
        <w:jc w:val="center"/>
      </w:pPr>
      <w:r>
        <w:rPr>
          <w:noProof/>
        </w:rPr>
        <w:lastRenderedPageBreak/>
        <w:drawing>
          <wp:inline distT="0" distB="0" distL="0" distR="0" wp14:anchorId="4A061677" wp14:editId="6A43682A">
            <wp:extent cx="3496649" cy="3436620"/>
            <wp:effectExtent l="0" t="0" r="889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pic:nvPicPr>
                  <pic:blipFill>
                    <a:blip r:embed="rId123">
                      <a:extLst>
                        <a:ext uri="{28A0092B-C50C-407E-A947-70E740481C1C}">
                          <a14:useLocalDpi xmlns:a14="http://schemas.microsoft.com/office/drawing/2010/main" val="0"/>
                        </a:ext>
                      </a:extLst>
                    </a:blip>
                    <a:stretch>
                      <a:fillRect/>
                    </a:stretch>
                  </pic:blipFill>
                  <pic:spPr>
                    <a:xfrm>
                      <a:off x="0" y="0"/>
                      <a:ext cx="3513036" cy="3452725"/>
                    </a:xfrm>
                    <a:prstGeom prst="rect">
                      <a:avLst/>
                    </a:prstGeom>
                  </pic:spPr>
                </pic:pic>
              </a:graphicData>
            </a:graphic>
          </wp:inline>
        </w:drawing>
      </w:r>
    </w:p>
    <w:p w14:paraId="23FB25B0" w14:textId="602E1B56" w:rsidR="00507758" w:rsidRDefault="00507758" w:rsidP="00507758">
      <w:pPr>
        <w:pStyle w:val="Caption"/>
      </w:pPr>
      <w:bookmarkStart w:id="239" w:name="_Toc91609018"/>
      <w:r>
        <w:t xml:space="preserve">Hình 3. </w:t>
      </w:r>
      <w:r w:rsidR="00DF67BD">
        <w:fldChar w:fldCharType="begin"/>
      </w:r>
      <w:r w:rsidR="00DF67BD">
        <w:instrText xml:space="preserve"> SEQ Hình_3. \* ARABIC </w:instrText>
      </w:r>
      <w:r w:rsidR="00DF67BD">
        <w:fldChar w:fldCharType="separate"/>
      </w:r>
      <w:r w:rsidR="00D93DF4">
        <w:rPr>
          <w:noProof/>
        </w:rPr>
        <w:t>74</w:t>
      </w:r>
      <w:r w:rsidR="00DF67BD">
        <w:rPr>
          <w:noProof/>
        </w:rPr>
        <w:fldChar w:fldCharType="end"/>
      </w:r>
      <w:r>
        <w:t>: Đăng nhập vào WLC</w:t>
      </w:r>
      <w:bookmarkEnd w:id="239"/>
    </w:p>
    <w:p w14:paraId="35F5E190" w14:textId="09B41E48" w:rsidR="00013344" w:rsidRDefault="00013344" w:rsidP="008678A6">
      <w:pPr>
        <w:pStyle w:val="Nidungvnbn"/>
        <w:numPr>
          <w:ilvl w:val="0"/>
          <w:numId w:val="87"/>
        </w:numPr>
      </w:pPr>
      <w:r>
        <w:t>Chọn mục Wireless để kiểm tra kết nối Access Point của các tầng</w:t>
      </w:r>
    </w:p>
    <w:p w14:paraId="036D69DF" w14:textId="5D89404C" w:rsidR="007C52A8" w:rsidRDefault="000C2764" w:rsidP="007C52A8">
      <w:pPr>
        <w:jc w:val="center"/>
      </w:pPr>
      <w:r>
        <w:rPr>
          <w:noProof/>
        </w:rPr>
        <w:drawing>
          <wp:inline distT="0" distB="0" distL="0" distR="0" wp14:anchorId="00AB72E7" wp14:editId="1B8BCECD">
            <wp:extent cx="3444240" cy="3414334"/>
            <wp:effectExtent l="0" t="0" r="381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pic:nvPicPr>
                  <pic:blipFill>
                    <a:blip r:embed="rId124">
                      <a:extLst>
                        <a:ext uri="{28A0092B-C50C-407E-A947-70E740481C1C}">
                          <a14:useLocalDpi xmlns:a14="http://schemas.microsoft.com/office/drawing/2010/main" val="0"/>
                        </a:ext>
                      </a:extLst>
                    </a:blip>
                    <a:stretch>
                      <a:fillRect/>
                    </a:stretch>
                  </pic:blipFill>
                  <pic:spPr>
                    <a:xfrm>
                      <a:off x="0" y="0"/>
                      <a:ext cx="3452946" cy="3422964"/>
                    </a:xfrm>
                    <a:prstGeom prst="rect">
                      <a:avLst/>
                    </a:prstGeom>
                  </pic:spPr>
                </pic:pic>
              </a:graphicData>
            </a:graphic>
          </wp:inline>
        </w:drawing>
      </w:r>
    </w:p>
    <w:p w14:paraId="75749BCB" w14:textId="757062A5" w:rsidR="007C52A8" w:rsidRDefault="007C52A8" w:rsidP="007C52A8">
      <w:pPr>
        <w:pStyle w:val="Caption"/>
      </w:pPr>
      <w:bookmarkStart w:id="240" w:name="_Toc91609019"/>
      <w:r>
        <w:t xml:space="preserve">Hình 3. </w:t>
      </w:r>
      <w:r w:rsidR="00DF67BD">
        <w:fldChar w:fldCharType="begin"/>
      </w:r>
      <w:r w:rsidR="00DF67BD">
        <w:instrText xml:space="preserve"> SEQ Hình_3. \* ARABIC </w:instrText>
      </w:r>
      <w:r w:rsidR="00DF67BD">
        <w:fldChar w:fldCharType="separate"/>
      </w:r>
      <w:r w:rsidR="00D93DF4">
        <w:rPr>
          <w:noProof/>
        </w:rPr>
        <w:t>75</w:t>
      </w:r>
      <w:r w:rsidR="00DF67BD">
        <w:rPr>
          <w:noProof/>
        </w:rPr>
        <w:fldChar w:fldCharType="end"/>
      </w:r>
      <w:r>
        <w:t>: Kiểm tra kết nối của các Access Point</w:t>
      </w:r>
      <w:bookmarkEnd w:id="240"/>
    </w:p>
    <w:p w14:paraId="60DB09C4" w14:textId="797A7D09" w:rsidR="00013344" w:rsidRDefault="00013344" w:rsidP="00C5304D">
      <w:pPr>
        <w:pStyle w:val="Tiumccp3"/>
        <w:spacing w:before="240" w:after="240"/>
      </w:pPr>
      <w:r>
        <w:lastRenderedPageBreak/>
        <w:t>3.2.9.3 Cấu hình WLC với địa chỉ máy chủ RADIUS Server</w:t>
      </w:r>
    </w:p>
    <w:p w14:paraId="0DFFE139" w14:textId="0CCDC6CF" w:rsidR="00013344" w:rsidRPr="00013344" w:rsidRDefault="00BA181E" w:rsidP="008678A6">
      <w:pPr>
        <w:pStyle w:val="Nidungvnbn"/>
        <w:numPr>
          <w:ilvl w:val="0"/>
          <w:numId w:val="84"/>
        </w:numPr>
      </w:pPr>
      <w:r>
        <w:t xml:space="preserve">Sau khi đăng nhập vào WLC từ PC Admin, chọn </w:t>
      </w:r>
      <w:r w:rsidRPr="00BA181E">
        <w:rPr>
          <w:b/>
          <w:bCs/>
        </w:rPr>
        <w:t>Security</w:t>
      </w:r>
      <w:r>
        <w:t xml:space="preserve"> sau đó chọn </w:t>
      </w:r>
      <w:r w:rsidRPr="00BA181E">
        <w:rPr>
          <w:b/>
          <w:bCs/>
        </w:rPr>
        <w:t>Authentication</w:t>
      </w:r>
      <w:r>
        <w:t xml:space="preserve"> của mục RADIUS. Tiếp theo chọn New</w:t>
      </w:r>
      <w:r w:rsidR="00572113">
        <w:t>.</w:t>
      </w:r>
    </w:p>
    <w:p w14:paraId="313D6F98" w14:textId="15E0914C" w:rsidR="002F7AA8" w:rsidRDefault="00BB082F" w:rsidP="006D5A62">
      <w:pPr>
        <w:jc w:val="center"/>
      </w:pPr>
      <w:r>
        <w:rPr>
          <w:noProof/>
        </w:rPr>
        <w:drawing>
          <wp:inline distT="0" distB="0" distL="0" distR="0" wp14:anchorId="422BF2F4" wp14:editId="698381D0">
            <wp:extent cx="4783619" cy="378714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125">
                      <a:extLst>
                        <a:ext uri="{28A0092B-C50C-407E-A947-70E740481C1C}">
                          <a14:useLocalDpi xmlns:a14="http://schemas.microsoft.com/office/drawing/2010/main" val="0"/>
                        </a:ext>
                      </a:extLst>
                    </a:blip>
                    <a:stretch>
                      <a:fillRect/>
                    </a:stretch>
                  </pic:blipFill>
                  <pic:spPr>
                    <a:xfrm>
                      <a:off x="0" y="0"/>
                      <a:ext cx="4811903" cy="3809532"/>
                    </a:xfrm>
                    <a:prstGeom prst="rect">
                      <a:avLst/>
                    </a:prstGeom>
                  </pic:spPr>
                </pic:pic>
              </a:graphicData>
            </a:graphic>
          </wp:inline>
        </w:drawing>
      </w:r>
    </w:p>
    <w:p w14:paraId="6332BC84" w14:textId="77777777" w:rsidR="00BF1E52" w:rsidRDefault="00BF1E52" w:rsidP="006D5A62">
      <w:pPr>
        <w:jc w:val="center"/>
      </w:pPr>
    </w:p>
    <w:p w14:paraId="4EAE2A36" w14:textId="6EE84CE9" w:rsidR="00BB082F" w:rsidRDefault="00BF1E52" w:rsidP="00BF1E52">
      <w:pPr>
        <w:pStyle w:val="Caption"/>
      </w:pPr>
      <w:bookmarkStart w:id="241" w:name="_Toc91609020"/>
      <w:r>
        <w:t xml:space="preserve">Hình 3. </w:t>
      </w:r>
      <w:r w:rsidR="00DF67BD">
        <w:fldChar w:fldCharType="begin"/>
      </w:r>
      <w:r w:rsidR="00DF67BD">
        <w:instrText xml:space="preserve"> SEQ Hình_3. \* ARABIC </w:instrText>
      </w:r>
      <w:r w:rsidR="00DF67BD">
        <w:fldChar w:fldCharType="separate"/>
      </w:r>
      <w:r w:rsidR="00D93DF4">
        <w:rPr>
          <w:noProof/>
        </w:rPr>
        <w:t>76</w:t>
      </w:r>
      <w:r w:rsidR="00DF67BD">
        <w:rPr>
          <w:noProof/>
        </w:rPr>
        <w:fldChar w:fldCharType="end"/>
      </w:r>
      <w:r>
        <w:t>: Cấu hình WLC với RADIUS Server – Step1</w:t>
      </w:r>
      <w:bookmarkEnd w:id="241"/>
    </w:p>
    <w:p w14:paraId="1665D509" w14:textId="77777777" w:rsidR="00D34885" w:rsidRPr="00D34885" w:rsidRDefault="00D34885" w:rsidP="00D34885"/>
    <w:p w14:paraId="590542A1" w14:textId="330CFBCB" w:rsidR="004D47AA" w:rsidRDefault="004D47AA" w:rsidP="008678A6">
      <w:pPr>
        <w:pStyle w:val="Nidungvnbn"/>
        <w:numPr>
          <w:ilvl w:val="0"/>
          <w:numId w:val="85"/>
        </w:numPr>
      </w:pPr>
      <w:r>
        <w:t xml:space="preserve">Nhập địa chỉ IP của RADIUS Server và đặt </w:t>
      </w:r>
      <w:r w:rsidRPr="004D47AA">
        <w:rPr>
          <w:b/>
          <w:bCs/>
        </w:rPr>
        <w:t>Shared Secret</w:t>
      </w:r>
    </w:p>
    <w:p w14:paraId="1F6CC7B1" w14:textId="4567AAA3" w:rsidR="00BA181E" w:rsidRDefault="00C06352" w:rsidP="006D5A62">
      <w:pPr>
        <w:jc w:val="center"/>
      </w:pPr>
      <w:r>
        <w:rPr>
          <w:noProof/>
        </w:rPr>
        <w:lastRenderedPageBreak/>
        <w:drawing>
          <wp:inline distT="0" distB="0" distL="0" distR="0" wp14:anchorId="262A0EEC" wp14:editId="7977A67B">
            <wp:extent cx="4450715" cy="3521633"/>
            <wp:effectExtent l="0" t="0" r="6985" b="317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pic:nvPicPr>
                  <pic:blipFill>
                    <a:blip r:embed="rId126">
                      <a:extLst>
                        <a:ext uri="{28A0092B-C50C-407E-A947-70E740481C1C}">
                          <a14:useLocalDpi xmlns:a14="http://schemas.microsoft.com/office/drawing/2010/main" val="0"/>
                        </a:ext>
                      </a:extLst>
                    </a:blip>
                    <a:stretch>
                      <a:fillRect/>
                    </a:stretch>
                  </pic:blipFill>
                  <pic:spPr>
                    <a:xfrm>
                      <a:off x="0" y="0"/>
                      <a:ext cx="4463070" cy="3531409"/>
                    </a:xfrm>
                    <a:prstGeom prst="rect">
                      <a:avLst/>
                    </a:prstGeom>
                  </pic:spPr>
                </pic:pic>
              </a:graphicData>
            </a:graphic>
          </wp:inline>
        </w:drawing>
      </w:r>
    </w:p>
    <w:p w14:paraId="350A1B7D" w14:textId="77777777" w:rsidR="005A69D3" w:rsidRDefault="005A69D3" w:rsidP="006D5A62">
      <w:pPr>
        <w:jc w:val="center"/>
      </w:pPr>
    </w:p>
    <w:p w14:paraId="72CE6789" w14:textId="1554515B" w:rsidR="005A69D3" w:rsidRDefault="005A69D3" w:rsidP="005A69D3">
      <w:pPr>
        <w:pStyle w:val="Caption"/>
      </w:pPr>
      <w:bookmarkStart w:id="242" w:name="_Toc91609021"/>
      <w:r>
        <w:t xml:space="preserve">Hình 3. </w:t>
      </w:r>
      <w:r w:rsidR="00DF67BD">
        <w:fldChar w:fldCharType="begin"/>
      </w:r>
      <w:r w:rsidR="00DF67BD">
        <w:instrText xml:space="preserve"> SEQ Hình_3. \* ARABIC </w:instrText>
      </w:r>
      <w:r w:rsidR="00DF67BD">
        <w:fldChar w:fldCharType="separate"/>
      </w:r>
      <w:r w:rsidR="00D93DF4">
        <w:rPr>
          <w:noProof/>
        </w:rPr>
        <w:t>77</w:t>
      </w:r>
      <w:r w:rsidR="00DF67BD">
        <w:rPr>
          <w:noProof/>
        </w:rPr>
        <w:fldChar w:fldCharType="end"/>
      </w:r>
      <w:r>
        <w:t>: Cấu hình WLC với RADIUS Server – Step 2</w:t>
      </w:r>
      <w:bookmarkEnd w:id="242"/>
    </w:p>
    <w:p w14:paraId="6B1BEADA" w14:textId="5D8D7854" w:rsidR="002B162D" w:rsidRDefault="002B162D" w:rsidP="000879DA">
      <w:pPr>
        <w:pStyle w:val="Tiumccp3"/>
        <w:spacing w:before="240" w:after="240"/>
      </w:pPr>
      <w:r>
        <w:t>3.2.9.4 Cấu hình</w:t>
      </w:r>
      <w:r w:rsidR="00EF16F0">
        <w:t xml:space="preserve"> giao diện VLAN</w:t>
      </w:r>
    </w:p>
    <w:p w14:paraId="17C491D9" w14:textId="262DAC2B" w:rsidR="002B162D" w:rsidRPr="002B162D" w:rsidRDefault="009B7B96" w:rsidP="008678A6">
      <w:pPr>
        <w:pStyle w:val="Nidungvnbn"/>
        <w:numPr>
          <w:ilvl w:val="0"/>
          <w:numId w:val="88"/>
        </w:numPr>
      </w:pPr>
      <w:r>
        <w:t>Cấu hình giao diện cho mạng WLAN Staff</w:t>
      </w:r>
    </w:p>
    <w:p w14:paraId="73ECB629" w14:textId="2057247A" w:rsidR="007155DB" w:rsidRDefault="004E6CC9" w:rsidP="00535714">
      <w:pPr>
        <w:jc w:val="center"/>
      </w:pPr>
      <w:r>
        <w:rPr>
          <w:noProof/>
        </w:rPr>
        <w:lastRenderedPageBreak/>
        <w:drawing>
          <wp:inline distT="0" distB="0" distL="0" distR="0" wp14:anchorId="3F9F3879" wp14:editId="010D8EB7">
            <wp:extent cx="6272580" cy="313182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pic:nvPicPr>
                  <pic:blipFill>
                    <a:blip r:embed="rId127">
                      <a:extLst>
                        <a:ext uri="{28A0092B-C50C-407E-A947-70E740481C1C}">
                          <a14:useLocalDpi xmlns:a14="http://schemas.microsoft.com/office/drawing/2010/main" val="0"/>
                        </a:ext>
                      </a:extLst>
                    </a:blip>
                    <a:stretch>
                      <a:fillRect/>
                    </a:stretch>
                  </pic:blipFill>
                  <pic:spPr>
                    <a:xfrm>
                      <a:off x="0" y="0"/>
                      <a:ext cx="6273498" cy="3132278"/>
                    </a:xfrm>
                    <a:prstGeom prst="rect">
                      <a:avLst/>
                    </a:prstGeom>
                  </pic:spPr>
                </pic:pic>
              </a:graphicData>
            </a:graphic>
          </wp:inline>
        </w:drawing>
      </w:r>
    </w:p>
    <w:p w14:paraId="33A89F54" w14:textId="0BA15BC0" w:rsidR="007155DB" w:rsidRDefault="007155DB" w:rsidP="007155DB">
      <w:pPr>
        <w:pStyle w:val="Caption"/>
      </w:pPr>
      <w:bookmarkStart w:id="243" w:name="_Toc91609022"/>
      <w:r>
        <w:t xml:space="preserve">Hình 3. </w:t>
      </w:r>
      <w:r w:rsidR="00DF67BD">
        <w:fldChar w:fldCharType="begin"/>
      </w:r>
      <w:r w:rsidR="00DF67BD">
        <w:instrText xml:space="preserve"> SEQ Hình_3. \* ARABIC </w:instrText>
      </w:r>
      <w:r w:rsidR="00DF67BD">
        <w:fldChar w:fldCharType="separate"/>
      </w:r>
      <w:r w:rsidR="00D93DF4">
        <w:rPr>
          <w:noProof/>
        </w:rPr>
        <w:t>78</w:t>
      </w:r>
      <w:r w:rsidR="00DF67BD">
        <w:rPr>
          <w:noProof/>
        </w:rPr>
        <w:fldChar w:fldCharType="end"/>
      </w:r>
      <w:r>
        <w:t>: Cấu hình giao diện WLAN Staff – Step 1</w:t>
      </w:r>
      <w:bookmarkEnd w:id="243"/>
    </w:p>
    <w:p w14:paraId="4AF1264D" w14:textId="77777777" w:rsidR="00535714" w:rsidRPr="00535714" w:rsidRDefault="00535714" w:rsidP="00535714"/>
    <w:p w14:paraId="1F61540B" w14:textId="4A1F2141" w:rsidR="00357C84" w:rsidRDefault="005442E1" w:rsidP="00535714">
      <w:pPr>
        <w:jc w:val="center"/>
      </w:pPr>
      <w:r>
        <w:rPr>
          <w:noProof/>
        </w:rPr>
        <w:drawing>
          <wp:inline distT="0" distB="0" distL="0" distR="0" wp14:anchorId="678A56C9" wp14:editId="0DD6D6ED">
            <wp:extent cx="3623428" cy="356616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pic:nvPicPr>
                  <pic:blipFill>
                    <a:blip r:embed="rId128">
                      <a:extLst>
                        <a:ext uri="{28A0092B-C50C-407E-A947-70E740481C1C}">
                          <a14:useLocalDpi xmlns:a14="http://schemas.microsoft.com/office/drawing/2010/main" val="0"/>
                        </a:ext>
                      </a:extLst>
                    </a:blip>
                    <a:stretch>
                      <a:fillRect/>
                    </a:stretch>
                  </pic:blipFill>
                  <pic:spPr>
                    <a:xfrm>
                      <a:off x="0" y="0"/>
                      <a:ext cx="3630150" cy="3572776"/>
                    </a:xfrm>
                    <a:prstGeom prst="rect">
                      <a:avLst/>
                    </a:prstGeom>
                  </pic:spPr>
                </pic:pic>
              </a:graphicData>
            </a:graphic>
          </wp:inline>
        </w:drawing>
      </w:r>
    </w:p>
    <w:p w14:paraId="3B7EC847" w14:textId="58CBBF42" w:rsidR="0071344B" w:rsidRDefault="0071344B" w:rsidP="0071344B">
      <w:pPr>
        <w:pStyle w:val="Caption"/>
      </w:pPr>
      <w:bookmarkStart w:id="244" w:name="_Toc91609023"/>
      <w:r>
        <w:t xml:space="preserve">Hình 3. </w:t>
      </w:r>
      <w:r w:rsidR="00DF67BD">
        <w:fldChar w:fldCharType="begin"/>
      </w:r>
      <w:r w:rsidR="00DF67BD">
        <w:instrText xml:space="preserve"> SEQ Hình_3. \* ARABIC </w:instrText>
      </w:r>
      <w:r w:rsidR="00DF67BD">
        <w:fldChar w:fldCharType="separate"/>
      </w:r>
      <w:r w:rsidR="00D93DF4">
        <w:rPr>
          <w:noProof/>
        </w:rPr>
        <w:t>79</w:t>
      </w:r>
      <w:r w:rsidR="00DF67BD">
        <w:rPr>
          <w:noProof/>
        </w:rPr>
        <w:fldChar w:fldCharType="end"/>
      </w:r>
      <w:r>
        <w:t>: Cấu hình giao diện WLAN Staff – Step 2</w:t>
      </w:r>
      <w:bookmarkEnd w:id="244"/>
    </w:p>
    <w:p w14:paraId="75E1DB5E" w14:textId="77777777" w:rsidR="0071344B" w:rsidRDefault="0071344B" w:rsidP="00203579">
      <w:pPr>
        <w:jc w:val="center"/>
      </w:pPr>
    </w:p>
    <w:p w14:paraId="32A0048B" w14:textId="12D75D8E" w:rsidR="001C7EA3" w:rsidRDefault="002C6D48" w:rsidP="001C7EA3">
      <w:pPr>
        <w:jc w:val="center"/>
      </w:pPr>
      <w:r>
        <w:rPr>
          <w:noProof/>
        </w:rPr>
        <w:lastRenderedPageBreak/>
        <w:drawing>
          <wp:inline distT="0" distB="0" distL="0" distR="0" wp14:anchorId="087AE80A" wp14:editId="26A1397F">
            <wp:extent cx="3641110" cy="358902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pic:nvPicPr>
                  <pic:blipFill>
                    <a:blip r:embed="rId129">
                      <a:extLst>
                        <a:ext uri="{28A0092B-C50C-407E-A947-70E740481C1C}">
                          <a14:useLocalDpi xmlns:a14="http://schemas.microsoft.com/office/drawing/2010/main" val="0"/>
                        </a:ext>
                      </a:extLst>
                    </a:blip>
                    <a:stretch>
                      <a:fillRect/>
                    </a:stretch>
                  </pic:blipFill>
                  <pic:spPr>
                    <a:xfrm>
                      <a:off x="0" y="0"/>
                      <a:ext cx="3655739" cy="3603440"/>
                    </a:xfrm>
                    <a:prstGeom prst="rect">
                      <a:avLst/>
                    </a:prstGeom>
                  </pic:spPr>
                </pic:pic>
              </a:graphicData>
            </a:graphic>
          </wp:inline>
        </w:drawing>
      </w:r>
    </w:p>
    <w:p w14:paraId="6B2CC5DC" w14:textId="755B0363" w:rsidR="005E1560" w:rsidRDefault="005E1560" w:rsidP="005E1560">
      <w:pPr>
        <w:pStyle w:val="Caption"/>
      </w:pPr>
      <w:bookmarkStart w:id="245" w:name="_Toc91609024"/>
      <w:r>
        <w:t xml:space="preserve">Hình 3. </w:t>
      </w:r>
      <w:r w:rsidR="00DF67BD">
        <w:fldChar w:fldCharType="begin"/>
      </w:r>
      <w:r w:rsidR="00DF67BD">
        <w:instrText xml:space="preserve"> SEQ Hình_3. \* ARABIC </w:instrText>
      </w:r>
      <w:r w:rsidR="00DF67BD">
        <w:fldChar w:fldCharType="separate"/>
      </w:r>
      <w:r w:rsidR="00D93DF4">
        <w:rPr>
          <w:noProof/>
        </w:rPr>
        <w:t>80</w:t>
      </w:r>
      <w:r w:rsidR="00DF67BD">
        <w:rPr>
          <w:noProof/>
        </w:rPr>
        <w:fldChar w:fldCharType="end"/>
      </w:r>
      <w:r>
        <w:t>: Cấu hình giao diện WLAN Staff – Step 3</w:t>
      </w:r>
      <w:bookmarkEnd w:id="245"/>
    </w:p>
    <w:p w14:paraId="2BA4BBF0" w14:textId="77777777" w:rsidR="004957BC" w:rsidRDefault="004957BC" w:rsidP="001C7EA3">
      <w:pPr>
        <w:jc w:val="center"/>
      </w:pPr>
    </w:p>
    <w:p w14:paraId="2EA1E9C7" w14:textId="326538AA" w:rsidR="001C7EA3" w:rsidRDefault="001C7EA3" w:rsidP="008678A6">
      <w:pPr>
        <w:pStyle w:val="Nidungvnbn"/>
        <w:numPr>
          <w:ilvl w:val="0"/>
          <w:numId w:val="89"/>
        </w:numPr>
      </w:pPr>
      <w:r>
        <w:t>Cấu hình giao diện cho mạng WLAN POS</w:t>
      </w:r>
    </w:p>
    <w:p w14:paraId="703B9C9C" w14:textId="38962133" w:rsidR="001C7EA3" w:rsidRDefault="004E0421" w:rsidP="001C7EA3">
      <w:pPr>
        <w:jc w:val="center"/>
      </w:pPr>
      <w:r>
        <w:rPr>
          <w:noProof/>
        </w:rPr>
        <w:drawing>
          <wp:inline distT="0" distB="0" distL="0" distR="0" wp14:anchorId="16EAA157" wp14:editId="74283630">
            <wp:extent cx="6335516" cy="3070860"/>
            <wp:effectExtent l="0" t="0" r="825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pic:nvPicPr>
                  <pic:blipFill>
                    <a:blip r:embed="rId130">
                      <a:extLst>
                        <a:ext uri="{28A0092B-C50C-407E-A947-70E740481C1C}">
                          <a14:useLocalDpi xmlns:a14="http://schemas.microsoft.com/office/drawing/2010/main" val="0"/>
                        </a:ext>
                      </a:extLst>
                    </a:blip>
                    <a:stretch>
                      <a:fillRect/>
                    </a:stretch>
                  </pic:blipFill>
                  <pic:spPr>
                    <a:xfrm>
                      <a:off x="0" y="0"/>
                      <a:ext cx="6340690" cy="3073368"/>
                    </a:xfrm>
                    <a:prstGeom prst="rect">
                      <a:avLst/>
                    </a:prstGeom>
                  </pic:spPr>
                </pic:pic>
              </a:graphicData>
            </a:graphic>
          </wp:inline>
        </w:drawing>
      </w:r>
    </w:p>
    <w:p w14:paraId="7284737F" w14:textId="567E46FF" w:rsidR="001A5F7E" w:rsidRDefault="001A5F7E" w:rsidP="001A5F7E">
      <w:pPr>
        <w:pStyle w:val="Caption"/>
      </w:pPr>
      <w:bookmarkStart w:id="246" w:name="_Toc91609025"/>
      <w:r>
        <w:t xml:space="preserve">Hình 3. </w:t>
      </w:r>
      <w:r w:rsidR="00DF67BD">
        <w:fldChar w:fldCharType="begin"/>
      </w:r>
      <w:r w:rsidR="00DF67BD">
        <w:instrText xml:space="preserve"> SEQ Hình_3. \* ARABIC </w:instrText>
      </w:r>
      <w:r w:rsidR="00DF67BD">
        <w:fldChar w:fldCharType="separate"/>
      </w:r>
      <w:r w:rsidR="00D93DF4">
        <w:rPr>
          <w:noProof/>
        </w:rPr>
        <w:t>81</w:t>
      </w:r>
      <w:r w:rsidR="00DF67BD">
        <w:rPr>
          <w:noProof/>
        </w:rPr>
        <w:fldChar w:fldCharType="end"/>
      </w:r>
      <w:r>
        <w:t>: Cấu hình giao diện WLAN POS – Step 1</w:t>
      </w:r>
      <w:bookmarkEnd w:id="246"/>
    </w:p>
    <w:p w14:paraId="6E84B431" w14:textId="7EDBF28C" w:rsidR="0000471C" w:rsidRDefault="004E0421" w:rsidP="0000471C">
      <w:pPr>
        <w:jc w:val="center"/>
      </w:pPr>
      <w:r>
        <w:rPr>
          <w:noProof/>
        </w:rPr>
        <w:lastRenderedPageBreak/>
        <w:drawing>
          <wp:inline distT="0" distB="0" distL="0" distR="0" wp14:anchorId="26CBEF3C" wp14:editId="0DC49B0A">
            <wp:extent cx="3482975" cy="3408232"/>
            <wp:effectExtent l="0" t="0" r="3175"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pic:nvPicPr>
                  <pic:blipFill>
                    <a:blip r:embed="rId131">
                      <a:extLst>
                        <a:ext uri="{28A0092B-C50C-407E-A947-70E740481C1C}">
                          <a14:useLocalDpi xmlns:a14="http://schemas.microsoft.com/office/drawing/2010/main" val="0"/>
                        </a:ext>
                      </a:extLst>
                    </a:blip>
                    <a:stretch>
                      <a:fillRect/>
                    </a:stretch>
                  </pic:blipFill>
                  <pic:spPr>
                    <a:xfrm>
                      <a:off x="0" y="0"/>
                      <a:ext cx="3497651" cy="3422593"/>
                    </a:xfrm>
                    <a:prstGeom prst="rect">
                      <a:avLst/>
                    </a:prstGeom>
                  </pic:spPr>
                </pic:pic>
              </a:graphicData>
            </a:graphic>
          </wp:inline>
        </w:drawing>
      </w:r>
    </w:p>
    <w:p w14:paraId="56F4EC1B" w14:textId="159CE899" w:rsidR="00335331" w:rsidRDefault="00335331" w:rsidP="00335331">
      <w:pPr>
        <w:pStyle w:val="Caption"/>
      </w:pPr>
      <w:bookmarkStart w:id="247" w:name="_Toc91609026"/>
      <w:r>
        <w:t xml:space="preserve">Hình 3. </w:t>
      </w:r>
      <w:r w:rsidR="00DF67BD">
        <w:fldChar w:fldCharType="begin"/>
      </w:r>
      <w:r w:rsidR="00DF67BD">
        <w:instrText xml:space="preserve"> SEQ Hình_3. \* ARABIC </w:instrText>
      </w:r>
      <w:r w:rsidR="00DF67BD">
        <w:fldChar w:fldCharType="separate"/>
      </w:r>
      <w:r w:rsidR="00D93DF4">
        <w:rPr>
          <w:noProof/>
        </w:rPr>
        <w:t>82</w:t>
      </w:r>
      <w:r w:rsidR="00DF67BD">
        <w:rPr>
          <w:noProof/>
        </w:rPr>
        <w:fldChar w:fldCharType="end"/>
      </w:r>
      <w:r>
        <w:t>: Cấu hình giao diện WLAN POS – Step 2</w:t>
      </w:r>
      <w:bookmarkEnd w:id="247"/>
    </w:p>
    <w:p w14:paraId="03F52653" w14:textId="77777777" w:rsidR="00335331" w:rsidRPr="00335331" w:rsidRDefault="00335331" w:rsidP="00335331"/>
    <w:p w14:paraId="061DBE0D" w14:textId="6ECBE6D6" w:rsidR="0000471C" w:rsidRDefault="00A63821" w:rsidP="0000471C">
      <w:pPr>
        <w:jc w:val="center"/>
      </w:pPr>
      <w:r>
        <w:rPr>
          <w:noProof/>
        </w:rPr>
        <w:drawing>
          <wp:inline distT="0" distB="0" distL="0" distR="0" wp14:anchorId="60CAF5C2" wp14:editId="2F107CAA">
            <wp:extent cx="3543935" cy="3498108"/>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pic:nvPicPr>
                  <pic:blipFill>
                    <a:blip r:embed="rId132">
                      <a:extLst>
                        <a:ext uri="{28A0092B-C50C-407E-A947-70E740481C1C}">
                          <a14:useLocalDpi xmlns:a14="http://schemas.microsoft.com/office/drawing/2010/main" val="0"/>
                        </a:ext>
                      </a:extLst>
                    </a:blip>
                    <a:stretch>
                      <a:fillRect/>
                    </a:stretch>
                  </pic:blipFill>
                  <pic:spPr>
                    <a:xfrm>
                      <a:off x="0" y="0"/>
                      <a:ext cx="3552441" cy="3506504"/>
                    </a:xfrm>
                    <a:prstGeom prst="rect">
                      <a:avLst/>
                    </a:prstGeom>
                  </pic:spPr>
                </pic:pic>
              </a:graphicData>
            </a:graphic>
          </wp:inline>
        </w:drawing>
      </w:r>
    </w:p>
    <w:p w14:paraId="1F6391C9" w14:textId="06035ACC" w:rsidR="00335331" w:rsidRDefault="00335331" w:rsidP="00335331">
      <w:pPr>
        <w:pStyle w:val="Caption"/>
      </w:pPr>
      <w:bookmarkStart w:id="248" w:name="_Toc91609027"/>
      <w:r>
        <w:t xml:space="preserve">Hình 3. </w:t>
      </w:r>
      <w:r w:rsidR="00DF67BD">
        <w:fldChar w:fldCharType="begin"/>
      </w:r>
      <w:r w:rsidR="00DF67BD">
        <w:instrText xml:space="preserve"> SEQ Hình_3. \* ARABIC </w:instrText>
      </w:r>
      <w:r w:rsidR="00DF67BD">
        <w:fldChar w:fldCharType="separate"/>
      </w:r>
      <w:r w:rsidR="00D93DF4">
        <w:rPr>
          <w:noProof/>
        </w:rPr>
        <w:t>83</w:t>
      </w:r>
      <w:r w:rsidR="00DF67BD">
        <w:rPr>
          <w:noProof/>
        </w:rPr>
        <w:fldChar w:fldCharType="end"/>
      </w:r>
      <w:r>
        <w:t>: Cấu hình giao diện WLAN POS – Step 3</w:t>
      </w:r>
      <w:bookmarkEnd w:id="248"/>
    </w:p>
    <w:p w14:paraId="3C0C776C" w14:textId="77777777" w:rsidR="00422D8C" w:rsidRDefault="00422D8C" w:rsidP="0000471C">
      <w:pPr>
        <w:jc w:val="center"/>
      </w:pPr>
    </w:p>
    <w:p w14:paraId="11BCD48D" w14:textId="110D2144" w:rsidR="0000471C" w:rsidRDefault="0000471C" w:rsidP="008678A6">
      <w:pPr>
        <w:pStyle w:val="Nidungvnbn"/>
        <w:numPr>
          <w:ilvl w:val="0"/>
          <w:numId w:val="90"/>
        </w:numPr>
      </w:pPr>
      <w:r>
        <w:t>Cấu hình giao diện cho mạng WLAN Guest</w:t>
      </w:r>
    </w:p>
    <w:p w14:paraId="3FC1E1A1" w14:textId="711EEFF3" w:rsidR="0000471C" w:rsidRDefault="0055106A" w:rsidP="00423429">
      <w:r>
        <w:rPr>
          <w:noProof/>
        </w:rPr>
        <w:drawing>
          <wp:inline distT="0" distB="0" distL="0" distR="0" wp14:anchorId="675327D9" wp14:editId="41CFF399">
            <wp:extent cx="6218555" cy="2997124"/>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133">
                      <a:extLst>
                        <a:ext uri="{28A0092B-C50C-407E-A947-70E740481C1C}">
                          <a14:useLocalDpi xmlns:a14="http://schemas.microsoft.com/office/drawing/2010/main" val="0"/>
                        </a:ext>
                      </a:extLst>
                    </a:blip>
                    <a:stretch>
                      <a:fillRect/>
                    </a:stretch>
                  </pic:blipFill>
                  <pic:spPr>
                    <a:xfrm>
                      <a:off x="0" y="0"/>
                      <a:ext cx="6228039" cy="3001695"/>
                    </a:xfrm>
                    <a:prstGeom prst="rect">
                      <a:avLst/>
                    </a:prstGeom>
                  </pic:spPr>
                </pic:pic>
              </a:graphicData>
            </a:graphic>
          </wp:inline>
        </w:drawing>
      </w:r>
    </w:p>
    <w:p w14:paraId="2DF0DE4A" w14:textId="2ED14C05" w:rsidR="00D55EC1" w:rsidRDefault="0087733E" w:rsidP="00D55EC1">
      <w:pPr>
        <w:pStyle w:val="Caption"/>
      </w:pPr>
      <w:bookmarkStart w:id="249" w:name="_Toc91609028"/>
      <w:r>
        <w:t xml:space="preserve">Hình 3. </w:t>
      </w:r>
      <w:r w:rsidR="00DF67BD">
        <w:fldChar w:fldCharType="begin"/>
      </w:r>
      <w:r w:rsidR="00DF67BD">
        <w:instrText xml:space="preserve"> SEQ Hình_3. \* ARABIC </w:instrText>
      </w:r>
      <w:r w:rsidR="00DF67BD">
        <w:fldChar w:fldCharType="separate"/>
      </w:r>
      <w:r w:rsidR="00D93DF4">
        <w:rPr>
          <w:noProof/>
        </w:rPr>
        <w:t>84</w:t>
      </w:r>
      <w:r w:rsidR="00DF67BD">
        <w:rPr>
          <w:noProof/>
        </w:rPr>
        <w:fldChar w:fldCharType="end"/>
      </w:r>
      <w:r>
        <w:t>: Cấu hình giao diện WLAN Guest – Step 1</w:t>
      </w:r>
      <w:bookmarkEnd w:id="249"/>
    </w:p>
    <w:p w14:paraId="06250FFE" w14:textId="77777777" w:rsidR="00D55EC1" w:rsidRPr="00D55EC1" w:rsidRDefault="00D55EC1" w:rsidP="00D55EC1"/>
    <w:p w14:paraId="59306F83" w14:textId="066116A1" w:rsidR="00D55EC1" w:rsidRDefault="00172588" w:rsidP="00D55EC1">
      <w:pPr>
        <w:jc w:val="center"/>
        <w:rPr>
          <w:noProof/>
        </w:rPr>
      </w:pPr>
      <w:r>
        <w:rPr>
          <w:noProof/>
        </w:rPr>
        <w:drawing>
          <wp:inline distT="0" distB="0" distL="0" distR="0" wp14:anchorId="10A5A364" wp14:editId="6C020D4F">
            <wp:extent cx="3431573" cy="33528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134">
                      <a:extLst>
                        <a:ext uri="{28A0092B-C50C-407E-A947-70E740481C1C}">
                          <a14:useLocalDpi xmlns:a14="http://schemas.microsoft.com/office/drawing/2010/main" val="0"/>
                        </a:ext>
                      </a:extLst>
                    </a:blip>
                    <a:stretch>
                      <a:fillRect/>
                    </a:stretch>
                  </pic:blipFill>
                  <pic:spPr>
                    <a:xfrm>
                      <a:off x="0" y="0"/>
                      <a:ext cx="3459680" cy="3380262"/>
                    </a:xfrm>
                    <a:prstGeom prst="rect">
                      <a:avLst/>
                    </a:prstGeom>
                  </pic:spPr>
                </pic:pic>
              </a:graphicData>
            </a:graphic>
          </wp:inline>
        </w:drawing>
      </w:r>
    </w:p>
    <w:p w14:paraId="1A9795D2" w14:textId="67ADCFEF" w:rsidR="00D55EC1" w:rsidRPr="00D55EC1" w:rsidRDefault="00D55EC1" w:rsidP="00D55EC1">
      <w:pPr>
        <w:pStyle w:val="Caption"/>
        <w:rPr>
          <w:noProof/>
        </w:rPr>
      </w:pPr>
      <w:bookmarkStart w:id="250" w:name="_Toc91609029"/>
      <w:r>
        <w:t xml:space="preserve">Hình 3. </w:t>
      </w:r>
      <w:r w:rsidR="00DF67BD">
        <w:fldChar w:fldCharType="begin"/>
      </w:r>
      <w:r w:rsidR="00DF67BD">
        <w:instrText xml:space="preserve"> SEQ Hình_3. \* ARABIC </w:instrText>
      </w:r>
      <w:r w:rsidR="00DF67BD">
        <w:fldChar w:fldCharType="separate"/>
      </w:r>
      <w:r w:rsidR="00D93DF4">
        <w:rPr>
          <w:noProof/>
        </w:rPr>
        <w:t>85</w:t>
      </w:r>
      <w:r w:rsidR="00DF67BD">
        <w:rPr>
          <w:noProof/>
        </w:rPr>
        <w:fldChar w:fldCharType="end"/>
      </w:r>
      <w:r>
        <w:t>: Cấu hình giao diện WLAN Guest – Step 2</w:t>
      </w:r>
      <w:bookmarkEnd w:id="250"/>
    </w:p>
    <w:p w14:paraId="2009ECD3" w14:textId="57D3D6F7" w:rsidR="00646395" w:rsidRDefault="000735FE" w:rsidP="00646395">
      <w:pPr>
        <w:jc w:val="center"/>
      </w:pPr>
      <w:r>
        <w:rPr>
          <w:noProof/>
        </w:rPr>
        <w:lastRenderedPageBreak/>
        <w:drawing>
          <wp:inline distT="0" distB="0" distL="0" distR="0" wp14:anchorId="7AD7D6BF" wp14:editId="5DA9B569">
            <wp:extent cx="3642360" cy="3590027"/>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135">
                      <a:extLst>
                        <a:ext uri="{28A0092B-C50C-407E-A947-70E740481C1C}">
                          <a14:useLocalDpi xmlns:a14="http://schemas.microsoft.com/office/drawing/2010/main" val="0"/>
                        </a:ext>
                      </a:extLst>
                    </a:blip>
                    <a:stretch>
                      <a:fillRect/>
                    </a:stretch>
                  </pic:blipFill>
                  <pic:spPr>
                    <a:xfrm>
                      <a:off x="0" y="0"/>
                      <a:ext cx="3651625" cy="3599159"/>
                    </a:xfrm>
                    <a:prstGeom prst="rect">
                      <a:avLst/>
                    </a:prstGeom>
                  </pic:spPr>
                </pic:pic>
              </a:graphicData>
            </a:graphic>
          </wp:inline>
        </w:drawing>
      </w:r>
    </w:p>
    <w:p w14:paraId="74EAA934" w14:textId="33295A56" w:rsidR="005944C1" w:rsidRDefault="005944C1" w:rsidP="005944C1">
      <w:pPr>
        <w:pStyle w:val="Caption"/>
      </w:pPr>
      <w:bookmarkStart w:id="251" w:name="_Toc91609030"/>
      <w:r>
        <w:t xml:space="preserve">Hình 3. </w:t>
      </w:r>
      <w:r w:rsidR="00DF67BD">
        <w:fldChar w:fldCharType="begin"/>
      </w:r>
      <w:r w:rsidR="00DF67BD">
        <w:instrText xml:space="preserve"> SEQ Hình_3. \* ARABIC </w:instrText>
      </w:r>
      <w:r w:rsidR="00DF67BD">
        <w:fldChar w:fldCharType="separate"/>
      </w:r>
      <w:r w:rsidR="00D93DF4">
        <w:rPr>
          <w:noProof/>
        </w:rPr>
        <w:t>86</w:t>
      </w:r>
      <w:r w:rsidR="00DF67BD">
        <w:rPr>
          <w:noProof/>
        </w:rPr>
        <w:fldChar w:fldCharType="end"/>
      </w:r>
      <w:r>
        <w:t>: Cấu hình giao diện WLAN Guest – Step 3</w:t>
      </w:r>
      <w:bookmarkEnd w:id="251"/>
    </w:p>
    <w:p w14:paraId="2A73D6F3" w14:textId="38290650" w:rsidR="00646395" w:rsidRDefault="00646395" w:rsidP="00940816">
      <w:pPr>
        <w:pStyle w:val="Tiumccp3"/>
        <w:spacing w:before="240" w:after="240"/>
      </w:pPr>
      <w:r>
        <w:t>3.2.9.</w:t>
      </w:r>
      <w:r w:rsidR="00956E6A">
        <w:t>5</w:t>
      </w:r>
      <w:r>
        <w:t xml:space="preserve"> </w:t>
      </w:r>
      <w:r w:rsidR="00956E6A">
        <w:t>Tạo WLAN</w:t>
      </w:r>
    </w:p>
    <w:p w14:paraId="51892DEF" w14:textId="65F438D3" w:rsidR="00956E6A" w:rsidRDefault="00845D88" w:rsidP="008678A6">
      <w:pPr>
        <w:pStyle w:val="Nidungvnbn"/>
        <w:numPr>
          <w:ilvl w:val="0"/>
          <w:numId w:val="91"/>
        </w:numPr>
      </w:pPr>
      <w:r>
        <w:t>Tạo WLAN Staff</w:t>
      </w:r>
    </w:p>
    <w:p w14:paraId="6534F115" w14:textId="7A3F3234" w:rsidR="00845D88" w:rsidRDefault="00FB1330" w:rsidP="00845D88">
      <w:pPr>
        <w:jc w:val="center"/>
      </w:pPr>
      <w:r>
        <w:rPr>
          <w:noProof/>
        </w:rPr>
        <w:lastRenderedPageBreak/>
        <w:drawing>
          <wp:inline distT="0" distB="0" distL="0" distR="0" wp14:anchorId="04987062" wp14:editId="1FEAAB20">
            <wp:extent cx="3493135" cy="343776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pic:nvPicPr>
                  <pic:blipFill>
                    <a:blip r:embed="rId136">
                      <a:extLst>
                        <a:ext uri="{28A0092B-C50C-407E-A947-70E740481C1C}">
                          <a14:useLocalDpi xmlns:a14="http://schemas.microsoft.com/office/drawing/2010/main" val="0"/>
                        </a:ext>
                      </a:extLst>
                    </a:blip>
                    <a:stretch>
                      <a:fillRect/>
                    </a:stretch>
                  </pic:blipFill>
                  <pic:spPr>
                    <a:xfrm>
                      <a:off x="0" y="0"/>
                      <a:ext cx="3503635" cy="3448102"/>
                    </a:xfrm>
                    <a:prstGeom prst="rect">
                      <a:avLst/>
                    </a:prstGeom>
                  </pic:spPr>
                </pic:pic>
              </a:graphicData>
            </a:graphic>
          </wp:inline>
        </w:drawing>
      </w:r>
    </w:p>
    <w:p w14:paraId="6575FCF5" w14:textId="1608B922" w:rsidR="008F1B24" w:rsidRDefault="008F1B24" w:rsidP="008F1B24">
      <w:pPr>
        <w:pStyle w:val="Caption"/>
      </w:pPr>
      <w:bookmarkStart w:id="252" w:name="_Toc91609031"/>
      <w:r>
        <w:t xml:space="preserve">Hình 3. </w:t>
      </w:r>
      <w:r w:rsidR="00DF67BD">
        <w:fldChar w:fldCharType="begin"/>
      </w:r>
      <w:r w:rsidR="00DF67BD">
        <w:instrText xml:space="preserve"> SEQ Hình_3. \* ARABIC </w:instrText>
      </w:r>
      <w:r w:rsidR="00DF67BD">
        <w:fldChar w:fldCharType="separate"/>
      </w:r>
      <w:r w:rsidR="00D93DF4">
        <w:rPr>
          <w:noProof/>
        </w:rPr>
        <w:t>87</w:t>
      </w:r>
      <w:r w:rsidR="00DF67BD">
        <w:rPr>
          <w:noProof/>
        </w:rPr>
        <w:fldChar w:fldCharType="end"/>
      </w:r>
      <w:r>
        <w:t>: Tạo WLAN Staff – Step1</w:t>
      </w:r>
      <w:bookmarkEnd w:id="252"/>
    </w:p>
    <w:p w14:paraId="5949FD96" w14:textId="77777777" w:rsidR="008F1B24" w:rsidRPr="008F1B24" w:rsidRDefault="008F1B24" w:rsidP="008F1B24"/>
    <w:p w14:paraId="2F90D3DC" w14:textId="08B3A154" w:rsidR="00845D88" w:rsidRDefault="00D750D2" w:rsidP="00845D88">
      <w:pPr>
        <w:jc w:val="center"/>
      </w:pPr>
      <w:r>
        <w:rPr>
          <w:noProof/>
        </w:rPr>
        <w:drawing>
          <wp:inline distT="0" distB="0" distL="0" distR="0" wp14:anchorId="6653E707" wp14:editId="54A3A39F">
            <wp:extent cx="3479800" cy="3444702"/>
            <wp:effectExtent l="0" t="0" r="635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pic:nvPicPr>
                  <pic:blipFill>
                    <a:blip r:embed="rId137">
                      <a:extLst>
                        <a:ext uri="{28A0092B-C50C-407E-A947-70E740481C1C}">
                          <a14:useLocalDpi xmlns:a14="http://schemas.microsoft.com/office/drawing/2010/main" val="0"/>
                        </a:ext>
                      </a:extLst>
                    </a:blip>
                    <a:stretch>
                      <a:fillRect/>
                    </a:stretch>
                  </pic:blipFill>
                  <pic:spPr>
                    <a:xfrm>
                      <a:off x="0" y="0"/>
                      <a:ext cx="3488105" cy="3452923"/>
                    </a:xfrm>
                    <a:prstGeom prst="rect">
                      <a:avLst/>
                    </a:prstGeom>
                  </pic:spPr>
                </pic:pic>
              </a:graphicData>
            </a:graphic>
          </wp:inline>
        </w:drawing>
      </w:r>
    </w:p>
    <w:p w14:paraId="6E40B78E" w14:textId="46112E5C" w:rsidR="008F1B24" w:rsidRDefault="008F1B24" w:rsidP="008F1B24">
      <w:pPr>
        <w:pStyle w:val="Caption"/>
      </w:pPr>
      <w:bookmarkStart w:id="253" w:name="_Toc91609032"/>
      <w:r>
        <w:t xml:space="preserve">Hình 3. </w:t>
      </w:r>
      <w:r w:rsidR="00DF67BD">
        <w:fldChar w:fldCharType="begin"/>
      </w:r>
      <w:r w:rsidR="00DF67BD">
        <w:instrText xml:space="preserve"> S</w:instrText>
      </w:r>
      <w:r w:rsidR="00DF67BD">
        <w:instrText xml:space="preserve">EQ Hình_3. \* ARABIC </w:instrText>
      </w:r>
      <w:r w:rsidR="00DF67BD">
        <w:fldChar w:fldCharType="separate"/>
      </w:r>
      <w:r w:rsidR="00D93DF4">
        <w:rPr>
          <w:noProof/>
        </w:rPr>
        <w:t>88</w:t>
      </w:r>
      <w:r w:rsidR="00DF67BD">
        <w:rPr>
          <w:noProof/>
        </w:rPr>
        <w:fldChar w:fldCharType="end"/>
      </w:r>
      <w:r>
        <w:t>: Tạo WLAN Staff – Step 2</w:t>
      </w:r>
      <w:bookmarkEnd w:id="253"/>
    </w:p>
    <w:p w14:paraId="667CC9CE" w14:textId="07431731" w:rsidR="00043A3E" w:rsidRDefault="00956C63" w:rsidP="00845D88">
      <w:pPr>
        <w:jc w:val="center"/>
      </w:pPr>
      <w:r>
        <w:rPr>
          <w:noProof/>
        </w:rPr>
        <w:lastRenderedPageBreak/>
        <w:drawing>
          <wp:inline distT="0" distB="0" distL="0" distR="0" wp14:anchorId="44F8615D" wp14:editId="0B1B50C0">
            <wp:extent cx="3510280" cy="3459918"/>
            <wp:effectExtent l="0" t="0" r="0" b="762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pic:nvPicPr>
                  <pic:blipFill>
                    <a:blip r:embed="rId138">
                      <a:extLst>
                        <a:ext uri="{28A0092B-C50C-407E-A947-70E740481C1C}">
                          <a14:useLocalDpi xmlns:a14="http://schemas.microsoft.com/office/drawing/2010/main" val="0"/>
                        </a:ext>
                      </a:extLst>
                    </a:blip>
                    <a:stretch>
                      <a:fillRect/>
                    </a:stretch>
                  </pic:blipFill>
                  <pic:spPr>
                    <a:xfrm>
                      <a:off x="0" y="0"/>
                      <a:ext cx="3518741" cy="3468258"/>
                    </a:xfrm>
                    <a:prstGeom prst="rect">
                      <a:avLst/>
                    </a:prstGeom>
                  </pic:spPr>
                </pic:pic>
              </a:graphicData>
            </a:graphic>
          </wp:inline>
        </w:drawing>
      </w:r>
    </w:p>
    <w:p w14:paraId="33DD5FFC" w14:textId="3D1FAA30" w:rsidR="007C182F" w:rsidRDefault="007C182F" w:rsidP="007C182F">
      <w:pPr>
        <w:pStyle w:val="Caption"/>
      </w:pPr>
      <w:bookmarkStart w:id="254" w:name="_Toc91609033"/>
      <w:r>
        <w:t xml:space="preserve">Hình 3. </w:t>
      </w:r>
      <w:r w:rsidR="00DF67BD">
        <w:fldChar w:fldCharType="begin"/>
      </w:r>
      <w:r w:rsidR="00DF67BD">
        <w:instrText xml:space="preserve"> SEQ Hình_3. \* ARABIC </w:instrText>
      </w:r>
      <w:r w:rsidR="00DF67BD">
        <w:fldChar w:fldCharType="separate"/>
      </w:r>
      <w:r w:rsidR="00D93DF4">
        <w:rPr>
          <w:noProof/>
        </w:rPr>
        <w:t>89</w:t>
      </w:r>
      <w:r w:rsidR="00DF67BD">
        <w:rPr>
          <w:noProof/>
        </w:rPr>
        <w:fldChar w:fldCharType="end"/>
      </w:r>
      <w:r>
        <w:t>: Tạo WLAN Staff – Step 3</w:t>
      </w:r>
      <w:bookmarkEnd w:id="254"/>
    </w:p>
    <w:p w14:paraId="5C2C7D2B" w14:textId="77777777" w:rsidR="00377515" w:rsidRPr="00377515" w:rsidRDefault="00377515" w:rsidP="00377515"/>
    <w:p w14:paraId="71BA15DA" w14:textId="52FFC160" w:rsidR="00377515" w:rsidRDefault="00295D0C" w:rsidP="00377515">
      <w:pPr>
        <w:jc w:val="center"/>
      </w:pPr>
      <w:r>
        <w:rPr>
          <w:noProof/>
        </w:rPr>
        <w:drawing>
          <wp:inline distT="0" distB="0" distL="0" distR="0" wp14:anchorId="4CFC25D9" wp14:editId="4F97D9B1">
            <wp:extent cx="3477895" cy="3422848"/>
            <wp:effectExtent l="0" t="0" r="8255"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pic:nvPicPr>
                  <pic:blipFill>
                    <a:blip r:embed="rId139">
                      <a:extLst>
                        <a:ext uri="{28A0092B-C50C-407E-A947-70E740481C1C}">
                          <a14:useLocalDpi xmlns:a14="http://schemas.microsoft.com/office/drawing/2010/main" val="0"/>
                        </a:ext>
                      </a:extLst>
                    </a:blip>
                    <a:stretch>
                      <a:fillRect/>
                    </a:stretch>
                  </pic:blipFill>
                  <pic:spPr>
                    <a:xfrm>
                      <a:off x="0" y="0"/>
                      <a:ext cx="3491093" cy="3435837"/>
                    </a:xfrm>
                    <a:prstGeom prst="rect">
                      <a:avLst/>
                    </a:prstGeom>
                  </pic:spPr>
                </pic:pic>
              </a:graphicData>
            </a:graphic>
          </wp:inline>
        </w:drawing>
      </w:r>
    </w:p>
    <w:p w14:paraId="38AA693A" w14:textId="67753BE6" w:rsidR="00377515" w:rsidRDefault="00377515" w:rsidP="00377515">
      <w:pPr>
        <w:pStyle w:val="Caption"/>
      </w:pPr>
      <w:bookmarkStart w:id="255" w:name="_Toc91609034"/>
      <w:r>
        <w:t xml:space="preserve">Hình 3. </w:t>
      </w:r>
      <w:r w:rsidR="00DF67BD">
        <w:fldChar w:fldCharType="begin"/>
      </w:r>
      <w:r w:rsidR="00DF67BD">
        <w:instrText xml:space="preserve"> SEQ Hình_3. \* ARABIC </w:instrText>
      </w:r>
      <w:r w:rsidR="00DF67BD">
        <w:fldChar w:fldCharType="separate"/>
      </w:r>
      <w:r w:rsidR="00D93DF4">
        <w:rPr>
          <w:noProof/>
        </w:rPr>
        <w:t>90</w:t>
      </w:r>
      <w:r w:rsidR="00DF67BD">
        <w:rPr>
          <w:noProof/>
        </w:rPr>
        <w:fldChar w:fldCharType="end"/>
      </w:r>
      <w:r>
        <w:t>: Tạo WLAN Staff – Step 4</w:t>
      </w:r>
      <w:bookmarkEnd w:id="255"/>
    </w:p>
    <w:p w14:paraId="43B54F09" w14:textId="1DFED6F1" w:rsidR="00043A3E" w:rsidRDefault="00030629" w:rsidP="00845D88">
      <w:pPr>
        <w:jc w:val="center"/>
      </w:pPr>
      <w:r>
        <w:rPr>
          <w:noProof/>
        </w:rPr>
        <w:lastRenderedPageBreak/>
        <w:drawing>
          <wp:inline distT="0" distB="0" distL="0" distR="0" wp14:anchorId="76F84AF4" wp14:editId="13AE6DC0">
            <wp:extent cx="3627120" cy="3569712"/>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pic:nvPicPr>
                  <pic:blipFill>
                    <a:blip r:embed="rId140">
                      <a:extLst>
                        <a:ext uri="{28A0092B-C50C-407E-A947-70E740481C1C}">
                          <a14:useLocalDpi xmlns:a14="http://schemas.microsoft.com/office/drawing/2010/main" val="0"/>
                        </a:ext>
                      </a:extLst>
                    </a:blip>
                    <a:stretch>
                      <a:fillRect/>
                    </a:stretch>
                  </pic:blipFill>
                  <pic:spPr>
                    <a:xfrm>
                      <a:off x="0" y="0"/>
                      <a:ext cx="3632629" cy="3575134"/>
                    </a:xfrm>
                    <a:prstGeom prst="rect">
                      <a:avLst/>
                    </a:prstGeom>
                  </pic:spPr>
                </pic:pic>
              </a:graphicData>
            </a:graphic>
          </wp:inline>
        </w:drawing>
      </w:r>
    </w:p>
    <w:p w14:paraId="5488A0C9" w14:textId="61BCFF99" w:rsidR="00534DBD" w:rsidRDefault="00534DBD" w:rsidP="00534DBD">
      <w:pPr>
        <w:pStyle w:val="Caption"/>
      </w:pPr>
      <w:bookmarkStart w:id="256" w:name="_Toc91609035"/>
      <w:r>
        <w:t xml:space="preserve">Hình 3. </w:t>
      </w:r>
      <w:r w:rsidR="00DF67BD">
        <w:fldChar w:fldCharType="begin"/>
      </w:r>
      <w:r w:rsidR="00DF67BD">
        <w:instrText xml:space="preserve"> SEQ Hình_3. \* ARABIC </w:instrText>
      </w:r>
      <w:r w:rsidR="00DF67BD">
        <w:fldChar w:fldCharType="separate"/>
      </w:r>
      <w:r w:rsidR="00D93DF4">
        <w:rPr>
          <w:noProof/>
        </w:rPr>
        <w:t>91</w:t>
      </w:r>
      <w:r w:rsidR="00DF67BD">
        <w:rPr>
          <w:noProof/>
        </w:rPr>
        <w:fldChar w:fldCharType="end"/>
      </w:r>
      <w:r>
        <w:t>: Tạo WLAN Staff – Step 5</w:t>
      </w:r>
      <w:bookmarkEnd w:id="256"/>
    </w:p>
    <w:p w14:paraId="2A703570" w14:textId="77777777" w:rsidR="0080487A" w:rsidRDefault="0080487A" w:rsidP="00845D88">
      <w:pPr>
        <w:jc w:val="center"/>
      </w:pPr>
    </w:p>
    <w:p w14:paraId="6A67F82B" w14:textId="6E77E242" w:rsidR="00043A3E" w:rsidRDefault="00043A3E" w:rsidP="008678A6">
      <w:pPr>
        <w:pStyle w:val="Nidungvnbn"/>
        <w:numPr>
          <w:ilvl w:val="0"/>
          <w:numId w:val="92"/>
        </w:numPr>
      </w:pPr>
      <w:r>
        <w:t>Tạo WLAN POS</w:t>
      </w:r>
    </w:p>
    <w:p w14:paraId="082FDE0A" w14:textId="2D4B7063" w:rsidR="00043A3E" w:rsidRDefault="00935522" w:rsidP="00043A3E">
      <w:pPr>
        <w:jc w:val="center"/>
      </w:pPr>
      <w:r>
        <w:rPr>
          <w:noProof/>
        </w:rPr>
        <w:lastRenderedPageBreak/>
        <w:drawing>
          <wp:inline distT="0" distB="0" distL="0" distR="0" wp14:anchorId="67CAE6BF" wp14:editId="6A420C90">
            <wp:extent cx="3505091" cy="3444572"/>
            <wp:effectExtent l="0" t="0" r="635" b="381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pic:nvPicPr>
                  <pic:blipFill>
                    <a:blip r:embed="rId141">
                      <a:extLst>
                        <a:ext uri="{28A0092B-C50C-407E-A947-70E740481C1C}">
                          <a14:useLocalDpi xmlns:a14="http://schemas.microsoft.com/office/drawing/2010/main" val="0"/>
                        </a:ext>
                      </a:extLst>
                    </a:blip>
                    <a:stretch>
                      <a:fillRect/>
                    </a:stretch>
                  </pic:blipFill>
                  <pic:spPr>
                    <a:xfrm>
                      <a:off x="0" y="0"/>
                      <a:ext cx="3519286" cy="3458522"/>
                    </a:xfrm>
                    <a:prstGeom prst="rect">
                      <a:avLst/>
                    </a:prstGeom>
                  </pic:spPr>
                </pic:pic>
              </a:graphicData>
            </a:graphic>
          </wp:inline>
        </w:drawing>
      </w:r>
    </w:p>
    <w:p w14:paraId="42235A56" w14:textId="3B220A8D" w:rsidR="00CA24CE" w:rsidRDefault="00CA24CE" w:rsidP="00CA24CE">
      <w:pPr>
        <w:pStyle w:val="Caption"/>
      </w:pPr>
      <w:bookmarkStart w:id="257" w:name="_Toc91609036"/>
      <w:r>
        <w:t xml:space="preserve">Hình 3. </w:t>
      </w:r>
      <w:r w:rsidR="00DF67BD">
        <w:fldChar w:fldCharType="begin"/>
      </w:r>
      <w:r w:rsidR="00DF67BD">
        <w:instrText xml:space="preserve"> SEQ Hình_3. \* ARABIC </w:instrText>
      </w:r>
      <w:r w:rsidR="00DF67BD">
        <w:fldChar w:fldCharType="separate"/>
      </w:r>
      <w:r w:rsidR="00D93DF4">
        <w:rPr>
          <w:noProof/>
        </w:rPr>
        <w:t>92</w:t>
      </w:r>
      <w:r w:rsidR="00DF67BD">
        <w:rPr>
          <w:noProof/>
        </w:rPr>
        <w:fldChar w:fldCharType="end"/>
      </w:r>
      <w:r>
        <w:t>: Tạo WLAN POS – Step 1</w:t>
      </w:r>
      <w:bookmarkEnd w:id="257"/>
    </w:p>
    <w:p w14:paraId="29E62A88" w14:textId="77777777" w:rsidR="00245EE3" w:rsidRPr="00245EE3" w:rsidRDefault="00245EE3" w:rsidP="00245EE3"/>
    <w:p w14:paraId="439FB3FB" w14:textId="0028D552" w:rsidR="00043A3E" w:rsidRDefault="005B48BC" w:rsidP="00043A3E">
      <w:pPr>
        <w:jc w:val="center"/>
      </w:pPr>
      <w:r>
        <w:rPr>
          <w:noProof/>
        </w:rPr>
        <w:drawing>
          <wp:inline distT="0" distB="0" distL="0" distR="0" wp14:anchorId="3FD25B97" wp14:editId="74E494AE">
            <wp:extent cx="3519943" cy="3444300"/>
            <wp:effectExtent l="0" t="0" r="4445"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142">
                      <a:extLst>
                        <a:ext uri="{28A0092B-C50C-407E-A947-70E740481C1C}">
                          <a14:useLocalDpi xmlns:a14="http://schemas.microsoft.com/office/drawing/2010/main" val="0"/>
                        </a:ext>
                      </a:extLst>
                    </a:blip>
                    <a:stretch>
                      <a:fillRect/>
                    </a:stretch>
                  </pic:blipFill>
                  <pic:spPr>
                    <a:xfrm>
                      <a:off x="0" y="0"/>
                      <a:ext cx="3528376" cy="3452552"/>
                    </a:xfrm>
                    <a:prstGeom prst="rect">
                      <a:avLst/>
                    </a:prstGeom>
                  </pic:spPr>
                </pic:pic>
              </a:graphicData>
            </a:graphic>
          </wp:inline>
        </w:drawing>
      </w:r>
    </w:p>
    <w:p w14:paraId="398C52E0" w14:textId="11DCD9D2" w:rsidR="00245EE3" w:rsidRDefault="00245EE3" w:rsidP="00245EE3">
      <w:pPr>
        <w:pStyle w:val="Caption"/>
      </w:pPr>
      <w:bookmarkStart w:id="258" w:name="_Toc91609037"/>
      <w:r>
        <w:t xml:space="preserve">Hình 3. </w:t>
      </w:r>
      <w:r w:rsidR="00DF67BD">
        <w:fldChar w:fldCharType="begin"/>
      </w:r>
      <w:r w:rsidR="00DF67BD">
        <w:instrText xml:space="preserve"> SEQ Hình_3. \* ARABIC </w:instrText>
      </w:r>
      <w:r w:rsidR="00DF67BD">
        <w:fldChar w:fldCharType="separate"/>
      </w:r>
      <w:r w:rsidR="00D93DF4">
        <w:rPr>
          <w:noProof/>
        </w:rPr>
        <w:t>93</w:t>
      </w:r>
      <w:r w:rsidR="00DF67BD">
        <w:rPr>
          <w:noProof/>
        </w:rPr>
        <w:fldChar w:fldCharType="end"/>
      </w:r>
      <w:r>
        <w:t>: Tạo WLAN POS – Step 2</w:t>
      </w:r>
      <w:bookmarkEnd w:id="258"/>
    </w:p>
    <w:p w14:paraId="376DFD21" w14:textId="04301037" w:rsidR="00043A3E" w:rsidRDefault="00332478" w:rsidP="00043A3E">
      <w:pPr>
        <w:jc w:val="center"/>
      </w:pPr>
      <w:r>
        <w:rPr>
          <w:noProof/>
        </w:rPr>
        <w:lastRenderedPageBreak/>
        <w:drawing>
          <wp:inline distT="0" distB="0" distL="0" distR="0" wp14:anchorId="5F594F2A" wp14:editId="3FD275CD">
            <wp:extent cx="3535458" cy="3459480"/>
            <wp:effectExtent l="0" t="0" r="8255"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143">
                      <a:extLst>
                        <a:ext uri="{28A0092B-C50C-407E-A947-70E740481C1C}">
                          <a14:useLocalDpi xmlns:a14="http://schemas.microsoft.com/office/drawing/2010/main" val="0"/>
                        </a:ext>
                      </a:extLst>
                    </a:blip>
                    <a:stretch>
                      <a:fillRect/>
                    </a:stretch>
                  </pic:blipFill>
                  <pic:spPr>
                    <a:xfrm>
                      <a:off x="0" y="0"/>
                      <a:ext cx="3543055" cy="3466914"/>
                    </a:xfrm>
                    <a:prstGeom prst="rect">
                      <a:avLst/>
                    </a:prstGeom>
                  </pic:spPr>
                </pic:pic>
              </a:graphicData>
            </a:graphic>
          </wp:inline>
        </w:drawing>
      </w:r>
    </w:p>
    <w:p w14:paraId="42EAB205" w14:textId="279DC719" w:rsidR="003A483D" w:rsidRDefault="003A483D" w:rsidP="003A483D">
      <w:pPr>
        <w:pStyle w:val="Caption"/>
      </w:pPr>
      <w:bookmarkStart w:id="259" w:name="_Toc91609038"/>
      <w:r>
        <w:t xml:space="preserve">Hình 3. </w:t>
      </w:r>
      <w:r w:rsidR="00DF67BD">
        <w:fldChar w:fldCharType="begin"/>
      </w:r>
      <w:r w:rsidR="00DF67BD">
        <w:instrText xml:space="preserve"> SEQ Hình_3. \* ARABIC </w:instrText>
      </w:r>
      <w:r w:rsidR="00DF67BD">
        <w:fldChar w:fldCharType="separate"/>
      </w:r>
      <w:r w:rsidR="00D93DF4">
        <w:rPr>
          <w:noProof/>
        </w:rPr>
        <w:t>94</w:t>
      </w:r>
      <w:r w:rsidR="00DF67BD">
        <w:rPr>
          <w:noProof/>
        </w:rPr>
        <w:fldChar w:fldCharType="end"/>
      </w:r>
      <w:r>
        <w:t>: Tạo WLAN POS – Step 3</w:t>
      </w:r>
      <w:bookmarkEnd w:id="259"/>
    </w:p>
    <w:p w14:paraId="446A9824" w14:textId="77777777" w:rsidR="003A483D" w:rsidRPr="003A483D" w:rsidRDefault="003A483D" w:rsidP="003A483D"/>
    <w:p w14:paraId="042235F9" w14:textId="4BBFDAF2" w:rsidR="00043A3E" w:rsidRDefault="00F847B8" w:rsidP="00043A3E">
      <w:pPr>
        <w:jc w:val="center"/>
      </w:pPr>
      <w:r>
        <w:rPr>
          <w:noProof/>
        </w:rPr>
        <w:drawing>
          <wp:inline distT="0" distB="0" distL="0" distR="0" wp14:anchorId="69E27066" wp14:editId="0AA0E23E">
            <wp:extent cx="3470569" cy="33909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pic:cNvPicPr/>
                  </pic:nvPicPr>
                  <pic:blipFill>
                    <a:blip r:embed="rId144">
                      <a:extLst>
                        <a:ext uri="{28A0092B-C50C-407E-A947-70E740481C1C}">
                          <a14:useLocalDpi xmlns:a14="http://schemas.microsoft.com/office/drawing/2010/main" val="0"/>
                        </a:ext>
                      </a:extLst>
                    </a:blip>
                    <a:stretch>
                      <a:fillRect/>
                    </a:stretch>
                  </pic:blipFill>
                  <pic:spPr>
                    <a:xfrm>
                      <a:off x="0" y="0"/>
                      <a:ext cx="3483007" cy="3403053"/>
                    </a:xfrm>
                    <a:prstGeom prst="rect">
                      <a:avLst/>
                    </a:prstGeom>
                  </pic:spPr>
                </pic:pic>
              </a:graphicData>
            </a:graphic>
          </wp:inline>
        </w:drawing>
      </w:r>
    </w:p>
    <w:p w14:paraId="1A3F6389" w14:textId="495379AE" w:rsidR="0056410E" w:rsidRDefault="0056410E" w:rsidP="0056410E">
      <w:pPr>
        <w:pStyle w:val="Caption"/>
      </w:pPr>
      <w:bookmarkStart w:id="260" w:name="_Toc91609039"/>
      <w:r>
        <w:t xml:space="preserve">Hình 3. </w:t>
      </w:r>
      <w:r w:rsidR="00DF67BD">
        <w:fldChar w:fldCharType="begin"/>
      </w:r>
      <w:r w:rsidR="00DF67BD">
        <w:instrText xml:space="preserve"> SEQ Hình_3. \* ARABIC </w:instrText>
      </w:r>
      <w:r w:rsidR="00DF67BD">
        <w:fldChar w:fldCharType="separate"/>
      </w:r>
      <w:r w:rsidR="00D93DF4">
        <w:rPr>
          <w:noProof/>
        </w:rPr>
        <w:t>95</w:t>
      </w:r>
      <w:r w:rsidR="00DF67BD">
        <w:rPr>
          <w:noProof/>
        </w:rPr>
        <w:fldChar w:fldCharType="end"/>
      </w:r>
      <w:r>
        <w:t>: Tạo WLAN POS – Step 4</w:t>
      </w:r>
      <w:bookmarkEnd w:id="260"/>
    </w:p>
    <w:p w14:paraId="0FF25A9C" w14:textId="69CE29C2" w:rsidR="00043A3E" w:rsidRDefault="00C735EE" w:rsidP="00043A3E">
      <w:pPr>
        <w:jc w:val="center"/>
      </w:pPr>
      <w:r>
        <w:rPr>
          <w:noProof/>
        </w:rPr>
        <w:lastRenderedPageBreak/>
        <w:drawing>
          <wp:inline distT="0" distB="0" distL="0" distR="0" wp14:anchorId="72203F48" wp14:editId="386F4F38">
            <wp:extent cx="3566695" cy="35052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45">
                      <a:extLst>
                        <a:ext uri="{28A0092B-C50C-407E-A947-70E740481C1C}">
                          <a14:useLocalDpi xmlns:a14="http://schemas.microsoft.com/office/drawing/2010/main" val="0"/>
                        </a:ext>
                      </a:extLst>
                    </a:blip>
                    <a:stretch>
                      <a:fillRect/>
                    </a:stretch>
                  </pic:blipFill>
                  <pic:spPr>
                    <a:xfrm>
                      <a:off x="0" y="0"/>
                      <a:ext cx="3581050" cy="3519308"/>
                    </a:xfrm>
                    <a:prstGeom prst="rect">
                      <a:avLst/>
                    </a:prstGeom>
                  </pic:spPr>
                </pic:pic>
              </a:graphicData>
            </a:graphic>
          </wp:inline>
        </w:drawing>
      </w:r>
    </w:p>
    <w:p w14:paraId="2524D79D" w14:textId="144BE153" w:rsidR="00B86BD4" w:rsidRDefault="00B86BD4" w:rsidP="00B86BD4">
      <w:pPr>
        <w:pStyle w:val="Caption"/>
      </w:pPr>
      <w:bookmarkStart w:id="261" w:name="_Toc91609040"/>
      <w:r>
        <w:t xml:space="preserve">Hình 3. </w:t>
      </w:r>
      <w:r w:rsidR="00DF67BD">
        <w:fldChar w:fldCharType="begin"/>
      </w:r>
      <w:r w:rsidR="00DF67BD">
        <w:instrText xml:space="preserve"> SEQ Hình_3. \* ARABIC </w:instrText>
      </w:r>
      <w:r w:rsidR="00DF67BD">
        <w:fldChar w:fldCharType="separate"/>
      </w:r>
      <w:r w:rsidR="00D93DF4">
        <w:rPr>
          <w:noProof/>
        </w:rPr>
        <w:t>96</w:t>
      </w:r>
      <w:r w:rsidR="00DF67BD">
        <w:rPr>
          <w:noProof/>
        </w:rPr>
        <w:fldChar w:fldCharType="end"/>
      </w:r>
      <w:r>
        <w:t>: Tạo WLAN POS – Step 5</w:t>
      </w:r>
      <w:bookmarkEnd w:id="261"/>
    </w:p>
    <w:p w14:paraId="2517AC71" w14:textId="77777777" w:rsidR="00B86BD4" w:rsidRPr="00B86BD4" w:rsidRDefault="00B86BD4" w:rsidP="00B86BD4"/>
    <w:p w14:paraId="7F30C730" w14:textId="10C02A04" w:rsidR="00043A3E" w:rsidRDefault="00533867" w:rsidP="00043A3E">
      <w:pPr>
        <w:jc w:val="center"/>
      </w:pPr>
      <w:r>
        <w:rPr>
          <w:noProof/>
        </w:rPr>
        <w:drawing>
          <wp:inline distT="0" distB="0" distL="0" distR="0" wp14:anchorId="0B7B7057" wp14:editId="044562D6">
            <wp:extent cx="3441551" cy="3352800"/>
            <wp:effectExtent l="0" t="0" r="698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146">
                      <a:extLst>
                        <a:ext uri="{28A0092B-C50C-407E-A947-70E740481C1C}">
                          <a14:useLocalDpi xmlns:a14="http://schemas.microsoft.com/office/drawing/2010/main" val="0"/>
                        </a:ext>
                      </a:extLst>
                    </a:blip>
                    <a:stretch>
                      <a:fillRect/>
                    </a:stretch>
                  </pic:blipFill>
                  <pic:spPr>
                    <a:xfrm>
                      <a:off x="0" y="0"/>
                      <a:ext cx="3458394" cy="3369209"/>
                    </a:xfrm>
                    <a:prstGeom prst="rect">
                      <a:avLst/>
                    </a:prstGeom>
                  </pic:spPr>
                </pic:pic>
              </a:graphicData>
            </a:graphic>
          </wp:inline>
        </w:drawing>
      </w:r>
    </w:p>
    <w:p w14:paraId="37189DEA" w14:textId="75409417" w:rsidR="0056787F" w:rsidRDefault="0056787F" w:rsidP="0056787F">
      <w:pPr>
        <w:pStyle w:val="Caption"/>
      </w:pPr>
      <w:bookmarkStart w:id="262" w:name="_Toc91609041"/>
      <w:r>
        <w:t xml:space="preserve">Hình 3. </w:t>
      </w:r>
      <w:r w:rsidR="00DF67BD">
        <w:fldChar w:fldCharType="begin"/>
      </w:r>
      <w:r w:rsidR="00DF67BD">
        <w:instrText xml:space="preserve"> SEQ Hình_3. \* ARABIC </w:instrText>
      </w:r>
      <w:r w:rsidR="00DF67BD">
        <w:fldChar w:fldCharType="separate"/>
      </w:r>
      <w:r w:rsidR="00D93DF4">
        <w:rPr>
          <w:noProof/>
        </w:rPr>
        <w:t>97</w:t>
      </w:r>
      <w:r w:rsidR="00DF67BD">
        <w:rPr>
          <w:noProof/>
        </w:rPr>
        <w:fldChar w:fldCharType="end"/>
      </w:r>
      <w:r>
        <w:t>: Tạo WLAN POS – Step 6</w:t>
      </w:r>
      <w:bookmarkEnd w:id="262"/>
    </w:p>
    <w:p w14:paraId="727CA18C" w14:textId="77777777" w:rsidR="00533867" w:rsidRDefault="00533867" w:rsidP="00043A3E">
      <w:pPr>
        <w:jc w:val="center"/>
      </w:pPr>
    </w:p>
    <w:p w14:paraId="3BB143C2" w14:textId="3091760C" w:rsidR="00C4484F" w:rsidRDefault="00C4484F" w:rsidP="008678A6">
      <w:pPr>
        <w:pStyle w:val="Nidungvnbn"/>
        <w:numPr>
          <w:ilvl w:val="0"/>
          <w:numId w:val="93"/>
        </w:numPr>
      </w:pPr>
      <w:r>
        <w:t>Tạo WLAN Guest</w:t>
      </w:r>
    </w:p>
    <w:p w14:paraId="576A773C" w14:textId="18E17CE1" w:rsidR="00C4484F" w:rsidRDefault="005F11F8" w:rsidP="002902CD">
      <w:pPr>
        <w:jc w:val="center"/>
      </w:pPr>
      <w:r>
        <w:rPr>
          <w:noProof/>
        </w:rPr>
        <w:drawing>
          <wp:inline distT="0" distB="0" distL="0" distR="0" wp14:anchorId="63605CCA" wp14:editId="4934B61E">
            <wp:extent cx="3604260" cy="353186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pic:cNvPicPr/>
                  </pic:nvPicPr>
                  <pic:blipFill>
                    <a:blip r:embed="rId147">
                      <a:extLst>
                        <a:ext uri="{28A0092B-C50C-407E-A947-70E740481C1C}">
                          <a14:useLocalDpi xmlns:a14="http://schemas.microsoft.com/office/drawing/2010/main" val="0"/>
                        </a:ext>
                      </a:extLst>
                    </a:blip>
                    <a:stretch>
                      <a:fillRect/>
                    </a:stretch>
                  </pic:blipFill>
                  <pic:spPr>
                    <a:xfrm>
                      <a:off x="0" y="0"/>
                      <a:ext cx="3612222" cy="3539667"/>
                    </a:xfrm>
                    <a:prstGeom prst="rect">
                      <a:avLst/>
                    </a:prstGeom>
                  </pic:spPr>
                </pic:pic>
              </a:graphicData>
            </a:graphic>
          </wp:inline>
        </w:drawing>
      </w:r>
    </w:p>
    <w:p w14:paraId="1D80750B" w14:textId="700913B5" w:rsidR="005C3042" w:rsidRDefault="005C3042" w:rsidP="005C3042">
      <w:pPr>
        <w:pStyle w:val="Caption"/>
      </w:pPr>
      <w:bookmarkStart w:id="263" w:name="_Toc91609042"/>
      <w:r>
        <w:t xml:space="preserve">Hình 3. </w:t>
      </w:r>
      <w:r w:rsidR="00DF67BD">
        <w:fldChar w:fldCharType="begin"/>
      </w:r>
      <w:r w:rsidR="00DF67BD">
        <w:instrText xml:space="preserve"> SEQ Hình_3. \* ARABIC </w:instrText>
      </w:r>
      <w:r w:rsidR="00DF67BD">
        <w:fldChar w:fldCharType="separate"/>
      </w:r>
      <w:r w:rsidR="00D93DF4">
        <w:rPr>
          <w:noProof/>
        </w:rPr>
        <w:t>98</w:t>
      </w:r>
      <w:r w:rsidR="00DF67BD">
        <w:rPr>
          <w:noProof/>
        </w:rPr>
        <w:fldChar w:fldCharType="end"/>
      </w:r>
      <w:r>
        <w:t>: Tạo WLAN Guest – Step 1</w:t>
      </w:r>
      <w:bookmarkEnd w:id="263"/>
    </w:p>
    <w:p w14:paraId="53DB4EAC" w14:textId="375E01DA" w:rsidR="002902CD" w:rsidRDefault="002C3560" w:rsidP="002902CD">
      <w:pPr>
        <w:jc w:val="center"/>
      </w:pPr>
      <w:r>
        <w:rPr>
          <w:noProof/>
        </w:rPr>
        <w:lastRenderedPageBreak/>
        <w:drawing>
          <wp:inline distT="0" distB="0" distL="0" distR="0" wp14:anchorId="626C1988" wp14:editId="0BC898E1">
            <wp:extent cx="3520440" cy="3444895"/>
            <wp:effectExtent l="0" t="0" r="3810" b="317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148">
                      <a:extLst>
                        <a:ext uri="{28A0092B-C50C-407E-A947-70E740481C1C}">
                          <a14:useLocalDpi xmlns:a14="http://schemas.microsoft.com/office/drawing/2010/main" val="0"/>
                        </a:ext>
                      </a:extLst>
                    </a:blip>
                    <a:stretch>
                      <a:fillRect/>
                    </a:stretch>
                  </pic:blipFill>
                  <pic:spPr>
                    <a:xfrm>
                      <a:off x="0" y="0"/>
                      <a:ext cx="3527708" cy="3452007"/>
                    </a:xfrm>
                    <a:prstGeom prst="rect">
                      <a:avLst/>
                    </a:prstGeom>
                  </pic:spPr>
                </pic:pic>
              </a:graphicData>
            </a:graphic>
          </wp:inline>
        </w:drawing>
      </w:r>
    </w:p>
    <w:p w14:paraId="2C79CCAE" w14:textId="7A184DAA" w:rsidR="00A42002" w:rsidRDefault="00A42002" w:rsidP="00A42002">
      <w:pPr>
        <w:pStyle w:val="Caption"/>
      </w:pPr>
      <w:bookmarkStart w:id="264" w:name="_Toc91609043"/>
      <w:r>
        <w:t xml:space="preserve">Hình 3. </w:t>
      </w:r>
      <w:r w:rsidR="00DF67BD">
        <w:fldChar w:fldCharType="begin"/>
      </w:r>
      <w:r w:rsidR="00DF67BD">
        <w:instrText xml:space="preserve"> SEQ Hình_3. \* ARABIC </w:instrText>
      </w:r>
      <w:r w:rsidR="00DF67BD">
        <w:fldChar w:fldCharType="separate"/>
      </w:r>
      <w:r w:rsidR="00D93DF4">
        <w:rPr>
          <w:noProof/>
        </w:rPr>
        <w:t>99</w:t>
      </w:r>
      <w:r w:rsidR="00DF67BD">
        <w:rPr>
          <w:noProof/>
        </w:rPr>
        <w:fldChar w:fldCharType="end"/>
      </w:r>
      <w:r>
        <w:t xml:space="preserve">: Tạo WLAN Guest – Step </w:t>
      </w:r>
      <w:r w:rsidR="001F60B7">
        <w:t>2</w:t>
      </w:r>
      <w:bookmarkEnd w:id="264"/>
    </w:p>
    <w:p w14:paraId="2C77F1D2" w14:textId="77777777" w:rsidR="004743C2" w:rsidRPr="004743C2" w:rsidRDefault="004743C2" w:rsidP="004743C2"/>
    <w:p w14:paraId="4957726C" w14:textId="6BA41402" w:rsidR="00761424" w:rsidRDefault="005477F2" w:rsidP="002902CD">
      <w:pPr>
        <w:jc w:val="center"/>
      </w:pPr>
      <w:r>
        <w:rPr>
          <w:noProof/>
        </w:rPr>
        <w:drawing>
          <wp:inline distT="0" distB="0" distL="0" distR="0" wp14:anchorId="2B4AD5E1" wp14:editId="789FC19B">
            <wp:extent cx="3538262" cy="3482340"/>
            <wp:effectExtent l="0" t="0" r="5080" b="381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149">
                      <a:extLst>
                        <a:ext uri="{28A0092B-C50C-407E-A947-70E740481C1C}">
                          <a14:useLocalDpi xmlns:a14="http://schemas.microsoft.com/office/drawing/2010/main" val="0"/>
                        </a:ext>
                      </a:extLst>
                    </a:blip>
                    <a:stretch>
                      <a:fillRect/>
                    </a:stretch>
                  </pic:blipFill>
                  <pic:spPr>
                    <a:xfrm>
                      <a:off x="0" y="0"/>
                      <a:ext cx="3543457" cy="3487453"/>
                    </a:xfrm>
                    <a:prstGeom prst="rect">
                      <a:avLst/>
                    </a:prstGeom>
                  </pic:spPr>
                </pic:pic>
              </a:graphicData>
            </a:graphic>
          </wp:inline>
        </w:drawing>
      </w:r>
    </w:p>
    <w:p w14:paraId="10A07A61" w14:textId="4AB24EF6" w:rsidR="00723329" w:rsidRDefault="00723329" w:rsidP="00723329">
      <w:pPr>
        <w:pStyle w:val="Caption"/>
      </w:pPr>
      <w:bookmarkStart w:id="265" w:name="_Toc91609044"/>
      <w:r>
        <w:t xml:space="preserve">Hình 3. </w:t>
      </w:r>
      <w:r w:rsidR="00DF67BD">
        <w:fldChar w:fldCharType="begin"/>
      </w:r>
      <w:r w:rsidR="00DF67BD">
        <w:instrText xml:space="preserve"> SEQ Hình_3. \* ARABIC </w:instrText>
      </w:r>
      <w:r w:rsidR="00DF67BD">
        <w:fldChar w:fldCharType="separate"/>
      </w:r>
      <w:r w:rsidR="00D93DF4">
        <w:rPr>
          <w:noProof/>
        </w:rPr>
        <w:t>100</w:t>
      </w:r>
      <w:r w:rsidR="00DF67BD">
        <w:rPr>
          <w:noProof/>
        </w:rPr>
        <w:fldChar w:fldCharType="end"/>
      </w:r>
      <w:r>
        <w:t>: Tạo WLAN Guest – Step 3</w:t>
      </w:r>
      <w:bookmarkEnd w:id="265"/>
    </w:p>
    <w:p w14:paraId="24D4DA8B" w14:textId="06E079FB" w:rsidR="00761424" w:rsidRDefault="00DF5B82" w:rsidP="002902CD">
      <w:pPr>
        <w:jc w:val="center"/>
      </w:pPr>
      <w:r>
        <w:rPr>
          <w:noProof/>
        </w:rPr>
        <w:lastRenderedPageBreak/>
        <w:drawing>
          <wp:inline distT="0" distB="0" distL="0" distR="0" wp14:anchorId="1EE3EFD7" wp14:editId="7AA97FD0">
            <wp:extent cx="3543035" cy="3482036"/>
            <wp:effectExtent l="0" t="0" r="635"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50">
                      <a:extLst>
                        <a:ext uri="{28A0092B-C50C-407E-A947-70E740481C1C}">
                          <a14:useLocalDpi xmlns:a14="http://schemas.microsoft.com/office/drawing/2010/main" val="0"/>
                        </a:ext>
                      </a:extLst>
                    </a:blip>
                    <a:stretch>
                      <a:fillRect/>
                    </a:stretch>
                  </pic:blipFill>
                  <pic:spPr>
                    <a:xfrm>
                      <a:off x="0" y="0"/>
                      <a:ext cx="3547652" cy="3486574"/>
                    </a:xfrm>
                    <a:prstGeom prst="rect">
                      <a:avLst/>
                    </a:prstGeom>
                  </pic:spPr>
                </pic:pic>
              </a:graphicData>
            </a:graphic>
          </wp:inline>
        </w:drawing>
      </w:r>
    </w:p>
    <w:p w14:paraId="6CB438FE" w14:textId="6712F9DB" w:rsidR="003E3CB4" w:rsidRDefault="003E3CB4" w:rsidP="003E3CB4">
      <w:pPr>
        <w:pStyle w:val="Caption"/>
      </w:pPr>
      <w:bookmarkStart w:id="266" w:name="_Toc91609045"/>
      <w:r>
        <w:t xml:space="preserve">Hình 3. </w:t>
      </w:r>
      <w:r w:rsidR="00DF67BD">
        <w:fldChar w:fldCharType="begin"/>
      </w:r>
      <w:r w:rsidR="00DF67BD">
        <w:instrText xml:space="preserve"> SEQ Hình_3. \* ARABIC </w:instrText>
      </w:r>
      <w:r w:rsidR="00DF67BD">
        <w:fldChar w:fldCharType="separate"/>
      </w:r>
      <w:r w:rsidR="00D93DF4">
        <w:rPr>
          <w:noProof/>
        </w:rPr>
        <w:t>101</w:t>
      </w:r>
      <w:r w:rsidR="00DF67BD">
        <w:rPr>
          <w:noProof/>
        </w:rPr>
        <w:fldChar w:fldCharType="end"/>
      </w:r>
      <w:r>
        <w:t>: Tạo WLAN Guest – Step 4</w:t>
      </w:r>
      <w:bookmarkEnd w:id="266"/>
    </w:p>
    <w:p w14:paraId="72121B26" w14:textId="77777777" w:rsidR="003E3CB4" w:rsidRPr="003E3CB4" w:rsidRDefault="003E3CB4" w:rsidP="003E3CB4"/>
    <w:p w14:paraId="792FEBA5" w14:textId="3BA87D30" w:rsidR="00761424" w:rsidRDefault="003B3BED" w:rsidP="002902CD">
      <w:pPr>
        <w:jc w:val="center"/>
      </w:pPr>
      <w:r>
        <w:rPr>
          <w:noProof/>
        </w:rPr>
        <w:drawing>
          <wp:inline distT="0" distB="0" distL="0" distR="0" wp14:anchorId="026FB878" wp14:editId="5D6079DF">
            <wp:extent cx="3522720" cy="3451860"/>
            <wp:effectExtent l="0" t="0" r="190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151">
                      <a:extLst>
                        <a:ext uri="{28A0092B-C50C-407E-A947-70E740481C1C}">
                          <a14:useLocalDpi xmlns:a14="http://schemas.microsoft.com/office/drawing/2010/main" val="0"/>
                        </a:ext>
                      </a:extLst>
                    </a:blip>
                    <a:stretch>
                      <a:fillRect/>
                    </a:stretch>
                  </pic:blipFill>
                  <pic:spPr>
                    <a:xfrm>
                      <a:off x="0" y="0"/>
                      <a:ext cx="3531642" cy="3460602"/>
                    </a:xfrm>
                    <a:prstGeom prst="rect">
                      <a:avLst/>
                    </a:prstGeom>
                  </pic:spPr>
                </pic:pic>
              </a:graphicData>
            </a:graphic>
          </wp:inline>
        </w:drawing>
      </w:r>
    </w:p>
    <w:p w14:paraId="49D761FE" w14:textId="629D1349" w:rsidR="003E3CB4" w:rsidRDefault="003E3CB4" w:rsidP="003E3CB4">
      <w:pPr>
        <w:pStyle w:val="Caption"/>
      </w:pPr>
      <w:bookmarkStart w:id="267" w:name="_Toc91609046"/>
      <w:r>
        <w:t xml:space="preserve">Hình 3. </w:t>
      </w:r>
      <w:r w:rsidR="00DF67BD">
        <w:fldChar w:fldCharType="begin"/>
      </w:r>
      <w:r w:rsidR="00DF67BD">
        <w:instrText xml:space="preserve"> SEQ Hình_3. \* ARABIC </w:instrText>
      </w:r>
      <w:r w:rsidR="00DF67BD">
        <w:fldChar w:fldCharType="separate"/>
      </w:r>
      <w:r w:rsidR="00D93DF4">
        <w:rPr>
          <w:noProof/>
        </w:rPr>
        <w:t>102</w:t>
      </w:r>
      <w:r w:rsidR="00DF67BD">
        <w:rPr>
          <w:noProof/>
        </w:rPr>
        <w:fldChar w:fldCharType="end"/>
      </w:r>
      <w:r>
        <w:t>: Tạo WLAN Guest – Step 5</w:t>
      </w:r>
      <w:bookmarkEnd w:id="267"/>
    </w:p>
    <w:p w14:paraId="7B8BA4A7" w14:textId="3E7ACD19" w:rsidR="00E9086D" w:rsidRDefault="00E9086D" w:rsidP="00940816">
      <w:pPr>
        <w:pStyle w:val="Tiumccp2"/>
        <w:spacing w:before="240" w:after="240"/>
        <w:outlineLvl w:val="2"/>
      </w:pPr>
      <w:bookmarkStart w:id="268" w:name="_Toc91608933"/>
      <w:r>
        <w:lastRenderedPageBreak/>
        <w:t xml:space="preserve">3.2.10 </w:t>
      </w:r>
      <w:r w:rsidRPr="006659FD">
        <w:t>C</w:t>
      </w:r>
      <w:r>
        <w:t>ấu hình</w:t>
      </w:r>
      <w:r w:rsidRPr="006659FD">
        <w:t xml:space="preserve"> </w:t>
      </w:r>
      <w:r>
        <w:t>RADIUS Server</w:t>
      </w:r>
      <w:bookmarkEnd w:id="268"/>
    </w:p>
    <w:p w14:paraId="3738940D" w14:textId="7A8F649A" w:rsidR="00E9086D" w:rsidRPr="005E0586" w:rsidRDefault="00E9086D" w:rsidP="0071413E">
      <w:pPr>
        <w:pStyle w:val="Nidungvnbn"/>
        <w:numPr>
          <w:ilvl w:val="0"/>
          <w:numId w:val="143"/>
        </w:numPr>
        <w:rPr>
          <w:rStyle w:val="NidungvnbnChar"/>
        </w:rPr>
      </w:pPr>
      <w:r w:rsidRPr="00E9086D">
        <w:t>C</w:t>
      </w:r>
      <w:r w:rsidRPr="005E0586">
        <w:rPr>
          <w:rStyle w:val="NidungvnbnChar"/>
        </w:rPr>
        <w:t xml:space="preserve">hon máy chủ Server của tầng 3 kỹ thuật, </w:t>
      </w:r>
      <w:r w:rsidR="00D14433">
        <w:rPr>
          <w:rStyle w:val="NidungvnbnChar"/>
        </w:rPr>
        <w:t xml:space="preserve">chọn tab Services, </w:t>
      </w:r>
      <w:r w:rsidRPr="005E0586">
        <w:rPr>
          <w:rStyle w:val="NidungvnbnChar"/>
        </w:rPr>
        <w:t xml:space="preserve">cấu hình </w:t>
      </w:r>
      <w:r w:rsidRPr="002B4DA3">
        <w:rPr>
          <w:rStyle w:val="NidungvnbnChar"/>
          <w:b/>
          <w:bCs/>
        </w:rPr>
        <w:t>RADIUS Server</w:t>
      </w:r>
      <w:r w:rsidRPr="005E0586">
        <w:rPr>
          <w:rStyle w:val="NidungvnbnChar"/>
        </w:rPr>
        <w:t xml:space="preserve"> để xác thực những người dùng khi truy cập mạng không dây như: nhân viên văn phòng tầng 2 (Staff), nhân viên vục phụ máy POS tầng 1 (POS), khách hàng đi siêu thi có nhu cầu sử dụng mạng không dây (Guest). Phải xác thực người dùng vì mỗi người dùng có một đặc quyền riêng</w:t>
      </w:r>
      <w:r w:rsidR="00AD0173" w:rsidRPr="005E0586">
        <w:rPr>
          <w:rStyle w:val="NidungvnbnChar"/>
        </w:rPr>
        <w:t xml:space="preserve"> nhất định</w:t>
      </w:r>
      <w:r w:rsidRPr="005E0586">
        <w:rPr>
          <w:rStyle w:val="NidungvnbnChar"/>
        </w:rPr>
        <w:t>.</w:t>
      </w:r>
    </w:p>
    <w:p w14:paraId="7FB79BFC" w14:textId="62B4CB53" w:rsidR="00E9086D" w:rsidRDefault="00E4340A" w:rsidP="00DB0E53">
      <w:pPr>
        <w:jc w:val="center"/>
      </w:pPr>
      <w:r>
        <w:rPr>
          <w:noProof/>
        </w:rPr>
        <w:drawing>
          <wp:inline distT="0" distB="0" distL="0" distR="0" wp14:anchorId="413E006E" wp14:editId="44182C62">
            <wp:extent cx="3597439" cy="3550920"/>
            <wp:effectExtent l="0" t="0" r="317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152">
                      <a:extLst>
                        <a:ext uri="{28A0092B-C50C-407E-A947-70E740481C1C}">
                          <a14:useLocalDpi xmlns:a14="http://schemas.microsoft.com/office/drawing/2010/main" val="0"/>
                        </a:ext>
                      </a:extLst>
                    </a:blip>
                    <a:stretch>
                      <a:fillRect/>
                    </a:stretch>
                  </pic:blipFill>
                  <pic:spPr>
                    <a:xfrm>
                      <a:off x="0" y="0"/>
                      <a:ext cx="3606008" cy="3559379"/>
                    </a:xfrm>
                    <a:prstGeom prst="rect">
                      <a:avLst/>
                    </a:prstGeom>
                  </pic:spPr>
                </pic:pic>
              </a:graphicData>
            </a:graphic>
          </wp:inline>
        </w:drawing>
      </w:r>
    </w:p>
    <w:p w14:paraId="314E0B28" w14:textId="7E73E6BF" w:rsidR="00817D5E" w:rsidRDefault="00817D5E" w:rsidP="00817D5E">
      <w:pPr>
        <w:pStyle w:val="Caption"/>
      </w:pPr>
      <w:bookmarkStart w:id="269" w:name="_Toc91609047"/>
      <w:r>
        <w:t xml:space="preserve">Hình 3. </w:t>
      </w:r>
      <w:r w:rsidR="00DF67BD">
        <w:fldChar w:fldCharType="begin"/>
      </w:r>
      <w:r w:rsidR="00DF67BD">
        <w:instrText xml:space="preserve"> SEQ Hình_3. \* ARABIC </w:instrText>
      </w:r>
      <w:r w:rsidR="00DF67BD">
        <w:fldChar w:fldCharType="separate"/>
      </w:r>
      <w:r w:rsidR="00D93DF4">
        <w:rPr>
          <w:noProof/>
        </w:rPr>
        <w:t>103</w:t>
      </w:r>
      <w:r w:rsidR="00DF67BD">
        <w:rPr>
          <w:noProof/>
        </w:rPr>
        <w:fldChar w:fldCharType="end"/>
      </w:r>
      <w:r>
        <w:t>: Cấu hình RADIUS Server – Step 1</w:t>
      </w:r>
      <w:bookmarkEnd w:id="269"/>
    </w:p>
    <w:p w14:paraId="165A28A3" w14:textId="698B1070" w:rsidR="008041AD" w:rsidRDefault="008041AD" w:rsidP="00C508F0">
      <w:pPr>
        <w:jc w:val="center"/>
      </w:pPr>
      <w:r>
        <w:rPr>
          <w:noProof/>
        </w:rPr>
        <w:lastRenderedPageBreak/>
        <w:drawing>
          <wp:inline distT="0" distB="0" distL="0" distR="0" wp14:anchorId="5BAA8184" wp14:editId="626C8EDC">
            <wp:extent cx="3553618" cy="3482340"/>
            <wp:effectExtent l="0" t="0" r="8890" b="381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153">
                      <a:extLst>
                        <a:ext uri="{28A0092B-C50C-407E-A947-70E740481C1C}">
                          <a14:useLocalDpi xmlns:a14="http://schemas.microsoft.com/office/drawing/2010/main" val="0"/>
                        </a:ext>
                      </a:extLst>
                    </a:blip>
                    <a:stretch>
                      <a:fillRect/>
                    </a:stretch>
                  </pic:blipFill>
                  <pic:spPr>
                    <a:xfrm>
                      <a:off x="0" y="0"/>
                      <a:ext cx="3567740" cy="3496178"/>
                    </a:xfrm>
                    <a:prstGeom prst="rect">
                      <a:avLst/>
                    </a:prstGeom>
                  </pic:spPr>
                </pic:pic>
              </a:graphicData>
            </a:graphic>
          </wp:inline>
        </w:drawing>
      </w:r>
    </w:p>
    <w:p w14:paraId="2FC8E903" w14:textId="63E687DA" w:rsidR="00C508F0" w:rsidRDefault="00391D04" w:rsidP="00C970A2">
      <w:pPr>
        <w:pStyle w:val="Caption"/>
      </w:pPr>
      <w:bookmarkStart w:id="270" w:name="_Toc91609048"/>
      <w:r>
        <w:t xml:space="preserve">Hình 3. </w:t>
      </w:r>
      <w:r w:rsidR="00DF67BD">
        <w:fldChar w:fldCharType="begin"/>
      </w:r>
      <w:r w:rsidR="00DF67BD">
        <w:instrText xml:space="preserve"> SEQ Hình_3. \* ARABIC </w:instrText>
      </w:r>
      <w:r w:rsidR="00DF67BD">
        <w:fldChar w:fldCharType="separate"/>
      </w:r>
      <w:r w:rsidR="00D93DF4">
        <w:rPr>
          <w:noProof/>
        </w:rPr>
        <w:t>104</w:t>
      </w:r>
      <w:r w:rsidR="00DF67BD">
        <w:rPr>
          <w:noProof/>
        </w:rPr>
        <w:fldChar w:fldCharType="end"/>
      </w:r>
      <w:r>
        <w:t>: Cấu hình RADIUS Server – Step 2</w:t>
      </w:r>
      <w:bookmarkEnd w:id="270"/>
    </w:p>
    <w:p w14:paraId="00F70B0D" w14:textId="255D8899" w:rsidR="00DB0E53" w:rsidRDefault="00DB0E53" w:rsidP="0071413E">
      <w:pPr>
        <w:pStyle w:val="Nidungvnbn"/>
        <w:numPr>
          <w:ilvl w:val="0"/>
          <w:numId w:val="142"/>
        </w:numPr>
      </w:pPr>
      <w:r>
        <w:t>Tạo tài khoản cho nhân viên văn phòng tầng 2 (Staff)</w:t>
      </w:r>
    </w:p>
    <w:p w14:paraId="7A8A2553" w14:textId="42841FE7" w:rsidR="00340E14" w:rsidRDefault="00DC2AD7" w:rsidP="00340E14">
      <w:pPr>
        <w:jc w:val="center"/>
      </w:pPr>
      <w:r>
        <w:rPr>
          <w:noProof/>
        </w:rPr>
        <w:drawing>
          <wp:inline distT="0" distB="0" distL="0" distR="0" wp14:anchorId="20B68E6F" wp14:editId="65DD40C0">
            <wp:extent cx="3443605" cy="3374633"/>
            <wp:effectExtent l="0" t="0" r="4445"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54">
                      <a:extLst>
                        <a:ext uri="{28A0092B-C50C-407E-A947-70E740481C1C}">
                          <a14:useLocalDpi xmlns:a14="http://schemas.microsoft.com/office/drawing/2010/main" val="0"/>
                        </a:ext>
                      </a:extLst>
                    </a:blip>
                    <a:stretch>
                      <a:fillRect/>
                    </a:stretch>
                  </pic:blipFill>
                  <pic:spPr>
                    <a:xfrm>
                      <a:off x="0" y="0"/>
                      <a:ext cx="3459279" cy="3389993"/>
                    </a:xfrm>
                    <a:prstGeom prst="rect">
                      <a:avLst/>
                    </a:prstGeom>
                  </pic:spPr>
                </pic:pic>
              </a:graphicData>
            </a:graphic>
          </wp:inline>
        </w:drawing>
      </w:r>
    </w:p>
    <w:p w14:paraId="61C8B150" w14:textId="63BE6DC9" w:rsidR="00340E14" w:rsidRDefault="00340E14" w:rsidP="00340E14">
      <w:pPr>
        <w:pStyle w:val="Caption"/>
      </w:pPr>
      <w:bookmarkStart w:id="271" w:name="_Toc91609049"/>
      <w:r>
        <w:t xml:space="preserve">Hình 3. </w:t>
      </w:r>
      <w:r w:rsidR="00DF67BD">
        <w:fldChar w:fldCharType="begin"/>
      </w:r>
      <w:r w:rsidR="00DF67BD">
        <w:instrText xml:space="preserve"> SEQ Hình_3. \* ARABIC </w:instrText>
      </w:r>
      <w:r w:rsidR="00DF67BD">
        <w:fldChar w:fldCharType="separate"/>
      </w:r>
      <w:r w:rsidR="00D93DF4">
        <w:rPr>
          <w:noProof/>
        </w:rPr>
        <w:t>105</w:t>
      </w:r>
      <w:r w:rsidR="00DF67BD">
        <w:rPr>
          <w:noProof/>
        </w:rPr>
        <w:fldChar w:fldCharType="end"/>
      </w:r>
      <w:r>
        <w:t>: Cấu hình RADIUS Server – Step 3</w:t>
      </w:r>
      <w:bookmarkEnd w:id="271"/>
    </w:p>
    <w:p w14:paraId="3720E29B" w14:textId="76F15B55" w:rsidR="004F7784" w:rsidRDefault="004F7784" w:rsidP="00940816">
      <w:pPr>
        <w:pStyle w:val="Tiumccp2"/>
        <w:spacing w:before="240" w:after="240"/>
        <w:outlineLvl w:val="2"/>
      </w:pPr>
      <w:bookmarkStart w:id="272" w:name="_Toc91608934"/>
      <w:r>
        <w:lastRenderedPageBreak/>
        <w:t>3.2.11 Tạo AP Group</w:t>
      </w:r>
      <w:bookmarkEnd w:id="272"/>
    </w:p>
    <w:p w14:paraId="5E4278CB" w14:textId="72F39BB8" w:rsidR="004F7784" w:rsidRDefault="00AC3E87" w:rsidP="00173FF3">
      <w:pPr>
        <w:pStyle w:val="Nidungvnbn"/>
      </w:pPr>
      <w:r w:rsidRPr="00AC3E87">
        <w:t>Tạo AP Group giữa các Access Point để tránh thiết bị kết nối nhầm lẫn</w:t>
      </w:r>
      <w:r w:rsidR="00EF5F8A">
        <w:t xml:space="preserve"> với</w:t>
      </w:r>
      <w:r w:rsidRPr="00AC3E87">
        <w:t xml:space="preserve"> Access Point của tầng khác</w:t>
      </w:r>
      <w:r>
        <w:t>.</w:t>
      </w:r>
    </w:p>
    <w:p w14:paraId="1388F4CF" w14:textId="799F23D8" w:rsidR="00AC3E87" w:rsidRDefault="00AC3E87" w:rsidP="00173FF3">
      <w:pPr>
        <w:pStyle w:val="Nidungvnbn"/>
      </w:pPr>
      <w:r>
        <w:t>Đăng nhập vào WLC từ PC Admin.</w:t>
      </w:r>
    </w:p>
    <w:p w14:paraId="18F0252A" w14:textId="11AE50EE" w:rsidR="00AC3E87" w:rsidRDefault="00AC3E87" w:rsidP="008678A6">
      <w:pPr>
        <w:pStyle w:val="Nidungvnbn"/>
        <w:numPr>
          <w:ilvl w:val="0"/>
          <w:numId w:val="94"/>
        </w:numPr>
      </w:pPr>
      <w:r w:rsidRPr="00AC3E87">
        <w:t>Tạo AP Group cho A</w:t>
      </w:r>
      <w:r w:rsidR="00323176">
        <w:t>P-Access-2</w:t>
      </w:r>
      <w:r w:rsidRPr="00AC3E87">
        <w:t xml:space="preserve"> dành cho khách hàng dùng wifi tầng 1 (Guest)</w:t>
      </w:r>
    </w:p>
    <w:p w14:paraId="36601750" w14:textId="35D57B4D" w:rsidR="00AC3E87" w:rsidRDefault="00347FEB" w:rsidP="00AC3E87">
      <w:pPr>
        <w:jc w:val="center"/>
      </w:pPr>
      <w:r>
        <w:rPr>
          <w:noProof/>
        </w:rPr>
        <w:drawing>
          <wp:inline distT="0" distB="0" distL="0" distR="0" wp14:anchorId="60345CE8" wp14:editId="7919B470">
            <wp:extent cx="3605500" cy="3558540"/>
            <wp:effectExtent l="0" t="0" r="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pic:cNvPicPr/>
                  </pic:nvPicPr>
                  <pic:blipFill>
                    <a:blip r:embed="rId155">
                      <a:extLst>
                        <a:ext uri="{28A0092B-C50C-407E-A947-70E740481C1C}">
                          <a14:useLocalDpi xmlns:a14="http://schemas.microsoft.com/office/drawing/2010/main" val="0"/>
                        </a:ext>
                      </a:extLst>
                    </a:blip>
                    <a:stretch>
                      <a:fillRect/>
                    </a:stretch>
                  </pic:blipFill>
                  <pic:spPr>
                    <a:xfrm>
                      <a:off x="0" y="0"/>
                      <a:ext cx="3609520" cy="3562507"/>
                    </a:xfrm>
                    <a:prstGeom prst="rect">
                      <a:avLst/>
                    </a:prstGeom>
                  </pic:spPr>
                </pic:pic>
              </a:graphicData>
            </a:graphic>
          </wp:inline>
        </w:drawing>
      </w:r>
    </w:p>
    <w:p w14:paraId="59E80134" w14:textId="60765213" w:rsidR="00323176" w:rsidRDefault="00323176" w:rsidP="00323176">
      <w:pPr>
        <w:pStyle w:val="Caption"/>
      </w:pPr>
      <w:bookmarkStart w:id="273" w:name="_Toc91609050"/>
      <w:r>
        <w:t xml:space="preserve">Hình 3. </w:t>
      </w:r>
      <w:r w:rsidR="00DF67BD">
        <w:fldChar w:fldCharType="begin"/>
      </w:r>
      <w:r w:rsidR="00DF67BD">
        <w:instrText xml:space="preserve"> SEQ Hình_3. \* ARABIC </w:instrText>
      </w:r>
      <w:r w:rsidR="00DF67BD">
        <w:fldChar w:fldCharType="separate"/>
      </w:r>
      <w:r w:rsidR="00D93DF4">
        <w:rPr>
          <w:noProof/>
        </w:rPr>
        <w:t>106</w:t>
      </w:r>
      <w:r w:rsidR="00DF67BD">
        <w:rPr>
          <w:noProof/>
        </w:rPr>
        <w:fldChar w:fldCharType="end"/>
      </w:r>
      <w:r>
        <w:t xml:space="preserve">: Tạo AP Group cho </w:t>
      </w:r>
      <w:r w:rsidR="00692542">
        <w:t>AP-Access-2 – Step 1</w:t>
      </w:r>
      <w:bookmarkEnd w:id="273"/>
    </w:p>
    <w:p w14:paraId="0646A750" w14:textId="5F8D6A4C" w:rsidR="00152ED3" w:rsidRDefault="00152ED3" w:rsidP="00AC3E87">
      <w:pPr>
        <w:jc w:val="center"/>
      </w:pPr>
    </w:p>
    <w:p w14:paraId="4F33D554" w14:textId="5D2FE699" w:rsidR="00152ED3" w:rsidRDefault="00152ED3" w:rsidP="00152ED3">
      <w:pPr>
        <w:pStyle w:val="Nidungvnbn"/>
        <w:numPr>
          <w:ilvl w:val="0"/>
          <w:numId w:val="94"/>
        </w:numPr>
      </w:pPr>
      <w:r>
        <w:t>Đặt tên AP Group cho AP-</w:t>
      </w:r>
      <w:r w:rsidR="006C5A16">
        <w:t>Access</w:t>
      </w:r>
      <w:r w:rsidR="00323176">
        <w:t>-</w:t>
      </w:r>
      <w:r w:rsidR="006C5A16">
        <w:t>2</w:t>
      </w:r>
      <w:r>
        <w:t xml:space="preserve"> là Guest</w:t>
      </w:r>
    </w:p>
    <w:p w14:paraId="7B2F363D" w14:textId="618E8478" w:rsidR="00AC3E87" w:rsidRDefault="00784FC8" w:rsidP="00AC3E87">
      <w:pPr>
        <w:jc w:val="center"/>
      </w:pPr>
      <w:r>
        <w:rPr>
          <w:noProof/>
        </w:rPr>
        <w:lastRenderedPageBreak/>
        <w:drawing>
          <wp:inline distT="0" distB="0" distL="0" distR="0" wp14:anchorId="51A86F05" wp14:editId="77145DE2">
            <wp:extent cx="3618373" cy="3566160"/>
            <wp:effectExtent l="0" t="0" r="127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56">
                      <a:extLst>
                        <a:ext uri="{28A0092B-C50C-407E-A947-70E740481C1C}">
                          <a14:useLocalDpi xmlns:a14="http://schemas.microsoft.com/office/drawing/2010/main" val="0"/>
                        </a:ext>
                      </a:extLst>
                    </a:blip>
                    <a:stretch>
                      <a:fillRect/>
                    </a:stretch>
                  </pic:blipFill>
                  <pic:spPr>
                    <a:xfrm>
                      <a:off x="0" y="0"/>
                      <a:ext cx="3632814" cy="3580392"/>
                    </a:xfrm>
                    <a:prstGeom prst="rect">
                      <a:avLst/>
                    </a:prstGeom>
                  </pic:spPr>
                </pic:pic>
              </a:graphicData>
            </a:graphic>
          </wp:inline>
        </w:drawing>
      </w:r>
    </w:p>
    <w:p w14:paraId="3F5A3BEA" w14:textId="5F4440A8" w:rsidR="006C5A16" w:rsidRDefault="003C13F8" w:rsidP="000A2909">
      <w:pPr>
        <w:pStyle w:val="Caption"/>
      </w:pPr>
      <w:bookmarkStart w:id="274" w:name="_Toc91609051"/>
      <w:r>
        <w:t xml:space="preserve">Hình 3. </w:t>
      </w:r>
      <w:r w:rsidR="00DF67BD">
        <w:fldChar w:fldCharType="begin"/>
      </w:r>
      <w:r w:rsidR="00DF67BD">
        <w:instrText xml:space="preserve"> SEQ Hình_3. \* ARABIC </w:instrText>
      </w:r>
      <w:r w:rsidR="00DF67BD">
        <w:fldChar w:fldCharType="separate"/>
      </w:r>
      <w:r w:rsidR="00D93DF4">
        <w:rPr>
          <w:noProof/>
        </w:rPr>
        <w:t>107</w:t>
      </w:r>
      <w:r w:rsidR="00DF67BD">
        <w:rPr>
          <w:noProof/>
        </w:rPr>
        <w:fldChar w:fldCharType="end"/>
      </w:r>
      <w:r>
        <w:t>: Tạo AP Group cho AP-Access-2 – Step 2</w:t>
      </w:r>
      <w:bookmarkEnd w:id="274"/>
    </w:p>
    <w:p w14:paraId="38401676" w14:textId="77777777" w:rsidR="000A2909" w:rsidRPr="000A2909" w:rsidRDefault="000A2909" w:rsidP="000A2909"/>
    <w:p w14:paraId="14770B0D" w14:textId="73279D94" w:rsidR="006C5A16" w:rsidRDefault="00ED44F6" w:rsidP="006C5A16">
      <w:pPr>
        <w:pStyle w:val="Nidungvnbn"/>
        <w:numPr>
          <w:ilvl w:val="0"/>
          <w:numId w:val="94"/>
        </w:numPr>
      </w:pPr>
      <w:r>
        <w:t>Đặt</w:t>
      </w:r>
      <w:r w:rsidR="006C5A16">
        <w:t xml:space="preserve"> xong</w:t>
      </w:r>
      <w:r>
        <w:t xml:space="preserve"> tên</w:t>
      </w:r>
      <w:r w:rsidR="006C5A16">
        <w:t xml:space="preserve"> </w:t>
      </w:r>
      <w:r w:rsidR="002935E1">
        <w:t xml:space="preserve">cho </w:t>
      </w:r>
      <w:r w:rsidR="006C5A16">
        <w:t xml:space="preserve">AP Group Guest, </w:t>
      </w:r>
      <w:r>
        <w:t>tiếp tục chọn Guest để chỉnh sửa</w:t>
      </w:r>
    </w:p>
    <w:p w14:paraId="48026979" w14:textId="77777777" w:rsidR="000A2909" w:rsidRDefault="000A2909" w:rsidP="000A2909">
      <w:pPr>
        <w:pStyle w:val="Nidungvnbn"/>
      </w:pPr>
    </w:p>
    <w:p w14:paraId="6C06F417" w14:textId="51D520B7" w:rsidR="00AC3E87" w:rsidRDefault="00D23EF8" w:rsidP="00AC3E87">
      <w:pPr>
        <w:jc w:val="center"/>
      </w:pPr>
      <w:r>
        <w:rPr>
          <w:noProof/>
        </w:rPr>
        <w:lastRenderedPageBreak/>
        <w:drawing>
          <wp:inline distT="0" distB="0" distL="0" distR="0" wp14:anchorId="61447F58" wp14:editId="7B2B84FC">
            <wp:extent cx="3565525" cy="3499118"/>
            <wp:effectExtent l="0" t="0" r="0" b="635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157">
                      <a:extLst>
                        <a:ext uri="{28A0092B-C50C-407E-A947-70E740481C1C}">
                          <a14:useLocalDpi xmlns:a14="http://schemas.microsoft.com/office/drawing/2010/main" val="0"/>
                        </a:ext>
                      </a:extLst>
                    </a:blip>
                    <a:stretch>
                      <a:fillRect/>
                    </a:stretch>
                  </pic:blipFill>
                  <pic:spPr>
                    <a:xfrm>
                      <a:off x="0" y="0"/>
                      <a:ext cx="3577921" cy="3511283"/>
                    </a:xfrm>
                    <a:prstGeom prst="rect">
                      <a:avLst/>
                    </a:prstGeom>
                  </pic:spPr>
                </pic:pic>
              </a:graphicData>
            </a:graphic>
          </wp:inline>
        </w:drawing>
      </w:r>
    </w:p>
    <w:p w14:paraId="7854E052" w14:textId="0685AF1A" w:rsidR="002935E1" w:rsidRDefault="002935E1" w:rsidP="002935E1">
      <w:pPr>
        <w:pStyle w:val="Caption"/>
      </w:pPr>
      <w:bookmarkStart w:id="275" w:name="_Toc91609052"/>
      <w:r>
        <w:t xml:space="preserve">Hình 3. </w:t>
      </w:r>
      <w:r w:rsidR="00DF67BD">
        <w:fldChar w:fldCharType="begin"/>
      </w:r>
      <w:r w:rsidR="00DF67BD">
        <w:instrText xml:space="preserve"> SEQ Hình_3. \* ARABIC </w:instrText>
      </w:r>
      <w:r w:rsidR="00DF67BD">
        <w:fldChar w:fldCharType="separate"/>
      </w:r>
      <w:r w:rsidR="00D93DF4">
        <w:rPr>
          <w:noProof/>
        </w:rPr>
        <w:t>108</w:t>
      </w:r>
      <w:r w:rsidR="00DF67BD">
        <w:rPr>
          <w:noProof/>
        </w:rPr>
        <w:fldChar w:fldCharType="end"/>
      </w:r>
      <w:r>
        <w:t>: Tạo AP Group cho AP-Access-2 – Step 3</w:t>
      </w:r>
      <w:bookmarkEnd w:id="275"/>
    </w:p>
    <w:p w14:paraId="76341334" w14:textId="77777777" w:rsidR="002935E1" w:rsidRPr="002935E1" w:rsidRDefault="002935E1" w:rsidP="002935E1"/>
    <w:p w14:paraId="01C3BDCF" w14:textId="3DBFAB78" w:rsidR="0060721A" w:rsidRDefault="0060721A" w:rsidP="0060721A">
      <w:pPr>
        <w:pStyle w:val="Nidungvnbn"/>
        <w:numPr>
          <w:ilvl w:val="0"/>
          <w:numId w:val="94"/>
        </w:numPr>
      </w:pPr>
      <w:r>
        <w:t>Chọn WLAN phù hợp</w:t>
      </w:r>
      <w:r w:rsidR="00785296">
        <w:t xml:space="preserve"> với Guest</w:t>
      </w:r>
    </w:p>
    <w:p w14:paraId="36FFE415" w14:textId="44078D47" w:rsidR="00AC3E87" w:rsidRDefault="008929DC" w:rsidP="00AC3E87">
      <w:pPr>
        <w:jc w:val="center"/>
      </w:pPr>
      <w:r>
        <w:rPr>
          <w:noProof/>
        </w:rPr>
        <w:lastRenderedPageBreak/>
        <w:drawing>
          <wp:inline distT="0" distB="0" distL="0" distR="0" wp14:anchorId="059C256E" wp14:editId="3B5DAEDD">
            <wp:extent cx="5319395" cy="35651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58">
                      <a:extLst>
                        <a:ext uri="{28A0092B-C50C-407E-A947-70E740481C1C}">
                          <a14:useLocalDpi xmlns:a14="http://schemas.microsoft.com/office/drawing/2010/main" val="0"/>
                        </a:ext>
                      </a:extLst>
                    </a:blip>
                    <a:stretch>
                      <a:fillRect/>
                    </a:stretch>
                  </pic:blipFill>
                  <pic:spPr>
                    <a:xfrm>
                      <a:off x="0" y="0"/>
                      <a:ext cx="5324497" cy="3568539"/>
                    </a:xfrm>
                    <a:prstGeom prst="rect">
                      <a:avLst/>
                    </a:prstGeom>
                  </pic:spPr>
                </pic:pic>
              </a:graphicData>
            </a:graphic>
          </wp:inline>
        </w:drawing>
      </w:r>
    </w:p>
    <w:p w14:paraId="20795A3E" w14:textId="1231912B" w:rsidR="00270563" w:rsidRDefault="00270563" w:rsidP="00270563">
      <w:pPr>
        <w:pStyle w:val="Caption"/>
      </w:pPr>
      <w:bookmarkStart w:id="276" w:name="_Toc91609053"/>
      <w:r>
        <w:t xml:space="preserve">Hình 3. </w:t>
      </w:r>
      <w:r w:rsidR="00DF67BD">
        <w:fldChar w:fldCharType="begin"/>
      </w:r>
      <w:r w:rsidR="00DF67BD">
        <w:instrText xml:space="preserve"> SEQ Hình_3. \* ARABIC </w:instrText>
      </w:r>
      <w:r w:rsidR="00DF67BD">
        <w:fldChar w:fldCharType="separate"/>
      </w:r>
      <w:r w:rsidR="00D93DF4">
        <w:rPr>
          <w:noProof/>
        </w:rPr>
        <w:t>109</w:t>
      </w:r>
      <w:r w:rsidR="00DF67BD">
        <w:rPr>
          <w:noProof/>
        </w:rPr>
        <w:fldChar w:fldCharType="end"/>
      </w:r>
      <w:r>
        <w:t>: Tạo AP Group cho AP-Access-2 – Step 4</w:t>
      </w:r>
      <w:bookmarkEnd w:id="276"/>
    </w:p>
    <w:p w14:paraId="27F2D4CE" w14:textId="77777777" w:rsidR="00270563" w:rsidRPr="00270563" w:rsidRDefault="00270563" w:rsidP="00270563"/>
    <w:p w14:paraId="16F2CF14" w14:textId="030FF0A1" w:rsidR="00785296" w:rsidRPr="00785296" w:rsidRDefault="00785296" w:rsidP="00785296">
      <w:pPr>
        <w:pStyle w:val="Nidungvnbn"/>
        <w:numPr>
          <w:ilvl w:val="0"/>
          <w:numId w:val="94"/>
        </w:numPr>
      </w:pPr>
      <w:r>
        <w:t>Tiếp theo, chọn AP phù hợp với Guest</w:t>
      </w:r>
    </w:p>
    <w:p w14:paraId="373A5760" w14:textId="0DC956F3" w:rsidR="00350B03" w:rsidRDefault="00F85D91" w:rsidP="00AC3E87">
      <w:pPr>
        <w:jc w:val="center"/>
      </w:pPr>
      <w:r>
        <w:rPr>
          <w:noProof/>
        </w:rPr>
        <w:lastRenderedPageBreak/>
        <w:drawing>
          <wp:inline distT="0" distB="0" distL="0" distR="0" wp14:anchorId="26FB4FF2" wp14:editId="5A604368">
            <wp:extent cx="5285456" cy="351282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159">
                      <a:extLst>
                        <a:ext uri="{28A0092B-C50C-407E-A947-70E740481C1C}">
                          <a14:useLocalDpi xmlns:a14="http://schemas.microsoft.com/office/drawing/2010/main" val="0"/>
                        </a:ext>
                      </a:extLst>
                    </a:blip>
                    <a:stretch>
                      <a:fillRect/>
                    </a:stretch>
                  </pic:blipFill>
                  <pic:spPr>
                    <a:xfrm>
                      <a:off x="0" y="0"/>
                      <a:ext cx="5289534" cy="3515531"/>
                    </a:xfrm>
                    <a:prstGeom prst="rect">
                      <a:avLst/>
                    </a:prstGeom>
                  </pic:spPr>
                </pic:pic>
              </a:graphicData>
            </a:graphic>
          </wp:inline>
        </w:drawing>
      </w:r>
    </w:p>
    <w:p w14:paraId="00197323" w14:textId="380F11EC" w:rsidR="00076CED" w:rsidRDefault="00076CED" w:rsidP="00076CED">
      <w:pPr>
        <w:pStyle w:val="Caption"/>
      </w:pPr>
      <w:bookmarkStart w:id="277" w:name="_Toc91609054"/>
      <w:r>
        <w:t xml:space="preserve">Hình 3. </w:t>
      </w:r>
      <w:r w:rsidR="00DF67BD">
        <w:fldChar w:fldCharType="begin"/>
      </w:r>
      <w:r w:rsidR="00DF67BD">
        <w:instrText xml:space="preserve"> SEQ Hình_3. \* ARABIC </w:instrText>
      </w:r>
      <w:r w:rsidR="00DF67BD">
        <w:fldChar w:fldCharType="separate"/>
      </w:r>
      <w:r w:rsidR="00D93DF4">
        <w:rPr>
          <w:noProof/>
        </w:rPr>
        <w:t>110</w:t>
      </w:r>
      <w:r w:rsidR="00DF67BD">
        <w:rPr>
          <w:noProof/>
        </w:rPr>
        <w:fldChar w:fldCharType="end"/>
      </w:r>
      <w:r>
        <w:t>: Tạo AP Group cho AP-Access-2 – Step 4</w:t>
      </w:r>
      <w:bookmarkEnd w:id="277"/>
    </w:p>
    <w:p w14:paraId="6339CE95" w14:textId="77777777" w:rsidR="008929DC" w:rsidRDefault="008929DC" w:rsidP="00AC3E87">
      <w:pPr>
        <w:jc w:val="center"/>
      </w:pPr>
    </w:p>
    <w:p w14:paraId="230456B0" w14:textId="7AC60B8E" w:rsidR="00350B03" w:rsidRDefault="00350B03" w:rsidP="008678A6">
      <w:pPr>
        <w:pStyle w:val="Nidungvnbn"/>
        <w:numPr>
          <w:ilvl w:val="0"/>
          <w:numId w:val="95"/>
        </w:numPr>
      </w:pPr>
      <w:r>
        <w:t>Tạo tương tự đối với các AP Group của POS, Staff</w:t>
      </w:r>
    </w:p>
    <w:p w14:paraId="1AB62E70" w14:textId="0031A62F" w:rsidR="00D33AE8" w:rsidRDefault="00A91BCE" w:rsidP="00D33AE8">
      <w:pPr>
        <w:jc w:val="center"/>
      </w:pPr>
      <w:r>
        <w:rPr>
          <w:noProof/>
        </w:rPr>
        <w:lastRenderedPageBreak/>
        <w:drawing>
          <wp:inline distT="0" distB="0" distL="0" distR="0" wp14:anchorId="06AFB5C7" wp14:editId="0D5D4B50">
            <wp:extent cx="3678891" cy="3573780"/>
            <wp:effectExtent l="0" t="0" r="0" b="762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160">
                      <a:extLst>
                        <a:ext uri="{28A0092B-C50C-407E-A947-70E740481C1C}">
                          <a14:useLocalDpi xmlns:a14="http://schemas.microsoft.com/office/drawing/2010/main" val="0"/>
                        </a:ext>
                      </a:extLst>
                    </a:blip>
                    <a:stretch>
                      <a:fillRect/>
                    </a:stretch>
                  </pic:blipFill>
                  <pic:spPr>
                    <a:xfrm>
                      <a:off x="0" y="0"/>
                      <a:ext cx="3691239" cy="3585775"/>
                    </a:xfrm>
                    <a:prstGeom prst="rect">
                      <a:avLst/>
                    </a:prstGeom>
                  </pic:spPr>
                </pic:pic>
              </a:graphicData>
            </a:graphic>
          </wp:inline>
        </w:drawing>
      </w:r>
    </w:p>
    <w:p w14:paraId="275E7152" w14:textId="1D4C9926" w:rsidR="0063562E" w:rsidRDefault="0040694A" w:rsidP="00B9608E">
      <w:pPr>
        <w:pStyle w:val="Caption"/>
      </w:pPr>
      <w:bookmarkStart w:id="278" w:name="_Toc91609055"/>
      <w:r>
        <w:t xml:space="preserve">Hình 3. </w:t>
      </w:r>
      <w:r w:rsidR="00DF67BD">
        <w:fldChar w:fldCharType="begin"/>
      </w:r>
      <w:r w:rsidR="00DF67BD">
        <w:instrText xml:space="preserve"> SEQ Hình_3. \* ARABIC </w:instrText>
      </w:r>
      <w:r w:rsidR="00DF67BD">
        <w:fldChar w:fldCharType="separate"/>
      </w:r>
      <w:r w:rsidR="00D93DF4">
        <w:rPr>
          <w:noProof/>
        </w:rPr>
        <w:t>111</w:t>
      </w:r>
      <w:r w:rsidR="00DF67BD">
        <w:rPr>
          <w:noProof/>
        </w:rPr>
        <w:fldChar w:fldCharType="end"/>
      </w:r>
      <w:r>
        <w:t xml:space="preserve">: Các AP Group </w:t>
      </w:r>
      <w:r w:rsidR="00582606">
        <w:t xml:space="preserve">đã tạo </w:t>
      </w:r>
      <w:r>
        <w:t>của các Access Point</w:t>
      </w:r>
      <w:bookmarkEnd w:id="278"/>
    </w:p>
    <w:p w14:paraId="5EBFC2B7" w14:textId="5C1293DC" w:rsidR="00954BBD" w:rsidRDefault="00954BBD" w:rsidP="00940816">
      <w:pPr>
        <w:pStyle w:val="Tiumccp2"/>
        <w:spacing w:before="240" w:after="240"/>
        <w:outlineLvl w:val="2"/>
      </w:pPr>
      <w:bookmarkStart w:id="279" w:name="_Toc91608935"/>
      <w:r>
        <w:t>3.2.12 Kiểm tra kết nối mạng WLAN</w:t>
      </w:r>
      <w:bookmarkEnd w:id="279"/>
    </w:p>
    <w:p w14:paraId="473F0E53" w14:textId="205F22AE" w:rsidR="00954BBD" w:rsidRDefault="00830F05" w:rsidP="008678A6">
      <w:pPr>
        <w:pStyle w:val="Nidungvnbn"/>
        <w:numPr>
          <w:ilvl w:val="0"/>
          <w:numId w:val="96"/>
        </w:numPr>
      </w:pPr>
      <w:r w:rsidRPr="00830F05">
        <w:t xml:space="preserve">Ở tầng 2 Văn phòng, chọn 1 Laptop, sau đó gắn </w:t>
      </w:r>
      <w:r w:rsidRPr="005B0DF8">
        <w:rPr>
          <w:b/>
          <w:bCs/>
        </w:rPr>
        <w:t>card wifi</w:t>
      </w:r>
      <w:r w:rsidRPr="00830F05">
        <w:t xml:space="preserve"> vào Laptop đó để kết nối với AP-Office dành cho nhân viên Staff (VLAN 10)</w:t>
      </w:r>
    </w:p>
    <w:p w14:paraId="1D30A867" w14:textId="45C5CF61" w:rsidR="00830F05" w:rsidRDefault="00030F90" w:rsidP="00830F05">
      <w:pPr>
        <w:jc w:val="center"/>
      </w:pPr>
      <w:r>
        <w:rPr>
          <w:noProof/>
        </w:rPr>
        <w:lastRenderedPageBreak/>
        <w:drawing>
          <wp:inline distT="0" distB="0" distL="0" distR="0" wp14:anchorId="166695FF" wp14:editId="6C096CBB">
            <wp:extent cx="3587796" cy="35052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pic:cNvPicPr/>
                  </pic:nvPicPr>
                  <pic:blipFill>
                    <a:blip r:embed="rId161">
                      <a:extLst>
                        <a:ext uri="{28A0092B-C50C-407E-A947-70E740481C1C}">
                          <a14:useLocalDpi xmlns:a14="http://schemas.microsoft.com/office/drawing/2010/main" val="0"/>
                        </a:ext>
                      </a:extLst>
                    </a:blip>
                    <a:stretch>
                      <a:fillRect/>
                    </a:stretch>
                  </pic:blipFill>
                  <pic:spPr>
                    <a:xfrm>
                      <a:off x="0" y="0"/>
                      <a:ext cx="3597170" cy="3514358"/>
                    </a:xfrm>
                    <a:prstGeom prst="rect">
                      <a:avLst/>
                    </a:prstGeom>
                  </pic:spPr>
                </pic:pic>
              </a:graphicData>
            </a:graphic>
          </wp:inline>
        </w:drawing>
      </w:r>
    </w:p>
    <w:p w14:paraId="50B196AD" w14:textId="77777777" w:rsidR="005C222A" w:rsidRDefault="005C222A" w:rsidP="00830F05">
      <w:pPr>
        <w:jc w:val="center"/>
      </w:pPr>
    </w:p>
    <w:p w14:paraId="58D1FB79" w14:textId="0CD740BC" w:rsidR="000B4363" w:rsidRDefault="000B4363" w:rsidP="000B4363">
      <w:pPr>
        <w:pStyle w:val="Caption"/>
      </w:pPr>
      <w:bookmarkStart w:id="280" w:name="_Toc91609056"/>
      <w:r>
        <w:t xml:space="preserve">Hình 3. </w:t>
      </w:r>
      <w:r w:rsidR="00DF67BD">
        <w:fldChar w:fldCharType="begin"/>
      </w:r>
      <w:r w:rsidR="00DF67BD">
        <w:instrText xml:space="preserve"> SEQ Hình_3. \* ARABIC </w:instrText>
      </w:r>
      <w:r w:rsidR="00DF67BD">
        <w:fldChar w:fldCharType="separate"/>
      </w:r>
      <w:r w:rsidR="00D93DF4">
        <w:rPr>
          <w:noProof/>
        </w:rPr>
        <w:t>112</w:t>
      </w:r>
      <w:r w:rsidR="00DF67BD">
        <w:rPr>
          <w:noProof/>
        </w:rPr>
        <w:fldChar w:fldCharType="end"/>
      </w:r>
      <w:r>
        <w:t xml:space="preserve">: </w:t>
      </w:r>
      <w:r w:rsidR="00D83F83">
        <w:t>Cấu hình Laptop để kết nối với AP-Office</w:t>
      </w:r>
      <w:bookmarkEnd w:id="280"/>
    </w:p>
    <w:p w14:paraId="32F18ED8" w14:textId="77777777" w:rsidR="00A024FC" w:rsidRPr="00A024FC" w:rsidRDefault="00A024FC" w:rsidP="00A024FC"/>
    <w:p w14:paraId="1C2F75B4" w14:textId="56389BFA" w:rsidR="005C222A" w:rsidRDefault="00830F05" w:rsidP="005C222A">
      <w:pPr>
        <w:jc w:val="center"/>
      </w:pPr>
      <w:r w:rsidRPr="00C14FD1">
        <w:rPr>
          <w:noProof/>
        </w:rPr>
        <w:drawing>
          <wp:inline distT="0" distB="0" distL="0" distR="0" wp14:anchorId="615C45CC" wp14:editId="2BEE9BBF">
            <wp:extent cx="3611879" cy="2506847"/>
            <wp:effectExtent l="0" t="0" r="8255"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36115" cy="2523668"/>
                    </a:xfrm>
                    <a:prstGeom prst="rect">
                      <a:avLst/>
                    </a:prstGeom>
                  </pic:spPr>
                </pic:pic>
              </a:graphicData>
            </a:graphic>
          </wp:inline>
        </w:drawing>
      </w:r>
    </w:p>
    <w:p w14:paraId="54C4ACC5" w14:textId="77777777" w:rsidR="005C222A" w:rsidRDefault="005C222A" w:rsidP="005C222A">
      <w:pPr>
        <w:jc w:val="center"/>
      </w:pPr>
    </w:p>
    <w:p w14:paraId="08934DA5" w14:textId="0E4849A9" w:rsidR="00D50BE1" w:rsidRDefault="00D50BE1" w:rsidP="00D50BE1">
      <w:pPr>
        <w:pStyle w:val="Caption"/>
      </w:pPr>
      <w:bookmarkStart w:id="281" w:name="_Toc91609057"/>
      <w:r>
        <w:t xml:space="preserve">Hình 3. </w:t>
      </w:r>
      <w:r w:rsidR="00DF67BD">
        <w:fldChar w:fldCharType="begin"/>
      </w:r>
      <w:r w:rsidR="00DF67BD">
        <w:instrText xml:space="preserve"> SEQ Hình_3. \* ARABIC </w:instrText>
      </w:r>
      <w:r w:rsidR="00DF67BD">
        <w:fldChar w:fldCharType="separate"/>
      </w:r>
      <w:r w:rsidR="00D93DF4">
        <w:rPr>
          <w:noProof/>
        </w:rPr>
        <w:t>113</w:t>
      </w:r>
      <w:r w:rsidR="00DF67BD">
        <w:rPr>
          <w:noProof/>
        </w:rPr>
        <w:fldChar w:fldCharType="end"/>
      </w:r>
      <w:r>
        <w:t>: Laptop kết nối với AP-Office tầng 2</w:t>
      </w:r>
      <w:bookmarkEnd w:id="281"/>
      <w:r>
        <w:t xml:space="preserve"> </w:t>
      </w:r>
    </w:p>
    <w:p w14:paraId="6BEAEB4A" w14:textId="77777777" w:rsidR="00030F90" w:rsidRDefault="00030F90" w:rsidP="00830F05">
      <w:pPr>
        <w:jc w:val="center"/>
      </w:pPr>
    </w:p>
    <w:p w14:paraId="7667DABD" w14:textId="25C4B5AB" w:rsidR="00830F05" w:rsidRPr="00954BBD" w:rsidRDefault="00830F05" w:rsidP="008678A6">
      <w:pPr>
        <w:pStyle w:val="Nidungvnbn"/>
        <w:numPr>
          <w:ilvl w:val="0"/>
          <w:numId w:val="97"/>
        </w:numPr>
      </w:pPr>
      <w:r w:rsidRPr="00830F05">
        <w:lastRenderedPageBreak/>
        <w:t xml:space="preserve">Ở tầng 1 Siêu thi, chọn 1 Laptop, sau đó gắn </w:t>
      </w:r>
      <w:r w:rsidRPr="00DA654B">
        <w:rPr>
          <w:b/>
          <w:bCs/>
        </w:rPr>
        <w:t>card wifi</w:t>
      </w:r>
      <w:r w:rsidRPr="00830F05">
        <w:t xml:space="preserve"> vào Laptop đó để kết nối với AP-Access-1 dành cho nhân viên phục vụ máy POS (VLAN 20)</w:t>
      </w:r>
    </w:p>
    <w:p w14:paraId="0CC99151" w14:textId="1AAAE03F" w:rsidR="00EE395F" w:rsidRDefault="00E5491A" w:rsidP="00830F05">
      <w:pPr>
        <w:jc w:val="center"/>
      </w:pPr>
      <w:r>
        <w:rPr>
          <w:noProof/>
        </w:rPr>
        <w:drawing>
          <wp:inline distT="0" distB="0" distL="0" distR="0" wp14:anchorId="7870BCFF" wp14:editId="7D4520CA">
            <wp:extent cx="3595027" cy="3543300"/>
            <wp:effectExtent l="0" t="0" r="571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pic:cNvPicPr/>
                  </pic:nvPicPr>
                  <pic:blipFill>
                    <a:blip r:embed="rId163">
                      <a:extLst>
                        <a:ext uri="{28A0092B-C50C-407E-A947-70E740481C1C}">
                          <a14:useLocalDpi xmlns:a14="http://schemas.microsoft.com/office/drawing/2010/main" val="0"/>
                        </a:ext>
                      </a:extLst>
                    </a:blip>
                    <a:stretch>
                      <a:fillRect/>
                    </a:stretch>
                  </pic:blipFill>
                  <pic:spPr>
                    <a:xfrm>
                      <a:off x="0" y="0"/>
                      <a:ext cx="3606261" cy="3554372"/>
                    </a:xfrm>
                    <a:prstGeom prst="rect">
                      <a:avLst/>
                    </a:prstGeom>
                  </pic:spPr>
                </pic:pic>
              </a:graphicData>
            </a:graphic>
          </wp:inline>
        </w:drawing>
      </w:r>
    </w:p>
    <w:p w14:paraId="28699D17" w14:textId="77777777" w:rsidR="005C222A" w:rsidRDefault="005C222A" w:rsidP="00830F05">
      <w:pPr>
        <w:jc w:val="center"/>
      </w:pPr>
    </w:p>
    <w:p w14:paraId="201EA12F" w14:textId="0F792EF5" w:rsidR="00445F17" w:rsidRDefault="00445F17" w:rsidP="00445F17">
      <w:pPr>
        <w:pStyle w:val="Caption"/>
      </w:pPr>
      <w:bookmarkStart w:id="282" w:name="_Toc91609058"/>
      <w:r>
        <w:t xml:space="preserve">Hình 3. </w:t>
      </w:r>
      <w:r w:rsidR="00DF67BD">
        <w:fldChar w:fldCharType="begin"/>
      </w:r>
      <w:r w:rsidR="00DF67BD">
        <w:instrText xml:space="preserve"> SEQ Hình_3. \* ARABIC </w:instrText>
      </w:r>
      <w:r w:rsidR="00DF67BD">
        <w:fldChar w:fldCharType="separate"/>
      </w:r>
      <w:r w:rsidR="00D93DF4">
        <w:rPr>
          <w:noProof/>
        </w:rPr>
        <w:t>114</w:t>
      </w:r>
      <w:r w:rsidR="00DF67BD">
        <w:rPr>
          <w:noProof/>
        </w:rPr>
        <w:fldChar w:fldCharType="end"/>
      </w:r>
      <w:r>
        <w:t>: Cấu hình Laptop để kết nối với AP-Access-1</w:t>
      </w:r>
      <w:bookmarkEnd w:id="282"/>
    </w:p>
    <w:p w14:paraId="308DA2D0" w14:textId="213270C4" w:rsidR="005C222A" w:rsidRDefault="00830F05" w:rsidP="005C222A">
      <w:pPr>
        <w:jc w:val="center"/>
      </w:pPr>
      <w:r w:rsidRPr="00794483">
        <w:rPr>
          <w:noProof/>
        </w:rPr>
        <w:drawing>
          <wp:inline distT="0" distB="0" distL="0" distR="0" wp14:anchorId="4D9F186F" wp14:editId="6B794505">
            <wp:extent cx="2032635" cy="2032635"/>
            <wp:effectExtent l="0" t="0" r="571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32920" cy="2032920"/>
                    </a:xfrm>
                    <a:prstGeom prst="rect">
                      <a:avLst/>
                    </a:prstGeom>
                  </pic:spPr>
                </pic:pic>
              </a:graphicData>
            </a:graphic>
          </wp:inline>
        </w:drawing>
      </w:r>
    </w:p>
    <w:p w14:paraId="271CD88F" w14:textId="77777777" w:rsidR="005C222A" w:rsidRDefault="005C222A" w:rsidP="005C222A">
      <w:pPr>
        <w:jc w:val="center"/>
      </w:pPr>
    </w:p>
    <w:p w14:paraId="22CE7C9B" w14:textId="50BB77B3" w:rsidR="00DA654B" w:rsidRDefault="005C222A" w:rsidP="005C222A">
      <w:pPr>
        <w:pStyle w:val="Caption"/>
      </w:pPr>
      <w:bookmarkStart w:id="283" w:name="_Toc91609059"/>
      <w:r>
        <w:t xml:space="preserve">Hình 3. </w:t>
      </w:r>
      <w:r w:rsidR="00DF67BD">
        <w:fldChar w:fldCharType="begin"/>
      </w:r>
      <w:r w:rsidR="00DF67BD">
        <w:instrText xml:space="preserve"> SEQ Hình_3. \* ARABIC </w:instrText>
      </w:r>
      <w:r w:rsidR="00DF67BD">
        <w:fldChar w:fldCharType="separate"/>
      </w:r>
      <w:r w:rsidR="00D93DF4">
        <w:rPr>
          <w:noProof/>
        </w:rPr>
        <w:t>115</w:t>
      </w:r>
      <w:r w:rsidR="00DF67BD">
        <w:rPr>
          <w:noProof/>
        </w:rPr>
        <w:fldChar w:fldCharType="end"/>
      </w:r>
      <w:r>
        <w:t>: Laptop kết nối với AP-Access-1 tầng 1</w:t>
      </w:r>
      <w:bookmarkEnd w:id="283"/>
    </w:p>
    <w:p w14:paraId="1B32038F" w14:textId="77777777" w:rsidR="00380F3F" w:rsidRPr="00380F3F" w:rsidRDefault="00380F3F" w:rsidP="00380F3F"/>
    <w:p w14:paraId="6E287EE6" w14:textId="4FF99386" w:rsidR="00830F05" w:rsidRDefault="00830F05" w:rsidP="008678A6">
      <w:pPr>
        <w:pStyle w:val="Nidungvnbn"/>
        <w:numPr>
          <w:ilvl w:val="0"/>
          <w:numId w:val="98"/>
        </w:numPr>
      </w:pPr>
      <w:r w:rsidRPr="00830F05">
        <w:lastRenderedPageBreak/>
        <w:t>Ở tầng 1 Siêu thi, chọn 1 Smartphone, sau đó kết nối với AP-Access-2 dành cho khách hàng có nhu cầu sử dụng Wifi (VLAN 30)</w:t>
      </w:r>
    </w:p>
    <w:p w14:paraId="349D546D" w14:textId="7EC8A704" w:rsidR="00830F05" w:rsidRDefault="001E176F" w:rsidP="00830F05">
      <w:pPr>
        <w:jc w:val="center"/>
      </w:pPr>
      <w:r>
        <w:rPr>
          <w:noProof/>
        </w:rPr>
        <w:drawing>
          <wp:inline distT="0" distB="0" distL="0" distR="0" wp14:anchorId="17F05280" wp14:editId="3B29E0FF">
            <wp:extent cx="3596640" cy="3544964"/>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pic:cNvPicPr/>
                  </pic:nvPicPr>
                  <pic:blipFill>
                    <a:blip r:embed="rId165">
                      <a:extLst>
                        <a:ext uri="{28A0092B-C50C-407E-A947-70E740481C1C}">
                          <a14:useLocalDpi xmlns:a14="http://schemas.microsoft.com/office/drawing/2010/main" val="0"/>
                        </a:ext>
                      </a:extLst>
                    </a:blip>
                    <a:stretch>
                      <a:fillRect/>
                    </a:stretch>
                  </pic:blipFill>
                  <pic:spPr>
                    <a:xfrm>
                      <a:off x="0" y="0"/>
                      <a:ext cx="3609454" cy="3557593"/>
                    </a:xfrm>
                    <a:prstGeom prst="rect">
                      <a:avLst/>
                    </a:prstGeom>
                  </pic:spPr>
                </pic:pic>
              </a:graphicData>
            </a:graphic>
          </wp:inline>
        </w:drawing>
      </w:r>
    </w:p>
    <w:p w14:paraId="72BC4C4C" w14:textId="77777777" w:rsidR="00380F3F" w:rsidRDefault="00380F3F" w:rsidP="00830F05">
      <w:pPr>
        <w:jc w:val="center"/>
      </w:pPr>
    </w:p>
    <w:p w14:paraId="0E9BF477" w14:textId="3D36A7A8" w:rsidR="00380F3F" w:rsidRDefault="00380F3F" w:rsidP="00380F3F">
      <w:pPr>
        <w:pStyle w:val="Caption"/>
      </w:pPr>
      <w:bookmarkStart w:id="284" w:name="_Toc91609060"/>
      <w:r>
        <w:t xml:space="preserve">Hình 3. </w:t>
      </w:r>
      <w:r w:rsidR="00DF67BD">
        <w:fldChar w:fldCharType="begin"/>
      </w:r>
      <w:r w:rsidR="00DF67BD">
        <w:instrText xml:space="preserve"> SEQ Hình_3. \* ARABIC</w:instrText>
      </w:r>
      <w:r w:rsidR="00DF67BD">
        <w:instrText xml:space="preserve"> </w:instrText>
      </w:r>
      <w:r w:rsidR="00DF67BD">
        <w:fldChar w:fldCharType="separate"/>
      </w:r>
      <w:r w:rsidR="00D93DF4">
        <w:rPr>
          <w:noProof/>
        </w:rPr>
        <w:t>116</w:t>
      </w:r>
      <w:r w:rsidR="00DF67BD">
        <w:rPr>
          <w:noProof/>
        </w:rPr>
        <w:fldChar w:fldCharType="end"/>
      </w:r>
      <w:r>
        <w:t>: Cấu hình Smartphone kết nối với AP-Access-2</w:t>
      </w:r>
      <w:bookmarkEnd w:id="284"/>
    </w:p>
    <w:p w14:paraId="5BBF8D92" w14:textId="77777777" w:rsidR="00380F3F" w:rsidRPr="00380F3F" w:rsidRDefault="00380F3F" w:rsidP="00380F3F"/>
    <w:p w14:paraId="6D70BC6E" w14:textId="3B93AE3C" w:rsidR="00830F05" w:rsidRDefault="00830F05" w:rsidP="00830F05">
      <w:pPr>
        <w:jc w:val="center"/>
      </w:pPr>
      <w:r w:rsidRPr="004D7915">
        <w:rPr>
          <w:noProof/>
        </w:rPr>
        <w:drawing>
          <wp:inline distT="0" distB="0" distL="0" distR="0" wp14:anchorId="11749FA2" wp14:editId="421CD382">
            <wp:extent cx="3356610" cy="1902079"/>
            <wp:effectExtent l="0" t="0" r="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365371" cy="1907044"/>
                    </a:xfrm>
                    <a:prstGeom prst="rect">
                      <a:avLst/>
                    </a:prstGeom>
                  </pic:spPr>
                </pic:pic>
              </a:graphicData>
            </a:graphic>
          </wp:inline>
        </w:drawing>
      </w:r>
    </w:p>
    <w:p w14:paraId="2B8FFB81" w14:textId="77777777" w:rsidR="00992D5E" w:rsidRDefault="00992D5E" w:rsidP="00830F05">
      <w:pPr>
        <w:jc w:val="center"/>
      </w:pPr>
    </w:p>
    <w:p w14:paraId="7F46965E" w14:textId="3C0D982A" w:rsidR="00380F3F" w:rsidRDefault="00380F3F" w:rsidP="00380F3F">
      <w:pPr>
        <w:pStyle w:val="Caption"/>
      </w:pPr>
      <w:bookmarkStart w:id="285" w:name="_Toc91609061"/>
      <w:r>
        <w:t xml:space="preserve">Hình 3. </w:t>
      </w:r>
      <w:r w:rsidR="00DF67BD">
        <w:fldChar w:fldCharType="begin"/>
      </w:r>
      <w:r w:rsidR="00DF67BD">
        <w:instrText xml:space="preserve"> SEQ Hình_3. \* ARABIC </w:instrText>
      </w:r>
      <w:r w:rsidR="00DF67BD">
        <w:fldChar w:fldCharType="separate"/>
      </w:r>
      <w:r w:rsidR="00D93DF4">
        <w:rPr>
          <w:noProof/>
        </w:rPr>
        <w:t>117</w:t>
      </w:r>
      <w:r w:rsidR="00DF67BD">
        <w:rPr>
          <w:noProof/>
        </w:rPr>
        <w:fldChar w:fldCharType="end"/>
      </w:r>
      <w:r>
        <w:t>: Smartphone kết nối với AP-Access-2 tầng 1</w:t>
      </w:r>
      <w:bookmarkEnd w:id="285"/>
    </w:p>
    <w:p w14:paraId="2769BB37" w14:textId="77777777" w:rsidR="00380F3F" w:rsidRPr="00380F3F" w:rsidRDefault="00380F3F" w:rsidP="00380F3F"/>
    <w:p w14:paraId="041495AB" w14:textId="7E5AC3E7" w:rsidR="001377B4" w:rsidRDefault="001377B4" w:rsidP="00940816">
      <w:pPr>
        <w:pStyle w:val="Tiumccp2"/>
        <w:spacing w:before="240" w:after="240"/>
        <w:outlineLvl w:val="2"/>
      </w:pPr>
      <w:bookmarkStart w:id="286" w:name="_Toc91608936"/>
      <w:r>
        <w:t>3.2.13 Cấu hình Access List</w:t>
      </w:r>
      <w:bookmarkEnd w:id="286"/>
    </w:p>
    <w:p w14:paraId="03962D1F" w14:textId="4D01F3F1" w:rsidR="00761424" w:rsidRDefault="00ED4DB3" w:rsidP="008678A6">
      <w:pPr>
        <w:pStyle w:val="Nidungvnbn"/>
        <w:numPr>
          <w:ilvl w:val="0"/>
          <w:numId w:val="99"/>
        </w:numPr>
      </w:pPr>
      <w:r w:rsidRPr="00ED4DB3">
        <w:lastRenderedPageBreak/>
        <w:t>Chỉ cho phép các VLAN thuộc Management, Staff, POS truy cập được tới máy chủ Server.</w:t>
      </w:r>
    </w:p>
    <w:p w14:paraId="5EF84AE7" w14:textId="3B85F8F6" w:rsidR="00ED4DB3" w:rsidRDefault="00ED4DB3" w:rsidP="008678A6">
      <w:pPr>
        <w:pStyle w:val="Nidungvnbn"/>
        <w:numPr>
          <w:ilvl w:val="0"/>
          <w:numId w:val="99"/>
        </w:numPr>
      </w:pPr>
      <w:r w:rsidRPr="00ED4DB3">
        <w:t>Chặn mọi truy cập vào VLAN 1 Management (ngoại trừ PC Admin).</w:t>
      </w:r>
    </w:p>
    <w:p w14:paraId="1DACCCF6" w14:textId="39E63071" w:rsidR="00ED4DB3" w:rsidRDefault="00ED4DB3" w:rsidP="008678A6">
      <w:pPr>
        <w:pStyle w:val="Nidungvnbn"/>
        <w:numPr>
          <w:ilvl w:val="0"/>
          <w:numId w:val="99"/>
        </w:numPr>
      </w:pPr>
      <w:r w:rsidRPr="00ED4DB3">
        <w:t>Cấm khách hàng truy xuất vào mạng nội bộ của siêu thị.</w:t>
      </w:r>
    </w:p>
    <w:p w14:paraId="15FC4A1A" w14:textId="2BA1CD4C" w:rsidR="007139AF" w:rsidRDefault="007139AF" w:rsidP="00940816">
      <w:pPr>
        <w:pStyle w:val="Tiumccp3"/>
        <w:spacing w:before="240" w:after="240"/>
      </w:pPr>
      <w:r>
        <w:t>3.2.13.1 Cấu hình Access List trên Switch Core 1</w:t>
      </w:r>
    </w:p>
    <w:p w14:paraId="397AEA6C" w14:textId="77777777" w:rsidR="00E67690" w:rsidRDefault="00E67690" w:rsidP="00A20EEC">
      <w:pPr>
        <w:pStyle w:val="Nidungvnbn"/>
      </w:pPr>
      <w:r>
        <w:t>SW-Core-1#configure terminal</w:t>
      </w:r>
    </w:p>
    <w:p w14:paraId="3B7FFA71" w14:textId="77777777" w:rsidR="00E67690" w:rsidRDefault="00E67690" w:rsidP="00A20EEC">
      <w:pPr>
        <w:pStyle w:val="Nidungvnbn"/>
      </w:pPr>
      <w:r>
        <w:t>SW-Core-1(config)#ip access-list extended ACL</w:t>
      </w:r>
    </w:p>
    <w:p w14:paraId="37B793EC" w14:textId="77777777" w:rsidR="00E67690" w:rsidRDefault="00E67690" w:rsidP="00A20EEC">
      <w:pPr>
        <w:pStyle w:val="Nidungvnbn"/>
      </w:pPr>
      <w:r>
        <w:t>SW-Core-1(config-ext-nacl)#permit ip 10.10.10.0 0.0.0.255 10.10.40.0 0.0.0.255</w:t>
      </w:r>
    </w:p>
    <w:p w14:paraId="18B29A88" w14:textId="77777777" w:rsidR="00E67690" w:rsidRDefault="00E67690" w:rsidP="00A20EEC">
      <w:pPr>
        <w:pStyle w:val="Nidungvnbn"/>
      </w:pPr>
      <w:r>
        <w:t>SW-Core-1(config-ext-nacl)#permit ip 10.10.1.0 0.0.0.255 10.10.40.0 0.0.0.255</w:t>
      </w:r>
    </w:p>
    <w:p w14:paraId="16DF0610" w14:textId="77777777" w:rsidR="00E67690" w:rsidRDefault="00E67690" w:rsidP="00A20EEC">
      <w:pPr>
        <w:pStyle w:val="Nidungvnbn"/>
      </w:pPr>
      <w:r>
        <w:t>SW-Core-1(config-ext-nacl)#permit ip 10.10.20.0 0.0.0.255 10.10.40.0 0.0.0.255</w:t>
      </w:r>
    </w:p>
    <w:p w14:paraId="04F83F33" w14:textId="77777777" w:rsidR="00E67690" w:rsidRDefault="00E67690" w:rsidP="00A20EEC">
      <w:pPr>
        <w:pStyle w:val="Nidungvnbn"/>
      </w:pPr>
      <w:r>
        <w:t>SW-Core-1(config-ext-nacl)#deny ip any 10.10.1.0 0.0.0.255</w:t>
      </w:r>
    </w:p>
    <w:p w14:paraId="429D4186" w14:textId="7EB8129D" w:rsidR="00E67690" w:rsidRDefault="00E67690" w:rsidP="00A20EEC">
      <w:pPr>
        <w:pStyle w:val="Nidungvnbn"/>
      </w:pPr>
      <w:r>
        <w:t>SW-Core-1(config-ext-nacl)#deny ip 10.10.30.0 0.0.0.255 10.0.0.0 0.255.255.255</w:t>
      </w:r>
    </w:p>
    <w:p w14:paraId="25E77BC9" w14:textId="77777777" w:rsidR="00E67690" w:rsidRDefault="00E67690" w:rsidP="00A20EEC">
      <w:pPr>
        <w:pStyle w:val="Nidungvnbn"/>
      </w:pPr>
      <w:r>
        <w:t>SW-Core-1(config-ext-nacl)#permit ip any any</w:t>
      </w:r>
    </w:p>
    <w:p w14:paraId="794DB698" w14:textId="3C849A26" w:rsidR="00E67690" w:rsidRDefault="00E67690" w:rsidP="00A20EEC">
      <w:pPr>
        <w:pStyle w:val="Nidungvnbn"/>
      </w:pPr>
      <w:r>
        <w:t>SW-Core-1(config-ext-nacl)#25 permit ip 10.10.40.0 0.0.0.255 10.10.1.0 0.0.0.255</w:t>
      </w:r>
    </w:p>
    <w:p w14:paraId="4EDD2C60" w14:textId="046FBE0B" w:rsidR="007139AF" w:rsidRDefault="003E1F68" w:rsidP="003E1F68">
      <w:pPr>
        <w:jc w:val="center"/>
      </w:pPr>
      <w:r w:rsidRPr="00B92D83">
        <w:rPr>
          <w:noProof/>
        </w:rPr>
        <w:lastRenderedPageBreak/>
        <w:drawing>
          <wp:inline distT="0" distB="0" distL="0" distR="0" wp14:anchorId="2350216F" wp14:editId="541F653B">
            <wp:extent cx="3855720" cy="3612678"/>
            <wp:effectExtent l="0" t="0" r="0" b="698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66278" cy="3622570"/>
                    </a:xfrm>
                    <a:prstGeom prst="rect">
                      <a:avLst/>
                    </a:prstGeom>
                  </pic:spPr>
                </pic:pic>
              </a:graphicData>
            </a:graphic>
          </wp:inline>
        </w:drawing>
      </w:r>
    </w:p>
    <w:p w14:paraId="4DDA6F6E" w14:textId="77777777" w:rsidR="00516401" w:rsidRDefault="00516401" w:rsidP="003E1F68">
      <w:pPr>
        <w:jc w:val="center"/>
      </w:pPr>
    </w:p>
    <w:p w14:paraId="411962AC" w14:textId="2BF24F60" w:rsidR="00516401" w:rsidRDefault="00516401" w:rsidP="00516401">
      <w:pPr>
        <w:pStyle w:val="Caption"/>
      </w:pPr>
      <w:bookmarkStart w:id="287" w:name="_Toc91609062"/>
      <w:r>
        <w:t xml:space="preserve">Hình 3. </w:t>
      </w:r>
      <w:r w:rsidR="00DF67BD">
        <w:fldChar w:fldCharType="begin"/>
      </w:r>
      <w:r w:rsidR="00DF67BD">
        <w:instrText xml:space="preserve"> SEQ </w:instrText>
      </w:r>
      <w:r w:rsidR="00DF67BD">
        <w:instrText xml:space="preserve">Hình_3. \* ARABIC </w:instrText>
      </w:r>
      <w:r w:rsidR="00DF67BD">
        <w:fldChar w:fldCharType="separate"/>
      </w:r>
      <w:r w:rsidR="00D93DF4">
        <w:rPr>
          <w:noProof/>
        </w:rPr>
        <w:t>118</w:t>
      </w:r>
      <w:r w:rsidR="00DF67BD">
        <w:rPr>
          <w:noProof/>
        </w:rPr>
        <w:fldChar w:fldCharType="end"/>
      </w:r>
      <w:r>
        <w:t>: Cấu hình ACL trên Switch Core 1</w:t>
      </w:r>
      <w:r w:rsidR="00354438">
        <w:t xml:space="preserve"> (1)</w:t>
      </w:r>
      <w:bookmarkEnd w:id="287"/>
    </w:p>
    <w:p w14:paraId="5D659376" w14:textId="77777777" w:rsidR="003E1F68" w:rsidRDefault="003E1F68" w:rsidP="00FC094B">
      <w:pPr>
        <w:pStyle w:val="Nidungvnbn"/>
      </w:pPr>
      <w:r>
        <w:t>SW-Core-1(config)#int vlan 1</w:t>
      </w:r>
    </w:p>
    <w:p w14:paraId="1CD7061D" w14:textId="77777777" w:rsidR="003E1F68" w:rsidRDefault="003E1F68" w:rsidP="00FC094B">
      <w:pPr>
        <w:pStyle w:val="Nidungvnbn"/>
      </w:pPr>
      <w:r>
        <w:t>SW-Core-1(config-if)#ip access-group ACL in</w:t>
      </w:r>
    </w:p>
    <w:p w14:paraId="00123DC3" w14:textId="77777777" w:rsidR="003E1F68" w:rsidRDefault="003E1F68" w:rsidP="00FC094B">
      <w:pPr>
        <w:pStyle w:val="Nidungvnbn"/>
      </w:pPr>
      <w:r>
        <w:t>SW-Core-1(config-if)#int vlan 10</w:t>
      </w:r>
    </w:p>
    <w:p w14:paraId="56D8104B" w14:textId="77777777" w:rsidR="003E1F68" w:rsidRDefault="003E1F68" w:rsidP="00FC094B">
      <w:pPr>
        <w:pStyle w:val="Nidungvnbn"/>
      </w:pPr>
      <w:r>
        <w:t>SW-Core-1(config-if)#ip access-group ACL in</w:t>
      </w:r>
    </w:p>
    <w:p w14:paraId="39F5FEC4" w14:textId="77777777" w:rsidR="003E1F68" w:rsidRDefault="003E1F68" w:rsidP="00FC094B">
      <w:pPr>
        <w:pStyle w:val="Nidungvnbn"/>
      </w:pPr>
      <w:r>
        <w:t>SW-Core-1(config-if)#int vlan 20</w:t>
      </w:r>
    </w:p>
    <w:p w14:paraId="2D3B6D6F" w14:textId="77777777" w:rsidR="003E1F68" w:rsidRDefault="003E1F68" w:rsidP="00FC094B">
      <w:pPr>
        <w:pStyle w:val="Nidungvnbn"/>
      </w:pPr>
      <w:r>
        <w:t>SW-Core-1(config-if)#ip access-group ACL in</w:t>
      </w:r>
    </w:p>
    <w:p w14:paraId="5BE2190F" w14:textId="77777777" w:rsidR="003E1F68" w:rsidRDefault="003E1F68" w:rsidP="00FC094B">
      <w:pPr>
        <w:pStyle w:val="Nidungvnbn"/>
      </w:pPr>
      <w:r>
        <w:t>SW-Core-1(config-if)#int vlan 30</w:t>
      </w:r>
    </w:p>
    <w:p w14:paraId="0BE83735" w14:textId="77777777" w:rsidR="003E1F68" w:rsidRDefault="003E1F68" w:rsidP="00FC094B">
      <w:pPr>
        <w:pStyle w:val="Nidungvnbn"/>
      </w:pPr>
      <w:r>
        <w:t>SW-Core-1(config-if)#ip access-group ACL in</w:t>
      </w:r>
    </w:p>
    <w:p w14:paraId="669AAF2A" w14:textId="77777777" w:rsidR="003E1F68" w:rsidRDefault="003E1F68" w:rsidP="00E55C4D">
      <w:pPr>
        <w:pStyle w:val="Nidungvnbn"/>
      </w:pPr>
      <w:r>
        <w:t>SW-Core-1(config-if)#int vlan 40</w:t>
      </w:r>
    </w:p>
    <w:p w14:paraId="3EE657D6" w14:textId="1D573B2D" w:rsidR="003E1F68" w:rsidRDefault="003E1F68" w:rsidP="00E55C4D">
      <w:pPr>
        <w:pStyle w:val="Nidungvnbn"/>
      </w:pPr>
      <w:r>
        <w:t>SW-Core-1(config-if)#ip access-group ACL in</w:t>
      </w:r>
    </w:p>
    <w:p w14:paraId="3685FC06" w14:textId="36BDC297" w:rsidR="003E1F68" w:rsidRDefault="003E1F68" w:rsidP="003E1F68">
      <w:pPr>
        <w:jc w:val="center"/>
      </w:pPr>
      <w:r w:rsidRPr="00985489">
        <w:rPr>
          <w:noProof/>
        </w:rPr>
        <w:lastRenderedPageBreak/>
        <w:drawing>
          <wp:inline distT="0" distB="0" distL="0" distR="0" wp14:anchorId="3D9CE4EB" wp14:editId="4706EECD">
            <wp:extent cx="3581400" cy="3519797"/>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87116" cy="3525415"/>
                    </a:xfrm>
                    <a:prstGeom prst="rect">
                      <a:avLst/>
                    </a:prstGeom>
                  </pic:spPr>
                </pic:pic>
              </a:graphicData>
            </a:graphic>
          </wp:inline>
        </w:drawing>
      </w:r>
    </w:p>
    <w:p w14:paraId="28DEE27D" w14:textId="77777777" w:rsidR="009315ED" w:rsidRDefault="009315ED" w:rsidP="003E1F68">
      <w:pPr>
        <w:jc w:val="center"/>
      </w:pPr>
    </w:p>
    <w:p w14:paraId="3550522D" w14:textId="13DDE3C3" w:rsidR="009315ED" w:rsidRDefault="009315ED" w:rsidP="009315ED">
      <w:pPr>
        <w:pStyle w:val="Caption"/>
      </w:pPr>
      <w:bookmarkStart w:id="288" w:name="_Toc91609063"/>
      <w:r>
        <w:t xml:space="preserve">Hình 3. </w:t>
      </w:r>
      <w:r w:rsidR="00DF67BD">
        <w:fldChar w:fldCharType="begin"/>
      </w:r>
      <w:r w:rsidR="00DF67BD">
        <w:instrText xml:space="preserve"> SEQ Hình_3. \* ARABIC </w:instrText>
      </w:r>
      <w:r w:rsidR="00DF67BD">
        <w:fldChar w:fldCharType="separate"/>
      </w:r>
      <w:r w:rsidR="00D93DF4">
        <w:rPr>
          <w:noProof/>
        </w:rPr>
        <w:t>119</w:t>
      </w:r>
      <w:r w:rsidR="00DF67BD">
        <w:rPr>
          <w:noProof/>
        </w:rPr>
        <w:fldChar w:fldCharType="end"/>
      </w:r>
      <w:r>
        <w:t>: Cấu hình ACL trên Switch Core 1 (2)</w:t>
      </w:r>
      <w:bookmarkEnd w:id="288"/>
    </w:p>
    <w:p w14:paraId="664B0A02" w14:textId="537463AE" w:rsidR="003E1F68" w:rsidRDefault="003E1F68" w:rsidP="00940816">
      <w:pPr>
        <w:pStyle w:val="Tiumccp3"/>
        <w:spacing w:before="240" w:after="240"/>
      </w:pPr>
      <w:r>
        <w:t>3.2.13.2 Cấu hình Access List trên Switch Core 2</w:t>
      </w:r>
    </w:p>
    <w:p w14:paraId="42DB2490" w14:textId="2DF2EA30" w:rsidR="003E1F68" w:rsidRPr="003E1F68" w:rsidRDefault="003E1F68" w:rsidP="00303615">
      <w:pPr>
        <w:pStyle w:val="Nidungvnbn"/>
      </w:pPr>
      <w:r>
        <w:t>Trên Switch Core 2, cấu hình ACL tương tự như trên Switch Core 1</w:t>
      </w:r>
    </w:p>
    <w:p w14:paraId="055CB8E4" w14:textId="5F3DF4DB" w:rsidR="003E1F68" w:rsidRDefault="0079256D" w:rsidP="0079256D">
      <w:pPr>
        <w:jc w:val="center"/>
      </w:pPr>
      <w:r w:rsidRPr="00700211">
        <w:rPr>
          <w:noProof/>
        </w:rPr>
        <w:lastRenderedPageBreak/>
        <w:drawing>
          <wp:inline distT="0" distB="0" distL="0" distR="0" wp14:anchorId="1FC12CDE" wp14:editId="50E306DB">
            <wp:extent cx="3634740" cy="3600179"/>
            <wp:effectExtent l="0" t="0" r="381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39748" cy="3605140"/>
                    </a:xfrm>
                    <a:prstGeom prst="rect">
                      <a:avLst/>
                    </a:prstGeom>
                  </pic:spPr>
                </pic:pic>
              </a:graphicData>
            </a:graphic>
          </wp:inline>
        </w:drawing>
      </w:r>
    </w:p>
    <w:p w14:paraId="66E768B9" w14:textId="77777777" w:rsidR="00B35F50" w:rsidRDefault="00B35F50" w:rsidP="0079256D">
      <w:pPr>
        <w:jc w:val="center"/>
      </w:pPr>
    </w:p>
    <w:p w14:paraId="04DD317E" w14:textId="3744FE07" w:rsidR="00B35F50" w:rsidRDefault="00B35F50" w:rsidP="00B35F50">
      <w:pPr>
        <w:pStyle w:val="Caption"/>
      </w:pPr>
      <w:bookmarkStart w:id="289" w:name="_Toc91609064"/>
      <w:r>
        <w:t xml:space="preserve">Hình 3. </w:t>
      </w:r>
      <w:r w:rsidR="00DF67BD">
        <w:fldChar w:fldCharType="begin"/>
      </w:r>
      <w:r w:rsidR="00DF67BD">
        <w:instrText xml:space="preserve"> SEQ Hình_3. \* ARABIC </w:instrText>
      </w:r>
      <w:r w:rsidR="00DF67BD">
        <w:fldChar w:fldCharType="separate"/>
      </w:r>
      <w:r w:rsidR="00D93DF4">
        <w:rPr>
          <w:noProof/>
        </w:rPr>
        <w:t>120</w:t>
      </w:r>
      <w:r w:rsidR="00DF67BD">
        <w:rPr>
          <w:noProof/>
        </w:rPr>
        <w:fldChar w:fldCharType="end"/>
      </w:r>
      <w:r>
        <w:t>: Cấu hình ACL trên Switch Core 2</w:t>
      </w:r>
      <w:bookmarkEnd w:id="289"/>
    </w:p>
    <w:p w14:paraId="7F3A85FB" w14:textId="514D6116" w:rsidR="0079256D" w:rsidRPr="003E1F68" w:rsidRDefault="0079256D" w:rsidP="004D0B5F">
      <w:pPr>
        <w:pStyle w:val="Tiumccp2"/>
        <w:spacing w:before="240" w:after="240"/>
        <w:outlineLvl w:val="2"/>
      </w:pPr>
      <w:bookmarkStart w:id="290" w:name="_Toc91608937"/>
      <w:r>
        <w:t>3.2.14 Cấu hình các dịch vụ trên Server</w:t>
      </w:r>
      <w:bookmarkEnd w:id="290"/>
    </w:p>
    <w:p w14:paraId="2DEB9443" w14:textId="11A3B100" w:rsidR="0079256D" w:rsidRDefault="0079256D" w:rsidP="004D0B5F">
      <w:pPr>
        <w:pStyle w:val="Tiumccp3"/>
        <w:spacing w:before="240" w:after="240"/>
      </w:pPr>
      <w:r>
        <w:t>3.2.14.1 Cấu hình Web Server nội bộ của Siêu thị</w:t>
      </w:r>
    </w:p>
    <w:p w14:paraId="7E97AC57" w14:textId="0387D81F" w:rsidR="00761424" w:rsidRDefault="00C92A1D" w:rsidP="008678A6">
      <w:pPr>
        <w:pStyle w:val="Nidungvnbn"/>
        <w:numPr>
          <w:ilvl w:val="0"/>
          <w:numId w:val="100"/>
        </w:numPr>
      </w:pPr>
      <w:r w:rsidRPr="00C92A1D">
        <w:t xml:space="preserve">Chọn máy chủ Server, chọn tab Services sau đó chọn mục </w:t>
      </w:r>
      <w:r w:rsidRPr="00FB7906">
        <w:rPr>
          <w:b/>
          <w:bCs/>
        </w:rPr>
        <w:t>HTTP</w:t>
      </w:r>
      <w:r w:rsidRPr="00C92A1D">
        <w:t xml:space="preserve"> và bật on HTTP, HTTPS</w:t>
      </w:r>
    </w:p>
    <w:p w14:paraId="28EECA7E" w14:textId="7EC8895E" w:rsidR="00C92A1D" w:rsidRDefault="007205B9" w:rsidP="00C92A1D">
      <w:pPr>
        <w:jc w:val="center"/>
      </w:pPr>
      <w:r>
        <w:rPr>
          <w:noProof/>
        </w:rPr>
        <w:lastRenderedPageBreak/>
        <w:drawing>
          <wp:inline distT="0" distB="0" distL="0" distR="0" wp14:anchorId="0FC83024" wp14:editId="78483D6C">
            <wp:extent cx="3654704" cy="3581400"/>
            <wp:effectExtent l="0" t="0" r="3175"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70">
                      <a:extLst>
                        <a:ext uri="{28A0092B-C50C-407E-A947-70E740481C1C}">
                          <a14:useLocalDpi xmlns:a14="http://schemas.microsoft.com/office/drawing/2010/main" val="0"/>
                        </a:ext>
                      </a:extLst>
                    </a:blip>
                    <a:stretch>
                      <a:fillRect/>
                    </a:stretch>
                  </pic:blipFill>
                  <pic:spPr>
                    <a:xfrm>
                      <a:off x="0" y="0"/>
                      <a:ext cx="3664138" cy="3590645"/>
                    </a:xfrm>
                    <a:prstGeom prst="rect">
                      <a:avLst/>
                    </a:prstGeom>
                  </pic:spPr>
                </pic:pic>
              </a:graphicData>
            </a:graphic>
          </wp:inline>
        </w:drawing>
      </w:r>
    </w:p>
    <w:p w14:paraId="6E4AE3AA" w14:textId="77777777" w:rsidR="00540061" w:rsidRDefault="00540061" w:rsidP="00C92A1D">
      <w:pPr>
        <w:jc w:val="center"/>
      </w:pPr>
    </w:p>
    <w:p w14:paraId="133BC962" w14:textId="34222F73" w:rsidR="007205B9" w:rsidRDefault="00540061" w:rsidP="00540061">
      <w:pPr>
        <w:pStyle w:val="Caption"/>
      </w:pPr>
      <w:bookmarkStart w:id="291" w:name="_Toc91609065"/>
      <w:r>
        <w:t xml:space="preserve">Hình 3. </w:t>
      </w:r>
      <w:r w:rsidR="00DF67BD">
        <w:fldChar w:fldCharType="begin"/>
      </w:r>
      <w:r w:rsidR="00DF67BD">
        <w:instrText xml:space="preserve"> SEQ Hình_3. \* ARABIC </w:instrText>
      </w:r>
      <w:r w:rsidR="00DF67BD">
        <w:fldChar w:fldCharType="separate"/>
      </w:r>
      <w:r w:rsidR="00D93DF4">
        <w:rPr>
          <w:noProof/>
        </w:rPr>
        <w:t>121</w:t>
      </w:r>
      <w:r w:rsidR="00DF67BD">
        <w:rPr>
          <w:noProof/>
        </w:rPr>
        <w:fldChar w:fldCharType="end"/>
      </w:r>
      <w:r>
        <w:t>: Cấu hình Web Server trên máy chủ Server</w:t>
      </w:r>
      <w:bookmarkEnd w:id="291"/>
    </w:p>
    <w:p w14:paraId="46D64E84" w14:textId="77777777" w:rsidR="00540061" w:rsidRPr="00540061" w:rsidRDefault="00540061" w:rsidP="00540061"/>
    <w:p w14:paraId="773A4D76" w14:textId="2C417E65" w:rsidR="00C92A1D" w:rsidRDefault="00C92A1D" w:rsidP="008678A6">
      <w:pPr>
        <w:pStyle w:val="Nidungvnbn"/>
        <w:numPr>
          <w:ilvl w:val="0"/>
          <w:numId w:val="101"/>
        </w:numPr>
      </w:pPr>
      <w:r w:rsidRPr="00C92A1D">
        <w:t xml:space="preserve">Có thể chỉnh sửa tùy ý giao diện của trang </w:t>
      </w:r>
      <w:r w:rsidRPr="00553751">
        <w:rPr>
          <w:b/>
          <w:bCs/>
        </w:rPr>
        <w:t>index.html</w:t>
      </w:r>
      <w:r w:rsidRPr="00C92A1D">
        <w:t xml:space="preserve"> sao cho phù hợp</w:t>
      </w:r>
    </w:p>
    <w:p w14:paraId="763484FC" w14:textId="2225777D" w:rsidR="00C92A1D" w:rsidRDefault="00C92A1D" w:rsidP="00C92A1D">
      <w:pPr>
        <w:jc w:val="center"/>
      </w:pPr>
      <w:r w:rsidRPr="00DF5CD8">
        <w:rPr>
          <w:noProof/>
        </w:rPr>
        <w:lastRenderedPageBreak/>
        <w:drawing>
          <wp:inline distT="0" distB="0" distL="0" distR="0" wp14:anchorId="4B00B4B1" wp14:editId="7520C0EB">
            <wp:extent cx="3627120" cy="3554655"/>
            <wp:effectExtent l="0" t="0" r="0" b="825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39610" cy="3566896"/>
                    </a:xfrm>
                    <a:prstGeom prst="rect">
                      <a:avLst/>
                    </a:prstGeom>
                  </pic:spPr>
                </pic:pic>
              </a:graphicData>
            </a:graphic>
          </wp:inline>
        </w:drawing>
      </w:r>
    </w:p>
    <w:p w14:paraId="1265A91A" w14:textId="77777777" w:rsidR="005735BB" w:rsidRDefault="005735BB" w:rsidP="00C92A1D">
      <w:pPr>
        <w:jc w:val="center"/>
      </w:pPr>
    </w:p>
    <w:p w14:paraId="1502F036" w14:textId="7046391E" w:rsidR="005735BB" w:rsidRDefault="005735BB" w:rsidP="005735BB">
      <w:pPr>
        <w:pStyle w:val="Caption"/>
      </w:pPr>
      <w:bookmarkStart w:id="292" w:name="_Toc91609066"/>
      <w:r>
        <w:t xml:space="preserve">Hình 3. </w:t>
      </w:r>
      <w:r w:rsidR="00DF67BD">
        <w:fldChar w:fldCharType="begin"/>
      </w:r>
      <w:r w:rsidR="00DF67BD">
        <w:instrText xml:space="preserve"> SEQ Hình_3. \* ARABIC </w:instrText>
      </w:r>
      <w:r w:rsidR="00DF67BD">
        <w:fldChar w:fldCharType="separate"/>
      </w:r>
      <w:r w:rsidR="00D93DF4">
        <w:rPr>
          <w:noProof/>
        </w:rPr>
        <w:t>122</w:t>
      </w:r>
      <w:r w:rsidR="00DF67BD">
        <w:rPr>
          <w:noProof/>
        </w:rPr>
        <w:fldChar w:fldCharType="end"/>
      </w:r>
      <w:r>
        <w:t>: Chỉnh sửa giao diện cơ bản của Web Server</w:t>
      </w:r>
      <w:bookmarkEnd w:id="292"/>
    </w:p>
    <w:p w14:paraId="53C56DFB" w14:textId="25A2BF6B" w:rsidR="00C92A1D" w:rsidRDefault="00C92A1D" w:rsidP="004D0B5F">
      <w:pPr>
        <w:pStyle w:val="Tiumccp3"/>
        <w:spacing w:before="240" w:after="240"/>
      </w:pPr>
      <w:r>
        <w:t>3.2.14.2 Cấu hình DNS Server</w:t>
      </w:r>
    </w:p>
    <w:p w14:paraId="6ABC05AC" w14:textId="4E695027" w:rsidR="00C92A1D" w:rsidRDefault="00E42F2E" w:rsidP="00405F26">
      <w:pPr>
        <w:pStyle w:val="Nidungvnbn"/>
      </w:pPr>
      <w:r w:rsidRPr="00E42F2E">
        <w:t xml:space="preserve">Chọn máy chủ Server, chọn tab Services sau đó chọn mục </w:t>
      </w:r>
      <w:r w:rsidRPr="009B303A">
        <w:rPr>
          <w:b/>
          <w:bCs/>
        </w:rPr>
        <w:t>DNS</w:t>
      </w:r>
      <w:r w:rsidRPr="00E42F2E">
        <w:t xml:space="preserve"> và bật on DNS Service. Ở đây em chuyển đổi tên miền web nội bộ của siêu thị để cho nhân viên dễ dàng truy cập.</w:t>
      </w:r>
    </w:p>
    <w:p w14:paraId="3934C12F" w14:textId="420D8D5B" w:rsidR="00E42F2E" w:rsidRDefault="00EE2DF2" w:rsidP="00E42F2E">
      <w:pPr>
        <w:jc w:val="center"/>
      </w:pPr>
      <w:r>
        <w:rPr>
          <w:noProof/>
        </w:rPr>
        <w:lastRenderedPageBreak/>
        <w:drawing>
          <wp:inline distT="0" distB="0" distL="0" distR="0" wp14:anchorId="7DFF0422" wp14:editId="040EE46C">
            <wp:extent cx="3573780" cy="3501997"/>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72">
                      <a:extLst>
                        <a:ext uri="{28A0092B-C50C-407E-A947-70E740481C1C}">
                          <a14:useLocalDpi xmlns:a14="http://schemas.microsoft.com/office/drawing/2010/main" val="0"/>
                        </a:ext>
                      </a:extLst>
                    </a:blip>
                    <a:stretch>
                      <a:fillRect/>
                    </a:stretch>
                  </pic:blipFill>
                  <pic:spPr>
                    <a:xfrm>
                      <a:off x="0" y="0"/>
                      <a:ext cx="3580672" cy="3508750"/>
                    </a:xfrm>
                    <a:prstGeom prst="rect">
                      <a:avLst/>
                    </a:prstGeom>
                  </pic:spPr>
                </pic:pic>
              </a:graphicData>
            </a:graphic>
          </wp:inline>
        </w:drawing>
      </w:r>
    </w:p>
    <w:p w14:paraId="1CF4A1E5" w14:textId="77777777" w:rsidR="000C17E8" w:rsidRDefault="000C17E8" w:rsidP="00E42F2E">
      <w:pPr>
        <w:jc w:val="center"/>
      </w:pPr>
    </w:p>
    <w:p w14:paraId="22135106" w14:textId="643DC955" w:rsidR="000C17E8" w:rsidRDefault="000C17E8" w:rsidP="000C17E8">
      <w:pPr>
        <w:pStyle w:val="Caption"/>
      </w:pPr>
      <w:bookmarkStart w:id="293" w:name="_Toc91609067"/>
      <w:r>
        <w:t xml:space="preserve">Hình 3. </w:t>
      </w:r>
      <w:r w:rsidR="00DF67BD">
        <w:fldChar w:fldCharType="begin"/>
      </w:r>
      <w:r w:rsidR="00DF67BD">
        <w:instrText xml:space="preserve"> SEQ Hình_3. \* ARABIC </w:instrText>
      </w:r>
      <w:r w:rsidR="00DF67BD">
        <w:fldChar w:fldCharType="separate"/>
      </w:r>
      <w:r w:rsidR="00D93DF4">
        <w:rPr>
          <w:noProof/>
        </w:rPr>
        <w:t>123</w:t>
      </w:r>
      <w:r w:rsidR="00DF67BD">
        <w:rPr>
          <w:noProof/>
        </w:rPr>
        <w:fldChar w:fldCharType="end"/>
      </w:r>
      <w:r>
        <w:t>: Cấu hình DNS Server trên máy chủ Server</w:t>
      </w:r>
      <w:bookmarkEnd w:id="293"/>
    </w:p>
    <w:p w14:paraId="0535C834" w14:textId="4D088112" w:rsidR="00E42F2E" w:rsidRDefault="00E42F2E" w:rsidP="004D0B5F">
      <w:pPr>
        <w:pStyle w:val="Tiumccp3"/>
        <w:spacing w:before="240" w:after="240"/>
      </w:pPr>
      <w:r>
        <w:t>3.2.14.3 Cấu hình Mail Server</w:t>
      </w:r>
    </w:p>
    <w:p w14:paraId="434A60B9" w14:textId="082B1E7B" w:rsidR="00E42F2E" w:rsidRDefault="00750C46" w:rsidP="008678A6">
      <w:pPr>
        <w:pStyle w:val="Nidungvnbn"/>
        <w:numPr>
          <w:ilvl w:val="0"/>
          <w:numId w:val="102"/>
        </w:numPr>
        <w:ind w:left="1080"/>
      </w:pPr>
      <w:r w:rsidRPr="00750C46">
        <w:t xml:space="preserve">Chọn máy chủ Server, chọn tab Services sau đó chọn mục </w:t>
      </w:r>
      <w:r w:rsidRPr="00922800">
        <w:rPr>
          <w:b/>
          <w:bCs/>
        </w:rPr>
        <w:t>EMAIL</w:t>
      </w:r>
      <w:r w:rsidRPr="00750C46">
        <w:t xml:space="preserve"> và bật on SMTP/ Service, POP3 Service</w:t>
      </w:r>
      <w:r>
        <w:t>.</w:t>
      </w:r>
    </w:p>
    <w:p w14:paraId="30C0469D" w14:textId="1C714687" w:rsidR="00750C46" w:rsidRPr="00393AE2" w:rsidRDefault="00750C46" w:rsidP="00E02531">
      <w:pPr>
        <w:pStyle w:val="Nidungvnbn"/>
        <w:ind w:left="1080" w:firstLine="0"/>
      </w:pPr>
      <w:r>
        <w:t>Domain Name là tên miền email của siêu thị</w:t>
      </w:r>
      <w:r w:rsidR="004D0B5F">
        <w:t>s</w:t>
      </w:r>
      <w:r>
        <w:t xml:space="preserve"> (fas.com)</w:t>
      </w:r>
    </w:p>
    <w:p w14:paraId="272011DE" w14:textId="75AA6456" w:rsidR="00750C46" w:rsidRDefault="00750C46" w:rsidP="00E02531">
      <w:pPr>
        <w:pStyle w:val="Nidungvnbn"/>
        <w:ind w:left="1080" w:firstLine="0"/>
        <w:rPr>
          <w:b/>
          <w:bCs/>
        </w:rPr>
      </w:pPr>
      <w:r>
        <w:t>Ví dụ ở đây</w:t>
      </w:r>
      <w:r w:rsidR="005C3C9B">
        <w:t xml:space="preserve"> </w:t>
      </w:r>
      <w:r>
        <w:t xml:space="preserve">em tạo 3 tài khoản email: username: </w:t>
      </w:r>
      <w:r w:rsidRPr="009C4FEC">
        <w:rPr>
          <w:b/>
          <w:bCs/>
        </w:rPr>
        <w:t>user01</w:t>
      </w:r>
      <w:r>
        <w:t xml:space="preserve"> – password:</w:t>
      </w:r>
      <w:r w:rsidRPr="009C4FEC">
        <w:rPr>
          <w:b/>
          <w:bCs/>
        </w:rPr>
        <w:t>1234</w:t>
      </w:r>
      <w:r>
        <w:t xml:space="preserve">, username: </w:t>
      </w:r>
      <w:r w:rsidRPr="009C4FEC">
        <w:rPr>
          <w:b/>
          <w:bCs/>
        </w:rPr>
        <w:t>user02</w:t>
      </w:r>
      <w:r>
        <w:t xml:space="preserve"> – password:</w:t>
      </w:r>
      <w:r w:rsidRPr="009C4FEC">
        <w:rPr>
          <w:b/>
          <w:bCs/>
        </w:rPr>
        <w:t>1234</w:t>
      </w:r>
      <w:r>
        <w:t xml:space="preserve">, username: </w:t>
      </w:r>
      <w:r w:rsidRPr="009C4FEC">
        <w:rPr>
          <w:b/>
          <w:bCs/>
        </w:rPr>
        <w:t>user03</w:t>
      </w:r>
      <w:r>
        <w:t xml:space="preserve"> – password:</w:t>
      </w:r>
      <w:r w:rsidRPr="009C4FEC">
        <w:rPr>
          <w:b/>
          <w:bCs/>
        </w:rPr>
        <w:t>1234</w:t>
      </w:r>
    </w:p>
    <w:p w14:paraId="24D81D85" w14:textId="219F6DD9" w:rsidR="004F2209" w:rsidRDefault="00393740" w:rsidP="004F2209">
      <w:pPr>
        <w:jc w:val="center"/>
      </w:pPr>
      <w:r>
        <w:rPr>
          <w:noProof/>
        </w:rPr>
        <w:lastRenderedPageBreak/>
        <w:drawing>
          <wp:inline distT="0" distB="0" distL="0" distR="0" wp14:anchorId="3407A9D6" wp14:editId="3360C75E">
            <wp:extent cx="3576955" cy="3520422"/>
            <wp:effectExtent l="0" t="0" r="4445"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pic:cNvPicPr/>
                  </pic:nvPicPr>
                  <pic:blipFill>
                    <a:blip r:embed="rId173">
                      <a:extLst>
                        <a:ext uri="{28A0092B-C50C-407E-A947-70E740481C1C}">
                          <a14:useLocalDpi xmlns:a14="http://schemas.microsoft.com/office/drawing/2010/main" val="0"/>
                        </a:ext>
                      </a:extLst>
                    </a:blip>
                    <a:stretch>
                      <a:fillRect/>
                    </a:stretch>
                  </pic:blipFill>
                  <pic:spPr>
                    <a:xfrm>
                      <a:off x="0" y="0"/>
                      <a:ext cx="3591242" cy="3534483"/>
                    </a:xfrm>
                    <a:prstGeom prst="rect">
                      <a:avLst/>
                    </a:prstGeom>
                  </pic:spPr>
                </pic:pic>
              </a:graphicData>
            </a:graphic>
          </wp:inline>
        </w:drawing>
      </w:r>
    </w:p>
    <w:p w14:paraId="7C45EF20" w14:textId="77777777" w:rsidR="001E3FEA" w:rsidRDefault="001E3FEA" w:rsidP="004F2209">
      <w:pPr>
        <w:jc w:val="center"/>
      </w:pPr>
    </w:p>
    <w:p w14:paraId="617A5F6B" w14:textId="7C896C59" w:rsidR="001E3FEA" w:rsidRDefault="001E3FEA" w:rsidP="001E3FEA">
      <w:pPr>
        <w:pStyle w:val="Caption"/>
      </w:pPr>
      <w:bookmarkStart w:id="294" w:name="_Toc91609068"/>
      <w:r>
        <w:t xml:space="preserve">Hình 3. </w:t>
      </w:r>
      <w:r w:rsidR="00DF67BD">
        <w:fldChar w:fldCharType="begin"/>
      </w:r>
      <w:r w:rsidR="00DF67BD">
        <w:instrText xml:space="preserve"> SEQ Hình_3. \* ARABIC </w:instrText>
      </w:r>
      <w:r w:rsidR="00DF67BD">
        <w:fldChar w:fldCharType="separate"/>
      </w:r>
      <w:r w:rsidR="00D93DF4">
        <w:rPr>
          <w:noProof/>
        </w:rPr>
        <w:t>124</w:t>
      </w:r>
      <w:r w:rsidR="00DF67BD">
        <w:rPr>
          <w:noProof/>
        </w:rPr>
        <w:fldChar w:fldCharType="end"/>
      </w:r>
      <w:r>
        <w:t>: Cấu hình Mail Server trên máy chủ Server</w:t>
      </w:r>
      <w:bookmarkEnd w:id="294"/>
    </w:p>
    <w:p w14:paraId="1A96D763" w14:textId="77777777" w:rsidR="001E3FEA" w:rsidRPr="001E3FEA" w:rsidRDefault="001E3FEA" w:rsidP="001E3FEA"/>
    <w:p w14:paraId="7C68D645" w14:textId="44875752" w:rsidR="001F0C3C" w:rsidRDefault="001F0C3C" w:rsidP="008678A6">
      <w:pPr>
        <w:pStyle w:val="Nidungvnbn"/>
        <w:numPr>
          <w:ilvl w:val="0"/>
          <w:numId w:val="103"/>
        </w:numPr>
      </w:pPr>
      <w:r w:rsidRPr="001F0C3C">
        <w:t>Vào PC1 của tầng 2 Staff, chọn tab Desktop</w:t>
      </w:r>
      <w:r w:rsidR="000053A3">
        <w:t xml:space="preserve">, </w:t>
      </w:r>
      <w:r w:rsidRPr="001F0C3C">
        <w:t xml:space="preserve">chọn mục </w:t>
      </w:r>
      <w:r w:rsidRPr="0039514B">
        <w:rPr>
          <w:b/>
          <w:bCs/>
        </w:rPr>
        <w:t>Email</w:t>
      </w:r>
      <w:r w:rsidRPr="001F0C3C">
        <w:t xml:space="preserve"> để gửi email kiểm tra</w:t>
      </w:r>
      <w:r w:rsidR="003A1131">
        <w:t xml:space="preserve">. Sau đó đăng nhập bằng </w:t>
      </w:r>
      <w:r w:rsidR="00692475">
        <w:t xml:space="preserve">tài khoản </w:t>
      </w:r>
      <w:r w:rsidR="00B45140">
        <w:t>e</w:t>
      </w:r>
      <w:r w:rsidR="003A1131">
        <w:t>mail đã</w:t>
      </w:r>
      <w:r w:rsidR="00692475">
        <w:t xml:space="preserve"> </w:t>
      </w:r>
      <w:r w:rsidR="003A1131">
        <w:t>tạo</w:t>
      </w:r>
      <w:r w:rsidR="00DB46E9">
        <w:t xml:space="preserve"> trước đó</w:t>
      </w:r>
      <w:r w:rsidR="003A1131">
        <w:t>.</w:t>
      </w:r>
      <w:r w:rsidR="000053A3">
        <w:t xml:space="preserve"> Cuối cùng chọn </w:t>
      </w:r>
      <w:r w:rsidR="000053A3" w:rsidRPr="008F2304">
        <w:rPr>
          <w:b/>
          <w:bCs/>
        </w:rPr>
        <w:t>Save</w:t>
      </w:r>
      <w:r w:rsidR="000053A3">
        <w:t>.</w:t>
      </w:r>
      <w:r w:rsidR="00845E12">
        <w:t xml:space="preserve"> Lưu ý địa chỉ email có dạng: user</w:t>
      </w:r>
      <w:r w:rsidR="00017107">
        <w:t>name_email</w:t>
      </w:r>
      <w:r w:rsidR="00845E12">
        <w:t>+@</w:t>
      </w:r>
      <w:r w:rsidR="00F71629">
        <w:t>+</w:t>
      </w:r>
      <w:r w:rsidR="00845E12">
        <w:t>domain_name (ví dụ: user01@fas.com)</w:t>
      </w:r>
    </w:p>
    <w:p w14:paraId="2C99E111" w14:textId="2704485B" w:rsidR="001F0C3C" w:rsidRDefault="001F0C3C" w:rsidP="001F0C3C">
      <w:pPr>
        <w:jc w:val="center"/>
      </w:pPr>
      <w:r w:rsidRPr="00581347">
        <w:rPr>
          <w:noProof/>
        </w:rPr>
        <w:lastRenderedPageBreak/>
        <w:drawing>
          <wp:inline distT="0" distB="0" distL="0" distR="0" wp14:anchorId="2264995C" wp14:editId="0C01F809">
            <wp:extent cx="3525010" cy="34594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532632" cy="3466961"/>
                    </a:xfrm>
                    <a:prstGeom prst="rect">
                      <a:avLst/>
                    </a:prstGeom>
                  </pic:spPr>
                </pic:pic>
              </a:graphicData>
            </a:graphic>
          </wp:inline>
        </w:drawing>
      </w:r>
    </w:p>
    <w:p w14:paraId="6A58A306" w14:textId="420E7D31" w:rsidR="007005FB" w:rsidRDefault="007005FB" w:rsidP="007005FB">
      <w:pPr>
        <w:pStyle w:val="Caption"/>
      </w:pPr>
      <w:bookmarkStart w:id="295" w:name="_Toc91609069"/>
      <w:r>
        <w:t xml:space="preserve">Hình 3. </w:t>
      </w:r>
      <w:r w:rsidR="00DF67BD">
        <w:fldChar w:fldCharType="begin"/>
      </w:r>
      <w:r w:rsidR="00DF67BD">
        <w:instrText xml:space="preserve"> SEQ Hình_3. \* ARABIC </w:instrText>
      </w:r>
      <w:r w:rsidR="00DF67BD">
        <w:fldChar w:fldCharType="separate"/>
      </w:r>
      <w:r w:rsidR="00D93DF4">
        <w:rPr>
          <w:noProof/>
        </w:rPr>
        <w:t>125</w:t>
      </w:r>
      <w:r w:rsidR="00DF67BD">
        <w:rPr>
          <w:noProof/>
        </w:rPr>
        <w:fldChar w:fldCharType="end"/>
      </w:r>
      <w:r>
        <w:t>: Đăng nhập email user01</w:t>
      </w:r>
      <w:bookmarkEnd w:id="295"/>
    </w:p>
    <w:p w14:paraId="08AE18BD" w14:textId="5692A984" w:rsidR="001F0C3C" w:rsidRDefault="001F0C3C" w:rsidP="008678A6">
      <w:pPr>
        <w:pStyle w:val="Nidungvnbn"/>
        <w:numPr>
          <w:ilvl w:val="0"/>
          <w:numId w:val="104"/>
        </w:numPr>
      </w:pPr>
      <w:r>
        <w:t>Chọn Compose để soạn email</w:t>
      </w:r>
    </w:p>
    <w:p w14:paraId="15C1E4D0" w14:textId="49CCB939" w:rsidR="00AD5202" w:rsidRDefault="002D3C98" w:rsidP="00B12745">
      <w:pPr>
        <w:jc w:val="center"/>
      </w:pPr>
      <w:r>
        <w:rPr>
          <w:noProof/>
        </w:rPr>
        <w:drawing>
          <wp:inline distT="0" distB="0" distL="0" distR="0" wp14:anchorId="2A911F21" wp14:editId="6A489FBF">
            <wp:extent cx="3392245" cy="335280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75">
                      <a:extLst>
                        <a:ext uri="{28A0092B-C50C-407E-A947-70E740481C1C}">
                          <a14:useLocalDpi xmlns:a14="http://schemas.microsoft.com/office/drawing/2010/main" val="0"/>
                        </a:ext>
                      </a:extLst>
                    </a:blip>
                    <a:stretch>
                      <a:fillRect/>
                    </a:stretch>
                  </pic:blipFill>
                  <pic:spPr>
                    <a:xfrm>
                      <a:off x="0" y="0"/>
                      <a:ext cx="3404657" cy="3365068"/>
                    </a:xfrm>
                    <a:prstGeom prst="rect">
                      <a:avLst/>
                    </a:prstGeom>
                  </pic:spPr>
                </pic:pic>
              </a:graphicData>
            </a:graphic>
          </wp:inline>
        </w:drawing>
      </w:r>
    </w:p>
    <w:p w14:paraId="4DEAA2FD" w14:textId="7203FEB8" w:rsidR="00EF331C" w:rsidRDefault="00EF331C" w:rsidP="00EF331C">
      <w:pPr>
        <w:pStyle w:val="Caption"/>
      </w:pPr>
      <w:bookmarkStart w:id="296" w:name="_Toc91609070"/>
      <w:r>
        <w:t xml:space="preserve">Hình 3. </w:t>
      </w:r>
      <w:fldSimple w:instr=" SEQ Hình_3. \* ARABIC ">
        <w:r w:rsidR="00D93DF4">
          <w:rPr>
            <w:noProof/>
          </w:rPr>
          <w:t>126</w:t>
        </w:r>
      </w:fldSimple>
      <w:r>
        <w:t>: Soạn email</w:t>
      </w:r>
      <w:bookmarkEnd w:id="296"/>
    </w:p>
    <w:p w14:paraId="41F08361" w14:textId="7E0A2A71" w:rsidR="001F0C3C" w:rsidRDefault="00FC24A2" w:rsidP="008678A6">
      <w:pPr>
        <w:pStyle w:val="Nidungvnbn"/>
        <w:numPr>
          <w:ilvl w:val="0"/>
          <w:numId w:val="105"/>
        </w:numPr>
      </w:pPr>
      <w:r>
        <w:lastRenderedPageBreak/>
        <w:t>Gửi mail tới tài khoản user02 đã tạo. Sau đó chọn Send để gửi.</w:t>
      </w:r>
    </w:p>
    <w:p w14:paraId="7ECF9B2D" w14:textId="7D810408" w:rsidR="008510A9" w:rsidRDefault="00FC24A2" w:rsidP="008510A9">
      <w:pPr>
        <w:jc w:val="center"/>
      </w:pPr>
      <w:r>
        <w:rPr>
          <w:noProof/>
        </w:rPr>
        <w:drawing>
          <wp:inline distT="0" distB="0" distL="0" distR="0" wp14:anchorId="68DDE8AF" wp14:editId="25774F4E">
            <wp:extent cx="3546077" cy="35052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176">
                      <a:extLst>
                        <a:ext uri="{28A0092B-C50C-407E-A947-70E740481C1C}">
                          <a14:useLocalDpi xmlns:a14="http://schemas.microsoft.com/office/drawing/2010/main" val="0"/>
                        </a:ext>
                      </a:extLst>
                    </a:blip>
                    <a:stretch>
                      <a:fillRect/>
                    </a:stretch>
                  </pic:blipFill>
                  <pic:spPr>
                    <a:xfrm>
                      <a:off x="0" y="0"/>
                      <a:ext cx="3560369" cy="3519327"/>
                    </a:xfrm>
                    <a:prstGeom prst="rect">
                      <a:avLst/>
                    </a:prstGeom>
                  </pic:spPr>
                </pic:pic>
              </a:graphicData>
            </a:graphic>
          </wp:inline>
        </w:drawing>
      </w:r>
    </w:p>
    <w:p w14:paraId="49A0C18F" w14:textId="22F15AF3" w:rsidR="009834CD" w:rsidRDefault="009834CD" w:rsidP="009834CD">
      <w:pPr>
        <w:pStyle w:val="Caption"/>
      </w:pPr>
      <w:bookmarkStart w:id="297" w:name="_Toc91609071"/>
      <w:r>
        <w:t xml:space="preserve">Hình 3. </w:t>
      </w:r>
      <w:fldSimple w:instr=" SEQ Hình_3. \* ARABIC ">
        <w:r w:rsidR="00D93DF4">
          <w:rPr>
            <w:noProof/>
          </w:rPr>
          <w:t>127</w:t>
        </w:r>
      </w:fldSimple>
      <w:r>
        <w:t>: Gửi email đến user02</w:t>
      </w:r>
      <w:bookmarkEnd w:id="297"/>
    </w:p>
    <w:p w14:paraId="4F6DC18A" w14:textId="77777777" w:rsidR="008510A9" w:rsidRPr="008510A9" w:rsidRDefault="008510A9" w:rsidP="008510A9"/>
    <w:p w14:paraId="53FDEE5A" w14:textId="5BA4B305" w:rsidR="001F0C3C" w:rsidRDefault="001F0C3C" w:rsidP="008678A6">
      <w:pPr>
        <w:pStyle w:val="Nidungvnbn"/>
        <w:numPr>
          <w:ilvl w:val="0"/>
          <w:numId w:val="106"/>
        </w:numPr>
      </w:pPr>
      <w:r>
        <w:t>Gửi email đến user02 thành công</w:t>
      </w:r>
    </w:p>
    <w:p w14:paraId="5874AD04" w14:textId="3476B5BC" w:rsidR="001F0C3C" w:rsidRDefault="00AA754F" w:rsidP="00FC24A2">
      <w:pPr>
        <w:jc w:val="center"/>
      </w:pPr>
      <w:r>
        <w:rPr>
          <w:noProof/>
        </w:rPr>
        <w:lastRenderedPageBreak/>
        <w:drawing>
          <wp:inline distT="0" distB="0" distL="0" distR="0" wp14:anchorId="160121A5" wp14:editId="588A6D69">
            <wp:extent cx="3471545" cy="3436629"/>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pic:cNvPicPr/>
                  </pic:nvPicPr>
                  <pic:blipFill>
                    <a:blip r:embed="rId177">
                      <a:extLst>
                        <a:ext uri="{28A0092B-C50C-407E-A947-70E740481C1C}">
                          <a14:useLocalDpi xmlns:a14="http://schemas.microsoft.com/office/drawing/2010/main" val="0"/>
                        </a:ext>
                      </a:extLst>
                    </a:blip>
                    <a:stretch>
                      <a:fillRect/>
                    </a:stretch>
                  </pic:blipFill>
                  <pic:spPr>
                    <a:xfrm>
                      <a:off x="0" y="0"/>
                      <a:ext cx="3490651" cy="3455543"/>
                    </a:xfrm>
                    <a:prstGeom prst="rect">
                      <a:avLst/>
                    </a:prstGeom>
                  </pic:spPr>
                </pic:pic>
              </a:graphicData>
            </a:graphic>
          </wp:inline>
        </w:drawing>
      </w:r>
    </w:p>
    <w:p w14:paraId="4926BB12" w14:textId="1BDF50C5" w:rsidR="005213E4" w:rsidRDefault="005213E4" w:rsidP="005213E4">
      <w:pPr>
        <w:pStyle w:val="Caption"/>
      </w:pPr>
      <w:bookmarkStart w:id="298" w:name="_Toc91609072"/>
      <w:r>
        <w:t xml:space="preserve">Hình 3. </w:t>
      </w:r>
      <w:fldSimple w:instr=" SEQ Hình_3. \* ARABIC ">
        <w:r w:rsidR="00D93DF4">
          <w:rPr>
            <w:noProof/>
          </w:rPr>
          <w:t>128</w:t>
        </w:r>
      </w:fldSimple>
      <w:r>
        <w:t>: Gửi email thành công đến user02</w:t>
      </w:r>
      <w:bookmarkEnd w:id="298"/>
    </w:p>
    <w:p w14:paraId="75B6EF16" w14:textId="0FBC7774" w:rsidR="002B6132" w:rsidRDefault="002B6132" w:rsidP="008678A6">
      <w:pPr>
        <w:pStyle w:val="Nidungvnbn"/>
        <w:numPr>
          <w:ilvl w:val="0"/>
          <w:numId w:val="107"/>
        </w:numPr>
      </w:pPr>
      <w:r w:rsidRPr="002B6132">
        <w:t>Đăng nhập vào tài khoản mail user02 để kiểm tra email được gửi</w:t>
      </w:r>
    </w:p>
    <w:p w14:paraId="4C3F6393" w14:textId="51944875" w:rsidR="002B6132" w:rsidRDefault="002B6132" w:rsidP="002B6132">
      <w:pPr>
        <w:jc w:val="center"/>
      </w:pPr>
      <w:r w:rsidRPr="0046733F">
        <w:rPr>
          <w:noProof/>
        </w:rPr>
        <w:drawing>
          <wp:inline distT="0" distB="0" distL="0" distR="0" wp14:anchorId="0A9EE2B8" wp14:editId="241897D7">
            <wp:extent cx="3512518" cy="346711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524915" cy="3479348"/>
                    </a:xfrm>
                    <a:prstGeom prst="rect">
                      <a:avLst/>
                    </a:prstGeom>
                  </pic:spPr>
                </pic:pic>
              </a:graphicData>
            </a:graphic>
          </wp:inline>
        </w:drawing>
      </w:r>
    </w:p>
    <w:p w14:paraId="40AC9F40" w14:textId="43050CFB" w:rsidR="005213E4" w:rsidRDefault="005213E4" w:rsidP="005213E4">
      <w:pPr>
        <w:pStyle w:val="Caption"/>
      </w:pPr>
      <w:bookmarkStart w:id="299" w:name="_Toc91609073"/>
      <w:r>
        <w:t xml:space="preserve">Hình 3. </w:t>
      </w:r>
      <w:fldSimple w:instr=" SEQ Hình_3. \* ARABIC ">
        <w:r w:rsidR="00D93DF4">
          <w:rPr>
            <w:noProof/>
          </w:rPr>
          <w:t>129</w:t>
        </w:r>
      </w:fldSimple>
      <w:r>
        <w:t>: Đăng nhập email user02</w:t>
      </w:r>
      <w:bookmarkEnd w:id="299"/>
    </w:p>
    <w:p w14:paraId="4503E8CD" w14:textId="74D513EF" w:rsidR="002B6132" w:rsidRDefault="002B6132" w:rsidP="008678A6">
      <w:pPr>
        <w:pStyle w:val="Nidungvnbn"/>
        <w:numPr>
          <w:ilvl w:val="0"/>
          <w:numId w:val="108"/>
        </w:numPr>
      </w:pPr>
      <w:r w:rsidRPr="002B6132">
        <w:lastRenderedPageBreak/>
        <w:t>Chọn mục Receive và nhận email từ user01 thành công</w:t>
      </w:r>
    </w:p>
    <w:p w14:paraId="2D6AA512" w14:textId="7FD8AF68" w:rsidR="002B6132" w:rsidRDefault="00D52908" w:rsidP="002B6132">
      <w:pPr>
        <w:jc w:val="center"/>
      </w:pPr>
      <w:r>
        <w:rPr>
          <w:noProof/>
        </w:rPr>
        <w:drawing>
          <wp:inline distT="0" distB="0" distL="0" distR="0" wp14:anchorId="224F8013" wp14:editId="6B7F1C94">
            <wp:extent cx="3603660" cy="3665613"/>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79">
                      <a:extLst>
                        <a:ext uri="{28A0092B-C50C-407E-A947-70E740481C1C}">
                          <a14:useLocalDpi xmlns:a14="http://schemas.microsoft.com/office/drawing/2010/main" val="0"/>
                        </a:ext>
                      </a:extLst>
                    </a:blip>
                    <a:stretch>
                      <a:fillRect/>
                    </a:stretch>
                  </pic:blipFill>
                  <pic:spPr>
                    <a:xfrm>
                      <a:off x="0" y="0"/>
                      <a:ext cx="3612162" cy="3674261"/>
                    </a:xfrm>
                    <a:prstGeom prst="rect">
                      <a:avLst/>
                    </a:prstGeom>
                  </pic:spPr>
                </pic:pic>
              </a:graphicData>
            </a:graphic>
          </wp:inline>
        </w:drawing>
      </w:r>
    </w:p>
    <w:p w14:paraId="36CE1EB8" w14:textId="3F1F17B2" w:rsidR="00B3212D" w:rsidRDefault="00B3212D" w:rsidP="00B3212D">
      <w:pPr>
        <w:pStyle w:val="Caption"/>
      </w:pPr>
      <w:bookmarkStart w:id="300" w:name="_Toc91609074"/>
      <w:r>
        <w:t xml:space="preserve">Hình 3. </w:t>
      </w:r>
      <w:fldSimple w:instr=" SEQ Hình_3. \* ARABIC ">
        <w:r w:rsidR="00D93DF4">
          <w:rPr>
            <w:noProof/>
          </w:rPr>
          <w:t>130</w:t>
        </w:r>
      </w:fldSimple>
      <w:r>
        <w:t>: Nhận email thành công từ user01</w:t>
      </w:r>
      <w:bookmarkEnd w:id="300"/>
    </w:p>
    <w:p w14:paraId="102AEE5D" w14:textId="2EB6693C" w:rsidR="005239DB" w:rsidRPr="001F0C3C" w:rsidRDefault="005239DB" w:rsidP="004D0B5F">
      <w:pPr>
        <w:pStyle w:val="Tiumccp3"/>
        <w:spacing w:before="240" w:after="240"/>
      </w:pPr>
      <w:r>
        <w:t>3.2.14.4 Cấu hình FTP Server</w:t>
      </w:r>
    </w:p>
    <w:p w14:paraId="793D0BFA" w14:textId="4CA39CDC" w:rsidR="00750C46" w:rsidRDefault="0079017F" w:rsidP="008678A6">
      <w:pPr>
        <w:pStyle w:val="Nidungvnbn"/>
        <w:numPr>
          <w:ilvl w:val="0"/>
          <w:numId w:val="109"/>
        </w:numPr>
      </w:pPr>
      <w:r w:rsidRPr="0079017F">
        <w:t xml:space="preserve">Chọn máy chủ Server, chọn tab Services sau đó chọn mục </w:t>
      </w:r>
      <w:r w:rsidRPr="00820101">
        <w:rPr>
          <w:b/>
          <w:bCs/>
        </w:rPr>
        <w:t>FTP</w:t>
      </w:r>
      <w:r w:rsidRPr="0079017F">
        <w:t xml:space="preserve"> và bật on Service. Ở đây em tạo 1 tài khoản FTP </w:t>
      </w:r>
      <w:r w:rsidR="003C597E">
        <w:t xml:space="preserve">tên </w:t>
      </w:r>
      <w:r w:rsidR="003C597E" w:rsidRPr="003C597E">
        <w:rPr>
          <w:b/>
          <w:bCs/>
        </w:rPr>
        <w:t>manager</w:t>
      </w:r>
      <w:r w:rsidR="003C597E">
        <w:t xml:space="preserve"> </w:t>
      </w:r>
      <w:r w:rsidRPr="0079017F">
        <w:t>có 3 phân quyền gồm: Write, Read, List</w:t>
      </w:r>
      <w:r w:rsidR="00DD3B58">
        <w:t>.</w:t>
      </w:r>
    </w:p>
    <w:p w14:paraId="17B6F1D3" w14:textId="45405DD8" w:rsidR="0079017F" w:rsidRDefault="00792D5B" w:rsidP="0079017F">
      <w:pPr>
        <w:jc w:val="center"/>
      </w:pPr>
      <w:r>
        <w:rPr>
          <w:noProof/>
        </w:rPr>
        <w:lastRenderedPageBreak/>
        <w:drawing>
          <wp:inline distT="0" distB="0" distL="0" distR="0" wp14:anchorId="2CC601AD" wp14:editId="2C4C94CD">
            <wp:extent cx="3563763" cy="34975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pic:nvPicPr>
                  <pic:blipFill>
                    <a:blip r:embed="rId180">
                      <a:extLst>
                        <a:ext uri="{28A0092B-C50C-407E-A947-70E740481C1C}">
                          <a14:useLocalDpi xmlns:a14="http://schemas.microsoft.com/office/drawing/2010/main" val="0"/>
                        </a:ext>
                      </a:extLst>
                    </a:blip>
                    <a:stretch>
                      <a:fillRect/>
                    </a:stretch>
                  </pic:blipFill>
                  <pic:spPr>
                    <a:xfrm>
                      <a:off x="0" y="0"/>
                      <a:ext cx="3581645" cy="3515130"/>
                    </a:xfrm>
                    <a:prstGeom prst="rect">
                      <a:avLst/>
                    </a:prstGeom>
                  </pic:spPr>
                </pic:pic>
              </a:graphicData>
            </a:graphic>
          </wp:inline>
        </w:drawing>
      </w:r>
    </w:p>
    <w:p w14:paraId="515CF95D" w14:textId="77777777" w:rsidR="00D50437" w:rsidRDefault="00D50437" w:rsidP="0079017F">
      <w:pPr>
        <w:jc w:val="center"/>
      </w:pPr>
    </w:p>
    <w:p w14:paraId="26A93F67" w14:textId="790691FA" w:rsidR="00D50437" w:rsidRDefault="00D50437" w:rsidP="00D50437">
      <w:pPr>
        <w:pStyle w:val="Caption"/>
      </w:pPr>
      <w:bookmarkStart w:id="301" w:name="_Toc91609075"/>
      <w:r>
        <w:t xml:space="preserve">Hình 3. </w:t>
      </w:r>
      <w:fldSimple w:instr=" SEQ Hình_3. \* ARABIC ">
        <w:r w:rsidR="00D93DF4">
          <w:rPr>
            <w:noProof/>
          </w:rPr>
          <w:t>131</w:t>
        </w:r>
      </w:fldSimple>
      <w:r>
        <w:t>: Cấu hình FTP Server trên máy chủ Server</w:t>
      </w:r>
      <w:bookmarkEnd w:id="301"/>
    </w:p>
    <w:p w14:paraId="553DE44C" w14:textId="77777777" w:rsidR="00792D5B" w:rsidRDefault="00792D5B" w:rsidP="0079017F">
      <w:pPr>
        <w:jc w:val="center"/>
      </w:pPr>
    </w:p>
    <w:p w14:paraId="34D55A3E" w14:textId="51182D87" w:rsidR="0079017F" w:rsidRDefault="0079017F" w:rsidP="008678A6">
      <w:pPr>
        <w:pStyle w:val="Nidungvnbn"/>
        <w:numPr>
          <w:ilvl w:val="0"/>
          <w:numId w:val="110"/>
        </w:numPr>
      </w:pPr>
      <w:r w:rsidRPr="0079017F">
        <w:t>Vào PC1 của tầng 2 Văn phòng, chọn tab Desktop sau đó chọn Text Editor để tạo 1 file.</w:t>
      </w:r>
    </w:p>
    <w:p w14:paraId="27976617" w14:textId="501F3196" w:rsidR="0079017F" w:rsidRDefault="0079017F" w:rsidP="0079017F">
      <w:pPr>
        <w:jc w:val="center"/>
      </w:pPr>
      <w:r w:rsidRPr="00D23A08">
        <w:rPr>
          <w:noProof/>
        </w:rPr>
        <w:lastRenderedPageBreak/>
        <w:drawing>
          <wp:inline distT="0" distB="0" distL="0" distR="0" wp14:anchorId="50DCA8B1" wp14:editId="6CD6D06D">
            <wp:extent cx="3420782" cy="3352074"/>
            <wp:effectExtent l="0" t="0" r="8255" b="127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29997" cy="3361103"/>
                    </a:xfrm>
                    <a:prstGeom prst="rect">
                      <a:avLst/>
                    </a:prstGeom>
                  </pic:spPr>
                </pic:pic>
              </a:graphicData>
            </a:graphic>
          </wp:inline>
        </w:drawing>
      </w:r>
    </w:p>
    <w:p w14:paraId="57BE3197" w14:textId="3A29A88C" w:rsidR="00E24849" w:rsidRDefault="00E24849" w:rsidP="00E24849">
      <w:pPr>
        <w:pStyle w:val="Caption"/>
      </w:pPr>
      <w:bookmarkStart w:id="302" w:name="_Toc91609076"/>
      <w:r>
        <w:t xml:space="preserve">Hình 3. </w:t>
      </w:r>
      <w:fldSimple w:instr=" SEQ Hình_3. \* ARABIC ">
        <w:r w:rsidR="00D93DF4">
          <w:rPr>
            <w:noProof/>
          </w:rPr>
          <w:t>132</w:t>
        </w:r>
      </w:fldSimple>
      <w:r>
        <w:t>: Tạo file trên PC1</w:t>
      </w:r>
      <w:bookmarkEnd w:id="302"/>
    </w:p>
    <w:p w14:paraId="7F87864F" w14:textId="2A9A2313" w:rsidR="0079017F" w:rsidRDefault="0079017F" w:rsidP="008678A6">
      <w:pPr>
        <w:pStyle w:val="Nidungvnbn"/>
        <w:numPr>
          <w:ilvl w:val="0"/>
          <w:numId w:val="111"/>
        </w:numPr>
      </w:pPr>
      <w:r>
        <w:t>Chọn File =&gt; Save để lưu file</w:t>
      </w:r>
    </w:p>
    <w:p w14:paraId="23CDCA54" w14:textId="3F0EC868" w:rsidR="0079017F" w:rsidRDefault="0079017F" w:rsidP="0079017F">
      <w:pPr>
        <w:jc w:val="center"/>
      </w:pPr>
      <w:r w:rsidRPr="00A42FC8">
        <w:rPr>
          <w:noProof/>
        </w:rPr>
        <w:drawing>
          <wp:inline distT="0" distB="0" distL="0" distR="0" wp14:anchorId="773D9489" wp14:editId="0DE5AC47">
            <wp:extent cx="3431250" cy="33528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446586" cy="3367785"/>
                    </a:xfrm>
                    <a:prstGeom prst="rect">
                      <a:avLst/>
                    </a:prstGeom>
                  </pic:spPr>
                </pic:pic>
              </a:graphicData>
            </a:graphic>
          </wp:inline>
        </w:drawing>
      </w:r>
    </w:p>
    <w:p w14:paraId="352B027E" w14:textId="46CCC3C2" w:rsidR="006032D9" w:rsidRDefault="006032D9" w:rsidP="006032D9">
      <w:pPr>
        <w:pStyle w:val="Caption"/>
      </w:pPr>
      <w:bookmarkStart w:id="303" w:name="_Toc91609077"/>
      <w:r>
        <w:t xml:space="preserve">Hình 3. </w:t>
      </w:r>
      <w:fldSimple w:instr=" SEQ Hình_3. \* ARABIC ">
        <w:r w:rsidR="00D93DF4">
          <w:rPr>
            <w:noProof/>
          </w:rPr>
          <w:t>133</w:t>
        </w:r>
      </w:fldSimple>
      <w:r>
        <w:t>: Lưu file vừa tạo</w:t>
      </w:r>
      <w:bookmarkEnd w:id="303"/>
    </w:p>
    <w:p w14:paraId="2E356C7F" w14:textId="1D3D6F0D" w:rsidR="0079017F" w:rsidRDefault="0079017F" w:rsidP="008678A6">
      <w:pPr>
        <w:pStyle w:val="Nidungvnbn"/>
        <w:numPr>
          <w:ilvl w:val="0"/>
          <w:numId w:val="112"/>
        </w:numPr>
      </w:pPr>
      <w:r w:rsidRPr="0079017F">
        <w:lastRenderedPageBreak/>
        <w:t xml:space="preserve">Thoát ra ngoài tab Desktop, chọn Command Prompt để upload file vừa tạo lên FTP Server. Đăng nhập FTP bằng câu lệnh </w:t>
      </w:r>
      <w:r w:rsidRPr="0079017F">
        <w:rPr>
          <w:b/>
          <w:bCs/>
        </w:rPr>
        <w:t>ftp + địa chỉ Server</w:t>
      </w:r>
      <w:r w:rsidRPr="0079017F">
        <w:t>. Sau đó nhập tài khoản FTP đã tạo ở bước trên</w:t>
      </w:r>
    </w:p>
    <w:p w14:paraId="58DA1A64" w14:textId="51607B4E" w:rsidR="00ED2E51" w:rsidRDefault="00872BA5" w:rsidP="00ED2E51">
      <w:pPr>
        <w:jc w:val="center"/>
      </w:pPr>
      <w:r>
        <w:rPr>
          <w:noProof/>
        </w:rPr>
        <w:drawing>
          <wp:inline distT="0" distB="0" distL="0" distR="0" wp14:anchorId="76A45D1E" wp14:editId="7FD95F74">
            <wp:extent cx="4163639" cy="4648200"/>
            <wp:effectExtent l="0" t="0" r="889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pic:nvPicPr>
                  <pic:blipFill>
                    <a:blip r:embed="rId183">
                      <a:extLst>
                        <a:ext uri="{28A0092B-C50C-407E-A947-70E740481C1C}">
                          <a14:useLocalDpi xmlns:a14="http://schemas.microsoft.com/office/drawing/2010/main" val="0"/>
                        </a:ext>
                      </a:extLst>
                    </a:blip>
                    <a:stretch>
                      <a:fillRect/>
                    </a:stretch>
                  </pic:blipFill>
                  <pic:spPr>
                    <a:xfrm>
                      <a:off x="0" y="0"/>
                      <a:ext cx="4181591" cy="4668242"/>
                    </a:xfrm>
                    <a:prstGeom prst="rect">
                      <a:avLst/>
                    </a:prstGeom>
                  </pic:spPr>
                </pic:pic>
              </a:graphicData>
            </a:graphic>
          </wp:inline>
        </w:drawing>
      </w:r>
    </w:p>
    <w:p w14:paraId="7D6739C5" w14:textId="77777777" w:rsidR="00000AAA" w:rsidRDefault="00000AAA" w:rsidP="00ED2E51">
      <w:pPr>
        <w:jc w:val="center"/>
      </w:pPr>
    </w:p>
    <w:p w14:paraId="3E8100A2" w14:textId="759B1ED6" w:rsidR="00BF0B25" w:rsidRDefault="00BF0B25" w:rsidP="00BF0B25">
      <w:pPr>
        <w:pStyle w:val="Caption"/>
      </w:pPr>
      <w:bookmarkStart w:id="304" w:name="_Toc91609078"/>
      <w:r>
        <w:t xml:space="preserve">Hình 3. </w:t>
      </w:r>
      <w:fldSimple w:instr=" SEQ Hình_3. \* ARABIC ">
        <w:r w:rsidR="00D93DF4">
          <w:rPr>
            <w:noProof/>
          </w:rPr>
          <w:t>134</w:t>
        </w:r>
      </w:fldSimple>
      <w:r>
        <w:t xml:space="preserve">: </w:t>
      </w:r>
      <w:r w:rsidR="00000AAA">
        <w:t>Đăng nhập FTP trên PC1</w:t>
      </w:r>
      <w:bookmarkEnd w:id="304"/>
    </w:p>
    <w:p w14:paraId="5C1708A6" w14:textId="77777777" w:rsidR="00872BA5" w:rsidRDefault="00872BA5" w:rsidP="00ED2E51">
      <w:pPr>
        <w:jc w:val="center"/>
      </w:pPr>
    </w:p>
    <w:p w14:paraId="2FC7E846" w14:textId="38DB51E3" w:rsidR="00ED2E51" w:rsidRPr="0067299A" w:rsidRDefault="00ED2E51" w:rsidP="008678A6">
      <w:pPr>
        <w:pStyle w:val="Nidungvnbn"/>
        <w:numPr>
          <w:ilvl w:val="0"/>
          <w:numId w:val="113"/>
        </w:numPr>
      </w:pPr>
      <w:r w:rsidRPr="00ED2E51">
        <w:t xml:space="preserve">Upload file lên bằng cách gõ câu lệnh </w:t>
      </w:r>
      <w:r w:rsidRPr="00ED2E51">
        <w:rPr>
          <w:b/>
          <w:bCs/>
        </w:rPr>
        <w:t>put + tên file đã tạo</w:t>
      </w:r>
    </w:p>
    <w:p w14:paraId="3A300C8F" w14:textId="67DAED88" w:rsidR="00A0537F" w:rsidRDefault="00E374D6" w:rsidP="00A0537F">
      <w:pPr>
        <w:jc w:val="center"/>
      </w:pPr>
      <w:r>
        <w:rPr>
          <w:noProof/>
        </w:rPr>
        <w:lastRenderedPageBreak/>
        <w:drawing>
          <wp:inline distT="0" distB="0" distL="0" distR="0" wp14:anchorId="12631CEF" wp14:editId="4BF49899">
            <wp:extent cx="3685366" cy="3627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84">
                      <a:extLst>
                        <a:ext uri="{28A0092B-C50C-407E-A947-70E740481C1C}">
                          <a14:useLocalDpi xmlns:a14="http://schemas.microsoft.com/office/drawing/2010/main" val="0"/>
                        </a:ext>
                      </a:extLst>
                    </a:blip>
                    <a:stretch>
                      <a:fillRect/>
                    </a:stretch>
                  </pic:blipFill>
                  <pic:spPr>
                    <a:xfrm>
                      <a:off x="0" y="0"/>
                      <a:ext cx="3706578" cy="3647996"/>
                    </a:xfrm>
                    <a:prstGeom prst="rect">
                      <a:avLst/>
                    </a:prstGeom>
                  </pic:spPr>
                </pic:pic>
              </a:graphicData>
            </a:graphic>
          </wp:inline>
        </w:drawing>
      </w:r>
    </w:p>
    <w:p w14:paraId="4C500374" w14:textId="77777777" w:rsidR="00A54F96" w:rsidRDefault="00A54F96" w:rsidP="00A0537F">
      <w:pPr>
        <w:jc w:val="center"/>
      </w:pPr>
    </w:p>
    <w:p w14:paraId="16B1182E" w14:textId="3225B70E" w:rsidR="00A54F96" w:rsidRDefault="00A54F96" w:rsidP="00A54F96">
      <w:pPr>
        <w:pStyle w:val="Caption"/>
      </w:pPr>
      <w:bookmarkStart w:id="305" w:name="_Toc91609079"/>
      <w:r>
        <w:t xml:space="preserve">Hình 3. </w:t>
      </w:r>
      <w:fldSimple w:instr=" SEQ Hình_3. \* ARABIC ">
        <w:r w:rsidR="00D93DF4">
          <w:rPr>
            <w:noProof/>
          </w:rPr>
          <w:t>135</w:t>
        </w:r>
      </w:fldSimple>
      <w:r>
        <w:t xml:space="preserve">: Upload file </w:t>
      </w:r>
      <w:r w:rsidR="00A55A4C">
        <w:t xml:space="preserve">đã tạo ở bước trên </w:t>
      </w:r>
      <w:r>
        <w:t>lên FTP</w:t>
      </w:r>
      <w:bookmarkEnd w:id="305"/>
    </w:p>
    <w:p w14:paraId="2BF938DB" w14:textId="77777777" w:rsidR="00A54F96" w:rsidRPr="00A54F96" w:rsidRDefault="00A54F96" w:rsidP="00A54F96"/>
    <w:p w14:paraId="3E0FCD46" w14:textId="574A7C01" w:rsidR="00A0537F" w:rsidRDefault="00A0537F" w:rsidP="008678A6">
      <w:pPr>
        <w:pStyle w:val="Nidungvnbn"/>
        <w:numPr>
          <w:ilvl w:val="0"/>
          <w:numId w:val="114"/>
        </w:numPr>
      </w:pPr>
      <w:r w:rsidRPr="00A0537F">
        <w:t>Vào lại máy chủ Server, chọn tab Services sau đó chọn mục FTP để kiểm tra file vừa upload</w:t>
      </w:r>
    </w:p>
    <w:p w14:paraId="5F8428AC" w14:textId="532A763F" w:rsidR="00A0537F" w:rsidRDefault="004C0DE3" w:rsidP="00A0537F">
      <w:pPr>
        <w:jc w:val="center"/>
      </w:pPr>
      <w:r>
        <w:rPr>
          <w:noProof/>
        </w:rPr>
        <w:lastRenderedPageBreak/>
        <w:drawing>
          <wp:inline distT="0" distB="0" distL="0" distR="0" wp14:anchorId="51B22E84" wp14:editId="4C563029">
            <wp:extent cx="3579635" cy="3497580"/>
            <wp:effectExtent l="0" t="0" r="190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85">
                      <a:extLst>
                        <a:ext uri="{28A0092B-C50C-407E-A947-70E740481C1C}">
                          <a14:useLocalDpi xmlns:a14="http://schemas.microsoft.com/office/drawing/2010/main" val="0"/>
                        </a:ext>
                      </a:extLst>
                    </a:blip>
                    <a:stretch>
                      <a:fillRect/>
                    </a:stretch>
                  </pic:blipFill>
                  <pic:spPr>
                    <a:xfrm>
                      <a:off x="0" y="0"/>
                      <a:ext cx="3591248" cy="3508927"/>
                    </a:xfrm>
                    <a:prstGeom prst="rect">
                      <a:avLst/>
                    </a:prstGeom>
                  </pic:spPr>
                </pic:pic>
              </a:graphicData>
            </a:graphic>
          </wp:inline>
        </w:drawing>
      </w:r>
    </w:p>
    <w:p w14:paraId="1F073BFC" w14:textId="77777777" w:rsidR="00902F59" w:rsidRDefault="00902F59" w:rsidP="00A0537F">
      <w:pPr>
        <w:jc w:val="center"/>
      </w:pPr>
    </w:p>
    <w:p w14:paraId="22DFDE9E" w14:textId="76B37BA9" w:rsidR="005769D5" w:rsidRDefault="005769D5" w:rsidP="005769D5">
      <w:pPr>
        <w:pStyle w:val="Caption"/>
      </w:pPr>
      <w:bookmarkStart w:id="306" w:name="_Toc91609080"/>
      <w:r>
        <w:t xml:space="preserve">Hình 3. </w:t>
      </w:r>
      <w:fldSimple w:instr=" SEQ Hình_3. \* ARABIC ">
        <w:r w:rsidR="00D93DF4">
          <w:rPr>
            <w:noProof/>
          </w:rPr>
          <w:t>136</w:t>
        </w:r>
      </w:fldSimple>
      <w:r>
        <w:t xml:space="preserve">: </w:t>
      </w:r>
      <w:r w:rsidR="00902F59">
        <w:t>Kiểm tra file vừa upload lên FTP Server</w:t>
      </w:r>
      <w:bookmarkEnd w:id="306"/>
    </w:p>
    <w:p w14:paraId="34FB26D0" w14:textId="77777777" w:rsidR="00902F59" w:rsidRPr="00902F59" w:rsidRDefault="00902F59" w:rsidP="00902F59"/>
    <w:p w14:paraId="601029F7" w14:textId="7368633B" w:rsidR="00A63E62" w:rsidRPr="00A63E62" w:rsidRDefault="00A63E62" w:rsidP="008678A6">
      <w:pPr>
        <w:pStyle w:val="Nidungvnbn"/>
        <w:numPr>
          <w:ilvl w:val="0"/>
          <w:numId w:val="115"/>
        </w:numPr>
      </w:pPr>
      <w:r w:rsidRPr="00A63E62">
        <w:t xml:space="preserve">Vào PC2 của tầng 2 Văn phòng, chọn tab Desktop sau đó chọn Command Prompt để download file về máy bằng câu lệnh </w:t>
      </w:r>
      <w:r w:rsidRPr="00A63E62">
        <w:rPr>
          <w:b/>
          <w:bCs/>
        </w:rPr>
        <w:t>get + tên file</w:t>
      </w:r>
    </w:p>
    <w:p w14:paraId="06B3D5E8" w14:textId="54B32E7A" w:rsidR="00A63E62" w:rsidRDefault="00DC3F78" w:rsidP="00A11355">
      <w:pPr>
        <w:jc w:val="center"/>
      </w:pPr>
      <w:r>
        <w:rPr>
          <w:noProof/>
        </w:rPr>
        <w:lastRenderedPageBreak/>
        <w:drawing>
          <wp:inline distT="0" distB="0" distL="0" distR="0" wp14:anchorId="4C9DBA17" wp14:editId="0EC4EF87">
            <wp:extent cx="3672661" cy="3604260"/>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86">
                      <a:extLst>
                        <a:ext uri="{28A0092B-C50C-407E-A947-70E740481C1C}">
                          <a14:useLocalDpi xmlns:a14="http://schemas.microsoft.com/office/drawing/2010/main" val="0"/>
                        </a:ext>
                      </a:extLst>
                    </a:blip>
                    <a:stretch>
                      <a:fillRect/>
                    </a:stretch>
                  </pic:blipFill>
                  <pic:spPr>
                    <a:xfrm>
                      <a:off x="0" y="0"/>
                      <a:ext cx="3687643" cy="3618963"/>
                    </a:xfrm>
                    <a:prstGeom prst="rect">
                      <a:avLst/>
                    </a:prstGeom>
                  </pic:spPr>
                </pic:pic>
              </a:graphicData>
            </a:graphic>
          </wp:inline>
        </w:drawing>
      </w:r>
    </w:p>
    <w:p w14:paraId="790AEE69" w14:textId="77777777" w:rsidR="00762BA1" w:rsidRDefault="00762BA1" w:rsidP="00A11355">
      <w:pPr>
        <w:jc w:val="center"/>
      </w:pPr>
    </w:p>
    <w:p w14:paraId="22FE8A06" w14:textId="74E055F1" w:rsidR="00762BA1" w:rsidRDefault="00762BA1" w:rsidP="00762BA1">
      <w:pPr>
        <w:pStyle w:val="Caption"/>
      </w:pPr>
      <w:bookmarkStart w:id="307" w:name="_Toc91609081"/>
      <w:r>
        <w:t xml:space="preserve">Hình 3. </w:t>
      </w:r>
      <w:fldSimple w:instr=" SEQ Hình_3. \* ARABIC ">
        <w:r w:rsidR="00D93DF4">
          <w:rPr>
            <w:noProof/>
          </w:rPr>
          <w:t>137</w:t>
        </w:r>
      </w:fldSimple>
      <w:r>
        <w:t>: Download file về máy PC2</w:t>
      </w:r>
      <w:bookmarkEnd w:id="307"/>
    </w:p>
    <w:p w14:paraId="643663AA" w14:textId="77777777" w:rsidR="00762BA1" w:rsidRPr="00762BA1" w:rsidRDefault="00762BA1" w:rsidP="00762BA1"/>
    <w:p w14:paraId="23CC6A83" w14:textId="47C30275" w:rsidR="00A11355" w:rsidRPr="00A11355" w:rsidRDefault="00A11355" w:rsidP="008678A6">
      <w:pPr>
        <w:pStyle w:val="Nidungvnbn"/>
        <w:numPr>
          <w:ilvl w:val="0"/>
          <w:numId w:val="116"/>
        </w:numPr>
      </w:pPr>
      <w:r w:rsidRPr="00A11355">
        <w:t xml:space="preserve">Thoát khoải FTP bằng câu lệnh </w:t>
      </w:r>
      <w:r w:rsidRPr="00A11355">
        <w:rPr>
          <w:b/>
          <w:bCs/>
        </w:rPr>
        <w:t>quit</w:t>
      </w:r>
      <w:r w:rsidRPr="00A11355">
        <w:t xml:space="preserve">. Để kiểm tra lại file đã download, gõ lệnh </w:t>
      </w:r>
      <w:r w:rsidRPr="00A11355">
        <w:rPr>
          <w:b/>
          <w:bCs/>
        </w:rPr>
        <w:t>dir</w:t>
      </w:r>
    </w:p>
    <w:p w14:paraId="1F421048" w14:textId="0A90E967" w:rsidR="00A11355" w:rsidRDefault="00D91A82" w:rsidP="00526F9A">
      <w:pPr>
        <w:jc w:val="center"/>
      </w:pPr>
      <w:r>
        <w:rPr>
          <w:noProof/>
        </w:rPr>
        <w:lastRenderedPageBreak/>
        <w:drawing>
          <wp:inline distT="0" distB="0" distL="0" distR="0" wp14:anchorId="29DC416F" wp14:editId="1480ACF5">
            <wp:extent cx="3783844" cy="375666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87">
                      <a:extLst>
                        <a:ext uri="{28A0092B-C50C-407E-A947-70E740481C1C}">
                          <a14:useLocalDpi xmlns:a14="http://schemas.microsoft.com/office/drawing/2010/main" val="0"/>
                        </a:ext>
                      </a:extLst>
                    </a:blip>
                    <a:stretch>
                      <a:fillRect/>
                    </a:stretch>
                  </pic:blipFill>
                  <pic:spPr>
                    <a:xfrm>
                      <a:off x="0" y="0"/>
                      <a:ext cx="3805748" cy="3778407"/>
                    </a:xfrm>
                    <a:prstGeom prst="rect">
                      <a:avLst/>
                    </a:prstGeom>
                  </pic:spPr>
                </pic:pic>
              </a:graphicData>
            </a:graphic>
          </wp:inline>
        </w:drawing>
      </w:r>
    </w:p>
    <w:p w14:paraId="7456D501" w14:textId="77777777" w:rsidR="000E00CE" w:rsidRDefault="000E00CE" w:rsidP="00526F9A">
      <w:pPr>
        <w:jc w:val="center"/>
      </w:pPr>
    </w:p>
    <w:p w14:paraId="66143DDA" w14:textId="4BF8DEE2" w:rsidR="000E00CE" w:rsidRDefault="000E00CE" w:rsidP="000E00CE">
      <w:pPr>
        <w:pStyle w:val="Caption"/>
      </w:pPr>
      <w:bookmarkStart w:id="308" w:name="_Toc91609082"/>
      <w:r>
        <w:t xml:space="preserve">Hình 3. </w:t>
      </w:r>
      <w:fldSimple w:instr=" SEQ Hình_3. \* ARABIC ">
        <w:r w:rsidR="00D93DF4">
          <w:rPr>
            <w:noProof/>
          </w:rPr>
          <w:t>138</w:t>
        </w:r>
      </w:fldSimple>
      <w:r>
        <w:t>: Kiểm tra lại file vừa download trên PC2</w:t>
      </w:r>
      <w:bookmarkEnd w:id="308"/>
    </w:p>
    <w:p w14:paraId="3E88F39E" w14:textId="77777777" w:rsidR="000E00CE" w:rsidRPr="000E00CE" w:rsidRDefault="000E00CE" w:rsidP="000E00CE"/>
    <w:p w14:paraId="2EC9F500" w14:textId="77777777" w:rsidR="00526F9A" w:rsidRDefault="00526F9A" w:rsidP="008678A6">
      <w:pPr>
        <w:pStyle w:val="Nidungvnbn"/>
        <w:numPr>
          <w:ilvl w:val="0"/>
          <w:numId w:val="117"/>
        </w:numPr>
      </w:pPr>
      <w:r w:rsidRPr="00526F9A">
        <w:t>Ta cũng có thể mở file vừa download bằng cách vào Text Editor ở tab Desktop. Chọn File =&gt; Open</w:t>
      </w:r>
    </w:p>
    <w:p w14:paraId="65B7B9E0" w14:textId="0BF6FCD1" w:rsidR="00526F9A" w:rsidRDefault="00526F9A" w:rsidP="00526F9A">
      <w:pPr>
        <w:jc w:val="center"/>
      </w:pPr>
      <w:r w:rsidRPr="009A5CCA">
        <w:rPr>
          <w:noProof/>
        </w:rPr>
        <w:lastRenderedPageBreak/>
        <w:drawing>
          <wp:inline distT="0" distB="0" distL="0" distR="0" wp14:anchorId="64915137" wp14:editId="35E584BF">
            <wp:extent cx="3619500" cy="3552214"/>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24617" cy="3557236"/>
                    </a:xfrm>
                    <a:prstGeom prst="rect">
                      <a:avLst/>
                    </a:prstGeom>
                  </pic:spPr>
                </pic:pic>
              </a:graphicData>
            </a:graphic>
          </wp:inline>
        </w:drawing>
      </w:r>
    </w:p>
    <w:p w14:paraId="1D4D97C6" w14:textId="77777777" w:rsidR="006008C0" w:rsidRDefault="006008C0" w:rsidP="00526F9A">
      <w:pPr>
        <w:jc w:val="center"/>
      </w:pPr>
    </w:p>
    <w:p w14:paraId="57E26EBC" w14:textId="4543FAB1" w:rsidR="00735868" w:rsidRDefault="006008C0" w:rsidP="006008C0">
      <w:pPr>
        <w:pStyle w:val="Caption"/>
      </w:pPr>
      <w:bookmarkStart w:id="309" w:name="_Toc91609083"/>
      <w:r>
        <w:t xml:space="preserve">Hình 3. </w:t>
      </w:r>
      <w:fldSimple w:instr=" SEQ Hình_3. \* ARABIC ">
        <w:r w:rsidR="00D93DF4">
          <w:rPr>
            <w:noProof/>
          </w:rPr>
          <w:t>139</w:t>
        </w:r>
      </w:fldSimple>
      <w:r>
        <w:t>: Mở file vừa download từ PC2</w:t>
      </w:r>
      <w:bookmarkEnd w:id="309"/>
    </w:p>
    <w:p w14:paraId="1D986E76" w14:textId="77777777" w:rsidR="00335C9D" w:rsidRPr="00335C9D" w:rsidRDefault="00335C9D" w:rsidP="00335C9D"/>
    <w:p w14:paraId="3030F570" w14:textId="3F9EE18D" w:rsidR="00A27F21" w:rsidRDefault="00A27F21" w:rsidP="00C86A64">
      <w:pPr>
        <w:pStyle w:val="Tiumccp1"/>
        <w:spacing w:before="240" w:after="240"/>
        <w:outlineLvl w:val="1"/>
      </w:pPr>
      <w:bookmarkStart w:id="310" w:name="_Toc91608938"/>
      <w:r>
        <w:t xml:space="preserve">3.3 </w:t>
      </w:r>
      <w:r w:rsidR="000238D2">
        <w:t>Kết quả chạy chương trình</w:t>
      </w:r>
      <w:bookmarkEnd w:id="310"/>
    </w:p>
    <w:p w14:paraId="6EE0EA2D" w14:textId="44A6538A" w:rsidR="00E81F39" w:rsidRDefault="00E81F39" w:rsidP="00C86A64">
      <w:pPr>
        <w:pStyle w:val="Tiumccp2"/>
        <w:spacing w:before="240" w:after="240"/>
        <w:outlineLvl w:val="2"/>
      </w:pPr>
      <w:bookmarkStart w:id="311" w:name="_Toc91608939"/>
      <w:r w:rsidRPr="003F4A50">
        <w:t>3.</w:t>
      </w:r>
      <w:r w:rsidR="00D10A01">
        <w:t>3</w:t>
      </w:r>
      <w:r w:rsidRPr="003F4A50">
        <w:t xml:space="preserve">.1 </w:t>
      </w:r>
      <w:r w:rsidR="00855276">
        <w:t>Giao tiếp giữa các tầng</w:t>
      </w:r>
      <w:bookmarkEnd w:id="311"/>
    </w:p>
    <w:p w14:paraId="789359EA" w14:textId="1F97B591" w:rsidR="00C67BFE" w:rsidRDefault="00C67BFE" w:rsidP="008678A6">
      <w:pPr>
        <w:pStyle w:val="Nidungvnbn"/>
        <w:numPr>
          <w:ilvl w:val="0"/>
          <w:numId w:val="118"/>
        </w:numPr>
      </w:pPr>
      <w:r>
        <w:t>Ping từ máy POS-1 đến máy POS-2</w:t>
      </w:r>
    </w:p>
    <w:p w14:paraId="7DAF7BE0" w14:textId="50302C7F" w:rsidR="002D579A" w:rsidRDefault="00F745CC" w:rsidP="002D579A">
      <w:pPr>
        <w:jc w:val="center"/>
      </w:pPr>
      <w:r>
        <w:rPr>
          <w:noProof/>
        </w:rPr>
        <w:lastRenderedPageBreak/>
        <w:drawing>
          <wp:inline distT="0" distB="0" distL="0" distR="0" wp14:anchorId="0FEABAA8" wp14:editId="7D248903">
            <wp:extent cx="3443595" cy="3364659"/>
            <wp:effectExtent l="0" t="0" r="508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89">
                      <a:extLst>
                        <a:ext uri="{28A0092B-C50C-407E-A947-70E740481C1C}">
                          <a14:useLocalDpi xmlns:a14="http://schemas.microsoft.com/office/drawing/2010/main" val="0"/>
                        </a:ext>
                      </a:extLst>
                    </a:blip>
                    <a:stretch>
                      <a:fillRect/>
                    </a:stretch>
                  </pic:blipFill>
                  <pic:spPr>
                    <a:xfrm>
                      <a:off x="0" y="0"/>
                      <a:ext cx="3455942" cy="3376723"/>
                    </a:xfrm>
                    <a:prstGeom prst="rect">
                      <a:avLst/>
                    </a:prstGeom>
                  </pic:spPr>
                </pic:pic>
              </a:graphicData>
            </a:graphic>
          </wp:inline>
        </w:drawing>
      </w:r>
    </w:p>
    <w:p w14:paraId="0D813E70" w14:textId="7B525A60" w:rsidR="002D579A" w:rsidRDefault="002D579A" w:rsidP="002D579A">
      <w:pPr>
        <w:pStyle w:val="Caption"/>
      </w:pPr>
      <w:bookmarkStart w:id="312" w:name="_Toc91609084"/>
      <w:r>
        <w:t xml:space="preserve">Hình 3. </w:t>
      </w:r>
      <w:fldSimple w:instr=" SEQ Hình_3. \* ARABIC ">
        <w:r w:rsidR="00D93DF4">
          <w:rPr>
            <w:noProof/>
          </w:rPr>
          <w:t>140</w:t>
        </w:r>
      </w:fldSimple>
      <w:r>
        <w:t>: Ping từ máy POS-1 đến máy POS-2</w:t>
      </w:r>
      <w:bookmarkEnd w:id="312"/>
    </w:p>
    <w:p w14:paraId="0C1C8A41" w14:textId="77777777" w:rsidR="002D579A" w:rsidRPr="002D579A" w:rsidRDefault="002D579A" w:rsidP="002D579A"/>
    <w:p w14:paraId="3BDFB531" w14:textId="19CA14F9" w:rsidR="00855276" w:rsidRDefault="00855276" w:rsidP="008678A6">
      <w:pPr>
        <w:pStyle w:val="Nidungvnbn"/>
        <w:numPr>
          <w:ilvl w:val="0"/>
          <w:numId w:val="119"/>
        </w:numPr>
      </w:pPr>
      <w:r>
        <w:t>Ping từ máy POS-1 của tầng 1 đến PC1 của tầng 2</w:t>
      </w:r>
    </w:p>
    <w:p w14:paraId="516546E3" w14:textId="546E64CB" w:rsidR="00855276" w:rsidRDefault="00C354B9" w:rsidP="00855276">
      <w:pPr>
        <w:jc w:val="center"/>
      </w:pPr>
      <w:r>
        <w:rPr>
          <w:noProof/>
        </w:rPr>
        <w:drawing>
          <wp:inline distT="0" distB="0" distL="0" distR="0" wp14:anchorId="2547862B" wp14:editId="424461F2">
            <wp:extent cx="3371923" cy="32994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90">
                      <a:extLst>
                        <a:ext uri="{28A0092B-C50C-407E-A947-70E740481C1C}">
                          <a14:useLocalDpi xmlns:a14="http://schemas.microsoft.com/office/drawing/2010/main" val="0"/>
                        </a:ext>
                      </a:extLst>
                    </a:blip>
                    <a:stretch>
                      <a:fillRect/>
                    </a:stretch>
                  </pic:blipFill>
                  <pic:spPr>
                    <a:xfrm>
                      <a:off x="0" y="0"/>
                      <a:ext cx="3383039" cy="3310337"/>
                    </a:xfrm>
                    <a:prstGeom prst="rect">
                      <a:avLst/>
                    </a:prstGeom>
                  </pic:spPr>
                </pic:pic>
              </a:graphicData>
            </a:graphic>
          </wp:inline>
        </w:drawing>
      </w:r>
    </w:p>
    <w:p w14:paraId="2A1D9E75" w14:textId="49231987" w:rsidR="002D579A" w:rsidRDefault="00AA780C" w:rsidP="00AA780C">
      <w:pPr>
        <w:pStyle w:val="Caption"/>
      </w:pPr>
      <w:bookmarkStart w:id="313" w:name="_Toc91609085"/>
      <w:r>
        <w:t xml:space="preserve">Hình 3. </w:t>
      </w:r>
      <w:fldSimple w:instr=" SEQ Hình_3. \* ARABIC ">
        <w:r w:rsidR="00D93DF4">
          <w:rPr>
            <w:noProof/>
          </w:rPr>
          <w:t>141</w:t>
        </w:r>
      </w:fldSimple>
      <w:r>
        <w:t>: Ping từ máy POS-1 đến PC1 Văn Phòng</w:t>
      </w:r>
      <w:bookmarkEnd w:id="313"/>
    </w:p>
    <w:p w14:paraId="7A384E05" w14:textId="00F68097" w:rsidR="00855276" w:rsidRDefault="00855276" w:rsidP="008678A6">
      <w:pPr>
        <w:pStyle w:val="Nidungvnbn"/>
        <w:numPr>
          <w:ilvl w:val="0"/>
          <w:numId w:val="120"/>
        </w:numPr>
      </w:pPr>
      <w:r>
        <w:lastRenderedPageBreak/>
        <w:t xml:space="preserve">Ping từ máy POS-1 của tầng 1 đến </w:t>
      </w:r>
      <w:r w:rsidR="003276F2">
        <w:t>Server</w:t>
      </w:r>
      <w:r>
        <w:t xml:space="preserve"> của tầng 3</w:t>
      </w:r>
    </w:p>
    <w:p w14:paraId="33096851" w14:textId="12E62FFC" w:rsidR="00855276" w:rsidRDefault="00E20EC0" w:rsidP="00747AAF">
      <w:pPr>
        <w:jc w:val="center"/>
      </w:pPr>
      <w:r>
        <w:rPr>
          <w:noProof/>
        </w:rPr>
        <w:drawing>
          <wp:inline distT="0" distB="0" distL="0" distR="0" wp14:anchorId="1C3030C3" wp14:editId="49A7157D">
            <wp:extent cx="3657600" cy="359435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91">
                      <a:extLst>
                        <a:ext uri="{28A0092B-C50C-407E-A947-70E740481C1C}">
                          <a14:useLocalDpi xmlns:a14="http://schemas.microsoft.com/office/drawing/2010/main" val="0"/>
                        </a:ext>
                      </a:extLst>
                    </a:blip>
                    <a:stretch>
                      <a:fillRect/>
                    </a:stretch>
                  </pic:blipFill>
                  <pic:spPr>
                    <a:xfrm>
                      <a:off x="0" y="0"/>
                      <a:ext cx="3669300" cy="3605854"/>
                    </a:xfrm>
                    <a:prstGeom prst="rect">
                      <a:avLst/>
                    </a:prstGeom>
                  </pic:spPr>
                </pic:pic>
              </a:graphicData>
            </a:graphic>
          </wp:inline>
        </w:drawing>
      </w:r>
    </w:p>
    <w:p w14:paraId="23CB9723" w14:textId="3E623146" w:rsidR="00C53687" w:rsidRDefault="00C53687" w:rsidP="00C53687">
      <w:pPr>
        <w:pStyle w:val="Caption"/>
      </w:pPr>
      <w:bookmarkStart w:id="314" w:name="_Toc91609086"/>
      <w:r>
        <w:t xml:space="preserve">Hình 3. </w:t>
      </w:r>
      <w:fldSimple w:instr=" SEQ Hình_3. \* ARABIC ">
        <w:r w:rsidR="00D93DF4">
          <w:rPr>
            <w:noProof/>
          </w:rPr>
          <w:t>142</w:t>
        </w:r>
      </w:fldSimple>
      <w:r>
        <w:t xml:space="preserve">: Ping từ máy POS-1 đến </w:t>
      </w:r>
      <w:r w:rsidR="00585F7D">
        <w:t xml:space="preserve">máy chủ </w:t>
      </w:r>
      <w:r>
        <w:t>Server</w:t>
      </w:r>
      <w:bookmarkEnd w:id="314"/>
    </w:p>
    <w:p w14:paraId="43F937ED" w14:textId="4C655933" w:rsidR="00DF6547" w:rsidRDefault="00DF6547" w:rsidP="007B3EEB">
      <w:pPr>
        <w:pStyle w:val="Tiumccp2"/>
        <w:spacing w:before="240" w:after="240"/>
        <w:outlineLvl w:val="2"/>
      </w:pPr>
      <w:bookmarkStart w:id="315" w:name="_Toc91608940"/>
      <w:r w:rsidRPr="003F4A50">
        <w:t>3.</w:t>
      </w:r>
      <w:r>
        <w:t>3</w:t>
      </w:r>
      <w:r w:rsidRPr="003F4A50">
        <w:t>.</w:t>
      </w:r>
      <w:r>
        <w:t>2</w:t>
      </w:r>
      <w:r w:rsidRPr="003F4A50">
        <w:t xml:space="preserve"> </w:t>
      </w:r>
      <w:r w:rsidR="00D71D1C">
        <w:t>Truy cập Internet</w:t>
      </w:r>
      <w:bookmarkEnd w:id="315"/>
    </w:p>
    <w:p w14:paraId="470EE4AE" w14:textId="01266909" w:rsidR="00747AAF" w:rsidRDefault="00D71D1C" w:rsidP="008678A6">
      <w:pPr>
        <w:pStyle w:val="Nidungvnbn"/>
        <w:numPr>
          <w:ilvl w:val="0"/>
          <w:numId w:val="121"/>
        </w:numPr>
      </w:pPr>
      <w:r>
        <w:t xml:space="preserve">Ping từ máy POS-1 </w:t>
      </w:r>
      <w:r w:rsidR="00FC6B51">
        <w:t xml:space="preserve">của tầng 1 </w:t>
      </w:r>
      <w:r>
        <w:t>đến Internet</w:t>
      </w:r>
    </w:p>
    <w:p w14:paraId="0ED305C1" w14:textId="36E65CFA" w:rsidR="00D71D1C" w:rsidRDefault="0088251C" w:rsidP="00163642">
      <w:pPr>
        <w:jc w:val="center"/>
      </w:pPr>
      <w:r>
        <w:rPr>
          <w:noProof/>
        </w:rPr>
        <w:lastRenderedPageBreak/>
        <w:drawing>
          <wp:inline distT="0" distB="0" distL="0" distR="0" wp14:anchorId="4CD8072C" wp14:editId="29135537">
            <wp:extent cx="3500755" cy="3430235"/>
            <wp:effectExtent l="0" t="0" r="444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92">
                      <a:extLst>
                        <a:ext uri="{28A0092B-C50C-407E-A947-70E740481C1C}">
                          <a14:useLocalDpi xmlns:a14="http://schemas.microsoft.com/office/drawing/2010/main" val="0"/>
                        </a:ext>
                      </a:extLst>
                    </a:blip>
                    <a:stretch>
                      <a:fillRect/>
                    </a:stretch>
                  </pic:blipFill>
                  <pic:spPr>
                    <a:xfrm>
                      <a:off x="0" y="0"/>
                      <a:ext cx="3515545" cy="3444728"/>
                    </a:xfrm>
                    <a:prstGeom prst="rect">
                      <a:avLst/>
                    </a:prstGeom>
                  </pic:spPr>
                </pic:pic>
              </a:graphicData>
            </a:graphic>
          </wp:inline>
        </w:drawing>
      </w:r>
    </w:p>
    <w:p w14:paraId="3E89A488" w14:textId="618C8A7A" w:rsidR="00F5463C" w:rsidRDefault="00F5463C" w:rsidP="00F5463C">
      <w:pPr>
        <w:pStyle w:val="Caption"/>
      </w:pPr>
      <w:bookmarkStart w:id="316" w:name="_Toc91609087"/>
      <w:r>
        <w:t xml:space="preserve">Hình 3. </w:t>
      </w:r>
      <w:fldSimple w:instr=" SEQ Hình_3. \* ARABIC ">
        <w:r w:rsidR="00D93DF4">
          <w:rPr>
            <w:noProof/>
          </w:rPr>
          <w:t>143</w:t>
        </w:r>
      </w:fldSimple>
      <w:r>
        <w:t>: Máy POS-1 truy cập Internet thành công</w:t>
      </w:r>
      <w:bookmarkEnd w:id="316"/>
    </w:p>
    <w:p w14:paraId="30975FE5" w14:textId="77777777" w:rsidR="00F5463C" w:rsidRPr="00F5463C" w:rsidRDefault="00F5463C" w:rsidP="00F5463C"/>
    <w:p w14:paraId="01946BB7" w14:textId="3F2BAF94" w:rsidR="00FC6B51" w:rsidRDefault="00FC6B51" w:rsidP="008678A6">
      <w:pPr>
        <w:pStyle w:val="Nidungvnbn"/>
        <w:numPr>
          <w:ilvl w:val="0"/>
          <w:numId w:val="122"/>
        </w:numPr>
      </w:pPr>
      <w:r>
        <w:t xml:space="preserve">Ping từ </w:t>
      </w:r>
      <w:r w:rsidR="00EE4B80">
        <w:t>PC1 của tầng 2</w:t>
      </w:r>
      <w:r>
        <w:t xml:space="preserve"> đến Internet</w:t>
      </w:r>
    </w:p>
    <w:p w14:paraId="6B9FF757" w14:textId="42372E5C" w:rsidR="00FC6B51" w:rsidRDefault="003628B3" w:rsidP="00EE4B80">
      <w:pPr>
        <w:jc w:val="center"/>
      </w:pPr>
      <w:r>
        <w:rPr>
          <w:noProof/>
        </w:rPr>
        <w:drawing>
          <wp:inline distT="0" distB="0" distL="0" distR="0" wp14:anchorId="5058FF58" wp14:editId="319F2ABC">
            <wp:extent cx="3352884" cy="3294992"/>
            <wp:effectExtent l="0" t="0" r="0" b="127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pic:nvPicPr>
                  <pic:blipFill>
                    <a:blip r:embed="rId193">
                      <a:extLst>
                        <a:ext uri="{28A0092B-C50C-407E-A947-70E740481C1C}">
                          <a14:useLocalDpi xmlns:a14="http://schemas.microsoft.com/office/drawing/2010/main" val="0"/>
                        </a:ext>
                      </a:extLst>
                    </a:blip>
                    <a:stretch>
                      <a:fillRect/>
                    </a:stretch>
                  </pic:blipFill>
                  <pic:spPr>
                    <a:xfrm>
                      <a:off x="0" y="0"/>
                      <a:ext cx="3365766" cy="3307651"/>
                    </a:xfrm>
                    <a:prstGeom prst="rect">
                      <a:avLst/>
                    </a:prstGeom>
                  </pic:spPr>
                </pic:pic>
              </a:graphicData>
            </a:graphic>
          </wp:inline>
        </w:drawing>
      </w:r>
    </w:p>
    <w:p w14:paraId="59FA64E0" w14:textId="5B64216A" w:rsidR="001A07EA" w:rsidRDefault="001A07EA" w:rsidP="001A07EA">
      <w:pPr>
        <w:pStyle w:val="Caption"/>
      </w:pPr>
      <w:bookmarkStart w:id="317" w:name="_Toc91609088"/>
      <w:r>
        <w:t xml:space="preserve">Hình 3. </w:t>
      </w:r>
      <w:fldSimple w:instr=" SEQ Hình_3. \* ARABIC ">
        <w:r w:rsidR="00D93DF4">
          <w:rPr>
            <w:noProof/>
          </w:rPr>
          <w:t>144</w:t>
        </w:r>
      </w:fldSimple>
      <w:r>
        <w:t>: PC1 truy cập Internet thành công</w:t>
      </w:r>
      <w:bookmarkEnd w:id="317"/>
    </w:p>
    <w:p w14:paraId="0D30E373" w14:textId="77777777" w:rsidR="001A07EA" w:rsidRDefault="001A07EA" w:rsidP="00EE4B80">
      <w:pPr>
        <w:jc w:val="center"/>
      </w:pPr>
    </w:p>
    <w:p w14:paraId="0B723E59" w14:textId="2067AE13" w:rsidR="00485FF4" w:rsidRDefault="00485FF4" w:rsidP="008678A6">
      <w:pPr>
        <w:pStyle w:val="Nidungvnbn"/>
        <w:numPr>
          <w:ilvl w:val="0"/>
          <w:numId w:val="123"/>
        </w:numPr>
      </w:pPr>
      <w:r>
        <w:t>Ping từ PC Admin của tầng 3 đến Internet</w:t>
      </w:r>
    </w:p>
    <w:p w14:paraId="64402257" w14:textId="18332B13" w:rsidR="00485FF4" w:rsidRDefault="00933CC6" w:rsidP="00255145">
      <w:pPr>
        <w:jc w:val="center"/>
      </w:pPr>
      <w:r>
        <w:rPr>
          <w:noProof/>
        </w:rPr>
        <w:drawing>
          <wp:inline distT="0" distB="0" distL="0" distR="0" wp14:anchorId="0726F5EC" wp14:editId="4A7EB7EE">
            <wp:extent cx="3584826" cy="35128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4">
                      <a:extLst>
                        <a:ext uri="{28A0092B-C50C-407E-A947-70E740481C1C}">
                          <a14:useLocalDpi xmlns:a14="http://schemas.microsoft.com/office/drawing/2010/main" val="0"/>
                        </a:ext>
                      </a:extLst>
                    </a:blip>
                    <a:stretch>
                      <a:fillRect/>
                    </a:stretch>
                  </pic:blipFill>
                  <pic:spPr>
                    <a:xfrm>
                      <a:off x="0" y="0"/>
                      <a:ext cx="3602587" cy="3530224"/>
                    </a:xfrm>
                    <a:prstGeom prst="rect">
                      <a:avLst/>
                    </a:prstGeom>
                  </pic:spPr>
                </pic:pic>
              </a:graphicData>
            </a:graphic>
          </wp:inline>
        </w:drawing>
      </w:r>
    </w:p>
    <w:p w14:paraId="7E08423A" w14:textId="77894536" w:rsidR="00843D79" w:rsidRDefault="00843D79" w:rsidP="00843D79">
      <w:pPr>
        <w:pStyle w:val="Caption"/>
      </w:pPr>
      <w:bookmarkStart w:id="318" w:name="_Toc91609089"/>
      <w:r>
        <w:t xml:space="preserve">Hình 3. </w:t>
      </w:r>
      <w:fldSimple w:instr=" SEQ Hình_3. \* ARABIC ">
        <w:r w:rsidR="00D93DF4">
          <w:rPr>
            <w:noProof/>
          </w:rPr>
          <w:t>145</w:t>
        </w:r>
      </w:fldSimple>
      <w:r>
        <w:t>: PC Admin truy cập Internet thành công</w:t>
      </w:r>
      <w:bookmarkEnd w:id="318"/>
    </w:p>
    <w:p w14:paraId="46E88A01" w14:textId="77777777" w:rsidR="00843D79" w:rsidRPr="00843D79" w:rsidRDefault="00843D79" w:rsidP="00843D79"/>
    <w:p w14:paraId="1FE1C119" w14:textId="7C2BE850" w:rsidR="00255145" w:rsidRDefault="00255145" w:rsidP="008678A6">
      <w:pPr>
        <w:pStyle w:val="Nidungvnbn"/>
        <w:numPr>
          <w:ilvl w:val="0"/>
          <w:numId w:val="124"/>
        </w:numPr>
      </w:pPr>
      <w:r>
        <w:t>Ping từ Laptop kết nối thông qua mạng wifi tầng 1 đến Internet</w:t>
      </w:r>
    </w:p>
    <w:p w14:paraId="3B7C4903" w14:textId="3A733CBC" w:rsidR="00255145" w:rsidRDefault="00933CC6" w:rsidP="00255145">
      <w:pPr>
        <w:jc w:val="center"/>
      </w:pPr>
      <w:r>
        <w:rPr>
          <w:noProof/>
        </w:rPr>
        <w:lastRenderedPageBreak/>
        <w:drawing>
          <wp:inline distT="0" distB="0" distL="0" distR="0" wp14:anchorId="049F9F21" wp14:editId="112B6092">
            <wp:extent cx="3466617" cy="3416594"/>
            <wp:effectExtent l="0" t="0" r="63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195">
                      <a:extLst>
                        <a:ext uri="{28A0092B-C50C-407E-A947-70E740481C1C}">
                          <a14:useLocalDpi xmlns:a14="http://schemas.microsoft.com/office/drawing/2010/main" val="0"/>
                        </a:ext>
                      </a:extLst>
                    </a:blip>
                    <a:stretch>
                      <a:fillRect/>
                    </a:stretch>
                  </pic:blipFill>
                  <pic:spPr>
                    <a:xfrm>
                      <a:off x="0" y="0"/>
                      <a:ext cx="3474972" cy="3424829"/>
                    </a:xfrm>
                    <a:prstGeom prst="rect">
                      <a:avLst/>
                    </a:prstGeom>
                  </pic:spPr>
                </pic:pic>
              </a:graphicData>
            </a:graphic>
          </wp:inline>
        </w:drawing>
      </w:r>
    </w:p>
    <w:p w14:paraId="71EDD1E9" w14:textId="2A8A715F" w:rsidR="009329FE" w:rsidRDefault="009329FE" w:rsidP="009329FE">
      <w:pPr>
        <w:pStyle w:val="Caption"/>
      </w:pPr>
      <w:bookmarkStart w:id="319" w:name="_Toc91609090"/>
      <w:r>
        <w:t xml:space="preserve">Hình 3. </w:t>
      </w:r>
      <w:fldSimple w:instr=" SEQ Hình_3. \* ARABIC ">
        <w:r w:rsidR="00D93DF4">
          <w:rPr>
            <w:noProof/>
          </w:rPr>
          <w:t>146</w:t>
        </w:r>
      </w:fldSimple>
      <w:r>
        <w:t>: Laptop tầng 1 truy cập Internet thành công</w:t>
      </w:r>
      <w:bookmarkEnd w:id="319"/>
    </w:p>
    <w:p w14:paraId="70F2C898" w14:textId="77777777" w:rsidR="009A2FBE" w:rsidRPr="009A2FBE" w:rsidRDefault="009A2FBE" w:rsidP="009A2FBE"/>
    <w:p w14:paraId="7F4B55E7" w14:textId="071256E3" w:rsidR="00761E1A" w:rsidRDefault="00761E1A" w:rsidP="008678A6">
      <w:pPr>
        <w:pStyle w:val="Nidungvnbn"/>
        <w:numPr>
          <w:ilvl w:val="0"/>
          <w:numId w:val="125"/>
        </w:numPr>
      </w:pPr>
      <w:r>
        <w:t>Ping từ Smartphone kết nối thông qua mạng wifi tầng 2 đến Internet</w:t>
      </w:r>
    </w:p>
    <w:p w14:paraId="659BED79" w14:textId="51ACD5AD" w:rsidR="00F60936" w:rsidRDefault="00931896" w:rsidP="00F60936">
      <w:pPr>
        <w:jc w:val="center"/>
      </w:pPr>
      <w:r>
        <w:rPr>
          <w:noProof/>
        </w:rPr>
        <w:drawing>
          <wp:inline distT="0" distB="0" distL="0" distR="0" wp14:anchorId="349E1280" wp14:editId="63AD5258">
            <wp:extent cx="3336086" cy="32689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96">
                      <a:extLst>
                        <a:ext uri="{28A0092B-C50C-407E-A947-70E740481C1C}">
                          <a14:useLocalDpi xmlns:a14="http://schemas.microsoft.com/office/drawing/2010/main" val="0"/>
                        </a:ext>
                      </a:extLst>
                    </a:blip>
                    <a:stretch>
                      <a:fillRect/>
                    </a:stretch>
                  </pic:blipFill>
                  <pic:spPr>
                    <a:xfrm>
                      <a:off x="0" y="0"/>
                      <a:ext cx="3355439" cy="3287943"/>
                    </a:xfrm>
                    <a:prstGeom prst="rect">
                      <a:avLst/>
                    </a:prstGeom>
                  </pic:spPr>
                </pic:pic>
              </a:graphicData>
            </a:graphic>
          </wp:inline>
        </w:drawing>
      </w:r>
    </w:p>
    <w:p w14:paraId="6E8E2297" w14:textId="22C00AF1" w:rsidR="009329FE" w:rsidRDefault="009329FE" w:rsidP="009329FE">
      <w:pPr>
        <w:pStyle w:val="Caption"/>
      </w:pPr>
      <w:bookmarkStart w:id="320" w:name="_Toc91609091"/>
      <w:r>
        <w:t xml:space="preserve">Hình 3. </w:t>
      </w:r>
      <w:fldSimple w:instr=" SEQ Hình_3. \* ARABIC ">
        <w:r w:rsidR="00D93DF4">
          <w:rPr>
            <w:noProof/>
          </w:rPr>
          <w:t>147</w:t>
        </w:r>
      </w:fldSimple>
      <w:r>
        <w:t>: Laptop tầng 2 truy cập Internet thành công</w:t>
      </w:r>
      <w:bookmarkEnd w:id="320"/>
    </w:p>
    <w:p w14:paraId="2EA541FF" w14:textId="318BB10D" w:rsidR="00507DCF" w:rsidRDefault="00507DCF" w:rsidP="00507DCF">
      <w:pPr>
        <w:pStyle w:val="Nidungvnbn"/>
        <w:numPr>
          <w:ilvl w:val="0"/>
          <w:numId w:val="125"/>
        </w:numPr>
      </w:pPr>
      <w:r>
        <w:lastRenderedPageBreak/>
        <w:t>Ping từ Smartphone khách hàng thông qua mạng wifi tầng 1 đến Internet</w:t>
      </w:r>
    </w:p>
    <w:p w14:paraId="4D6ECC6D" w14:textId="7DC088D5" w:rsidR="00507DCF" w:rsidRDefault="00DF6AC3" w:rsidP="00B526A0">
      <w:pPr>
        <w:jc w:val="center"/>
      </w:pPr>
      <w:r>
        <w:rPr>
          <w:noProof/>
        </w:rPr>
        <w:drawing>
          <wp:inline distT="0" distB="0" distL="0" distR="0" wp14:anchorId="076DD9AE" wp14:editId="1A74612C">
            <wp:extent cx="3477895" cy="3413212"/>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97">
                      <a:extLst>
                        <a:ext uri="{28A0092B-C50C-407E-A947-70E740481C1C}">
                          <a14:useLocalDpi xmlns:a14="http://schemas.microsoft.com/office/drawing/2010/main" val="0"/>
                        </a:ext>
                      </a:extLst>
                    </a:blip>
                    <a:stretch>
                      <a:fillRect/>
                    </a:stretch>
                  </pic:blipFill>
                  <pic:spPr>
                    <a:xfrm>
                      <a:off x="0" y="0"/>
                      <a:ext cx="3490652" cy="3425731"/>
                    </a:xfrm>
                    <a:prstGeom prst="rect">
                      <a:avLst/>
                    </a:prstGeom>
                  </pic:spPr>
                </pic:pic>
              </a:graphicData>
            </a:graphic>
          </wp:inline>
        </w:drawing>
      </w:r>
    </w:p>
    <w:p w14:paraId="5E4E47E4" w14:textId="520A1F53" w:rsidR="00DF6AC3" w:rsidRPr="00507DCF" w:rsidRDefault="00DF6AC3" w:rsidP="00DF6AC3">
      <w:pPr>
        <w:pStyle w:val="Caption"/>
      </w:pPr>
      <w:bookmarkStart w:id="321" w:name="_Toc91609092"/>
      <w:r>
        <w:t xml:space="preserve">Hình 3. </w:t>
      </w:r>
      <w:fldSimple w:instr=" SEQ Hình_3. \* ARABIC ">
        <w:r w:rsidR="00D93DF4">
          <w:rPr>
            <w:noProof/>
          </w:rPr>
          <w:t>148</w:t>
        </w:r>
      </w:fldSimple>
      <w:r>
        <w:t>: Smartphone khách hàng truy cập Internet thành công</w:t>
      </w:r>
      <w:bookmarkEnd w:id="321"/>
    </w:p>
    <w:p w14:paraId="5C0272C5" w14:textId="25AB178C" w:rsidR="00470466" w:rsidRDefault="00470466" w:rsidP="007B3EEB">
      <w:pPr>
        <w:pStyle w:val="Tiumccp2"/>
        <w:spacing w:before="240" w:after="240"/>
        <w:outlineLvl w:val="2"/>
      </w:pPr>
      <w:bookmarkStart w:id="322" w:name="_Toc91608941"/>
      <w:r w:rsidRPr="003F4A50">
        <w:t>3.</w:t>
      </w:r>
      <w:r>
        <w:t>3</w:t>
      </w:r>
      <w:r w:rsidRPr="003F4A50">
        <w:t>.</w:t>
      </w:r>
      <w:r>
        <w:t>3</w:t>
      </w:r>
      <w:r w:rsidRPr="003F4A50">
        <w:t xml:space="preserve"> </w:t>
      </w:r>
      <w:r>
        <w:t>Kiểm tra Access List</w:t>
      </w:r>
      <w:bookmarkEnd w:id="322"/>
    </w:p>
    <w:p w14:paraId="6A4B0B6E" w14:textId="74FE7570" w:rsidR="00470466" w:rsidRPr="00470466" w:rsidRDefault="00EA7E0D" w:rsidP="008678A6">
      <w:pPr>
        <w:pStyle w:val="Nidungvnbn"/>
        <w:numPr>
          <w:ilvl w:val="0"/>
          <w:numId w:val="126"/>
        </w:numPr>
      </w:pPr>
      <w:r>
        <w:t xml:space="preserve">Ping từ Laptop khách hàng kết nối </w:t>
      </w:r>
      <w:r w:rsidR="00603CB3">
        <w:t xml:space="preserve">thông qua </w:t>
      </w:r>
      <w:r>
        <w:t>wifi tầng 1 tới PC A</w:t>
      </w:r>
      <w:r w:rsidR="00645B09">
        <w:t>d</w:t>
      </w:r>
      <w:r>
        <w:t>min</w:t>
      </w:r>
    </w:p>
    <w:p w14:paraId="09CD00DC" w14:textId="427A6288" w:rsidR="00EE7B87" w:rsidRDefault="00EE66D9" w:rsidP="00CC0E05">
      <w:pPr>
        <w:jc w:val="center"/>
      </w:pPr>
      <w:r>
        <w:rPr>
          <w:noProof/>
        </w:rPr>
        <w:lastRenderedPageBreak/>
        <w:drawing>
          <wp:inline distT="0" distB="0" distL="0" distR="0" wp14:anchorId="3F0A5FCE" wp14:editId="7A1CB8C6">
            <wp:extent cx="3642360" cy="35637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98">
                      <a:extLst>
                        <a:ext uri="{28A0092B-C50C-407E-A947-70E740481C1C}">
                          <a14:useLocalDpi xmlns:a14="http://schemas.microsoft.com/office/drawing/2010/main" val="0"/>
                        </a:ext>
                      </a:extLst>
                    </a:blip>
                    <a:stretch>
                      <a:fillRect/>
                    </a:stretch>
                  </pic:blipFill>
                  <pic:spPr>
                    <a:xfrm>
                      <a:off x="0" y="0"/>
                      <a:ext cx="3648833" cy="3570081"/>
                    </a:xfrm>
                    <a:prstGeom prst="rect">
                      <a:avLst/>
                    </a:prstGeom>
                  </pic:spPr>
                </pic:pic>
              </a:graphicData>
            </a:graphic>
          </wp:inline>
        </w:drawing>
      </w:r>
    </w:p>
    <w:p w14:paraId="6C22C775" w14:textId="0702629C" w:rsidR="0021041C" w:rsidRDefault="0021041C" w:rsidP="00CC0E05">
      <w:pPr>
        <w:jc w:val="center"/>
      </w:pPr>
    </w:p>
    <w:p w14:paraId="677CF372" w14:textId="64E04D68" w:rsidR="00EE7B87" w:rsidRDefault="00EE7B87" w:rsidP="00EE7B87">
      <w:pPr>
        <w:pStyle w:val="Caption"/>
      </w:pPr>
      <w:bookmarkStart w:id="323" w:name="_Toc91609093"/>
      <w:r>
        <w:t xml:space="preserve">Hình 3. </w:t>
      </w:r>
      <w:fldSimple w:instr=" SEQ Hình_3. \* ARABIC ">
        <w:r w:rsidR="00D93DF4">
          <w:rPr>
            <w:noProof/>
          </w:rPr>
          <w:t>149</w:t>
        </w:r>
      </w:fldSimple>
      <w:r>
        <w:t>: Ping từ Laptop khách hàng đến PC Admin</w:t>
      </w:r>
      <w:bookmarkEnd w:id="323"/>
    </w:p>
    <w:p w14:paraId="4DBF5194" w14:textId="77777777" w:rsidR="00EE7B87" w:rsidRPr="00EE7B87" w:rsidRDefault="00EE7B87" w:rsidP="00EE7B87"/>
    <w:p w14:paraId="54FC7C03" w14:textId="6294687B" w:rsidR="00EA7E0D" w:rsidRPr="00470466" w:rsidRDefault="00EA7E0D" w:rsidP="008678A6">
      <w:pPr>
        <w:pStyle w:val="Nidungvnbn"/>
        <w:numPr>
          <w:ilvl w:val="0"/>
          <w:numId w:val="127"/>
        </w:numPr>
      </w:pPr>
      <w:r>
        <w:t>Ping từ Laptop khách hàng kết nối</w:t>
      </w:r>
      <w:r w:rsidR="00712721">
        <w:t xml:space="preserve"> thông qua</w:t>
      </w:r>
      <w:r w:rsidR="00EE66D9">
        <w:t xml:space="preserve"> </w:t>
      </w:r>
      <w:r>
        <w:t xml:space="preserve">wifi tầng 1 tới </w:t>
      </w:r>
      <w:r w:rsidR="00346ED4">
        <w:t>Server của siêu thị</w:t>
      </w:r>
    </w:p>
    <w:p w14:paraId="7EAAFFDA" w14:textId="7023F93A" w:rsidR="001D1A74" w:rsidRDefault="00097F7B" w:rsidP="00CC0E05">
      <w:pPr>
        <w:jc w:val="center"/>
      </w:pPr>
      <w:r>
        <w:rPr>
          <w:noProof/>
        </w:rPr>
        <w:lastRenderedPageBreak/>
        <w:drawing>
          <wp:inline distT="0" distB="0" distL="0" distR="0" wp14:anchorId="790CD864" wp14:editId="32A1F69A">
            <wp:extent cx="3520440" cy="3449422"/>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99">
                      <a:extLst>
                        <a:ext uri="{28A0092B-C50C-407E-A947-70E740481C1C}">
                          <a14:useLocalDpi xmlns:a14="http://schemas.microsoft.com/office/drawing/2010/main" val="0"/>
                        </a:ext>
                      </a:extLst>
                    </a:blip>
                    <a:stretch>
                      <a:fillRect/>
                    </a:stretch>
                  </pic:blipFill>
                  <pic:spPr>
                    <a:xfrm>
                      <a:off x="0" y="0"/>
                      <a:ext cx="3528869" cy="3457681"/>
                    </a:xfrm>
                    <a:prstGeom prst="rect">
                      <a:avLst/>
                    </a:prstGeom>
                  </pic:spPr>
                </pic:pic>
              </a:graphicData>
            </a:graphic>
          </wp:inline>
        </w:drawing>
      </w:r>
    </w:p>
    <w:p w14:paraId="2F1D0F32" w14:textId="77777777" w:rsidR="002B1283" w:rsidRDefault="002B1283" w:rsidP="00CC0E05">
      <w:pPr>
        <w:jc w:val="center"/>
      </w:pPr>
    </w:p>
    <w:p w14:paraId="2147698E" w14:textId="076269CF" w:rsidR="001D1A74" w:rsidRDefault="001D1A74" w:rsidP="001D1A74">
      <w:pPr>
        <w:pStyle w:val="Caption"/>
      </w:pPr>
      <w:bookmarkStart w:id="324" w:name="_Toc91609094"/>
      <w:r>
        <w:t xml:space="preserve">Hình 3. </w:t>
      </w:r>
      <w:fldSimple w:instr=" SEQ Hình_3. \* ARABIC ">
        <w:r w:rsidR="00D93DF4">
          <w:rPr>
            <w:noProof/>
          </w:rPr>
          <w:t>150</w:t>
        </w:r>
      </w:fldSimple>
      <w:r>
        <w:t>: Ping từ Laptop khách hàng đến máy chủ Server</w:t>
      </w:r>
      <w:bookmarkEnd w:id="324"/>
    </w:p>
    <w:p w14:paraId="33898899" w14:textId="77777777" w:rsidR="001D1A74" w:rsidRPr="001D1A74" w:rsidRDefault="001D1A74" w:rsidP="001D1A74"/>
    <w:p w14:paraId="06646E9C" w14:textId="3E4A2CF3" w:rsidR="00EA7E0D" w:rsidRDefault="00EA7E0D" w:rsidP="008678A6">
      <w:pPr>
        <w:pStyle w:val="Nidungvnbn"/>
        <w:numPr>
          <w:ilvl w:val="0"/>
          <w:numId w:val="128"/>
        </w:numPr>
      </w:pPr>
      <w:r>
        <w:t xml:space="preserve">Ta thấy </w:t>
      </w:r>
      <w:r w:rsidR="00645B09">
        <w:t xml:space="preserve">cả hai đều </w:t>
      </w:r>
      <w:r>
        <w:t>không ping được vì Admin</w:t>
      </w:r>
      <w:r w:rsidR="00645B09">
        <w:t xml:space="preserve"> và Server</w:t>
      </w:r>
      <w:r>
        <w:t xml:space="preserve"> thuộc mạng nội bộ của Siêu thị nên khách hàng không được phép truy cập</w:t>
      </w:r>
      <w:r w:rsidR="00645B09">
        <w:t>.</w:t>
      </w:r>
    </w:p>
    <w:p w14:paraId="3EAB43AD" w14:textId="77777777" w:rsidR="001D1A74" w:rsidRDefault="001D1A74" w:rsidP="001D1A74">
      <w:pPr>
        <w:pStyle w:val="Nidungvnbn"/>
      </w:pPr>
    </w:p>
    <w:p w14:paraId="51A6CF39" w14:textId="5FC34D3C" w:rsidR="002839BA" w:rsidRDefault="002839BA" w:rsidP="008678A6">
      <w:pPr>
        <w:pStyle w:val="Nidungvnbn"/>
        <w:numPr>
          <w:ilvl w:val="0"/>
          <w:numId w:val="129"/>
        </w:numPr>
      </w:pPr>
      <w:r>
        <w:t xml:space="preserve">Ping từ máy POS-1 tầng 1 đến </w:t>
      </w:r>
      <w:r w:rsidR="00E76CA0">
        <w:t>WLC</w:t>
      </w:r>
    </w:p>
    <w:p w14:paraId="213AFC9A" w14:textId="74FDA7AA" w:rsidR="002839BA" w:rsidRDefault="00FE756C" w:rsidP="00CA3147">
      <w:pPr>
        <w:jc w:val="center"/>
      </w:pPr>
      <w:r>
        <w:rPr>
          <w:noProof/>
        </w:rPr>
        <w:lastRenderedPageBreak/>
        <w:drawing>
          <wp:inline distT="0" distB="0" distL="0" distR="0" wp14:anchorId="23626DE9" wp14:editId="4C0AA541">
            <wp:extent cx="3396851" cy="3352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0">
                      <a:extLst>
                        <a:ext uri="{28A0092B-C50C-407E-A947-70E740481C1C}">
                          <a14:useLocalDpi xmlns:a14="http://schemas.microsoft.com/office/drawing/2010/main" val="0"/>
                        </a:ext>
                      </a:extLst>
                    </a:blip>
                    <a:stretch>
                      <a:fillRect/>
                    </a:stretch>
                  </pic:blipFill>
                  <pic:spPr>
                    <a:xfrm>
                      <a:off x="0" y="0"/>
                      <a:ext cx="3426418" cy="3381984"/>
                    </a:xfrm>
                    <a:prstGeom prst="rect">
                      <a:avLst/>
                    </a:prstGeom>
                  </pic:spPr>
                </pic:pic>
              </a:graphicData>
            </a:graphic>
          </wp:inline>
        </w:drawing>
      </w:r>
    </w:p>
    <w:p w14:paraId="63466457" w14:textId="1A88985E" w:rsidR="00CC0E05" w:rsidRDefault="0021064D" w:rsidP="00CA3147">
      <w:pPr>
        <w:pStyle w:val="Caption"/>
      </w:pPr>
      <w:bookmarkStart w:id="325" w:name="_Toc91609095"/>
      <w:r>
        <w:t xml:space="preserve">Hình 3. </w:t>
      </w:r>
      <w:fldSimple w:instr=" SEQ Hình_3. \* ARABIC ">
        <w:r w:rsidR="00D93DF4">
          <w:rPr>
            <w:noProof/>
          </w:rPr>
          <w:t>151</w:t>
        </w:r>
      </w:fldSimple>
      <w:r>
        <w:t>: Ping từ máy POS-1 đến WLC</w:t>
      </w:r>
      <w:bookmarkEnd w:id="325"/>
    </w:p>
    <w:p w14:paraId="4F0140ED" w14:textId="77777777" w:rsidR="00CA3147" w:rsidRPr="00CA3147" w:rsidRDefault="00CA3147" w:rsidP="00CA3147"/>
    <w:p w14:paraId="3F971E87" w14:textId="3A87C33D" w:rsidR="00CA6FD2" w:rsidRDefault="00CA6FD2" w:rsidP="008678A6">
      <w:pPr>
        <w:pStyle w:val="Nidungvnbn"/>
        <w:numPr>
          <w:ilvl w:val="0"/>
          <w:numId w:val="130"/>
        </w:numPr>
      </w:pPr>
      <w:r>
        <w:t xml:space="preserve">Ping từ máy PC1 tầng 2 đến </w:t>
      </w:r>
      <w:r w:rsidR="00E76CA0">
        <w:t>WLC</w:t>
      </w:r>
    </w:p>
    <w:p w14:paraId="00E07FE5" w14:textId="7DBA6657" w:rsidR="00CA6FD2" w:rsidRDefault="00AC1621" w:rsidP="00CA6FD2">
      <w:pPr>
        <w:jc w:val="center"/>
      </w:pPr>
      <w:r>
        <w:rPr>
          <w:noProof/>
        </w:rPr>
        <w:drawing>
          <wp:inline distT="0" distB="0" distL="0" distR="0" wp14:anchorId="49AE6B85" wp14:editId="05847C00">
            <wp:extent cx="3408666" cy="3345180"/>
            <wp:effectExtent l="0" t="0" r="190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201">
                      <a:extLst>
                        <a:ext uri="{28A0092B-C50C-407E-A947-70E740481C1C}">
                          <a14:useLocalDpi xmlns:a14="http://schemas.microsoft.com/office/drawing/2010/main" val="0"/>
                        </a:ext>
                      </a:extLst>
                    </a:blip>
                    <a:stretch>
                      <a:fillRect/>
                    </a:stretch>
                  </pic:blipFill>
                  <pic:spPr>
                    <a:xfrm>
                      <a:off x="0" y="0"/>
                      <a:ext cx="3434171" cy="3370210"/>
                    </a:xfrm>
                    <a:prstGeom prst="rect">
                      <a:avLst/>
                    </a:prstGeom>
                  </pic:spPr>
                </pic:pic>
              </a:graphicData>
            </a:graphic>
          </wp:inline>
        </w:drawing>
      </w:r>
    </w:p>
    <w:p w14:paraId="72F51F00" w14:textId="38C8BC85" w:rsidR="0021064D" w:rsidRDefault="0021064D" w:rsidP="0021064D">
      <w:pPr>
        <w:pStyle w:val="Caption"/>
      </w:pPr>
      <w:bookmarkStart w:id="326" w:name="_Toc91609096"/>
      <w:r>
        <w:t xml:space="preserve">Hình 3. </w:t>
      </w:r>
      <w:fldSimple w:instr=" SEQ Hình_3. \* ARABIC ">
        <w:r w:rsidR="00D93DF4">
          <w:rPr>
            <w:noProof/>
          </w:rPr>
          <w:t>152</w:t>
        </w:r>
      </w:fldSimple>
      <w:r>
        <w:t>: Ping từ máy PC1 đến WLC</w:t>
      </w:r>
      <w:bookmarkEnd w:id="326"/>
    </w:p>
    <w:p w14:paraId="5B1BCA88" w14:textId="35B9F8DD" w:rsidR="00E76CA0" w:rsidRDefault="00E76CA0" w:rsidP="008678A6">
      <w:pPr>
        <w:pStyle w:val="Nidungvnbn"/>
        <w:numPr>
          <w:ilvl w:val="0"/>
          <w:numId w:val="131"/>
        </w:numPr>
      </w:pPr>
      <w:r>
        <w:lastRenderedPageBreak/>
        <w:t>Ta thấy cả hai đều không ping đến đc WLC vì WLC chỉ cho phép PC Admin tuy cập</w:t>
      </w:r>
      <w:r w:rsidR="00FF7546">
        <w:t xml:space="preserve"> để đảm bảo tính bảo mật.</w:t>
      </w:r>
    </w:p>
    <w:p w14:paraId="65135F90" w14:textId="0AE08C9E" w:rsidR="00077E20" w:rsidRDefault="00077E20" w:rsidP="004777FC">
      <w:pPr>
        <w:pStyle w:val="Tiumccp2"/>
        <w:spacing w:before="240" w:after="240"/>
        <w:outlineLvl w:val="2"/>
      </w:pPr>
      <w:bookmarkStart w:id="327" w:name="_Toc91608942"/>
      <w:r w:rsidRPr="003F4A50">
        <w:t>3.</w:t>
      </w:r>
      <w:r>
        <w:t>3</w:t>
      </w:r>
      <w:r w:rsidRPr="003F4A50">
        <w:t>.</w:t>
      </w:r>
      <w:r>
        <w:t>3</w:t>
      </w:r>
      <w:r w:rsidRPr="003F4A50">
        <w:t xml:space="preserve"> </w:t>
      </w:r>
      <w:r w:rsidR="009D5962">
        <w:t>Kiểm tra các dịch vụ trên Server</w:t>
      </w:r>
      <w:bookmarkEnd w:id="327"/>
    </w:p>
    <w:p w14:paraId="637F342E" w14:textId="68A95EA5" w:rsidR="009D5962" w:rsidRDefault="004562CD" w:rsidP="004777FC">
      <w:pPr>
        <w:pStyle w:val="Tiumccp3"/>
        <w:spacing w:before="240" w:after="240"/>
      </w:pPr>
      <w:r>
        <w:t xml:space="preserve">3.3.3.1 </w:t>
      </w:r>
      <w:r w:rsidR="00C11B21">
        <w:t>Web Server và DNS Server</w:t>
      </w:r>
    </w:p>
    <w:p w14:paraId="1D5351CE" w14:textId="7BF66F4F" w:rsidR="00E76CA0" w:rsidRDefault="002273ED" w:rsidP="003B02E5">
      <w:pPr>
        <w:jc w:val="center"/>
      </w:pPr>
      <w:r>
        <w:rPr>
          <w:noProof/>
        </w:rPr>
        <w:drawing>
          <wp:inline distT="0" distB="0" distL="0" distR="0" wp14:anchorId="1EB98528" wp14:editId="09561F7F">
            <wp:extent cx="3678249" cy="36042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02">
                      <a:extLst>
                        <a:ext uri="{28A0092B-C50C-407E-A947-70E740481C1C}">
                          <a14:useLocalDpi xmlns:a14="http://schemas.microsoft.com/office/drawing/2010/main" val="0"/>
                        </a:ext>
                      </a:extLst>
                    </a:blip>
                    <a:stretch>
                      <a:fillRect/>
                    </a:stretch>
                  </pic:blipFill>
                  <pic:spPr>
                    <a:xfrm>
                      <a:off x="0" y="0"/>
                      <a:ext cx="3687042" cy="3612876"/>
                    </a:xfrm>
                    <a:prstGeom prst="rect">
                      <a:avLst/>
                    </a:prstGeom>
                  </pic:spPr>
                </pic:pic>
              </a:graphicData>
            </a:graphic>
          </wp:inline>
        </w:drawing>
      </w:r>
    </w:p>
    <w:p w14:paraId="381929FA" w14:textId="77777777" w:rsidR="00204C69" w:rsidRDefault="00204C69" w:rsidP="003B02E5">
      <w:pPr>
        <w:jc w:val="center"/>
      </w:pPr>
    </w:p>
    <w:p w14:paraId="4E20AD10" w14:textId="527E2EED" w:rsidR="00204C69" w:rsidRDefault="00204C69" w:rsidP="00204C69">
      <w:pPr>
        <w:pStyle w:val="Caption"/>
      </w:pPr>
      <w:bookmarkStart w:id="328" w:name="_Toc91609097"/>
      <w:r>
        <w:t xml:space="preserve">Hình 3. </w:t>
      </w:r>
      <w:fldSimple w:instr=" SEQ Hình_3. \* ARABIC ">
        <w:r w:rsidR="00D93DF4">
          <w:rPr>
            <w:noProof/>
          </w:rPr>
          <w:t>153</w:t>
        </w:r>
      </w:fldSimple>
      <w:r>
        <w:t>: Kiểm tra chức năng DNS Server trên máy POS-2</w:t>
      </w:r>
      <w:bookmarkEnd w:id="328"/>
    </w:p>
    <w:p w14:paraId="2A256823" w14:textId="77777777" w:rsidR="00204C69" w:rsidRPr="00204C69" w:rsidRDefault="00204C69" w:rsidP="00204C69"/>
    <w:p w14:paraId="50D7F7CD" w14:textId="6BBC4CA8" w:rsidR="003B02E5" w:rsidRDefault="003B02E5" w:rsidP="008678A6">
      <w:pPr>
        <w:pStyle w:val="Nidungvnbn"/>
        <w:numPr>
          <w:ilvl w:val="0"/>
          <w:numId w:val="132"/>
        </w:numPr>
      </w:pPr>
      <w:r>
        <w:t>Ta có thể truy cập vào Web Server của Siêu thị từ máy POS-2 thông qua tên miền đã được phân giải trong DNS Server</w:t>
      </w:r>
      <w:r w:rsidR="00573344">
        <w:t xml:space="preserve"> (fas.com)</w:t>
      </w:r>
      <w:r>
        <w:t xml:space="preserve"> thay vì địa chỉ IP</w:t>
      </w:r>
      <w:r w:rsidR="00204C69">
        <w:t>.</w:t>
      </w:r>
    </w:p>
    <w:p w14:paraId="31D5A6C5" w14:textId="77777777" w:rsidR="00204C69" w:rsidRDefault="00204C69" w:rsidP="00204C69">
      <w:pPr>
        <w:pStyle w:val="Nidungvnbn"/>
      </w:pPr>
    </w:p>
    <w:p w14:paraId="084073D5" w14:textId="7E8884E2" w:rsidR="003B02E5" w:rsidRDefault="00846958" w:rsidP="008678A6">
      <w:pPr>
        <w:pStyle w:val="Nidungvnbn"/>
        <w:numPr>
          <w:ilvl w:val="0"/>
          <w:numId w:val="133"/>
        </w:numPr>
      </w:pPr>
      <w:r>
        <w:t>Nhưng khách hàng không được phép truy cập Web nội bộ của Siêu thị</w:t>
      </w:r>
    </w:p>
    <w:p w14:paraId="565ED201" w14:textId="6A4522E6" w:rsidR="00846958" w:rsidRDefault="00A805EA" w:rsidP="00846958">
      <w:pPr>
        <w:jc w:val="center"/>
      </w:pPr>
      <w:r>
        <w:rPr>
          <w:noProof/>
        </w:rPr>
        <w:lastRenderedPageBreak/>
        <w:drawing>
          <wp:inline distT="0" distB="0" distL="0" distR="0" wp14:anchorId="474011FB" wp14:editId="47C0F708">
            <wp:extent cx="3577260" cy="350520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203">
                      <a:extLst>
                        <a:ext uri="{28A0092B-C50C-407E-A947-70E740481C1C}">
                          <a14:useLocalDpi xmlns:a14="http://schemas.microsoft.com/office/drawing/2010/main" val="0"/>
                        </a:ext>
                      </a:extLst>
                    </a:blip>
                    <a:stretch>
                      <a:fillRect/>
                    </a:stretch>
                  </pic:blipFill>
                  <pic:spPr>
                    <a:xfrm>
                      <a:off x="0" y="0"/>
                      <a:ext cx="3584558" cy="3512351"/>
                    </a:xfrm>
                    <a:prstGeom prst="rect">
                      <a:avLst/>
                    </a:prstGeom>
                  </pic:spPr>
                </pic:pic>
              </a:graphicData>
            </a:graphic>
          </wp:inline>
        </w:drawing>
      </w:r>
    </w:p>
    <w:p w14:paraId="7958C89D" w14:textId="77777777" w:rsidR="00AF46AF" w:rsidRDefault="00AF46AF" w:rsidP="00846958">
      <w:pPr>
        <w:jc w:val="center"/>
      </w:pPr>
    </w:p>
    <w:p w14:paraId="2C26CB93" w14:textId="3D28B860" w:rsidR="00AF46AF" w:rsidRDefault="00AF46AF" w:rsidP="00AF46AF">
      <w:pPr>
        <w:pStyle w:val="Caption"/>
      </w:pPr>
      <w:bookmarkStart w:id="329" w:name="_Toc91609098"/>
      <w:r>
        <w:t xml:space="preserve">Hình 3. </w:t>
      </w:r>
      <w:fldSimple w:instr=" SEQ Hình_3. \* ARABIC ">
        <w:r w:rsidR="00D93DF4">
          <w:rPr>
            <w:noProof/>
          </w:rPr>
          <w:t>154</w:t>
        </w:r>
      </w:fldSimple>
      <w:r>
        <w:t>: Khách hàng truy cập Web Server của Siêu thị</w:t>
      </w:r>
      <w:bookmarkEnd w:id="329"/>
    </w:p>
    <w:p w14:paraId="2663E422" w14:textId="087FE9F2" w:rsidR="003E4EA5" w:rsidRDefault="003E4EA5" w:rsidP="004777FC">
      <w:pPr>
        <w:pStyle w:val="Tiumccp3"/>
        <w:spacing w:before="240" w:after="240"/>
      </w:pPr>
      <w:r>
        <w:t>3.3.3.2 Mail Server</w:t>
      </w:r>
    </w:p>
    <w:p w14:paraId="02044F3C" w14:textId="7C2B596F" w:rsidR="003E4EA5" w:rsidRDefault="009343F5" w:rsidP="008678A6">
      <w:pPr>
        <w:pStyle w:val="Nidungvnbn"/>
        <w:numPr>
          <w:ilvl w:val="0"/>
          <w:numId w:val="134"/>
        </w:numPr>
      </w:pPr>
      <w:r>
        <w:t>Gửi mail từ user01 đến user02</w:t>
      </w:r>
    </w:p>
    <w:p w14:paraId="2612EC4A" w14:textId="1C8947D9" w:rsidR="009343F5" w:rsidRDefault="00FF0802" w:rsidP="00FF0802">
      <w:pPr>
        <w:jc w:val="center"/>
      </w:pPr>
      <w:r w:rsidRPr="00FF0802">
        <w:rPr>
          <w:noProof/>
        </w:rPr>
        <w:lastRenderedPageBreak/>
        <w:drawing>
          <wp:inline distT="0" distB="0" distL="0" distR="0" wp14:anchorId="798850C9" wp14:editId="05FAAB0E">
            <wp:extent cx="3406775" cy="3347761"/>
            <wp:effectExtent l="0" t="0" r="3175"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15237" cy="3356076"/>
                    </a:xfrm>
                    <a:prstGeom prst="rect">
                      <a:avLst/>
                    </a:prstGeom>
                  </pic:spPr>
                </pic:pic>
              </a:graphicData>
            </a:graphic>
          </wp:inline>
        </w:drawing>
      </w:r>
    </w:p>
    <w:p w14:paraId="599606E7" w14:textId="1E248BC9" w:rsidR="00E969A5" w:rsidRDefault="00E969A5" w:rsidP="00E969A5">
      <w:pPr>
        <w:pStyle w:val="Caption"/>
      </w:pPr>
      <w:bookmarkStart w:id="330" w:name="_Toc91609099"/>
      <w:r>
        <w:t xml:space="preserve">Hình 3. </w:t>
      </w:r>
      <w:fldSimple w:instr=" SEQ Hình_3. \* ARABIC ">
        <w:r w:rsidR="00D93DF4">
          <w:rPr>
            <w:noProof/>
          </w:rPr>
          <w:t>155</w:t>
        </w:r>
      </w:fldSimple>
      <w:r>
        <w:t>: Gửi email từ user01 đến user02</w:t>
      </w:r>
      <w:bookmarkEnd w:id="330"/>
    </w:p>
    <w:p w14:paraId="483C4540" w14:textId="77777777" w:rsidR="00E969A5" w:rsidRPr="00E969A5" w:rsidRDefault="00E969A5" w:rsidP="00E969A5"/>
    <w:p w14:paraId="24F8A3EE" w14:textId="4A87A037" w:rsidR="00FF0802" w:rsidRDefault="00FF0802" w:rsidP="008678A6">
      <w:pPr>
        <w:pStyle w:val="Nidungvnbn"/>
        <w:numPr>
          <w:ilvl w:val="0"/>
          <w:numId w:val="135"/>
        </w:numPr>
      </w:pPr>
      <w:r>
        <w:t>Đăng nhập vào mail user02 để nhận mai</w:t>
      </w:r>
      <w:r w:rsidR="00E9084E">
        <w:t>l</w:t>
      </w:r>
    </w:p>
    <w:p w14:paraId="6145D76F" w14:textId="220057A6" w:rsidR="00A71C15" w:rsidRDefault="009A2F74" w:rsidP="00FA58BD">
      <w:pPr>
        <w:jc w:val="center"/>
      </w:pPr>
      <w:r>
        <w:rPr>
          <w:noProof/>
        </w:rPr>
        <w:drawing>
          <wp:inline distT="0" distB="0" distL="0" distR="0" wp14:anchorId="540A6A23" wp14:editId="14B294BA">
            <wp:extent cx="3409315" cy="336019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205">
                      <a:extLst>
                        <a:ext uri="{28A0092B-C50C-407E-A947-70E740481C1C}">
                          <a14:useLocalDpi xmlns:a14="http://schemas.microsoft.com/office/drawing/2010/main" val="0"/>
                        </a:ext>
                      </a:extLst>
                    </a:blip>
                    <a:stretch>
                      <a:fillRect/>
                    </a:stretch>
                  </pic:blipFill>
                  <pic:spPr>
                    <a:xfrm>
                      <a:off x="0" y="0"/>
                      <a:ext cx="3423713" cy="3374381"/>
                    </a:xfrm>
                    <a:prstGeom prst="rect">
                      <a:avLst/>
                    </a:prstGeom>
                  </pic:spPr>
                </pic:pic>
              </a:graphicData>
            </a:graphic>
          </wp:inline>
        </w:drawing>
      </w:r>
    </w:p>
    <w:p w14:paraId="022F3800" w14:textId="5076400F" w:rsidR="00E969A5" w:rsidRDefault="00E969A5" w:rsidP="00E969A5">
      <w:pPr>
        <w:pStyle w:val="Caption"/>
      </w:pPr>
      <w:bookmarkStart w:id="331" w:name="_Toc91609100"/>
      <w:r>
        <w:t xml:space="preserve">Hình 3. </w:t>
      </w:r>
      <w:fldSimple w:instr=" SEQ Hình_3. \* ARABIC ">
        <w:r w:rsidR="00D93DF4">
          <w:rPr>
            <w:noProof/>
          </w:rPr>
          <w:t>156</w:t>
        </w:r>
      </w:fldSimple>
      <w:r>
        <w:t>: user02 nhận email thành công từ user01</w:t>
      </w:r>
      <w:bookmarkEnd w:id="331"/>
    </w:p>
    <w:p w14:paraId="7500EC23" w14:textId="4FB70AC9" w:rsidR="00CE2D7D" w:rsidRDefault="00CE2D7D" w:rsidP="006432CC">
      <w:pPr>
        <w:pStyle w:val="Tiumccp3"/>
        <w:spacing w:before="240" w:after="240"/>
      </w:pPr>
      <w:r>
        <w:lastRenderedPageBreak/>
        <w:t>3.3.3.3 FTP Server</w:t>
      </w:r>
    </w:p>
    <w:p w14:paraId="6968D003" w14:textId="45AA75A0" w:rsidR="00CE2D7D" w:rsidRDefault="00D333FA" w:rsidP="00937E03">
      <w:pPr>
        <w:pStyle w:val="Nidungvnbn"/>
      </w:pPr>
      <w:r>
        <w:t>Đăng nhập vào FTP Server và kiểm tra danh sách các file có trong PC</w:t>
      </w:r>
    </w:p>
    <w:p w14:paraId="2536640B" w14:textId="4C1D079B" w:rsidR="00D333FA" w:rsidRDefault="00EE7E36" w:rsidP="00D333FA">
      <w:pPr>
        <w:jc w:val="center"/>
      </w:pPr>
      <w:r>
        <w:rPr>
          <w:noProof/>
        </w:rPr>
        <w:drawing>
          <wp:inline distT="0" distB="0" distL="0" distR="0" wp14:anchorId="01933E07" wp14:editId="189D96BC">
            <wp:extent cx="3827206" cy="3771900"/>
            <wp:effectExtent l="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206">
                      <a:extLst>
                        <a:ext uri="{28A0092B-C50C-407E-A947-70E740481C1C}">
                          <a14:useLocalDpi xmlns:a14="http://schemas.microsoft.com/office/drawing/2010/main" val="0"/>
                        </a:ext>
                      </a:extLst>
                    </a:blip>
                    <a:stretch>
                      <a:fillRect/>
                    </a:stretch>
                  </pic:blipFill>
                  <pic:spPr>
                    <a:xfrm>
                      <a:off x="0" y="0"/>
                      <a:ext cx="3854880" cy="3799175"/>
                    </a:xfrm>
                    <a:prstGeom prst="rect">
                      <a:avLst/>
                    </a:prstGeom>
                  </pic:spPr>
                </pic:pic>
              </a:graphicData>
            </a:graphic>
          </wp:inline>
        </w:drawing>
      </w:r>
    </w:p>
    <w:p w14:paraId="10B9A7D8" w14:textId="77777777" w:rsidR="00D93DF4" w:rsidRDefault="00D93DF4" w:rsidP="00D333FA">
      <w:pPr>
        <w:jc w:val="center"/>
      </w:pPr>
    </w:p>
    <w:p w14:paraId="38A64460" w14:textId="1CD13BBF" w:rsidR="00D93DF4" w:rsidRPr="00CE2D7D" w:rsidRDefault="00D93DF4" w:rsidP="00D93DF4">
      <w:pPr>
        <w:pStyle w:val="Caption"/>
      </w:pPr>
      <w:bookmarkStart w:id="332" w:name="_Toc91609101"/>
      <w:r>
        <w:t xml:space="preserve">Hình 3. </w:t>
      </w:r>
      <w:fldSimple w:instr=" SEQ Hình_3. \* ARABIC ">
        <w:r>
          <w:rPr>
            <w:noProof/>
          </w:rPr>
          <w:t>157</w:t>
        </w:r>
      </w:fldSimple>
      <w:r>
        <w:t>: Kiểm tra chức năng FTP Server</w:t>
      </w:r>
      <w:bookmarkEnd w:id="332"/>
    </w:p>
    <w:p w14:paraId="40896ABE" w14:textId="77777777" w:rsidR="00FA58BD" w:rsidRDefault="00FA58BD" w:rsidP="00FA58BD">
      <w:pPr>
        <w:jc w:val="center"/>
      </w:pPr>
    </w:p>
    <w:p w14:paraId="490EE031" w14:textId="77777777" w:rsidR="004C657C" w:rsidRPr="00EF2B68" w:rsidRDefault="004C657C" w:rsidP="00EF2B68"/>
    <w:p w14:paraId="3171641C" w14:textId="77777777" w:rsidR="00B04D4D" w:rsidRDefault="00B04D4D">
      <w:pPr>
        <w:spacing w:after="200" w:line="276" w:lineRule="auto"/>
        <w:rPr>
          <w:b/>
          <w:sz w:val="32"/>
          <w:szCs w:val="32"/>
        </w:rPr>
      </w:pPr>
      <w:r>
        <w:br w:type="page"/>
      </w:r>
    </w:p>
    <w:p w14:paraId="02FA858C" w14:textId="7C570540" w:rsidR="0042254E" w:rsidRPr="00453AB1" w:rsidRDefault="00B45234" w:rsidP="00B04D4D">
      <w:pPr>
        <w:pStyle w:val="Chng"/>
        <w:spacing w:before="240" w:after="240"/>
        <w:jc w:val="center"/>
        <w:outlineLvl w:val="0"/>
      </w:pPr>
      <w:bookmarkStart w:id="333" w:name="_Toc91608943"/>
      <w:r w:rsidRPr="00453AB1">
        <w:lastRenderedPageBreak/>
        <w:t xml:space="preserve">CHƯƠNG </w:t>
      </w:r>
      <w:r>
        <w:t>4 – K</w:t>
      </w:r>
      <w:r w:rsidR="00A91EA4">
        <w:t>ẾT LUẬN</w:t>
      </w:r>
      <w:bookmarkEnd w:id="333"/>
    </w:p>
    <w:p w14:paraId="1A3028C0" w14:textId="46416B5C" w:rsidR="00855E45" w:rsidRDefault="008323D5" w:rsidP="006B4395">
      <w:pPr>
        <w:pStyle w:val="Nidungvnbn"/>
      </w:pPr>
      <w:r>
        <w:t xml:space="preserve">Xây dựng và bảo mật hệ thống mạng không dây cho Siêu thị FAS căn bản đã hoàn thành, đáp ứng đầy đủ các yêu cầu của khách hàng đề ra. </w:t>
      </w:r>
      <w:r w:rsidR="007D7289">
        <w:t xml:space="preserve">Tất cả các thiết bị bên trong siêu thị có thể kết nối được với Internet bên ngoài, mỗi tầng của siêu thị đều có một nhánh mạng riêng và </w:t>
      </w:r>
      <w:r w:rsidR="00217C64">
        <w:t>mỗi</w:t>
      </w:r>
      <w:r w:rsidR="00E14B18">
        <w:t xml:space="preserve"> tầng</w:t>
      </w:r>
      <w:r w:rsidR="00217C64">
        <w:t xml:space="preserve"> này</w:t>
      </w:r>
      <w:r w:rsidR="00E14B18">
        <w:t xml:space="preserve"> </w:t>
      </w:r>
      <w:r w:rsidR="007D7289">
        <w:t>đều có thể liên lạc với nhau.</w:t>
      </w:r>
      <w:r w:rsidR="00953675">
        <w:t xml:space="preserve"> Dữ liệu đượ</w:t>
      </w:r>
      <w:r w:rsidR="001F415F">
        <w:t>c</w:t>
      </w:r>
      <w:r w:rsidR="00953675">
        <w:t xml:space="preserve"> lưu trữ tập trung ở tầng 3 Server nên dễ dàng quản lý hơn và đảm bảo cho việc bảo mật</w:t>
      </w:r>
      <w:r w:rsidR="009F7A1A">
        <w:t xml:space="preserve"> dữ liệu</w:t>
      </w:r>
      <w:r w:rsidR="00953675">
        <w:t>.</w:t>
      </w:r>
      <w:r w:rsidR="001F415F">
        <w:t xml:space="preserve"> </w:t>
      </w:r>
      <w:r w:rsidR="009F7A1A">
        <w:t>Bên cạnh đó thiết lập các giao thức bảo mật mạng không dây như WPA2-Enterprise, xác thực người dùng bằng RADIUS Server, giúp cho người dùng có thể tránh được những cuộc tấn công</w:t>
      </w:r>
      <w:r w:rsidR="000F5944">
        <w:t xml:space="preserve"> nguy hiểm</w:t>
      </w:r>
      <w:r w:rsidR="009F7A1A">
        <w:t xml:space="preserve"> thông qua mạng không dây. </w:t>
      </w:r>
      <w:r w:rsidR="00683029">
        <w:t xml:space="preserve">Hệ thống Server của siêu thị cung cấp đầy đủ các dịch vụ cho nhân viên như: DHCP Server, DNS Server, </w:t>
      </w:r>
      <w:r w:rsidR="005D4FAB">
        <w:t xml:space="preserve">Web Server, </w:t>
      </w:r>
      <w:r w:rsidR="00683029">
        <w:t>Mail Server và FTP Server.</w:t>
      </w:r>
      <w:r w:rsidR="00E277A5">
        <w:t xml:space="preserve"> Mọi nhân viên trong siêu thị có thể liên lạc với nhau thông qua một tài khoản email do siêu thị cung cấp, đảm bảo được việc thông tin không bị đánh cắp từ bên ngoài.</w:t>
      </w:r>
    </w:p>
    <w:p w14:paraId="351008D0" w14:textId="18E8FB55" w:rsidR="00E277A5" w:rsidRDefault="009E1D45" w:rsidP="006B4395">
      <w:pPr>
        <w:pStyle w:val="Nidungvnbn"/>
      </w:pPr>
      <w:r>
        <w:t xml:space="preserve">Qua việc thực hiện đề tài trên đã giúp em củng cố được nhiều kiến thức về mạng máy tính nói chung và đặc biệt là mạng không dây nói riêng. </w:t>
      </w:r>
      <w:r w:rsidR="001E6362">
        <w:t>Bên cạnh đó, nó còn g</w:t>
      </w:r>
      <w:r w:rsidR="0043284E">
        <w:t xml:space="preserve">iúp em có được kiến thức thực tiễn để phân tích thiết kế một mạng </w:t>
      </w:r>
      <w:r w:rsidR="00282700">
        <w:t>không dây cụ thể</w:t>
      </w:r>
      <w:r w:rsidR="0043284E">
        <w:t xml:space="preserve"> về </w:t>
      </w:r>
      <w:r w:rsidR="007008F5">
        <w:t xml:space="preserve">các thiết bị cần sử dụng </w:t>
      </w:r>
      <w:r w:rsidR="0043284E">
        <w:t>cũng như kinh phí triển khai</w:t>
      </w:r>
      <w:r w:rsidR="009B6D8B">
        <w:t xml:space="preserve"> </w:t>
      </w:r>
      <w:r w:rsidR="005352DA">
        <w:t>mô hình</w:t>
      </w:r>
      <w:r w:rsidR="0043284E">
        <w:t>.</w:t>
      </w:r>
      <w:r w:rsidR="00C365E9">
        <w:t xml:space="preserve"> </w:t>
      </w:r>
      <w:r w:rsidR="00282700">
        <w:t>Trong q</w:t>
      </w:r>
      <w:r w:rsidR="00C365E9">
        <w:t>uá trình thực hiện đề tài</w:t>
      </w:r>
      <w:r w:rsidR="00282700">
        <w:t xml:space="preserve"> em rút ra được nhiều bài học, biết thêm được nhiều kiến thức chuyên môn </w:t>
      </w:r>
      <w:r w:rsidR="00D27D33">
        <w:t xml:space="preserve">của </w:t>
      </w:r>
      <w:r w:rsidR="0003003A">
        <w:t>ngành, biết làm sao để thiết kế, triển khai cho hiệu quả nhất</w:t>
      </w:r>
      <w:r w:rsidR="00D27D33">
        <w:t xml:space="preserve">. </w:t>
      </w:r>
      <w:r w:rsidR="002A3BA9">
        <w:t>Từ đó em có thể hoàn thành tốt hơn các dự án của mình trong tương lai.</w:t>
      </w:r>
    </w:p>
    <w:p w14:paraId="46B8F561" w14:textId="0A50927E" w:rsidR="00106365" w:rsidRDefault="00106365" w:rsidP="00B7301E">
      <w:pPr>
        <w:tabs>
          <w:tab w:val="left" w:pos="3876"/>
        </w:tabs>
      </w:pPr>
    </w:p>
    <w:p w14:paraId="287CBE46" w14:textId="2734F470" w:rsidR="00384A38" w:rsidRDefault="00384A38" w:rsidP="00AF100D">
      <w:pPr>
        <w:tabs>
          <w:tab w:val="left" w:pos="3876"/>
        </w:tabs>
      </w:pPr>
    </w:p>
    <w:p w14:paraId="1898162B" w14:textId="77777777" w:rsidR="00B04D4D" w:rsidRDefault="00B04D4D">
      <w:pPr>
        <w:spacing w:after="200" w:line="276" w:lineRule="auto"/>
        <w:rPr>
          <w:b/>
          <w:sz w:val="32"/>
          <w:szCs w:val="32"/>
        </w:rPr>
      </w:pPr>
      <w:r>
        <w:br w:type="page"/>
      </w:r>
    </w:p>
    <w:p w14:paraId="5C70E3C4" w14:textId="6850F3BC" w:rsidR="009C706D" w:rsidRPr="009936C8" w:rsidRDefault="007E7FF7" w:rsidP="00317254">
      <w:pPr>
        <w:pStyle w:val="Chng"/>
        <w:spacing w:before="240" w:after="240"/>
        <w:jc w:val="center"/>
        <w:outlineLvl w:val="0"/>
        <w:rPr>
          <w:bCs/>
        </w:rPr>
      </w:pPr>
      <w:bookmarkStart w:id="334" w:name="_Toc91608944"/>
      <w:r w:rsidRPr="0046589E">
        <w:lastRenderedPageBreak/>
        <w:t>TÀI LIỆU THAM KHẢO</w:t>
      </w:r>
      <w:bookmarkEnd w:id="334"/>
    </w:p>
    <w:p w14:paraId="1E7A101B" w14:textId="55EC5F76" w:rsidR="00AC71C8" w:rsidRPr="00F61B6B" w:rsidRDefault="00317254" w:rsidP="008678A6">
      <w:pPr>
        <w:pStyle w:val="Nidungvnbn"/>
        <w:numPr>
          <w:ilvl w:val="0"/>
          <w:numId w:val="136"/>
        </w:numPr>
      </w:pPr>
      <w:r>
        <w:t>Dương Văn Hưng, Lê Hoàng Ân, Trần Đình Anh Kim, Nguyễn Tuấn Phi, “Tìm hiểu và xây dựng mạng không dây cho cơ sở 2 – Trường Cao đẳng Bách Việt”, Trường Cao đẳng Bách Việt.</w:t>
      </w:r>
    </w:p>
    <w:p w14:paraId="72E02A7C" w14:textId="793CE24F" w:rsidR="007B22E6" w:rsidRDefault="00B64682" w:rsidP="00733A27">
      <w:pPr>
        <w:pStyle w:val="Nidungvnbn"/>
        <w:numPr>
          <w:ilvl w:val="0"/>
          <w:numId w:val="136"/>
        </w:numPr>
      </w:pPr>
      <w:r>
        <w:t>Nguyễn Đức Hà, “Thiết kế hệ thống mạng khoa điện tử trường Đại học công nghiệp Hà Nội”, Trường Đại học Công nghiệp Hà Nội.</w:t>
      </w:r>
    </w:p>
    <w:p w14:paraId="2FC2D8DA" w14:textId="5B127BAE" w:rsidR="00733A27" w:rsidRDefault="00733A27" w:rsidP="00733A27">
      <w:pPr>
        <w:pStyle w:val="Nidungvnbn"/>
        <w:numPr>
          <w:ilvl w:val="0"/>
          <w:numId w:val="136"/>
        </w:numPr>
      </w:pPr>
      <w:r>
        <w:t>Nguyễn Vương Nam, Vũ Tiến Sĩ, Phạm Đình Chiến, Nguyễn Văn Trường, “Xây dựng hệ thống mạng cho Trường Cao đẳng thực hành FPT Polytechnic Tây Nguyên”, Trường Cao đẳng thực hành FPT Polytechnic Tây Nguyên.</w:t>
      </w:r>
    </w:p>
    <w:p w14:paraId="5F660CAD" w14:textId="2B435540" w:rsidR="00B64682" w:rsidRDefault="00DF67BD" w:rsidP="008678A6">
      <w:pPr>
        <w:pStyle w:val="Nidungvnbn"/>
        <w:numPr>
          <w:ilvl w:val="0"/>
          <w:numId w:val="136"/>
        </w:numPr>
      </w:pPr>
      <w:hyperlink r:id="rId207" w:history="1">
        <w:r w:rsidR="0003193A" w:rsidRPr="00E25EDE">
          <w:rPr>
            <w:rStyle w:val="Hyperlink"/>
          </w:rPr>
          <w:t>https://sites.google.com/site/pvanthopdu/cacmonphutrach/acls</w:t>
        </w:r>
      </w:hyperlink>
    </w:p>
    <w:p w14:paraId="3E65C929" w14:textId="19A6CC7C" w:rsidR="0003193A" w:rsidRDefault="00DF67BD" w:rsidP="008678A6">
      <w:pPr>
        <w:pStyle w:val="Nidungvnbn"/>
        <w:numPr>
          <w:ilvl w:val="0"/>
          <w:numId w:val="136"/>
        </w:numPr>
      </w:pPr>
      <w:hyperlink r:id="rId208" w:history="1">
        <w:r w:rsidR="0003193A" w:rsidRPr="00E25EDE">
          <w:rPr>
            <w:rStyle w:val="Hyperlink"/>
          </w:rPr>
          <w:t>https://waren.vn/chuyen-de/nat-ly-thuyet-tong-quan.html</w:t>
        </w:r>
      </w:hyperlink>
    </w:p>
    <w:p w14:paraId="7CD8D4E1" w14:textId="43701AFE" w:rsidR="0003193A" w:rsidRDefault="00DF67BD" w:rsidP="008678A6">
      <w:pPr>
        <w:pStyle w:val="Nidungvnbn"/>
        <w:numPr>
          <w:ilvl w:val="0"/>
          <w:numId w:val="136"/>
        </w:numPr>
      </w:pPr>
      <w:hyperlink r:id="rId209" w:history="1">
        <w:r w:rsidR="00573F7A" w:rsidRPr="00E25EDE">
          <w:rPr>
            <w:rStyle w:val="Hyperlink"/>
          </w:rPr>
          <w:t>https://itforvn.com/giao-thuc-rstp-pvst/</w:t>
        </w:r>
      </w:hyperlink>
    </w:p>
    <w:p w14:paraId="76A08EAB" w14:textId="750C1CC9" w:rsidR="002B6D52" w:rsidRDefault="00DF67BD" w:rsidP="002B6D52">
      <w:pPr>
        <w:pStyle w:val="Nidungvnbn"/>
        <w:numPr>
          <w:ilvl w:val="0"/>
          <w:numId w:val="136"/>
        </w:numPr>
      </w:pPr>
      <w:hyperlink r:id="rId210" w:history="1">
        <w:r w:rsidR="007B22E6" w:rsidRPr="00E25EDE">
          <w:rPr>
            <w:rStyle w:val="Hyperlink"/>
          </w:rPr>
          <w:t>http://caovantho.blogspot.com/2013/06/tim-hieu-giao-thuc-hot-standby-router.html</w:t>
        </w:r>
      </w:hyperlink>
    </w:p>
    <w:p w14:paraId="07417C9C" w14:textId="64199CE0" w:rsidR="00780C67" w:rsidRDefault="00DF67BD" w:rsidP="00780C67">
      <w:pPr>
        <w:pStyle w:val="Nidungvnbn"/>
        <w:numPr>
          <w:ilvl w:val="0"/>
          <w:numId w:val="136"/>
        </w:numPr>
      </w:pPr>
      <w:hyperlink r:id="rId211" w:history="1">
        <w:r w:rsidR="00780C67" w:rsidRPr="00E25EDE">
          <w:rPr>
            <w:rStyle w:val="Hyperlink"/>
          </w:rPr>
          <w:t>https://itforvn.com/tu-hoc-ccna-bai-9-giao-thuc-cap-phat-ip-dong-dhcp/</w:t>
        </w:r>
      </w:hyperlink>
    </w:p>
    <w:p w14:paraId="021D8F9F" w14:textId="77777777" w:rsidR="00780C67" w:rsidRDefault="00780C67" w:rsidP="00780C67">
      <w:pPr>
        <w:pStyle w:val="Nidungvnbn"/>
        <w:ind w:left="360" w:firstLine="0"/>
      </w:pPr>
    </w:p>
    <w:p w14:paraId="2D3A7DCA" w14:textId="7B353E41" w:rsidR="007B22E6" w:rsidRDefault="007B22E6" w:rsidP="007B22E6">
      <w:pPr>
        <w:pStyle w:val="Nidungvnbn"/>
        <w:ind w:left="360" w:firstLine="0"/>
      </w:pPr>
    </w:p>
    <w:p w14:paraId="58EE69A4" w14:textId="77777777" w:rsidR="00ED077B" w:rsidRPr="00F61B6B" w:rsidRDefault="00ED077B" w:rsidP="00ED077B"/>
    <w:sectPr w:rsidR="00ED077B" w:rsidRPr="00F61B6B" w:rsidSect="00DB7595">
      <w:headerReference w:type="default" r:id="rId212"/>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9056C" w14:textId="77777777" w:rsidR="00DF67BD" w:rsidRDefault="00DF67BD" w:rsidP="00453AB1">
      <w:r>
        <w:separator/>
      </w:r>
    </w:p>
  </w:endnote>
  <w:endnote w:type="continuationSeparator" w:id="0">
    <w:p w14:paraId="56BCA9B5" w14:textId="77777777" w:rsidR="00DF67BD" w:rsidRDefault="00DF67B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MS Mincho"/>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3F539" w14:textId="77777777" w:rsidR="00DF67BD" w:rsidRDefault="00DF67BD" w:rsidP="00453AB1">
      <w:r>
        <w:separator/>
      </w:r>
    </w:p>
  </w:footnote>
  <w:footnote w:type="continuationSeparator" w:id="0">
    <w:p w14:paraId="024231C8" w14:textId="77777777" w:rsidR="00DF67BD" w:rsidRDefault="00DF67BD"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6B1D6B" w14:textId="77777777" w:rsidR="000B190D" w:rsidRDefault="000B190D">
    <w:pPr>
      <w:jc w:val="center"/>
    </w:pPr>
  </w:p>
  <w:p w14:paraId="7C547C7E" w14:textId="77777777" w:rsidR="000B190D" w:rsidRDefault="000B190D"/>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9FE0B" w14:textId="77777777" w:rsidR="00217AEB" w:rsidRDefault="00217AEB">
    <w:pPr>
      <w:jc w:val="center"/>
    </w:pPr>
  </w:p>
  <w:p w14:paraId="56D3A743" w14:textId="77777777" w:rsidR="00217AEB" w:rsidRDefault="00217AE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3A78C547" w14:textId="2909C549" w:rsidR="00994FBE" w:rsidRDefault="00994FBE">
        <w:pPr>
          <w:jc w:val="center"/>
        </w:pPr>
        <w:r>
          <w:fldChar w:fldCharType="begin"/>
        </w:r>
        <w:r>
          <w:instrText xml:space="preserve"> PAGE   \* MERGEFORMAT </w:instrText>
        </w:r>
        <w:r>
          <w:fldChar w:fldCharType="separate"/>
        </w:r>
        <w:r w:rsidR="00526BA4">
          <w:rPr>
            <w:noProof/>
          </w:rPr>
          <w:t>vi</w:t>
        </w:r>
        <w:r>
          <w:rPr>
            <w:noProof/>
          </w:rPr>
          <w:fldChar w:fldCharType="end"/>
        </w:r>
      </w:p>
    </w:sdtContent>
  </w:sdt>
  <w:p w14:paraId="46350E08" w14:textId="77777777" w:rsidR="00994FBE" w:rsidRDefault="00994FBE"/>
  <w:p w14:paraId="167312B7" w14:textId="77777777" w:rsidR="00994FBE" w:rsidRDefault="00994FB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43F554F2" w14:textId="7F0EB37A" w:rsidR="00994FBE" w:rsidRDefault="00994FBE">
        <w:pPr>
          <w:jc w:val="center"/>
        </w:pPr>
        <w:r>
          <w:fldChar w:fldCharType="begin"/>
        </w:r>
        <w:r>
          <w:instrText xml:space="preserve"> PAGE   \* MERGEFORMAT </w:instrText>
        </w:r>
        <w:r>
          <w:fldChar w:fldCharType="separate"/>
        </w:r>
        <w:r w:rsidR="00526BA4">
          <w:rPr>
            <w:noProof/>
          </w:rPr>
          <w:t>2</w:t>
        </w:r>
        <w:r>
          <w:rPr>
            <w:noProof/>
          </w:rPr>
          <w:fldChar w:fldCharType="end"/>
        </w:r>
      </w:p>
    </w:sdtContent>
  </w:sdt>
  <w:p w14:paraId="35C89338" w14:textId="77777777" w:rsidR="00994FBE" w:rsidRDefault="00994FB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E5843"/>
    <w:multiLevelType w:val="hybridMultilevel"/>
    <w:tmpl w:val="A7B0903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2F4B92"/>
    <w:multiLevelType w:val="hybridMultilevel"/>
    <w:tmpl w:val="BBCCF53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3941FF"/>
    <w:multiLevelType w:val="hybridMultilevel"/>
    <w:tmpl w:val="2E72427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C40A1F"/>
    <w:multiLevelType w:val="hybridMultilevel"/>
    <w:tmpl w:val="13F4D33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414513"/>
    <w:multiLevelType w:val="hybridMultilevel"/>
    <w:tmpl w:val="648E18A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776983"/>
    <w:multiLevelType w:val="hybridMultilevel"/>
    <w:tmpl w:val="07B043A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7E5D23"/>
    <w:multiLevelType w:val="hybridMultilevel"/>
    <w:tmpl w:val="803A90E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DB04699"/>
    <w:multiLevelType w:val="hybridMultilevel"/>
    <w:tmpl w:val="40F20D8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E160E5A"/>
    <w:multiLevelType w:val="hybridMultilevel"/>
    <w:tmpl w:val="A2C612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0E3A93"/>
    <w:multiLevelType w:val="hybridMultilevel"/>
    <w:tmpl w:val="A84265F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F4200E9"/>
    <w:multiLevelType w:val="hybridMultilevel"/>
    <w:tmpl w:val="1A5A405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0460AA9"/>
    <w:multiLevelType w:val="hybridMultilevel"/>
    <w:tmpl w:val="61EAA5F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0664D4D"/>
    <w:multiLevelType w:val="hybridMultilevel"/>
    <w:tmpl w:val="A8203F5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1370576A"/>
    <w:multiLevelType w:val="hybridMultilevel"/>
    <w:tmpl w:val="6B3E955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664925"/>
    <w:multiLevelType w:val="hybridMultilevel"/>
    <w:tmpl w:val="CBFAB00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5093C7B"/>
    <w:multiLevelType w:val="hybridMultilevel"/>
    <w:tmpl w:val="0DCE14B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55802C8"/>
    <w:multiLevelType w:val="hybridMultilevel"/>
    <w:tmpl w:val="C9346C4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59A5E06"/>
    <w:multiLevelType w:val="hybridMultilevel"/>
    <w:tmpl w:val="B7AE29B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162A0A7F"/>
    <w:multiLevelType w:val="hybridMultilevel"/>
    <w:tmpl w:val="931E6F4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97130DF"/>
    <w:multiLevelType w:val="hybridMultilevel"/>
    <w:tmpl w:val="283AC24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97F483E"/>
    <w:multiLevelType w:val="hybridMultilevel"/>
    <w:tmpl w:val="548CF69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1B0D7D35"/>
    <w:multiLevelType w:val="hybridMultilevel"/>
    <w:tmpl w:val="5A8C453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BD20BF0"/>
    <w:multiLevelType w:val="hybridMultilevel"/>
    <w:tmpl w:val="35987C5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1C0C1CD1"/>
    <w:multiLevelType w:val="hybridMultilevel"/>
    <w:tmpl w:val="439AC2B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C9537F3"/>
    <w:multiLevelType w:val="hybridMultilevel"/>
    <w:tmpl w:val="60F88C3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1D7E1E8E"/>
    <w:multiLevelType w:val="hybridMultilevel"/>
    <w:tmpl w:val="E01633A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DAB59AE"/>
    <w:multiLevelType w:val="hybridMultilevel"/>
    <w:tmpl w:val="5AB095D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1E677A52"/>
    <w:multiLevelType w:val="hybridMultilevel"/>
    <w:tmpl w:val="01E86FC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1E72222E"/>
    <w:multiLevelType w:val="hybridMultilevel"/>
    <w:tmpl w:val="FACCFA1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1FAD5CD6"/>
    <w:multiLevelType w:val="hybridMultilevel"/>
    <w:tmpl w:val="9F6EF17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1FF64C6E"/>
    <w:multiLevelType w:val="hybridMultilevel"/>
    <w:tmpl w:val="BB88F80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1B60BD1"/>
    <w:multiLevelType w:val="hybridMultilevel"/>
    <w:tmpl w:val="F89E66A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1B714D1"/>
    <w:multiLevelType w:val="hybridMultilevel"/>
    <w:tmpl w:val="77649A0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36A4664"/>
    <w:multiLevelType w:val="hybridMultilevel"/>
    <w:tmpl w:val="7A1868E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3A4137F"/>
    <w:multiLevelType w:val="hybridMultilevel"/>
    <w:tmpl w:val="68B4371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251019D9"/>
    <w:multiLevelType w:val="hybridMultilevel"/>
    <w:tmpl w:val="816A58C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623487B"/>
    <w:multiLevelType w:val="hybridMultilevel"/>
    <w:tmpl w:val="B1C2137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6B658C3"/>
    <w:multiLevelType w:val="hybridMultilevel"/>
    <w:tmpl w:val="E6387AE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6EC68B2"/>
    <w:multiLevelType w:val="hybridMultilevel"/>
    <w:tmpl w:val="A5B6E81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7E124B2"/>
    <w:multiLevelType w:val="hybridMultilevel"/>
    <w:tmpl w:val="FB22D7B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9FA2017"/>
    <w:multiLevelType w:val="hybridMultilevel"/>
    <w:tmpl w:val="AF3C3AD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A023D7E"/>
    <w:multiLevelType w:val="hybridMultilevel"/>
    <w:tmpl w:val="94FAD00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A123405"/>
    <w:multiLevelType w:val="hybridMultilevel"/>
    <w:tmpl w:val="AEE6604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2A430832"/>
    <w:multiLevelType w:val="hybridMultilevel"/>
    <w:tmpl w:val="35EABC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2AB04E9C"/>
    <w:multiLevelType w:val="hybridMultilevel"/>
    <w:tmpl w:val="03FE9EA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2B837345"/>
    <w:multiLevelType w:val="hybridMultilevel"/>
    <w:tmpl w:val="C94CE094"/>
    <w:lvl w:ilvl="0" w:tplc="CA9201BA">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2C3D65B4"/>
    <w:multiLevelType w:val="hybridMultilevel"/>
    <w:tmpl w:val="C7F6A09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2E8F6328"/>
    <w:multiLevelType w:val="hybridMultilevel"/>
    <w:tmpl w:val="6ACA4BA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2EA9338F"/>
    <w:multiLevelType w:val="hybridMultilevel"/>
    <w:tmpl w:val="43741A8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EC56F42"/>
    <w:multiLevelType w:val="hybridMultilevel"/>
    <w:tmpl w:val="11961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2F06232A"/>
    <w:multiLevelType w:val="hybridMultilevel"/>
    <w:tmpl w:val="85CECAE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2F906884"/>
    <w:multiLevelType w:val="hybridMultilevel"/>
    <w:tmpl w:val="CE8C787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2FC66D53"/>
    <w:multiLevelType w:val="hybridMultilevel"/>
    <w:tmpl w:val="94E8EF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30F72996"/>
    <w:multiLevelType w:val="hybridMultilevel"/>
    <w:tmpl w:val="56B49E5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13617A5"/>
    <w:multiLevelType w:val="hybridMultilevel"/>
    <w:tmpl w:val="B4744D0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332D774E"/>
    <w:multiLevelType w:val="hybridMultilevel"/>
    <w:tmpl w:val="9B70B0E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35C16FCE"/>
    <w:multiLevelType w:val="hybridMultilevel"/>
    <w:tmpl w:val="0792BE5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78B0FCF"/>
    <w:multiLevelType w:val="hybridMultilevel"/>
    <w:tmpl w:val="4428394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8775C03"/>
    <w:multiLevelType w:val="hybridMultilevel"/>
    <w:tmpl w:val="60FE895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8DD3E86"/>
    <w:multiLevelType w:val="hybridMultilevel"/>
    <w:tmpl w:val="93BC344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39EE17CC"/>
    <w:multiLevelType w:val="hybridMultilevel"/>
    <w:tmpl w:val="51860CD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B113C5C"/>
    <w:multiLevelType w:val="hybridMultilevel"/>
    <w:tmpl w:val="A8AA1E2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B7071C9"/>
    <w:multiLevelType w:val="hybridMultilevel"/>
    <w:tmpl w:val="EF9849E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3BC41F13"/>
    <w:multiLevelType w:val="hybridMultilevel"/>
    <w:tmpl w:val="AFA252C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3EDE0834"/>
    <w:multiLevelType w:val="hybridMultilevel"/>
    <w:tmpl w:val="C2B8A4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3EE75C16"/>
    <w:multiLevelType w:val="hybridMultilevel"/>
    <w:tmpl w:val="19F4FD4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3F277649"/>
    <w:multiLevelType w:val="hybridMultilevel"/>
    <w:tmpl w:val="4910785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3F654715"/>
    <w:multiLevelType w:val="hybridMultilevel"/>
    <w:tmpl w:val="656C39D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3FE57B6B"/>
    <w:multiLevelType w:val="hybridMultilevel"/>
    <w:tmpl w:val="30A8E3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0D607A0"/>
    <w:multiLevelType w:val="hybridMultilevel"/>
    <w:tmpl w:val="45B6BD9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1867486"/>
    <w:multiLevelType w:val="hybridMultilevel"/>
    <w:tmpl w:val="FBDEF67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41AD42B8"/>
    <w:multiLevelType w:val="hybridMultilevel"/>
    <w:tmpl w:val="9758849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439F713D"/>
    <w:multiLevelType w:val="hybridMultilevel"/>
    <w:tmpl w:val="F4A28C3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4483279F"/>
    <w:multiLevelType w:val="hybridMultilevel"/>
    <w:tmpl w:val="7804B9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44F814D9"/>
    <w:multiLevelType w:val="hybridMultilevel"/>
    <w:tmpl w:val="1B98F03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4605676E"/>
    <w:multiLevelType w:val="hybridMultilevel"/>
    <w:tmpl w:val="85E6387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47CD3C5A"/>
    <w:multiLevelType w:val="hybridMultilevel"/>
    <w:tmpl w:val="292A807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48A07133"/>
    <w:multiLevelType w:val="hybridMultilevel"/>
    <w:tmpl w:val="0248C90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48B337CA"/>
    <w:multiLevelType w:val="hybridMultilevel"/>
    <w:tmpl w:val="F35E1C5C"/>
    <w:lvl w:ilvl="0" w:tplc="AAAACAB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94A59DC"/>
    <w:multiLevelType w:val="hybridMultilevel"/>
    <w:tmpl w:val="0F0C8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15:restartNumberingAfterBreak="0">
    <w:nsid w:val="49BE495C"/>
    <w:multiLevelType w:val="hybridMultilevel"/>
    <w:tmpl w:val="0024D05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4AAD247E"/>
    <w:multiLevelType w:val="hybridMultilevel"/>
    <w:tmpl w:val="7B36399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4C592A64"/>
    <w:multiLevelType w:val="hybridMultilevel"/>
    <w:tmpl w:val="E6ECADB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15:restartNumberingAfterBreak="0">
    <w:nsid w:val="4D6556BA"/>
    <w:multiLevelType w:val="hybridMultilevel"/>
    <w:tmpl w:val="E042F04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4DAC7316"/>
    <w:multiLevelType w:val="hybridMultilevel"/>
    <w:tmpl w:val="AAD2D6E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4ED215AC"/>
    <w:multiLevelType w:val="hybridMultilevel"/>
    <w:tmpl w:val="4558AE6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4EDB7B99"/>
    <w:multiLevelType w:val="hybridMultilevel"/>
    <w:tmpl w:val="E99A7A4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4EF55911"/>
    <w:multiLevelType w:val="hybridMultilevel"/>
    <w:tmpl w:val="658C0FA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4F082387"/>
    <w:multiLevelType w:val="hybridMultilevel"/>
    <w:tmpl w:val="6DE4409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4F110A4C"/>
    <w:multiLevelType w:val="hybridMultilevel"/>
    <w:tmpl w:val="78886AC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50384ADE"/>
    <w:multiLevelType w:val="hybridMultilevel"/>
    <w:tmpl w:val="E13EB8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3AC2658"/>
    <w:multiLevelType w:val="hybridMultilevel"/>
    <w:tmpl w:val="8CB2321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549779D0"/>
    <w:multiLevelType w:val="hybridMultilevel"/>
    <w:tmpl w:val="C5921710"/>
    <w:lvl w:ilvl="0" w:tplc="CA9201BA">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55306389"/>
    <w:multiLevelType w:val="hybridMultilevel"/>
    <w:tmpl w:val="7D4C55E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553C23B3"/>
    <w:multiLevelType w:val="hybridMultilevel"/>
    <w:tmpl w:val="911A1B4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15:restartNumberingAfterBreak="0">
    <w:nsid w:val="555E3DC7"/>
    <w:multiLevelType w:val="hybridMultilevel"/>
    <w:tmpl w:val="82161B1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6" w15:restartNumberingAfterBreak="0">
    <w:nsid w:val="55E570AE"/>
    <w:multiLevelType w:val="hybridMultilevel"/>
    <w:tmpl w:val="1A54705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6357AB0"/>
    <w:multiLevelType w:val="hybridMultilevel"/>
    <w:tmpl w:val="06C045B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8" w15:restartNumberingAfterBreak="0">
    <w:nsid w:val="57146FAB"/>
    <w:multiLevelType w:val="hybridMultilevel"/>
    <w:tmpl w:val="7052641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571F15E4"/>
    <w:multiLevelType w:val="hybridMultilevel"/>
    <w:tmpl w:val="FCFE475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7440B3B"/>
    <w:multiLevelType w:val="hybridMultilevel"/>
    <w:tmpl w:val="2F5A0CC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15:restartNumberingAfterBreak="0">
    <w:nsid w:val="58DC2ABD"/>
    <w:multiLevelType w:val="hybridMultilevel"/>
    <w:tmpl w:val="79E253E6"/>
    <w:lvl w:ilvl="0" w:tplc="AAAACAB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59375CAC"/>
    <w:multiLevelType w:val="hybridMultilevel"/>
    <w:tmpl w:val="FFBEDF3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59A01D58"/>
    <w:multiLevelType w:val="hybridMultilevel"/>
    <w:tmpl w:val="CF0ED28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AA82A12"/>
    <w:multiLevelType w:val="hybridMultilevel"/>
    <w:tmpl w:val="4DA0568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5B0922CA"/>
    <w:multiLevelType w:val="hybridMultilevel"/>
    <w:tmpl w:val="D020138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5C4746AD"/>
    <w:multiLevelType w:val="hybridMultilevel"/>
    <w:tmpl w:val="52669CA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5D332D88"/>
    <w:multiLevelType w:val="hybridMultilevel"/>
    <w:tmpl w:val="F1DAE92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8" w15:restartNumberingAfterBreak="0">
    <w:nsid w:val="5E45366B"/>
    <w:multiLevelType w:val="hybridMultilevel"/>
    <w:tmpl w:val="D1BC9AF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15:restartNumberingAfterBreak="0">
    <w:nsid w:val="5EF221D8"/>
    <w:multiLevelType w:val="hybridMultilevel"/>
    <w:tmpl w:val="423EAD7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0" w15:restartNumberingAfterBreak="0">
    <w:nsid w:val="5F6B610B"/>
    <w:multiLevelType w:val="hybridMultilevel"/>
    <w:tmpl w:val="5EC4F95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1" w15:restartNumberingAfterBreak="0">
    <w:nsid w:val="60322B38"/>
    <w:multiLevelType w:val="hybridMultilevel"/>
    <w:tmpl w:val="75746F5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2" w15:restartNumberingAfterBreak="0">
    <w:nsid w:val="61B52A4E"/>
    <w:multiLevelType w:val="hybridMultilevel"/>
    <w:tmpl w:val="420897B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15:restartNumberingAfterBreak="0">
    <w:nsid w:val="61B82ADB"/>
    <w:multiLevelType w:val="hybridMultilevel"/>
    <w:tmpl w:val="8E5CE6D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62BC0708"/>
    <w:multiLevelType w:val="hybridMultilevel"/>
    <w:tmpl w:val="CA56027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5" w15:restartNumberingAfterBreak="0">
    <w:nsid w:val="64793D89"/>
    <w:multiLevelType w:val="hybridMultilevel"/>
    <w:tmpl w:val="08F6270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6" w15:restartNumberingAfterBreak="0">
    <w:nsid w:val="64F5670D"/>
    <w:multiLevelType w:val="hybridMultilevel"/>
    <w:tmpl w:val="78BE892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15:restartNumberingAfterBreak="0">
    <w:nsid w:val="65153320"/>
    <w:multiLevelType w:val="hybridMultilevel"/>
    <w:tmpl w:val="38A469B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8" w15:restartNumberingAfterBreak="0">
    <w:nsid w:val="65F47E15"/>
    <w:multiLevelType w:val="hybridMultilevel"/>
    <w:tmpl w:val="8E18BDB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15:restartNumberingAfterBreak="0">
    <w:nsid w:val="660223EE"/>
    <w:multiLevelType w:val="hybridMultilevel"/>
    <w:tmpl w:val="4664FF6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15:restartNumberingAfterBreak="0">
    <w:nsid w:val="67167955"/>
    <w:multiLevelType w:val="hybridMultilevel"/>
    <w:tmpl w:val="2702C12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8293610"/>
    <w:multiLevelType w:val="hybridMultilevel"/>
    <w:tmpl w:val="7A269258"/>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2" w15:restartNumberingAfterBreak="0">
    <w:nsid w:val="68787EAF"/>
    <w:multiLevelType w:val="hybridMultilevel"/>
    <w:tmpl w:val="9E4410D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3" w15:restartNumberingAfterBreak="0">
    <w:nsid w:val="68E020CF"/>
    <w:multiLevelType w:val="hybridMultilevel"/>
    <w:tmpl w:val="CE8A21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4" w15:restartNumberingAfterBreak="0">
    <w:nsid w:val="6B572731"/>
    <w:multiLevelType w:val="hybridMultilevel"/>
    <w:tmpl w:val="54DAC88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15:restartNumberingAfterBreak="0">
    <w:nsid w:val="6BA570F9"/>
    <w:multiLevelType w:val="hybridMultilevel"/>
    <w:tmpl w:val="C4A8F9F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6C596884"/>
    <w:multiLevelType w:val="hybridMultilevel"/>
    <w:tmpl w:val="D4B6FE7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15:restartNumberingAfterBreak="0">
    <w:nsid w:val="6CD44F76"/>
    <w:multiLevelType w:val="hybridMultilevel"/>
    <w:tmpl w:val="372877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6EDF2CB8"/>
    <w:multiLevelType w:val="hybridMultilevel"/>
    <w:tmpl w:val="A6FA5A5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15:restartNumberingAfterBreak="0">
    <w:nsid w:val="71CB502C"/>
    <w:multiLevelType w:val="hybridMultilevel"/>
    <w:tmpl w:val="DC6CBF92"/>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72AC7A00"/>
    <w:multiLevelType w:val="hybridMultilevel"/>
    <w:tmpl w:val="2750ADB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733764C9"/>
    <w:multiLevelType w:val="hybridMultilevel"/>
    <w:tmpl w:val="8B8E308A"/>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73FF49E8"/>
    <w:multiLevelType w:val="hybridMultilevel"/>
    <w:tmpl w:val="2320CEC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15:restartNumberingAfterBreak="0">
    <w:nsid w:val="74DD1A1A"/>
    <w:multiLevelType w:val="hybridMultilevel"/>
    <w:tmpl w:val="35F677A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4" w15:restartNumberingAfterBreak="0">
    <w:nsid w:val="7533694E"/>
    <w:multiLevelType w:val="hybridMultilevel"/>
    <w:tmpl w:val="527A87F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5" w15:restartNumberingAfterBreak="0">
    <w:nsid w:val="76C81CC1"/>
    <w:multiLevelType w:val="hybridMultilevel"/>
    <w:tmpl w:val="86D055C8"/>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6" w15:restartNumberingAfterBreak="0">
    <w:nsid w:val="76F617B9"/>
    <w:multiLevelType w:val="hybridMultilevel"/>
    <w:tmpl w:val="94005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7" w15:restartNumberingAfterBreak="0">
    <w:nsid w:val="791A366B"/>
    <w:multiLevelType w:val="hybridMultilevel"/>
    <w:tmpl w:val="EEDC14E6"/>
    <w:lvl w:ilvl="0" w:tplc="94BEC414">
      <w:start w:val="3"/>
      <w:numFmt w:val="bullet"/>
      <w:lvlText w:val=""/>
      <w:lvlJc w:val="left"/>
      <w:pPr>
        <w:ind w:left="1080" w:hanging="360"/>
      </w:pPr>
      <w:rPr>
        <w:rFonts w:ascii="Wingdings" w:eastAsia="Times New Roman"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8" w15:restartNumberingAfterBreak="0">
    <w:nsid w:val="7935376F"/>
    <w:multiLevelType w:val="hybridMultilevel"/>
    <w:tmpl w:val="D23262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9" w15:restartNumberingAfterBreak="0">
    <w:nsid w:val="79383856"/>
    <w:multiLevelType w:val="hybridMultilevel"/>
    <w:tmpl w:val="F2E274BE"/>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0" w15:restartNumberingAfterBreak="0">
    <w:nsid w:val="79951339"/>
    <w:multiLevelType w:val="hybridMultilevel"/>
    <w:tmpl w:val="33383E16"/>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1" w15:restartNumberingAfterBreak="0">
    <w:nsid w:val="7D450F6E"/>
    <w:multiLevelType w:val="hybridMultilevel"/>
    <w:tmpl w:val="50F08734"/>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15:restartNumberingAfterBreak="0">
    <w:nsid w:val="7E8D4AF2"/>
    <w:multiLevelType w:val="hybridMultilevel"/>
    <w:tmpl w:val="F0F6CF60"/>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3" w15:restartNumberingAfterBreak="0">
    <w:nsid w:val="7E955E51"/>
    <w:multiLevelType w:val="hybridMultilevel"/>
    <w:tmpl w:val="1744E9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7EE616B8"/>
    <w:multiLevelType w:val="hybridMultilevel"/>
    <w:tmpl w:val="74CAC87C"/>
    <w:lvl w:ilvl="0" w:tplc="AAAACAB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7"/>
  </w:num>
  <w:num w:numId="2">
    <w:abstractNumId w:val="90"/>
  </w:num>
  <w:num w:numId="3">
    <w:abstractNumId w:val="139"/>
  </w:num>
  <w:num w:numId="4">
    <w:abstractNumId w:val="123"/>
  </w:num>
  <w:num w:numId="5">
    <w:abstractNumId w:val="7"/>
  </w:num>
  <w:num w:numId="6">
    <w:abstractNumId w:val="68"/>
  </w:num>
  <w:num w:numId="7">
    <w:abstractNumId w:val="0"/>
  </w:num>
  <w:num w:numId="8">
    <w:abstractNumId w:val="143"/>
  </w:num>
  <w:num w:numId="9">
    <w:abstractNumId w:val="70"/>
  </w:num>
  <w:num w:numId="10">
    <w:abstractNumId w:val="110"/>
  </w:num>
  <w:num w:numId="11">
    <w:abstractNumId w:val="135"/>
  </w:num>
  <w:num w:numId="12">
    <w:abstractNumId w:val="12"/>
  </w:num>
  <w:num w:numId="13">
    <w:abstractNumId w:val="80"/>
  </w:num>
  <w:num w:numId="14">
    <w:abstractNumId w:val="127"/>
  </w:num>
  <w:num w:numId="15">
    <w:abstractNumId w:val="52"/>
  </w:num>
  <w:num w:numId="16">
    <w:abstractNumId w:val="43"/>
  </w:num>
  <w:num w:numId="17">
    <w:abstractNumId w:val="73"/>
  </w:num>
  <w:num w:numId="18">
    <w:abstractNumId w:val="66"/>
  </w:num>
  <w:num w:numId="19">
    <w:abstractNumId w:val="130"/>
  </w:num>
  <w:num w:numId="20">
    <w:abstractNumId w:val="108"/>
  </w:num>
  <w:num w:numId="21">
    <w:abstractNumId w:val="101"/>
  </w:num>
  <w:num w:numId="22">
    <w:abstractNumId w:val="33"/>
  </w:num>
  <w:num w:numId="23">
    <w:abstractNumId w:val="67"/>
  </w:num>
  <w:num w:numId="24">
    <w:abstractNumId w:val="10"/>
  </w:num>
  <w:num w:numId="25">
    <w:abstractNumId w:val="54"/>
  </w:num>
  <w:num w:numId="26">
    <w:abstractNumId w:val="142"/>
  </w:num>
  <w:num w:numId="27">
    <w:abstractNumId w:val="23"/>
  </w:num>
  <w:num w:numId="28">
    <w:abstractNumId w:val="115"/>
  </w:num>
  <w:num w:numId="29">
    <w:abstractNumId w:val="13"/>
  </w:num>
  <w:num w:numId="30">
    <w:abstractNumId w:val="28"/>
  </w:num>
  <w:num w:numId="31">
    <w:abstractNumId w:val="1"/>
  </w:num>
  <w:num w:numId="32">
    <w:abstractNumId w:val="3"/>
  </w:num>
  <w:num w:numId="33">
    <w:abstractNumId w:val="105"/>
  </w:num>
  <w:num w:numId="34">
    <w:abstractNumId w:val="136"/>
  </w:num>
  <w:num w:numId="35">
    <w:abstractNumId w:val="64"/>
  </w:num>
  <w:num w:numId="36">
    <w:abstractNumId w:val="107"/>
  </w:num>
  <w:num w:numId="37">
    <w:abstractNumId w:val="114"/>
  </w:num>
  <w:num w:numId="38">
    <w:abstractNumId w:val="125"/>
  </w:num>
  <w:num w:numId="39">
    <w:abstractNumId w:val="133"/>
  </w:num>
  <w:num w:numId="40">
    <w:abstractNumId w:val="138"/>
  </w:num>
  <w:num w:numId="41">
    <w:abstractNumId w:val="9"/>
  </w:num>
  <w:num w:numId="42">
    <w:abstractNumId w:val="97"/>
  </w:num>
  <w:num w:numId="43">
    <w:abstractNumId w:val="49"/>
  </w:num>
  <w:num w:numId="44">
    <w:abstractNumId w:val="61"/>
  </w:num>
  <w:num w:numId="45">
    <w:abstractNumId w:val="8"/>
  </w:num>
  <w:num w:numId="46">
    <w:abstractNumId w:val="11"/>
  </w:num>
  <w:num w:numId="47">
    <w:abstractNumId w:val="122"/>
  </w:num>
  <w:num w:numId="48">
    <w:abstractNumId w:val="75"/>
  </w:num>
  <w:num w:numId="49">
    <w:abstractNumId w:val="5"/>
  </w:num>
  <w:num w:numId="50">
    <w:abstractNumId w:val="99"/>
  </w:num>
  <w:num w:numId="51">
    <w:abstractNumId w:val="14"/>
  </w:num>
  <w:num w:numId="52">
    <w:abstractNumId w:val="89"/>
  </w:num>
  <w:num w:numId="53">
    <w:abstractNumId w:val="103"/>
  </w:num>
  <w:num w:numId="54">
    <w:abstractNumId w:val="104"/>
  </w:num>
  <w:num w:numId="55">
    <w:abstractNumId w:val="27"/>
  </w:num>
  <w:num w:numId="56">
    <w:abstractNumId w:val="126"/>
  </w:num>
  <w:num w:numId="57">
    <w:abstractNumId w:val="15"/>
  </w:num>
  <w:num w:numId="58">
    <w:abstractNumId w:val="25"/>
  </w:num>
  <w:num w:numId="59">
    <w:abstractNumId w:val="129"/>
  </w:num>
  <w:num w:numId="60">
    <w:abstractNumId w:val="53"/>
  </w:num>
  <w:num w:numId="61">
    <w:abstractNumId w:val="76"/>
  </w:num>
  <w:num w:numId="62">
    <w:abstractNumId w:val="2"/>
  </w:num>
  <w:num w:numId="63">
    <w:abstractNumId w:val="116"/>
  </w:num>
  <w:num w:numId="64">
    <w:abstractNumId w:val="134"/>
  </w:num>
  <w:num w:numId="65">
    <w:abstractNumId w:val="132"/>
  </w:num>
  <w:num w:numId="66">
    <w:abstractNumId w:val="63"/>
  </w:num>
  <w:num w:numId="67">
    <w:abstractNumId w:val="38"/>
  </w:num>
  <w:num w:numId="68">
    <w:abstractNumId w:val="113"/>
  </w:num>
  <w:num w:numId="69">
    <w:abstractNumId w:val="17"/>
  </w:num>
  <w:num w:numId="70">
    <w:abstractNumId w:val="60"/>
  </w:num>
  <w:num w:numId="71">
    <w:abstractNumId w:val="94"/>
  </w:num>
  <w:num w:numId="72">
    <w:abstractNumId w:val="34"/>
  </w:num>
  <w:num w:numId="73">
    <w:abstractNumId w:val="119"/>
  </w:num>
  <w:num w:numId="74">
    <w:abstractNumId w:val="77"/>
  </w:num>
  <w:num w:numId="75">
    <w:abstractNumId w:val="50"/>
  </w:num>
  <w:num w:numId="76">
    <w:abstractNumId w:val="144"/>
  </w:num>
  <w:num w:numId="77">
    <w:abstractNumId w:val="31"/>
  </w:num>
  <w:num w:numId="78">
    <w:abstractNumId w:val="98"/>
  </w:num>
  <w:num w:numId="79">
    <w:abstractNumId w:val="44"/>
  </w:num>
  <w:num w:numId="80">
    <w:abstractNumId w:val="91"/>
  </w:num>
  <w:num w:numId="81">
    <w:abstractNumId w:val="109"/>
  </w:num>
  <w:num w:numId="82">
    <w:abstractNumId w:val="124"/>
  </w:num>
  <w:num w:numId="83">
    <w:abstractNumId w:val="83"/>
  </w:num>
  <w:num w:numId="84">
    <w:abstractNumId w:val="55"/>
  </w:num>
  <w:num w:numId="85">
    <w:abstractNumId w:val="4"/>
  </w:num>
  <w:num w:numId="86">
    <w:abstractNumId w:val="118"/>
  </w:num>
  <w:num w:numId="87">
    <w:abstractNumId w:val="69"/>
  </w:num>
  <w:num w:numId="88">
    <w:abstractNumId w:val="85"/>
  </w:num>
  <w:num w:numId="89">
    <w:abstractNumId w:val="26"/>
  </w:num>
  <w:num w:numId="90">
    <w:abstractNumId w:val="21"/>
  </w:num>
  <w:num w:numId="91">
    <w:abstractNumId w:val="42"/>
  </w:num>
  <w:num w:numId="92">
    <w:abstractNumId w:val="95"/>
  </w:num>
  <w:num w:numId="93">
    <w:abstractNumId w:val="40"/>
  </w:num>
  <w:num w:numId="94">
    <w:abstractNumId w:val="88"/>
  </w:num>
  <w:num w:numId="95">
    <w:abstractNumId w:val="140"/>
  </w:num>
  <w:num w:numId="96">
    <w:abstractNumId w:val="32"/>
  </w:num>
  <w:num w:numId="97">
    <w:abstractNumId w:val="30"/>
  </w:num>
  <w:num w:numId="98">
    <w:abstractNumId w:val="65"/>
  </w:num>
  <w:num w:numId="99">
    <w:abstractNumId w:val="111"/>
  </w:num>
  <w:num w:numId="100">
    <w:abstractNumId w:val="71"/>
  </w:num>
  <w:num w:numId="101">
    <w:abstractNumId w:val="100"/>
  </w:num>
  <w:num w:numId="102">
    <w:abstractNumId w:val="78"/>
  </w:num>
  <w:num w:numId="103">
    <w:abstractNumId w:val="141"/>
  </w:num>
  <w:num w:numId="104">
    <w:abstractNumId w:val="112"/>
  </w:num>
  <w:num w:numId="105">
    <w:abstractNumId w:val="117"/>
  </w:num>
  <w:num w:numId="106">
    <w:abstractNumId w:val="6"/>
  </w:num>
  <w:num w:numId="107">
    <w:abstractNumId w:val="72"/>
  </w:num>
  <w:num w:numId="108">
    <w:abstractNumId w:val="39"/>
  </w:num>
  <w:num w:numId="109">
    <w:abstractNumId w:val="19"/>
  </w:num>
  <w:num w:numId="110">
    <w:abstractNumId w:val="96"/>
  </w:num>
  <w:num w:numId="111">
    <w:abstractNumId w:val="35"/>
  </w:num>
  <w:num w:numId="112">
    <w:abstractNumId w:val="48"/>
  </w:num>
  <w:num w:numId="113">
    <w:abstractNumId w:val="22"/>
  </w:num>
  <w:num w:numId="114">
    <w:abstractNumId w:val="59"/>
  </w:num>
  <w:num w:numId="115">
    <w:abstractNumId w:val="29"/>
  </w:num>
  <w:num w:numId="116">
    <w:abstractNumId w:val="36"/>
  </w:num>
  <w:num w:numId="117">
    <w:abstractNumId w:val="58"/>
  </w:num>
  <w:num w:numId="118">
    <w:abstractNumId w:val="86"/>
  </w:num>
  <w:num w:numId="119">
    <w:abstractNumId w:val="24"/>
  </w:num>
  <w:num w:numId="120">
    <w:abstractNumId w:val="128"/>
  </w:num>
  <w:num w:numId="121">
    <w:abstractNumId w:val="62"/>
  </w:num>
  <w:num w:numId="122">
    <w:abstractNumId w:val="120"/>
  </w:num>
  <w:num w:numId="123">
    <w:abstractNumId w:val="18"/>
  </w:num>
  <w:num w:numId="124">
    <w:abstractNumId w:val="87"/>
  </w:num>
  <w:num w:numId="125">
    <w:abstractNumId w:val="93"/>
  </w:num>
  <w:num w:numId="126">
    <w:abstractNumId w:val="81"/>
  </w:num>
  <w:num w:numId="127">
    <w:abstractNumId w:val="102"/>
  </w:num>
  <w:num w:numId="128">
    <w:abstractNumId w:val="137"/>
  </w:num>
  <w:num w:numId="129">
    <w:abstractNumId w:val="84"/>
  </w:num>
  <w:num w:numId="130">
    <w:abstractNumId w:val="47"/>
  </w:num>
  <w:num w:numId="131">
    <w:abstractNumId w:val="92"/>
  </w:num>
  <w:num w:numId="132">
    <w:abstractNumId w:val="45"/>
  </w:num>
  <w:num w:numId="133">
    <w:abstractNumId w:val="41"/>
  </w:num>
  <w:num w:numId="134">
    <w:abstractNumId w:val="131"/>
  </w:num>
  <w:num w:numId="135">
    <w:abstractNumId w:val="56"/>
  </w:num>
  <w:num w:numId="136">
    <w:abstractNumId w:val="16"/>
  </w:num>
  <w:num w:numId="137">
    <w:abstractNumId w:val="82"/>
  </w:num>
  <w:num w:numId="138">
    <w:abstractNumId w:val="106"/>
  </w:num>
  <w:num w:numId="139">
    <w:abstractNumId w:val="79"/>
  </w:num>
  <w:num w:numId="140">
    <w:abstractNumId w:val="51"/>
  </w:num>
  <w:num w:numId="141">
    <w:abstractNumId w:val="74"/>
  </w:num>
  <w:num w:numId="142">
    <w:abstractNumId w:val="57"/>
  </w:num>
  <w:num w:numId="143">
    <w:abstractNumId w:val="20"/>
  </w:num>
  <w:num w:numId="144">
    <w:abstractNumId w:val="46"/>
  </w:num>
  <w:num w:numId="145">
    <w:abstractNumId w:val="121"/>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2C0"/>
    <w:rsid w:val="000008DD"/>
    <w:rsid w:val="00000A5B"/>
    <w:rsid w:val="00000AAA"/>
    <w:rsid w:val="00000CE8"/>
    <w:rsid w:val="00000FCE"/>
    <w:rsid w:val="00001E7D"/>
    <w:rsid w:val="00002F63"/>
    <w:rsid w:val="00003245"/>
    <w:rsid w:val="00003E60"/>
    <w:rsid w:val="00004435"/>
    <w:rsid w:val="0000471C"/>
    <w:rsid w:val="00004D72"/>
    <w:rsid w:val="000053A3"/>
    <w:rsid w:val="00005968"/>
    <w:rsid w:val="00005CD4"/>
    <w:rsid w:val="00007797"/>
    <w:rsid w:val="000078F1"/>
    <w:rsid w:val="00007ABA"/>
    <w:rsid w:val="00010086"/>
    <w:rsid w:val="000101AB"/>
    <w:rsid w:val="000103DB"/>
    <w:rsid w:val="000105FF"/>
    <w:rsid w:val="000121EE"/>
    <w:rsid w:val="00012876"/>
    <w:rsid w:val="000132DC"/>
    <w:rsid w:val="00013344"/>
    <w:rsid w:val="000149E5"/>
    <w:rsid w:val="000163FC"/>
    <w:rsid w:val="0001699F"/>
    <w:rsid w:val="00017107"/>
    <w:rsid w:val="00017165"/>
    <w:rsid w:val="00017E0A"/>
    <w:rsid w:val="00021081"/>
    <w:rsid w:val="00021B28"/>
    <w:rsid w:val="00021EDE"/>
    <w:rsid w:val="000220E1"/>
    <w:rsid w:val="00022499"/>
    <w:rsid w:val="00022BC7"/>
    <w:rsid w:val="00022CAF"/>
    <w:rsid w:val="000238D2"/>
    <w:rsid w:val="00024496"/>
    <w:rsid w:val="000244C7"/>
    <w:rsid w:val="000258BC"/>
    <w:rsid w:val="000261B5"/>
    <w:rsid w:val="00026F21"/>
    <w:rsid w:val="0003003A"/>
    <w:rsid w:val="00030629"/>
    <w:rsid w:val="00030DD1"/>
    <w:rsid w:val="00030F90"/>
    <w:rsid w:val="0003193A"/>
    <w:rsid w:val="000320C0"/>
    <w:rsid w:val="00032109"/>
    <w:rsid w:val="00032243"/>
    <w:rsid w:val="000327A1"/>
    <w:rsid w:val="00032834"/>
    <w:rsid w:val="00036025"/>
    <w:rsid w:val="00036030"/>
    <w:rsid w:val="0003674A"/>
    <w:rsid w:val="000371FF"/>
    <w:rsid w:val="000377FF"/>
    <w:rsid w:val="0004008F"/>
    <w:rsid w:val="000413F0"/>
    <w:rsid w:val="000417F2"/>
    <w:rsid w:val="0004321A"/>
    <w:rsid w:val="00043A3E"/>
    <w:rsid w:val="00043F6A"/>
    <w:rsid w:val="000441D3"/>
    <w:rsid w:val="00044252"/>
    <w:rsid w:val="00044AC7"/>
    <w:rsid w:val="00045069"/>
    <w:rsid w:val="000453CA"/>
    <w:rsid w:val="00046643"/>
    <w:rsid w:val="000512EF"/>
    <w:rsid w:val="00051397"/>
    <w:rsid w:val="00051BFA"/>
    <w:rsid w:val="00052004"/>
    <w:rsid w:val="00053598"/>
    <w:rsid w:val="000541B5"/>
    <w:rsid w:val="00054604"/>
    <w:rsid w:val="00054926"/>
    <w:rsid w:val="00055ABF"/>
    <w:rsid w:val="00055ECA"/>
    <w:rsid w:val="00056320"/>
    <w:rsid w:val="000565D4"/>
    <w:rsid w:val="000568F9"/>
    <w:rsid w:val="000576D8"/>
    <w:rsid w:val="0005777C"/>
    <w:rsid w:val="00057EF6"/>
    <w:rsid w:val="000619BE"/>
    <w:rsid w:val="00061FDC"/>
    <w:rsid w:val="000623A1"/>
    <w:rsid w:val="00062664"/>
    <w:rsid w:val="00062BD3"/>
    <w:rsid w:val="00063B59"/>
    <w:rsid w:val="00064601"/>
    <w:rsid w:val="00064C3C"/>
    <w:rsid w:val="00065068"/>
    <w:rsid w:val="00065770"/>
    <w:rsid w:val="000658D2"/>
    <w:rsid w:val="00066ACF"/>
    <w:rsid w:val="00066BF5"/>
    <w:rsid w:val="00066D08"/>
    <w:rsid w:val="000676D5"/>
    <w:rsid w:val="00070208"/>
    <w:rsid w:val="00070844"/>
    <w:rsid w:val="00070E47"/>
    <w:rsid w:val="000710C5"/>
    <w:rsid w:val="00071462"/>
    <w:rsid w:val="00071DED"/>
    <w:rsid w:val="00071FF4"/>
    <w:rsid w:val="0007293B"/>
    <w:rsid w:val="00072D4C"/>
    <w:rsid w:val="00072D8E"/>
    <w:rsid w:val="000735FE"/>
    <w:rsid w:val="0007407F"/>
    <w:rsid w:val="000741FE"/>
    <w:rsid w:val="00074799"/>
    <w:rsid w:val="00074A97"/>
    <w:rsid w:val="000762CC"/>
    <w:rsid w:val="00076520"/>
    <w:rsid w:val="00076759"/>
    <w:rsid w:val="00076A21"/>
    <w:rsid w:val="00076CED"/>
    <w:rsid w:val="00076D3C"/>
    <w:rsid w:val="00076E33"/>
    <w:rsid w:val="00077104"/>
    <w:rsid w:val="000774CF"/>
    <w:rsid w:val="000778F1"/>
    <w:rsid w:val="00077C7A"/>
    <w:rsid w:val="00077E20"/>
    <w:rsid w:val="00080878"/>
    <w:rsid w:val="00080F1D"/>
    <w:rsid w:val="00081B09"/>
    <w:rsid w:val="00081BA1"/>
    <w:rsid w:val="00082C01"/>
    <w:rsid w:val="000832A0"/>
    <w:rsid w:val="000838BC"/>
    <w:rsid w:val="00083928"/>
    <w:rsid w:val="00084977"/>
    <w:rsid w:val="000849B7"/>
    <w:rsid w:val="00084A01"/>
    <w:rsid w:val="00084D5A"/>
    <w:rsid w:val="00085B0C"/>
    <w:rsid w:val="000860FE"/>
    <w:rsid w:val="0008719E"/>
    <w:rsid w:val="000879DA"/>
    <w:rsid w:val="000900C0"/>
    <w:rsid w:val="00090360"/>
    <w:rsid w:val="00090603"/>
    <w:rsid w:val="00091F5F"/>
    <w:rsid w:val="00091FAE"/>
    <w:rsid w:val="000921F5"/>
    <w:rsid w:val="000929DB"/>
    <w:rsid w:val="00093314"/>
    <w:rsid w:val="00093685"/>
    <w:rsid w:val="00093836"/>
    <w:rsid w:val="00093FCE"/>
    <w:rsid w:val="000940E2"/>
    <w:rsid w:val="00095222"/>
    <w:rsid w:val="00095A2A"/>
    <w:rsid w:val="00095BE5"/>
    <w:rsid w:val="00095BED"/>
    <w:rsid w:val="00095E12"/>
    <w:rsid w:val="00096489"/>
    <w:rsid w:val="00097F7B"/>
    <w:rsid w:val="000A0207"/>
    <w:rsid w:val="000A051F"/>
    <w:rsid w:val="000A0D25"/>
    <w:rsid w:val="000A0F61"/>
    <w:rsid w:val="000A16B8"/>
    <w:rsid w:val="000A234F"/>
    <w:rsid w:val="000A2909"/>
    <w:rsid w:val="000A293F"/>
    <w:rsid w:val="000A2EE6"/>
    <w:rsid w:val="000A324C"/>
    <w:rsid w:val="000A333D"/>
    <w:rsid w:val="000A36A2"/>
    <w:rsid w:val="000A36E3"/>
    <w:rsid w:val="000A3A73"/>
    <w:rsid w:val="000A3AC2"/>
    <w:rsid w:val="000A4214"/>
    <w:rsid w:val="000A42F4"/>
    <w:rsid w:val="000A436E"/>
    <w:rsid w:val="000A4447"/>
    <w:rsid w:val="000A5DA7"/>
    <w:rsid w:val="000A5F43"/>
    <w:rsid w:val="000A758D"/>
    <w:rsid w:val="000A7B76"/>
    <w:rsid w:val="000A7C7F"/>
    <w:rsid w:val="000A7FC8"/>
    <w:rsid w:val="000B0543"/>
    <w:rsid w:val="000B0DEA"/>
    <w:rsid w:val="000B0EF1"/>
    <w:rsid w:val="000B1659"/>
    <w:rsid w:val="000B190D"/>
    <w:rsid w:val="000B194D"/>
    <w:rsid w:val="000B4363"/>
    <w:rsid w:val="000B43C6"/>
    <w:rsid w:val="000B4459"/>
    <w:rsid w:val="000B4646"/>
    <w:rsid w:val="000B4911"/>
    <w:rsid w:val="000B4922"/>
    <w:rsid w:val="000B49AC"/>
    <w:rsid w:val="000B4D9C"/>
    <w:rsid w:val="000B5061"/>
    <w:rsid w:val="000B5870"/>
    <w:rsid w:val="000B58DA"/>
    <w:rsid w:val="000B6335"/>
    <w:rsid w:val="000B637F"/>
    <w:rsid w:val="000B6392"/>
    <w:rsid w:val="000B66CE"/>
    <w:rsid w:val="000B670B"/>
    <w:rsid w:val="000B6C85"/>
    <w:rsid w:val="000B72FE"/>
    <w:rsid w:val="000B73CF"/>
    <w:rsid w:val="000B7AC9"/>
    <w:rsid w:val="000C08C2"/>
    <w:rsid w:val="000C13F7"/>
    <w:rsid w:val="000C1501"/>
    <w:rsid w:val="000C17E8"/>
    <w:rsid w:val="000C2146"/>
    <w:rsid w:val="000C2626"/>
    <w:rsid w:val="000C2764"/>
    <w:rsid w:val="000C3057"/>
    <w:rsid w:val="000C3642"/>
    <w:rsid w:val="000C3B0A"/>
    <w:rsid w:val="000C3C21"/>
    <w:rsid w:val="000C58F1"/>
    <w:rsid w:val="000C64B6"/>
    <w:rsid w:val="000C6689"/>
    <w:rsid w:val="000C6FD4"/>
    <w:rsid w:val="000C74DA"/>
    <w:rsid w:val="000D0C5C"/>
    <w:rsid w:val="000D0EF8"/>
    <w:rsid w:val="000D12A1"/>
    <w:rsid w:val="000D1592"/>
    <w:rsid w:val="000D192E"/>
    <w:rsid w:val="000D1F37"/>
    <w:rsid w:val="000D2387"/>
    <w:rsid w:val="000D2B1C"/>
    <w:rsid w:val="000D43F3"/>
    <w:rsid w:val="000D4953"/>
    <w:rsid w:val="000D6412"/>
    <w:rsid w:val="000D6A22"/>
    <w:rsid w:val="000D6A5A"/>
    <w:rsid w:val="000D7648"/>
    <w:rsid w:val="000E00CE"/>
    <w:rsid w:val="000E0165"/>
    <w:rsid w:val="000E14D0"/>
    <w:rsid w:val="000E1A07"/>
    <w:rsid w:val="000E1AC2"/>
    <w:rsid w:val="000E1D03"/>
    <w:rsid w:val="000E2661"/>
    <w:rsid w:val="000E2773"/>
    <w:rsid w:val="000E372B"/>
    <w:rsid w:val="000E3E1B"/>
    <w:rsid w:val="000E4153"/>
    <w:rsid w:val="000E4430"/>
    <w:rsid w:val="000E449D"/>
    <w:rsid w:val="000E5389"/>
    <w:rsid w:val="000E5493"/>
    <w:rsid w:val="000E5D5E"/>
    <w:rsid w:val="000E6348"/>
    <w:rsid w:val="000E6919"/>
    <w:rsid w:val="000E7239"/>
    <w:rsid w:val="000E7A43"/>
    <w:rsid w:val="000E7F4F"/>
    <w:rsid w:val="000F0557"/>
    <w:rsid w:val="000F196B"/>
    <w:rsid w:val="000F1B51"/>
    <w:rsid w:val="000F1F3B"/>
    <w:rsid w:val="000F2536"/>
    <w:rsid w:val="000F259C"/>
    <w:rsid w:val="000F3501"/>
    <w:rsid w:val="000F3909"/>
    <w:rsid w:val="000F43A4"/>
    <w:rsid w:val="000F47DA"/>
    <w:rsid w:val="000F49B0"/>
    <w:rsid w:val="000F4C20"/>
    <w:rsid w:val="000F50B2"/>
    <w:rsid w:val="000F56F7"/>
    <w:rsid w:val="000F574A"/>
    <w:rsid w:val="000F5944"/>
    <w:rsid w:val="000F5AE8"/>
    <w:rsid w:val="000F612F"/>
    <w:rsid w:val="000F6D1B"/>
    <w:rsid w:val="000F7A04"/>
    <w:rsid w:val="001003C9"/>
    <w:rsid w:val="00101BF7"/>
    <w:rsid w:val="00101FA5"/>
    <w:rsid w:val="00102162"/>
    <w:rsid w:val="00102E16"/>
    <w:rsid w:val="0010345E"/>
    <w:rsid w:val="00103789"/>
    <w:rsid w:val="0010455F"/>
    <w:rsid w:val="00104EEE"/>
    <w:rsid w:val="0010558F"/>
    <w:rsid w:val="00106365"/>
    <w:rsid w:val="0010636C"/>
    <w:rsid w:val="00106E70"/>
    <w:rsid w:val="00106F45"/>
    <w:rsid w:val="00110DD9"/>
    <w:rsid w:val="00112CE9"/>
    <w:rsid w:val="001140CC"/>
    <w:rsid w:val="00114D33"/>
    <w:rsid w:val="00115200"/>
    <w:rsid w:val="00115213"/>
    <w:rsid w:val="00115457"/>
    <w:rsid w:val="00116BF6"/>
    <w:rsid w:val="00116C3C"/>
    <w:rsid w:val="00116D7A"/>
    <w:rsid w:val="001173AD"/>
    <w:rsid w:val="001173F9"/>
    <w:rsid w:val="00117AC9"/>
    <w:rsid w:val="00117E57"/>
    <w:rsid w:val="0012068E"/>
    <w:rsid w:val="00120CC3"/>
    <w:rsid w:val="00120D24"/>
    <w:rsid w:val="001217E2"/>
    <w:rsid w:val="00121FC6"/>
    <w:rsid w:val="0012247C"/>
    <w:rsid w:val="00122523"/>
    <w:rsid w:val="001226E9"/>
    <w:rsid w:val="001227D6"/>
    <w:rsid w:val="001233CA"/>
    <w:rsid w:val="00123826"/>
    <w:rsid w:val="0012427A"/>
    <w:rsid w:val="00124282"/>
    <w:rsid w:val="001247C3"/>
    <w:rsid w:val="00124D63"/>
    <w:rsid w:val="0012536B"/>
    <w:rsid w:val="00125590"/>
    <w:rsid w:val="001256D5"/>
    <w:rsid w:val="00126018"/>
    <w:rsid w:val="00126739"/>
    <w:rsid w:val="00126E4B"/>
    <w:rsid w:val="00127087"/>
    <w:rsid w:val="00130635"/>
    <w:rsid w:val="00130FEF"/>
    <w:rsid w:val="00131C9C"/>
    <w:rsid w:val="00132133"/>
    <w:rsid w:val="00132FD2"/>
    <w:rsid w:val="00133079"/>
    <w:rsid w:val="00133A43"/>
    <w:rsid w:val="00133AFF"/>
    <w:rsid w:val="00133EC0"/>
    <w:rsid w:val="00134A9E"/>
    <w:rsid w:val="00135A33"/>
    <w:rsid w:val="001362B5"/>
    <w:rsid w:val="001364CD"/>
    <w:rsid w:val="001367ED"/>
    <w:rsid w:val="00137133"/>
    <w:rsid w:val="0013764B"/>
    <w:rsid w:val="001377B4"/>
    <w:rsid w:val="001403E4"/>
    <w:rsid w:val="00141C4B"/>
    <w:rsid w:val="0014200E"/>
    <w:rsid w:val="00143307"/>
    <w:rsid w:val="00143EB4"/>
    <w:rsid w:val="00143F33"/>
    <w:rsid w:val="00144205"/>
    <w:rsid w:val="001457A4"/>
    <w:rsid w:val="001465C3"/>
    <w:rsid w:val="00147411"/>
    <w:rsid w:val="00147635"/>
    <w:rsid w:val="00147706"/>
    <w:rsid w:val="001478EF"/>
    <w:rsid w:val="00150518"/>
    <w:rsid w:val="0015098C"/>
    <w:rsid w:val="00151A26"/>
    <w:rsid w:val="001529DB"/>
    <w:rsid w:val="00152BE1"/>
    <w:rsid w:val="00152ED3"/>
    <w:rsid w:val="00153BD3"/>
    <w:rsid w:val="001544CC"/>
    <w:rsid w:val="001556B7"/>
    <w:rsid w:val="00155E2D"/>
    <w:rsid w:val="00156864"/>
    <w:rsid w:val="001579B2"/>
    <w:rsid w:val="00160111"/>
    <w:rsid w:val="001609A2"/>
    <w:rsid w:val="00160A97"/>
    <w:rsid w:val="001619D4"/>
    <w:rsid w:val="00161A55"/>
    <w:rsid w:val="00163642"/>
    <w:rsid w:val="00163F01"/>
    <w:rsid w:val="001652EB"/>
    <w:rsid w:val="00165788"/>
    <w:rsid w:val="0016594E"/>
    <w:rsid w:val="00165994"/>
    <w:rsid w:val="0016661B"/>
    <w:rsid w:val="00170481"/>
    <w:rsid w:val="001706A0"/>
    <w:rsid w:val="0017075A"/>
    <w:rsid w:val="00170EB6"/>
    <w:rsid w:val="0017148F"/>
    <w:rsid w:val="001721A1"/>
    <w:rsid w:val="00172512"/>
    <w:rsid w:val="00172588"/>
    <w:rsid w:val="00172D22"/>
    <w:rsid w:val="00173D9B"/>
    <w:rsid w:val="00173FF3"/>
    <w:rsid w:val="0017407C"/>
    <w:rsid w:val="00174A63"/>
    <w:rsid w:val="00174B4B"/>
    <w:rsid w:val="0017532D"/>
    <w:rsid w:val="00175EB1"/>
    <w:rsid w:val="00175F7D"/>
    <w:rsid w:val="00176376"/>
    <w:rsid w:val="001763FA"/>
    <w:rsid w:val="00177098"/>
    <w:rsid w:val="001770F2"/>
    <w:rsid w:val="001777A7"/>
    <w:rsid w:val="0017784A"/>
    <w:rsid w:val="00180DE5"/>
    <w:rsid w:val="00181731"/>
    <w:rsid w:val="001826E9"/>
    <w:rsid w:val="0018291F"/>
    <w:rsid w:val="00183592"/>
    <w:rsid w:val="001839A4"/>
    <w:rsid w:val="001840D2"/>
    <w:rsid w:val="0018554D"/>
    <w:rsid w:val="00186F18"/>
    <w:rsid w:val="001908DF"/>
    <w:rsid w:val="00190C79"/>
    <w:rsid w:val="00190E22"/>
    <w:rsid w:val="00190EA1"/>
    <w:rsid w:val="001910CC"/>
    <w:rsid w:val="001922D0"/>
    <w:rsid w:val="0019309A"/>
    <w:rsid w:val="00193178"/>
    <w:rsid w:val="00193DA0"/>
    <w:rsid w:val="00193F40"/>
    <w:rsid w:val="00194294"/>
    <w:rsid w:val="0019467B"/>
    <w:rsid w:val="001949D6"/>
    <w:rsid w:val="00194B33"/>
    <w:rsid w:val="00195AEC"/>
    <w:rsid w:val="00196CC9"/>
    <w:rsid w:val="00197084"/>
    <w:rsid w:val="00197F6C"/>
    <w:rsid w:val="001A0350"/>
    <w:rsid w:val="001A07EA"/>
    <w:rsid w:val="001A0E5D"/>
    <w:rsid w:val="001A0FF0"/>
    <w:rsid w:val="001A113F"/>
    <w:rsid w:val="001A2118"/>
    <w:rsid w:val="001A2866"/>
    <w:rsid w:val="001A2F73"/>
    <w:rsid w:val="001A3E4F"/>
    <w:rsid w:val="001A43F4"/>
    <w:rsid w:val="001A501E"/>
    <w:rsid w:val="001A53F5"/>
    <w:rsid w:val="001A5645"/>
    <w:rsid w:val="001A5F7E"/>
    <w:rsid w:val="001A6085"/>
    <w:rsid w:val="001A62DE"/>
    <w:rsid w:val="001A6EA2"/>
    <w:rsid w:val="001A6F8A"/>
    <w:rsid w:val="001A7E6F"/>
    <w:rsid w:val="001B04EA"/>
    <w:rsid w:val="001B06BC"/>
    <w:rsid w:val="001B1803"/>
    <w:rsid w:val="001B2580"/>
    <w:rsid w:val="001B26E4"/>
    <w:rsid w:val="001B2F91"/>
    <w:rsid w:val="001B3973"/>
    <w:rsid w:val="001B3F98"/>
    <w:rsid w:val="001B4575"/>
    <w:rsid w:val="001B49CC"/>
    <w:rsid w:val="001B4A8A"/>
    <w:rsid w:val="001B52D2"/>
    <w:rsid w:val="001B5602"/>
    <w:rsid w:val="001B5658"/>
    <w:rsid w:val="001B5E1A"/>
    <w:rsid w:val="001B5EB5"/>
    <w:rsid w:val="001B6362"/>
    <w:rsid w:val="001B6C3B"/>
    <w:rsid w:val="001B6FE5"/>
    <w:rsid w:val="001C0425"/>
    <w:rsid w:val="001C04F2"/>
    <w:rsid w:val="001C0C93"/>
    <w:rsid w:val="001C1031"/>
    <w:rsid w:val="001C10A9"/>
    <w:rsid w:val="001C2041"/>
    <w:rsid w:val="001C2DFE"/>
    <w:rsid w:val="001C31AB"/>
    <w:rsid w:val="001C438D"/>
    <w:rsid w:val="001C43D9"/>
    <w:rsid w:val="001C51BB"/>
    <w:rsid w:val="001C6536"/>
    <w:rsid w:val="001C71A1"/>
    <w:rsid w:val="001C74A4"/>
    <w:rsid w:val="001C77B2"/>
    <w:rsid w:val="001C7EA3"/>
    <w:rsid w:val="001D02D6"/>
    <w:rsid w:val="001D0382"/>
    <w:rsid w:val="001D05F0"/>
    <w:rsid w:val="001D060C"/>
    <w:rsid w:val="001D1A74"/>
    <w:rsid w:val="001D2031"/>
    <w:rsid w:val="001D2491"/>
    <w:rsid w:val="001D3614"/>
    <w:rsid w:val="001D3F15"/>
    <w:rsid w:val="001D4369"/>
    <w:rsid w:val="001D5A63"/>
    <w:rsid w:val="001D5C3D"/>
    <w:rsid w:val="001D5CD7"/>
    <w:rsid w:val="001D627B"/>
    <w:rsid w:val="001D6987"/>
    <w:rsid w:val="001D7366"/>
    <w:rsid w:val="001E0DD9"/>
    <w:rsid w:val="001E176F"/>
    <w:rsid w:val="001E266B"/>
    <w:rsid w:val="001E2F01"/>
    <w:rsid w:val="001E35D2"/>
    <w:rsid w:val="001E3A01"/>
    <w:rsid w:val="001E3D86"/>
    <w:rsid w:val="001E3E7F"/>
    <w:rsid w:val="001E3FEA"/>
    <w:rsid w:val="001E4555"/>
    <w:rsid w:val="001E4759"/>
    <w:rsid w:val="001E4C6D"/>
    <w:rsid w:val="001E50CF"/>
    <w:rsid w:val="001E5516"/>
    <w:rsid w:val="001E6362"/>
    <w:rsid w:val="001E7CA0"/>
    <w:rsid w:val="001E7CFB"/>
    <w:rsid w:val="001E7F65"/>
    <w:rsid w:val="001F0C3C"/>
    <w:rsid w:val="001F0E9A"/>
    <w:rsid w:val="001F1211"/>
    <w:rsid w:val="001F19C6"/>
    <w:rsid w:val="001F1AC2"/>
    <w:rsid w:val="001F25D9"/>
    <w:rsid w:val="001F280C"/>
    <w:rsid w:val="001F415F"/>
    <w:rsid w:val="001F45CE"/>
    <w:rsid w:val="001F47BF"/>
    <w:rsid w:val="001F4F45"/>
    <w:rsid w:val="001F5291"/>
    <w:rsid w:val="001F574A"/>
    <w:rsid w:val="001F5B4A"/>
    <w:rsid w:val="001F5FCF"/>
    <w:rsid w:val="001F60B7"/>
    <w:rsid w:val="001F6556"/>
    <w:rsid w:val="001F7BB6"/>
    <w:rsid w:val="001F7E6B"/>
    <w:rsid w:val="002004DE"/>
    <w:rsid w:val="00200E2E"/>
    <w:rsid w:val="002020B5"/>
    <w:rsid w:val="002029C1"/>
    <w:rsid w:val="00203579"/>
    <w:rsid w:val="00204C69"/>
    <w:rsid w:val="00204D8D"/>
    <w:rsid w:val="00204FE5"/>
    <w:rsid w:val="00205674"/>
    <w:rsid w:val="00205790"/>
    <w:rsid w:val="0020691B"/>
    <w:rsid w:val="00207167"/>
    <w:rsid w:val="0020749C"/>
    <w:rsid w:val="00207765"/>
    <w:rsid w:val="00207800"/>
    <w:rsid w:val="00207DC2"/>
    <w:rsid w:val="0021015A"/>
    <w:rsid w:val="0021040A"/>
    <w:rsid w:val="0021041C"/>
    <w:rsid w:val="00210466"/>
    <w:rsid w:val="0021064D"/>
    <w:rsid w:val="0021068D"/>
    <w:rsid w:val="002106E0"/>
    <w:rsid w:val="002109B2"/>
    <w:rsid w:val="002109E3"/>
    <w:rsid w:val="002121F2"/>
    <w:rsid w:val="00212AB3"/>
    <w:rsid w:val="00213977"/>
    <w:rsid w:val="00215545"/>
    <w:rsid w:val="00215CAA"/>
    <w:rsid w:val="00216768"/>
    <w:rsid w:val="00216DEB"/>
    <w:rsid w:val="0021783A"/>
    <w:rsid w:val="0021792D"/>
    <w:rsid w:val="00217AEB"/>
    <w:rsid w:val="00217C64"/>
    <w:rsid w:val="00217FF9"/>
    <w:rsid w:val="0022022D"/>
    <w:rsid w:val="00220473"/>
    <w:rsid w:val="0022060F"/>
    <w:rsid w:val="00220E63"/>
    <w:rsid w:val="00221BEB"/>
    <w:rsid w:val="00222606"/>
    <w:rsid w:val="002226EC"/>
    <w:rsid w:val="0022299A"/>
    <w:rsid w:val="00222DE5"/>
    <w:rsid w:val="002239A8"/>
    <w:rsid w:val="00223C10"/>
    <w:rsid w:val="00223D11"/>
    <w:rsid w:val="00224100"/>
    <w:rsid w:val="00224121"/>
    <w:rsid w:val="00224673"/>
    <w:rsid w:val="00224704"/>
    <w:rsid w:val="002248D7"/>
    <w:rsid w:val="00224EDB"/>
    <w:rsid w:val="00225055"/>
    <w:rsid w:val="002253C6"/>
    <w:rsid w:val="00225518"/>
    <w:rsid w:val="0022562D"/>
    <w:rsid w:val="002257CB"/>
    <w:rsid w:val="0022589A"/>
    <w:rsid w:val="0022626C"/>
    <w:rsid w:val="0022712B"/>
    <w:rsid w:val="002271DC"/>
    <w:rsid w:val="002273ED"/>
    <w:rsid w:val="002274E2"/>
    <w:rsid w:val="002275CC"/>
    <w:rsid w:val="00227CF0"/>
    <w:rsid w:val="002302B0"/>
    <w:rsid w:val="00230AFF"/>
    <w:rsid w:val="00230E9A"/>
    <w:rsid w:val="00231274"/>
    <w:rsid w:val="002316BD"/>
    <w:rsid w:val="00231EEB"/>
    <w:rsid w:val="0023225D"/>
    <w:rsid w:val="002323AE"/>
    <w:rsid w:val="00232D2C"/>
    <w:rsid w:val="00233266"/>
    <w:rsid w:val="0023390A"/>
    <w:rsid w:val="00233A1A"/>
    <w:rsid w:val="00233C3C"/>
    <w:rsid w:val="00234C5E"/>
    <w:rsid w:val="00235C9F"/>
    <w:rsid w:val="0023625D"/>
    <w:rsid w:val="002366E1"/>
    <w:rsid w:val="00237160"/>
    <w:rsid w:val="0023719E"/>
    <w:rsid w:val="0023737E"/>
    <w:rsid w:val="002374D3"/>
    <w:rsid w:val="00237759"/>
    <w:rsid w:val="00237AD4"/>
    <w:rsid w:val="00240336"/>
    <w:rsid w:val="002404F8"/>
    <w:rsid w:val="002409BB"/>
    <w:rsid w:val="00240F11"/>
    <w:rsid w:val="002416CA"/>
    <w:rsid w:val="00241AF6"/>
    <w:rsid w:val="00242376"/>
    <w:rsid w:val="002426CF"/>
    <w:rsid w:val="0024286D"/>
    <w:rsid w:val="002437E5"/>
    <w:rsid w:val="00243D24"/>
    <w:rsid w:val="0024431F"/>
    <w:rsid w:val="002449BE"/>
    <w:rsid w:val="002455BC"/>
    <w:rsid w:val="0024592B"/>
    <w:rsid w:val="00245EE3"/>
    <w:rsid w:val="00246A59"/>
    <w:rsid w:val="0024737D"/>
    <w:rsid w:val="0025062A"/>
    <w:rsid w:val="00250B45"/>
    <w:rsid w:val="00250F71"/>
    <w:rsid w:val="00250FF2"/>
    <w:rsid w:val="00252451"/>
    <w:rsid w:val="00252F26"/>
    <w:rsid w:val="00253B79"/>
    <w:rsid w:val="00253E15"/>
    <w:rsid w:val="00254524"/>
    <w:rsid w:val="002547BF"/>
    <w:rsid w:val="00254C21"/>
    <w:rsid w:val="00255145"/>
    <w:rsid w:val="0025573E"/>
    <w:rsid w:val="002561A7"/>
    <w:rsid w:val="0025729C"/>
    <w:rsid w:val="00257DA9"/>
    <w:rsid w:val="00257EB2"/>
    <w:rsid w:val="00257FCB"/>
    <w:rsid w:val="00260CBC"/>
    <w:rsid w:val="00261FA2"/>
    <w:rsid w:val="002624A8"/>
    <w:rsid w:val="00262D9F"/>
    <w:rsid w:val="00262EF6"/>
    <w:rsid w:val="0026412B"/>
    <w:rsid w:val="002651CA"/>
    <w:rsid w:val="002652B7"/>
    <w:rsid w:val="0026534D"/>
    <w:rsid w:val="002658A2"/>
    <w:rsid w:val="00265BAF"/>
    <w:rsid w:val="00265E91"/>
    <w:rsid w:val="0026717B"/>
    <w:rsid w:val="002702F4"/>
    <w:rsid w:val="00270563"/>
    <w:rsid w:val="002707DC"/>
    <w:rsid w:val="00270A7E"/>
    <w:rsid w:val="00270B16"/>
    <w:rsid w:val="00270C11"/>
    <w:rsid w:val="002717BF"/>
    <w:rsid w:val="00272676"/>
    <w:rsid w:val="00272E83"/>
    <w:rsid w:val="00273163"/>
    <w:rsid w:val="00273877"/>
    <w:rsid w:val="002744FA"/>
    <w:rsid w:val="00274BD1"/>
    <w:rsid w:val="00274BF0"/>
    <w:rsid w:val="00275240"/>
    <w:rsid w:val="00276723"/>
    <w:rsid w:val="00276D2C"/>
    <w:rsid w:val="00276DB0"/>
    <w:rsid w:val="00276F99"/>
    <w:rsid w:val="0027719C"/>
    <w:rsid w:val="00277A07"/>
    <w:rsid w:val="0028092F"/>
    <w:rsid w:val="00280D37"/>
    <w:rsid w:val="00280DB6"/>
    <w:rsid w:val="00280FD1"/>
    <w:rsid w:val="00281131"/>
    <w:rsid w:val="00281C60"/>
    <w:rsid w:val="002824FB"/>
    <w:rsid w:val="00282700"/>
    <w:rsid w:val="002839BA"/>
    <w:rsid w:val="00284377"/>
    <w:rsid w:val="00284860"/>
    <w:rsid w:val="00284A03"/>
    <w:rsid w:val="0028514F"/>
    <w:rsid w:val="0028583E"/>
    <w:rsid w:val="00285F0E"/>
    <w:rsid w:val="00286829"/>
    <w:rsid w:val="0028711F"/>
    <w:rsid w:val="00287319"/>
    <w:rsid w:val="002900FA"/>
    <w:rsid w:val="002902CD"/>
    <w:rsid w:val="002908B5"/>
    <w:rsid w:val="002909D5"/>
    <w:rsid w:val="00290B56"/>
    <w:rsid w:val="00291721"/>
    <w:rsid w:val="0029183F"/>
    <w:rsid w:val="00291C54"/>
    <w:rsid w:val="0029239A"/>
    <w:rsid w:val="00292E79"/>
    <w:rsid w:val="002935E1"/>
    <w:rsid w:val="002939F2"/>
    <w:rsid w:val="00294A52"/>
    <w:rsid w:val="00295BE5"/>
    <w:rsid w:val="00295CB4"/>
    <w:rsid w:val="00295D0C"/>
    <w:rsid w:val="002967FC"/>
    <w:rsid w:val="00297731"/>
    <w:rsid w:val="00297C24"/>
    <w:rsid w:val="002A0370"/>
    <w:rsid w:val="002A0B2E"/>
    <w:rsid w:val="002A0BE1"/>
    <w:rsid w:val="002A10AF"/>
    <w:rsid w:val="002A1275"/>
    <w:rsid w:val="002A27DB"/>
    <w:rsid w:val="002A2885"/>
    <w:rsid w:val="002A37AE"/>
    <w:rsid w:val="002A3BA9"/>
    <w:rsid w:val="002A427F"/>
    <w:rsid w:val="002A64CB"/>
    <w:rsid w:val="002A65D2"/>
    <w:rsid w:val="002A6C1F"/>
    <w:rsid w:val="002A7420"/>
    <w:rsid w:val="002B0162"/>
    <w:rsid w:val="002B0723"/>
    <w:rsid w:val="002B0F05"/>
    <w:rsid w:val="002B1283"/>
    <w:rsid w:val="002B162D"/>
    <w:rsid w:val="002B1A29"/>
    <w:rsid w:val="002B1E81"/>
    <w:rsid w:val="002B1E95"/>
    <w:rsid w:val="002B2077"/>
    <w:rsid w:val="002B23BB"/>
    <w:rsid w:val="002B2BD8"/>
    <w:rsid w:val="002B33CE"/>
    <w:rsid w:val="002B39E7"/>
    <w:rsid w:val="002B3BEF"/>
    <w:rsid w:val="002B437E"/>
    <w:rsid w:val="002B4DA3"/>
    <w:rsid w:val="002B541E"/>
    <w:rsid w:val="002B5A77"/>
    <w:rsid w:val="002B5C9D"/>
    <w:rsid w:val="002B5E1A"/>
    <w:rsid w:val="002B6132"/>
    <w:rsid w:val="002B6D52"/>
    <w:rsid w:val="002B7990"/>
    <w:rsid w:val="002C0286"/>
    <w:rsid w:val="002C0598"/>
    <w:rsid w:val="002C0A20"/>
    <w:rsid w:val="002C0F53"/>
    <w:rsid w:val="002C2A79"/>
    <w:rsid w:val="002C30C1"/>
    <w:rsid w:val="002C3560"/>
    <w:rsid w:val="002C3AB6"/>
    <w:rsid w:val="002C3B09"/>
    <w:rsid w:val="002C3D0E"/>
    <w:rsid w:val="002C3D92"/>
    <w:rsid w:val="002C3DF2"/>
    <w:rsid w:val="002C5295"/>
    <w:rsid w:val="002C619D"/>
    <w:rsid w:val="002C6293"/>
    <w:rsid w:val="002C6B9A"/>
    <w:rsid w:val="002C6D48"/>
    <w:rsid w:val="002D0158"/>
    <w:rsid w:val="002D0679"/>
    <w:rsid w:val="002D07AE"/>
    <w:rsid w:val="002D2554"/>
    <w:rsid w:val="002D3855"/>
    <w:rsid w:val="002D3C98"/>
    <w:rsid w:val="002D42C6"/>
    <w:rsid w:val="002D43EB"/>
    <w:rsid w:val="002D4629"/>
    <w:rsid w:val="002D4992"/>
    <w:rsid w:val="002D4AE6"/>
    <w:rsid w:val="002D4CDE"/>
    <w:rsid w:val="002D52BC"/>
    <w:rsid w:val="002D5683"/>
    <w:rsid w:val="002D579A"/>
    <w:rsid w:val="002D5957"/>
    <w:rsid w:val="002D5E60"/>
    <w:rsid w:val="002D6A3F"/>
    <w:rsid w:val="002D796D"/>
    <w:rsid w:val="002D7BE5"/>
    <w:rsid w:val="002E0FEB"/>
    <w:rsid w:val="002E1E88"/>
    <w:rsid w:val="002E2068"/>
    <w:rsid w:val="002E283F"/>
    <w:rsid w:val="002E2F20"/>
    <w:rsid w:val="002E407B"/>
    <w:rsid w:val="002E4824"/>
    <w:rsid w:val="002E4C61"/>
    <w:rsid w:val="002E4E10"/>
    <w:rsid w:val="002E5E19"/>
    <w:rsid w:val="002E6B82"/>
    <w:rsid w:val="002E6C18"/>
    <w:rsid w:val="002E7043"/>
    <w:rsid w:val="002F0601"/>
    <w:rsid w:val="002F1A05"/>
    <w:rsid w:val="002F21F5"/>
    <w:rsid w:val="002F2A1C"/>
    <w:rsid w:val="002F2E23"/>
    <w:rsid w:val="002F2EC5"/>
    <w:rsid w:val="002F3C4F"/>
    <w:rsid w:val="002F3C90"/>
    <w:rsid w:val="002F3E8D"/>
    <w:rsid w:val="002F41EE"/>
    <w:rsid w:val="002F4E2F"/>
    <w:rsid w:val="002F504F"/>
    <w:rsid w:val="002F64A4"/>
    <w:rsid w:val="002F7AA8"/>
    <w:rsid w:val="002F7D84"/>
    <w:rsid w:val="00300309"/>
    <w:rsid w:val="00300490"/>
    <w:rsid w:val="00300CA1"/>
    <w:rsid w:val="0030124D"/>
    <w:rsid w:val="00302408"/>
    <w:rsid w:val="00302854"/>
    <w:rsid w:val="00303615"/>
    <w:rsid w:val="003040E0"/>
    <w:rsid w:val="00304A0B"/>
    <w:rsid w:val="00304E93"/>
    <w:rsid w:val="00306A40"/>
    <w:rsid w:val="0030749E"/>
    <w:rsid w:val="00307BA9"/>
    <w:rsid w:val="00307C6B"/>
    <w:rsid w:val="00310201"/>
    <w:rsid w:val="00310A13"/>
    <w:rsid w:val="0031144E"/>
    <w:rsid w:val="00311E63"/>
    <w:rsid w:val="00313C41"/>
    <w:rsid w:val="00314401"/>
    <w:rsid w:val="00314DD9"/>
    <w:rsid w:val="00315430"/>
    <w:rsid w:val="003159AF"/>
    <w:rsid w:val="00316882"/>
    <w:rsid w:val="00317254"/>
    <w:rsid w:val="003173BC"/>
    <w:rsid w:val="0031748B"/>
    <w:rsid w:val="0031761E"/>
    <w:rsid w:val="00317CCC"/>
    <w:rsid w:val="003202CB"/>
    <w:rsid w:val="003204F6"/>
    <w:rsid w:val="0032070C"/>
    <w:rsid w:val="003211A6"/>
    <w:rsid w:val="003211F1"/>
    <w:rsid w:val="003218FF"/>
    <w:rsid w:val="00323176"/>
    <w:rsid w:val="00323670"/>
    <w:rsid w:val="00324365"/>
    <w:rsid w:val="003244CB"/>
    <w:rsid w:val="00324BD1"/>
    <w:rsid w:val="00324EDE"/>
    <w:rsid w:val="003257DC"/>
    <w:rsid w:val="00325E3C"/>
    <w:rsid w:val="00325F2E"/>
    <w:rsid w:val="00325F63"/>
    <w:rsid w:val="00326174"/>
    <w:rsid w:val="00326282"/>
    <w:rsid w:val="00326505"/>
    <w:rsid w:val="00326574"/>
    <w:rsid w:val="00326590"/>
    <w:rsid w:val="003268AB"/>
    <w:rsid w:val="00326D15"/>
    <w:rsid w:val="00326FF2"/>
    <w:rsid w:val="00327033"/>
    <w:rsid w:val="00327582"/>
    <w:rsid w:val="003276F2"/>
    <w:rsid w:val="003278B9"/>
    <w:rsid w:val="00330BE0"/>
    <w:rsid w:val="00330D54"/>
    <w:rsid w:val="00330F37"/>
    <w:rsid w:val="003317D0"/>
    <w:rsid w:val="00331819"/>
    <w:rsid w:val="00332478"/>
    <w:rsid w:val="0033283B"/>
    <w:rsid w:val="00334301"/>
    <w:rsid w:val="003347B6"/>
    <w:rsid w:val="00335331"/>
    <w:rsid w:val="00335739"/>
    <w:rsid w:val="003359C6"/>
    <w:rsid w:val="00335C9D"/>
    <w:rsid w:val="003361D0"/>
    <w:rsid w:val="0033655C"/>
    <w:rsid w:val="00336948"/>
    <w:rsid w:val="00336E1B"/>
    <w:rsid w:val="00336FCE"/>
    <w:rsid w:val="00337698"/>
    <w:rsid w:val="003376AE"/>
    <w:rsid w:val="00337BC6"/>
    <w:rsid w:val="00337BED"/>
    <w:rsid w:val="00337DD0"/>
    <w:rsid w:val="00340728"/>
    <w:rsid w:val="00340E14"/>
    <w:rsid w:val="003414A0"/>
    <w:rsid w:val="00341614"/>
    <w:rsid w:val="00342156"/>
    <w:rsid w:val="003428BE"/>
    <w:rsid w:val="0034351A"/>
    <w:rsid w:val="003439DC"/>
    <w:rsid w:val="00343EC3"/>
    <w:rsid w:val="0034449F"/>
    <w:rsid w:val="00344AD1"/>
    <w:rsid w:val="0034578B"/>
    <w:rsid w:val="00345A28"/>
    <w:rsid w:val="00345C9F"/>
    <w:rsid w:val="00345F95"/>
    <w:rsid w:val="0034677D"/>
    <w:rsid w:val="00346BFD"/>
    <w:rsid w:val="00346ED4"/>
    <w:rsid w:val="00347FEB"/>
    <w:rsid w:val="003501AF"/>
    <w:rsid w:val="00350B03"/>
    <w:rsid w:val="00350C1C"/>
    <w:rsid w:val="003510EB"/>
    <w:rsid w:val="00351D32"/>
    <w:rsid w:val="003523F1"/>
    <w:rsid w:val="00352AB6"/>
    <w:rsid w:val="00352BC0"/>
    <w:rsid w:val="00352E09"/>
    <w:rsid w:val="00352FBC"/>
    <w:rsid w:val="00354438"/>
    <w:rsid w:val="003545C2"/>
    <w:rsid w:val="003549B8"/>
    <w:rsid w:val="00355B64"/>
    <w:rsid w:val="00355D59"/>
    <w:rsid w:val="00356109"/>
    <w:rsid w:val="00356B9F"/>
    <w:rsid w:val="00356E50"/>
    <w:rsid w:val="003570F0"/>
    <w:rsid w:val="00357C84"/>
    <w:rsid w:val="00360233"/>
    <w:rsid w:val="00360645"/>
    <w:rsid w:val="00360EF0"/>
    <w:rsid w:val="0036144F"/>
    <w:rsid w:val="00361A84"/>
    <w:rsid w:val="003628B3"/>
    <w:rsid w:val="00362B20"/>
    <w:rsid w:val="00362FBF"/>
    <w:rsid w:val="003631A6"/>
    <w:rsid w:val="00363CE0"/>
    <w:rsid w:val="0036459C"/>
    <w:rsid w:val="00364E5E"/>
    <w:rsid w:val="00364EBC"/>
    <w:rsid w:val="00364FD0"/>
    <w:rsid w:val="00365229"/>
    <w:rsid w:val="00366513"/>
    <w:rsid w:val="0036694E"/>
    <w:rsid w:val="003670B6"/>
    <w:rsid w:val="00367478"/>
    <w:rsid w:val="00367520"/>
    <w:rsid w:val="003676FC"/>
    <w:rsid w:val="003677B7"/>
    <w:rsid w:val="00367B1C"/>
    <w:rsid w:val="00367BE7"/>
    <w:rsid w:val="00367C71"/>
    <w:rsid w:val="00370630"/>
    <w:rsid w:val="0037163F"/>
    <w:rsid w:val="00371E69"/>
    <w:rsid w:val="00372E72"/>
    <w:rsid w:val="00373535"/>
    <w:rsid w:val="0037362A"/>
    <w:rsid w:val="003736BB"/>
    <w:rsid w:val="003740F7"/>
    <w:rsid w:val="003741A3"/>
    <w:rsid w:val="00374A47"/>
    <w:rsid w:val="00374A98"/>
    <w:rsid w:val="00374FC9"/>
    <w:rsid w:val="00375446"/>
    <w:rsid w:val="00375CA1"/>
    <w:rsid w:val="00375CD6"/>
    <w:rsid w:val="003771D7"/>
    <w:rsid w:val="00377515"/>
    <w:rsid w:val="003803B4"/>
    <w:rsid w:val="00380E13"/>
    <w:rsid w:val="00380F3F"/>
    <w:rsid w:val="0038119C"/>
    <w:rsid w:val="0038178A"/>
    <w:rsid w:val="00381B0F"/>
    <w:rsid w:val="00381EE3"/>
    <w:rsid w:val="00382830"/>
    <w:rsid w:val="00382918"/>
    <w:rsid w:val="00382C44"/>
    <w:rsid w:val="00383213"/>
    <w:rsid w:val="00384233"/>
    <w:rsid w:val="003846D1"/>
    <w:rsid w:val="00384972"/>
    <w:rsid w:val="00384A38"/>
    <w:rsid w:val="00385467"/>
    <w:rsid w:val="00385477"/>
    <w:rsid w:val="00385906"/>
    <w:rsid w:val="003859AB"/>
    <w:rsid w:val="00386C3E"/>
    <w:rsid w:val="00386F39"/>
    <w:rsid w:val="003873E8"/>
    <w:rsid w:val="00387801"/>
    <w:rsid w:val="0038790E"/>
    <w:rsid w:val="0039036E"/>
    <w:rsid w:val="00390EDE"/>
    <w:rsid w:val="003911F3"/>
    <w:rsid w:val="003913B0"/>
    <w:rsid w:val="0039157F"/>
    <w:rsid w:val="003916FF"/>
    <w:rsid w:val="003918E0"/>
    <w:rsid w:val="00391D04"/>
    <w:rsid w:val="0039208E"/>
    <w:rsid w:val="003921CA"/>
    <w:rsid w:val="00392664"/>
    <w:rsid w:val="003926CE"/>
    <w:rsid w:val="00392703"/>
    <w:rsid w:val="00392787"/>
    <w:rsid w:val="003930E3"/>
    <w:rsid w:val="00393127"/>
    <w:rsid w:val="003931EC"/>
    <w:rsid w:val="00393740"/>
    <w:rsid w:val="003941B2"/>
    <w:rsid w:val="0039459F"/>
    <w:rsid w:val="003946A5"/>
    <w:rsid w:val="00394A92"/>
    <w:rsid w:val="00394CE3"/>
    <w:rsid w:val="0039514B"/>
    <w:rsid w:val="00395610"/>
    <w:rsid w:val="00395861"/>
    <w:rsid w:val="00395B30"/>
    <w:rsid w:val="00397690"/>
    <w:rsid w:val="003A1131"/>
    <w:rsid w:val="003A27F4"/>
    <w:rsid w:val="003A2A7E"/>
    <w:rsid w:val="003A32C0"/>
    <w:rsid w:val="003A364D"/>
    <w:rsid w:val="003A42BB"/>
    <w:rsid w:val="003A483D"/>
    <w:rsid w:val="003A55E6"/>
    <w:rsid w:val="003A603F"/>
    <w:rsid w:val="003A6609"/>
    <w:rsid w:val="003A7A3C"/>
    <w:rsid w:val="003B02E5"/>
    <w:rsid w:val="003B04DB"/>
    <w:rsid w:val="003B08E6"/>
    <w:rsid w:val="003B0ADC"/>
    <w:rsid w:val="003B0B7D"/>
    <w:rsid w:val="003B0FE6"/>
    <w:rsid w:val="003B174A"/>
    <w:rsid w:val="003B1952"/>
    <w:rsid w:val="003B1B07"/>
    <w:rsid w:val="003B26EB"/>
    <w:rsid w:val="003B2DF4"/>
    <w:rsid w:val="003B3BED"/>
    <w:rsid w:val="003B3CDB"/>
    <w:rsid w:val="003B3D72"/>
    <w:rsid w:val="003B4E9C"/>
    <w:rsid w:val="003B4EFC"/>
    <w:rsid w:val="003B56DB"/>
    <w:rsid w:val="003B593C"/>
    <w:rsid w:val="003B5BD8"/>
    <w:rsid w:val="003B5EBA"/>
    <w:rsid w:val="003B5EE4"/>
    <w:rsid w:val="003B5FF9"/>
    <w:rsid w:val="003B608A"/>
    <w:rsid w:val="003B740D"/>
    <w:rsid w:val="003C10E1"/>
    <w:rsid w:val="003C13F8"/>
    <w:rsid w:val="003C32EC"/>
    <w:rsid w:val="003C335C"/>
    <w:rsid w:val="003C3995"/>
    <w:rsid w:val="003C3B78"/>
    <w:rsid w:val="003C3CCF"/>
    <w:rsid w:val="003C40A9"/>
    <w:rsid w:val="003C49E7"/>
    <w:rsid w:val="003C4B3C"/>
    <w:rsid w:val="003C597E"/>
    <w:rsid w:val="003C5C3B"/>
    <w:rsid w:val="003C6DF6"/>
    <w:rsid w:val="003C7354"/>
    <w:rsid w:val="003C7909"/>
    <w:rsid w:val="003C7F06"/>
    <w:rsid w:val="003D017C"/>
    <w:rsid w:val="003D02F9"/>
    <w:rsid w:val="003D1437"/>
    <w:rsid w:val="003D1502"/>
    <w:rsid w:val="003D16B0"/>
    <w:rsid w:val="003D1714"/>
    <w:rsid w:val="003D1A23"/>
    <w:rsid w:val="003D1F90"/>
    <w:rsid w:val="003D2B83"/>
    <w:rsid w:val="003D37F9"/>
    <w:rsid w:val="003D3AFD"/>
    <w:rsid w:val="003D3BE4"/>
    <w:rsid w:val="003D41A4"/>
    <w:rsid w:val="003D5376"/>
    <w:rsid w:val="003D74CF"/>
    <w:rsid w:val="003D7AF1"/>
    <w:rsid w:val="003E1D91"/>
    <w:rsid w:val="003E1F68"/>
    <w:rsid w:val="003E303E"/>
    <w:rsid w:val="003E3116"/>
    <w:rsid w:val="003E39B2"/>
    <w:rsid w:val="003E3CB4"/>
    <w:rsid w:val="003E4B63"/>
    <w:rsid w:val="003E4EA5"/>
    <w:rsid w:val="003E6171"/>
    <w:rsid w:val="003F1198"/>
    <w:rsid w:val="003F1265"/>
    <w:rsid w:val="003F161F"/>
    <w:rsid w:val="003F16EC"/>
    <w:rsid w:val="003F17D2"/>
    <w:rsid w:val="003F1E36"/>
    <w:rsid w:val="003F27F9"/>
    <w:rsid w:val="003F2A51"/>
    <w:rsid w:val="003F391C"/>
    <w:rsid w:val="003F3E59"/>
    <w:rsid w:val="003F49C3"/>
    <w:rsid w:val="003F4A50"/>
    <w:rsid w:val="003F4BFF"/>
    <w:rsid w:val="003F4CAC"/>
    <w:rsid w:val="003F5864"/>
    <w:rsid w:val="003F5B5F"/>
    <w:rsid w:val="003F63CD"/>
    <w:rsid w:val="003F6732"/>
    <w:rsid w:val="003F6964"/>
    <w:rsid w:val="003F6F2D"/>
    <w:rsid w:val="0040006F"/>
    <w:rsid w:val="00400BD5"/>
    <w:rsid w:val="00400C6A"/>
    <w:rsid w:val="004016F3"/>
    <w:rsid w:val="00401992"/>
    <w:rsid w:val="00401EF4"/>
    <w:rsid w:val="004028E5"/>
    <w:rsid w:val="004029FF"/>
    <w:rsid w:val="00403047"/>
    <w:rsid w:val="00403CC8"/>
    <w:rsid w:val="0040563F"/>
    <w:rsid w:val="00405F26"/>
    <w:rsid w:val="00406545"/>
    <w:rsid w:val="004066CF"/>
    <w:rsid w:val="0040694A"/>
    <w:rsid w:val="004075F3"/>
    <w:rsid w:val="00407A6E"/>
    <w:rsid w:val="00407B92"/>
    <w:rsid w:val="00410309"/>
    <w:rsid w:val="0041113A"/>
    <w:rsid w:val="00411D9B"/>
    <w:rsid w:val="00412009"/>
    <w:rsid w:val="0041225F"/>
    <w:rsid w:val="00412781"/>
    <w:rsid w:val="0041279C"/>
    <w:rsid w:val="004127B3"/>
    <w:rsid w:val="00412BC9"/>
    <w:rsid w:val="00412C6E"/>
    <w:rsid w:val="00413035"/>
    <w:rsid w:val="0041353D"/>
    <w:rsid w:val="004135EC"/>
    <w:rsid w:val="0041395D"/>
    <w:rsid w:val="00413B54"/>
    <w:rsid w:val="00414581"/>
    <w:rsid w:val="00414B3E"/>
    <w:rsid w:val="00414D0C"/>
    <w:rsid w:val="00414D52"/>
    <w:rsid w:val="00415680"/>
    <w:rsid w:val="00415EF7"/>
    <w:rsid w:val="004170AB"/>
    <w:rsid w:val="0041717D"/>
    <w:rsid w:val="004173CE"/>
    <w:rsid w:val="00420267"/>
    <w:rsid w:val="004202C9"/>
    <w:rsid w:val="004206FB"/>
    <w:rsid w:val="0042180E"/>
    <w:rsid w:val="0042254E"/>
    <w:rsid w:val="00422B27"/>
    <w:rsid w:val="00422D8C"/>
    <w:rsid w:val="00423023"/>
    <w:rsid w:val="00423343"/>
    <w:rsid w:val="00423429"/>
    <w:rsid w:val="00424D81"/>
    <w:rsid w:val="00424E8E"/>
    <w:rsid w:val="0042575B"/>
    <w:rsid w:val="004264A2"/>
    <w:rsid w:val="0042662F"/>
    <w:rsid w:val="00426A0F"/>
    <w:rsid w:val="00426A7C"/>
    <w:rsid w:val="00426EAA"/>
    <w:rsid w:val="0042706D"/>
    <w:rsid w:val="00430F35"/>
    <w:rsid w:val="00431002"/>
    <w:rsid w:val="00431015"/>
    <w:rsid w:val="004313D8"/>
    <w:rsid w:val="00431777"/>
    <w:rsid w:val="00431946"/>
    <w:rsid w:val="00431D75"/>
    <w:rsid w:val="00431DF0"/>
    <w:rsid w:val="00431F45"/>
    <w:rsid w:val="00431FB8"/>
    <w:rsid w:val="0043284E"/>
    <w:rsid w:val="00432E1E"/>
    <w:rsid w:val="00433796"/>
    <w:rsid w:val="00434148"/>
    <w:rsid w:val="004346FF"/>
    <w:rsid w:val="00435220"/>
    <w:rsid w:val="004352D4"/>
    <w:rsid w:val="00435EEC"/>
    <w:rsid w:val="0043601B"/>
    <w:rsid w:val="004364F0"/>
    <w:rsid w:val="0043680B"/>
    <w:rsid w:val="00436EF1"/>
    <w:rsid w:val="00437179"/>
    <w:rsid w:val="00437552"/>
    <w:rsid w:val="00437873"/>
    <w:rsid w:val="004402E2"/>
    <w:rsid w:val="004408F8"/>
    <w:rsid w:val="00441679"/>
    <w:rsid w:val="004420B7"/>
    <w:rsid w:val="0044228D"/>
    <w:rsid w:val="00442447"/>
    <w:rsid w:val="00442598"/>
    <w:rsid w:val="00443BD3"/>
    <w:rsid w:val="00444736"/>
    <w:rsid w:val="00444DCF"/>
    <w:rsid w:val="004452CA"/>
    <w:rsid w:val="0044558D"/>
    <w:rsid w:val="00445ACA"/>
    <w:rsid w:val="00445F17"/>
    <w:rsid w:val="0044698F"/>
    <w:rsid w:val="004469EC"/>
    <w:rsid w:val="0044728B"/>
    <w:rsid w:val="00447F76"/>
    <w:rsid w:val="004506AF"/>
    <w:rsid w:val="00450B0A"/>
    <w:rsid w:val="004510DE"/>
    <w:rsid w:val="004515D3"/>
    <w:rsid w:val="004518B8"/>
    <w:rsid w:val="00451955"/>
    <w:rsid w:val="004525F2"/>
    <w:rsid w:val="00452845"/>
    <w:rsid w:val="00452B13"/>
    <w:rsid w:val="00453AB1"/>
    <w:rsid w:val="004556AB"/>
    <w:rsid w:val="004562AE"/>
    <w:rsid w:val="004562CD"/>
    <w:rsid w:val="00456323"/>
    <w:rsid w:val="004566E5"/>
    <w:rsid w:val="00456A02"/>
    <w:rsid w:val="00456D03"/>
    <w:rsid w:val="00457011"/>
    <w:rsid w:val="00457B78"/>
    <w:rsid w:val="00460612"/>
    <w:rsid w:val="00460F18"/>
    <w:rsid w:val="00460F6A"/>
    <w:rsid w:val="004627A5"/>
    <w:rsid w:val="00462C19"/>
    <w:rsid w:val="0046324C"/>
    <w:rsid w:val="00463282"/>
    <w:rsid w:val="004636F1"/>
    <w:rsid w:val="004639FD"/>
    <w:rsid w:val="00463BF3"/>
    <w:rsid w:val="00464346"/>
    <w:rsid w:val="00465147"/>
    <w:rsid w:val="0046553A"/>
    <w:rsid w:val="0046589E"/>
    <w:rsid w:val="00465FD0"/>
    <w:rsid w:val="004663D9"/>
    <w:rsid w:val="00466842"/>
    <w:rsid w:val="00466EE0"/>
    <w:rsid w:val="004674B8"/>
    <w:rsid w:val="00467A05"/>
    <w:rsid w:val="00470466"/>
    <w:rsid w:val="00471BCC"/>
    <w:rsid w:val="00472881"/>
    <w:rsid w:val="00472A80"/>
    <w:rsid w:val="00473A53"/>
    <w:rsid w:val="00473EEA"/>
    <w:rsid w:val="00474155"/>
    <w:rsid w:val="004743C2"/>
    <w:rsid w:val="004749C3"/>
    <w:rsid w:val="00474C44"/>
    <w:rsid w:val="00475943"/>
    <w:rsid w:val="004765EA"/>
    <w:rsid w:val="00477081"/>
    <w:rsid w:val="004777FC"/>
    <w:rsid w:val="0047787D"/>
    <w:rsid w:val="00480137"/>
    <w:rsid w:val="004802A3"/>
    <w:rsid w:val="00480564"/>
    <w:rsid w:val="004813A7"/>
    <w:rsid w:val="00481560"/>
    <w:rsid w:val="004823D4"/>
    <w:rsid w:val="004824B0"/>
    <w:rsid w:val="004833B9"/>
    <w:rsid w:val="00484790"/>
    <w:rsid w:val="004847FD"/>
    <w:rsid w:val="00484832"/>
    <w:rsid w:val="00485228"/>
    <w:rsid w:val="00485750"/>
    <w:rsid w:val="00485BED"/>
    <w:rsid w:val="00485FF4"/>
    <w:rsid w:val="00486302"/>
    <w:rsid w:val="0048752B"/>
    <w:rsid w:val="00487D3C"/>
    <w:rsid w:val="00487DE7"/>
    <w:rsid w:val="004904F8"/>
    <w:rsid w:val="00490F71"/>
    <w:rsid w:val="0049103F"/>
    <w:rsid w:val="004914BE"/>
    <w:rsid w:val="00491B9F"/>
    <w:rsid w:val="004927F7"/>
    <w:rsid w:val="004933DF"/>
    <w:rsid w:val="00493A53"/>
    <w:rsid w:val="004943EE"/>
    <w:rsid w:val="00494E67"/>
    <w:rsid w:val="00494EDF"/>
    <w:rsid w:val="004957BC"/>
    <w:rsid w:val="00495F9D"/>
    <w:rsid w:val="00496C33"/>
    <w:rsid w:val="00496E1A"/>
    <w:rsid w:val="00497976"/>
    <w:rsid w:val="00497D1D"/>
    <w:rsid w:val="004A1CAC"/>
    <w:rsid w:val="004A3440"/>
    <w:rsid w:val="004A497B"/>
    <w:rsid w:val="004A4F7B"/>
    <w:rsid w:val="004A5CB1"/>
    <w:rsid w:val="004A6C0D"/>
    <w:rsid w:val="004A764D"/>
    <w:rsid w:val="004A7C39"/>
    <w:rsid w:val="004B03B9"/>
    <w:rsid w:val="004B13B9"/>
    <w:rsid w:val="004B2F45"/>
    <w:rsid w:val="004B3329"/>
    <w:rsid w:val="004B3ADD"/>
    <w:rsid w:val="004B3AE9"/>
    <w:rsid w:val="004B3B93"/>
    <w:rsid w:val="004B465D"/>
    <w:rsid w:val="004B4FA4"/>
    <w:rsid w:val="004B5F87"/>
    <w:rsid w:val="004B622F"/>
    <w:rsid w:val="004B6A06"/>
    <w:rsid w:val="004B6BB5"/>
    <w:rsid w:val="004B729A"/>
    <w:rsid w:val="004B79F4"/>
    <w:rsid w:val="004C0095"/>
    <w:rsid w:val="004C0DE3"/>
    <w:rsid w:val="004C130C"/>
    <w:rsid w:val="004C15AB"/>
    <w:rsid w:val="004C1ACC"/>
    <w:rsid w:val="004C254F"/>
    <w:rsid w:val="004C41A6"/>
    <w:rsid w:val="004C489C"/>
    <w:rsid w:val="004C657C"/>
    <w:rsid w:val="004C76FA"/>
    <w:rsid w:val="004D0064"/>
    <w:rsid w:val="004D0A6A"/>
    <w:rsid w:val="004D0B5F"/>
    <w:rsid w:val="004D1AD7"/>
    <w:rsid w:val="004D1DA0"/>
    <w:rsid w:val="004D1F52"/>
    <w:rsid w:val="004D2310"/>
    <w:rsid w:val="004D2875"/>
    <w:rsid w:val="004D2AD8"/>
    <w:rsid w:val="004D2B8E"/>
    <w:rsid w:val="004D2BBF"/>
    <w:rsid w:val="004D2DFA"/>
    <w:rsid w:val="004D3942"/>
    <w:rsid w:val="004D47AA"/>
    <w:rsid w:val="004D4EBF"/>
    <w:rsid w:val="004D56A8"/>
    <w:rsid w:val="004D68A2"/>
    <w:rsid w:val="004D6D56"/>
    <w:rsid w:val="004D6E0E"/>
    <w:rsid w:val="004D7766"/>
    <w:rsid w:val="004E029A"/>
    <w:rsid w:val="004E0421"/>
    <w:rsid w:val="004E0ED8"/>
    <w:rsid w:val="004E191B"/>
    <w:rsid w:val="004E1924"/>
    <w:rsid w:val="004E1E41"/>
    <w:rsid w:val="004E284C"/>
    <w:rsid w:val="004E29E4"/>
    <w:rsid w:val="004E2CF1"/>
    <w:rsid w:val="004E380E"/>
    <w:rsid w:val="004E3C16"/>
    <w:rsid w:val="004E4595"/>
    <w:rsid w:val="004E4CD5"/>
    <w:rsid w:val="004E57DE"/>
    <w:rsid w:val="004E5CBB"/>
    <w:rsid w:val="004E63CB"/>
    <w:rsid w:val="004E6CC9"/>
    <w:rsid w:val="004E7738"/>
    <w:rsid w:val="004E7B98"/>
    <w:rsid w:val="004E7D8B"/>
    <w:rsid w:val="004F0371"/>
    <w:rsid w:val="004F0C75"/>
    <w:rsid w:val="004F0F8F"/>
    <w:rsid w:val="004F2209"/>
    <w:rsid w:val="004F2A7E"/>
    <w:rsid w:val="004F300B"/>
    <w:rsid w:val="004F3CEA"/>
    <w:rsid w:val="004F4044"/>
    <w:rsid w:val="004F6178"/>
    <w:rsid w:val="004F61C7"/>
    <w:rsid w:val="004F6BCD"/>
    <w:rsid w:val="004F74F1"/>
    <w:rsid w:val="004F7507"/>
    <w:rsid w:val="004F7784"/>
    <w:rsid w:val="004F785E"/>
    <w:rsid w:val="004F7993"/>
    <w:rsid w:val="004F7C3D"/>
    <w:rsid w:val="004F7C78"/>
    <w:rsid w:val="004F7DEE"/>
    <w:rsid w:val="005003B7"/>
    <w:rsid w:val="0050067A"/>
    <w:rsid w:val="0050115C"/>
    <w:rsid w:val="00501522"/>
    <w:rsid w:val="00501C5D"/>
    <w:rsid w:val="005024F8"/>
    <w:rsid w:val="0050288D"/>
    <w:rsid w:val="00502983"/>
    <w:rsid w:val="0050418B"/>
    <w:rsid w:val="005041DA"/>
    <w:rsid w:val="00504E6E"/>
    <w:rsid w:val="00505904"/>
    <w:rsid w:val="00505A77"/>
    <w:rsid w:val="00506268"/>
    <w:rsid w:val="005075BA"/>
    <w:rsid w:val="00507758"/>
    <w:rsid w:val="005079B4"/>
    <w:rsid w:val="00507DCF"/>
    <w:rsid w:val="00510521"/>
    <w:rsid w:val="00511427"/>
    <w:rsid w:val="00511D35"/>
    <w:rsid w:val="00511F73"/>
    <w:rsid w:val="00513049"/>
    <w:rsid w:val="00513563"/>
    <w:rsid w:val="00513656"/>
    <w:rsid w:val="00513B74"/>
    <w:rsid w:val="00513D7B"/>
    <w:rsid w:val="00514210"/>
    <w:rsid w:val="005145A8"/>
    <w:rsid w:val="0051617E"/>
    <w:rsid w:val="00516401"/>
    <w:rsid w:val="0051728C"/>
    <w:rsid w:val="00517A00"/>
    <w:rsid w:val="00517BD3"/>
    <w:rsid w:val="005210D8"/>
    <w:rsid w:val="005213E4"/>
    <w:rsid w:val="0052143C"/>
    <w:rsid w:val="00521B38"/>
    <w:rsid w:val="005222FA"/>
    <w:rsid w:val="00523264"/>
    <w:rsid w:val="005234C1"/>
    <w:rsid w:val="0052390A"/>
    <w:rsid w:val="005239DB"/>
    <w:rsid w:val="00523E48"/>
    <w:rsid w:val="00524DCE"/>
    <w:rsid w:val="00525635"/>
    <w:rsid w:val="00525982"/>
    <w:rsid w:val="00525A3C"/>
    <w:rsid w:val="00525E7F"/>
    <w:rsid w:val="00526BA4"/>
    <w:rsid w:val="00526F9A"/>
    <w:rsid w:val="005276C3"/>
    <w:rsid w:val="00527AA2"/>
    <w:rsid w:val="00530826"/>
    <w:rsid w:val="005314AA"/>
    <w:rsid w:val="00531801"/>
    <w:rsid w:val="00531ED7"/>
    <w:rsid w:val="00531F99"/>
    <w:rsid w:val="0053241B"/>
    <w:rsid w:val="00533867"/>
    <w:rsid w:val="00534130"/>
    <w:rsid w:val="00534DBD"/>
    <w:rsid w:val="005352DA"/>
    <w:rsid w:val="00535714"/>
    <w:rsid w:val="00535AC7"/>
    <w:rsid w:val="00536265"/>
    <w:rsid w:val="00536889"/>
    <w:rsid w:val="005368CE"/>
    <w:rsid w:val="005369F0"/>
    <w:rsid w:val="00536B92"/>
    <w:rsid w:val="0053795A"/>
    <w:rsid w:val="00540061"/>
    <w:rsid w:val="005409F8"/>
    <w:rsid w:val="00540D65"/>
    <w:rsid w:val="005410EB"/>
    <w:rsid w:val="00541B97"/>
    <w:rsid w:val="00541BAB"/>
    <w:rsid w:val="00542287"/>
    <w:rsid w:val="00542BB8"/>
    <w:rsid w:val="0054313E"/>
    <w:rsid w:val="005433CF"/>
    <w:rsid w:val="00543FA4"/>
    <w:rsid w:val="005442E1"/>
    <w:rsid w:val="005443D8"/>
    <w:rsid w:val="00544CCB"/>
    <w:rsid w:val="005450A5"/>
    <w:rsid w:val="0054522F"/>
    <w:rsid w:val="00545747"/>
    <w:rsid w:val="00545C6E"/>
    <w:rsid w:val="0054627E"/>
    <w:rsid w:val="0054695D"/>
    <w:rsid w:val="00546E91"/>
    <w:rsid w:val="005477F2"/>
    <w:rsid w:val="00547BF0"/>
    <w:rsid w:val="005502E3"/>
    <w:rsid w:val="005503C7"/>
    <w:rsid w:val="00550D93"/>
    <w:rsid w:val="0055106A"/>
    <w:rsid w:val="005516DC"/>
    <w:rsid w:val="00551769"/>
    <w:rsid w:val="00551AF8"/>
    <w:rsid w:val="00551D03"/>
    <w:rsid w:val="00551E59"/>
    <w:rsid w:val="00552161"/>
    <w:rsid w:val="00553298"/>
    <w:rsid w:val="00553751"/>
    <w:rsid w:val="00553EDA"/>
    <w:rsid w:val="00554AD5"/>
    <w:rsid w:val="00554B66"/>
    <w:rsid w:val="00554E35"/>
    <w:rsid w:val="00554FA8"/>
    <w:rsid w:val="005552CF"/>
    <w:rsid w:val="00555AF3"/>
    <w:rsid w:val="00555CA9"/>
    <w:rsid w:val="00556706"/>
    <w:rsid w:val="00557784"/>
    <w:rsid w:val="00557B19"/>
    <w:rsid w:val="00557F2A"/>
    <w:rsid w:val="00557FE7"/>
    <w:rsid w:val="005600D5"/>
    <w:rsid w:val="005603C5"/>
    <w:rsid w:val="005614A7"/>
    <w:rsid w:val="00561733"/>
    <w:rsid w:val="00561B32"/>
    <w:rsid w:val="00561C29"/>
    <w:rsid w:val="00561D28"/>
    <w:rsid w:val="00561EB4"/>
    <w:rsid w:val="00562754"/>
    <w:rsid w:val="00562962"/>
    <w:rsid w:val="005634A7"/>
    <w:rsid w:val="00563B5E"/>
    <w:rsid w:val="0056410E"/>
    <w:rsid w:val="005644AD"/>
    <w:rsid w:val="005649EB"/>
    <w:rsid w:val="00564BDD"/>
    <w:rsid w:val="005653DC"/>
    <w:rsid w:val="00565C7D"/>
    <w:rsid w:val="00565DA0"/>
    <w:rsid w:val="00566D1F"/>
    <w:rsid w:val="00566D72"/>
    <w:rsid w:val="00567563"/>
    <w:rsid w:val="0056787F"/>
    <w:rsid w:val="00567C6B"/>
    <w:rsid w:val="00567F50"/>
    <w:rsid w:val="0057000E"/>
    <w:rsid w:val="005702E5"/>
    <w:rsid w:val="00570EB2"/>
    <w:rsid w:val="00571487"/>
    <w:rsid w:val="00571AAA"/>
    <w:rsid w:val="0057201C"/>
    <w:rsid w:val="005720F1"/>
    <w:rsid w:val="00572113"/>
    <w:rsid w:val="0057232F"/>
    <w:rsid w:val="0057249D"/>
    <w:rsid w:val="00573344"/>
    <w:rsid w:val="005735BB"/>
    <w:rsid w:val="00573F18"/>
    <w:rsid w:val="00573F7A"/>
    <w:rsid w:val="00574009"/>
    <w:rsid w:val="005742AD"/>
    <w:rsid w:val="00574689"/>
    <w:rsid w:val="00575099"/>
    <w:rsid w:val="005753A6"/>
    <w:rsid w:val="005769D5"/>
    <w:rsid w:val="00580069"/>
    <w:rsid w:val="00580436"/>
    <w:rsid w:val="00580CF2"/>
    <w:rsid w:val="005811E5"/>
    <w:rsid w:val="00582606"/>
    <w:rsid w:val="005829BB"/>
    <w:rsid w:val="00583966"/>
    <w:rsid w:val="0058418F"/>
    <w:rsid w:val="00584E1B"/>
    <w:rsid w:val="00585051"/>
    <w:rsid w:val="005854E5"/>
    <w:rsid w:val="00585F7D"/>
    <w:rsid w:val="005860B9"/>
    <w:rsid w:val="00586624"/>
    <w:rsid w:val="00587476"/>
    <w:rsid w:val="005877D3"/>
    <w:rsid w:val="00587A7D"/>
    <w:rsid w:val="00590A5E"/>
    <w:rsid w:val="0059159E"/>
    <w:rsid w:val="00591BEE"/>
    <w:rsid w:val="00593278"/>
    <w:rsid w:val="00593511"/>
    <w:rsid w:val="00593A61"/>
    <w:rsid w:val="00593BF4"/>
    <w:rsid w:val="00593EC7"/>
    <w:rsid w:val="005944C1"/>
    <w:rsid w:val="005949C9"/>
    <w:rsid w:val="00594A25"/>
    <w:rsid w:val="00594D02"/>
    <w:rsid w:val="00595710"/>
    <w:rsid w:val="00596105"/>
    <w:rsid w:val="00596178"/>
    <w:rsid w:val="00597444"/>
    <w:rsid w:val="00597B7C"/>
    <w:rsid w:val="00597BC4"/>
    <w:rsid w:val="00597EEA"/>
    <w:rsid w:val="005A03D4"/>
    <w:rsid w:val="005A137E"/>
    <w:rsid w:val="005A1449"/>
    <w:rsid w:val="005A34C6"/>
    <w:rsid w:val="005A3761"/>
    <w:rsid w:val="005A39EC"/>
    <w:rsid w:val="005A43AC"/>
    <w:rsid w:val="005A47B2"/>
    <w:rsid w:val="005A4B5E"/>
    <w:rsid w:val="005A4CC7"/>
    <w:rsid w:val="005A5298"/>
    <w:rsid w:val="005A5805"/>
    <w:rsid w:val="005A6446"/>
    <w:rsid w:val="005A69D3"/>
    <w:rsid w:val="005A6CA6"/>
    <w:rsid w:val="005A7022"/>
    <w:rsid w:val="005A7289"/>
    <w:rsid w:val="005B0A8E"/>
    <w:rsid w:val="005B0DF8"/>
    <w:rsid w:val="005B0FAD"/>
    <w:rsid w:val="005B1415"/>
    <w:rsid w:val="005B15BC"/>
    <w:rsid w:val="005B226C"/>
    <w:rsid w:val="005B3903"/>
    <w:rsid w:val="005B3DFF"/>
    <w:rsid w:val="005B4195"/>
    <w:rsid w:val="005B48BC"/>
    <w:rsid w:val="005B4989"/>
    <w:rsid w:val="005B5192"/>
    <w:rsid w:val="005B5278"/>
    <w:rsid w:val="005B56F0"/>
    <w:rsid w:val="005B69FC"/>
    <w:rsid w:val="005B74FA"/>
    <w:rsid w:val="005B784A"/>
    <w:rsid w:val="005C0D0B"/>
    <w:rsid w:val="005C222A"/>
    <w:rsid w:val="005C246F"/>
    <w:rsid w:val="005C26A5"/>
    <w:rsid w:val="005C3042"/>
    <w:rsid w:val="005C37C5"/>
    <w:rsid w:val="005C3C9B"/>
    <w:rsid w:val="005C3FC7"/>
    <w:rsid w:val="005C485A"/>
    <w:rsid w:val="005C5DB8"/>
    <w:rsid w:val="005C63E6"/>
    <w:rsid w:val="005C6C89"/>
    <w:rsid w:val="005C7227"/>
    <w:rsid w:val="005C7BC7"/>
    <w:rsid w:val="005C7D02"/>
    <w:rsid w:val="005C7DE6"/>
    <w:rsid w:val="005C7E86"/>
    <w:rsid w:val="005D0640"/>
    <w:rsid w:val="005D0F6C"/>
    <w:rsid w:val="005D166D"/>
    <w:rsid w:val="005D2143"/>
    <w:rsid w:val="005D2622"/>
    <w:rsid w:val="005D2BA1"/>
    <w:rsid w:val="005D2C50"/>
    <w:rsid w:val="005D2C73"/>
    <w:rsid w:val="005D438A"/>
    <w:rsid w:val="005D4FAB"/>
    <w:rsid w:val="005D5709"/>
    <w:rsid w:val="005D5906"/>
    <w:rsid w:val="005D5C20"/>
    <w:rsid w:val="005D627E"/>
    <w:rsid w:val="005D63E3"/>
    <w:rsid w:val="005D65B9"/>
    <w:rsid w:val="005D6A44"/>
    <w:rsid w:val="005D7900"/>
    <w:rsid w:val="005E0586"/>
    <w:rsid w:val="005E1560"/>
    <w:rsid w:val="005E15D1"/>
    <w:rsid w:val="005E23EA"/>
    <w:rsid w:val="005E2463"/>
    <w:rsid w:val="005E2D6B"/>
    <w:rsid w:val="005E2EBC"/>
    <w:rsid w:val="005E44DA"/>
    <w:rsid w:val="005E4C7F"/>
    <w:rsid w:val="005E4FDE"/>
    <w:rsid w:val="005E6676"/>
    <w:rsid w:val="005E68D1"/>
    <w:rsid w:val="005E6B2F"/>
    <w:rsid w:val="005E6C57"/>
    <w:rsid w:val="005F1032"/>
    <w:rsid w:val="005F11F8"/>
    <w:rsid w:val="005F1323"/>
    <w:rsid w:val="005F165F"/>
    <w:rsid w:val="005F1CF4"/>
    <w:rsid w:val="005F1DEC"/>
    <w:rsid w:val="005F1E91"/>
    <w:rsid w:val="005F2F01"/>
    <w:rsid w:val="005F392C"/>
    <w:rsid w:val="005F3E50"/>
    <w:rsid w:val="005F5660"/>
    <w:rsid w:val="005F5AAF"/>
    <w:rsid w:val="005F7D0A"/>
    <w:rsid w:val="006008C0"/>
    <w:rsid w:val="00601055"/>
    <w:rsid w:val="0060119C"/>
    <w:rsid w:val="00601258"/>
    <w:rsid w:val="00601D70"/>
    <w:rsid w:val="006025EA"/>
    <w:rsid w:val="006031AF"/>
    <w:rsid w:val="006032D9"/>
    <w:rsid w:val="00603511"/>
    <w:rsid w:val="00603CB3"/>
    <w:rsid w:val="0060412B"/>
    <w:rsid w:val="006054EE"/>
    <w:rsid w:val="0060551D"/>
    <w:rsid w:val="006055DE"/>
    <w:rsid w:val="00605C55"/>
    <w:rsid w:val="0060721A"/>
    <w:rsid w:val="00607378"/>
    <w:rsid w:val="00607B59"/>
    <w:rsid w:val="00610908"/>
    <w:rsid w:val="00610926"/>
    <w:rsid w:val="00610D34"/>
    <w:rsid w:val="00611754"/>
    <w:rsid w:val="00611B52"/>
    <w:rsid w:val="00611B77"/>
    <w:rsid w:val="00611E7C"/>
    <w:rsid w:val="0061268F"/>
    <w:rsid w:val="006138FF"/>
    <w:rsid w:val="00613AE7"/>
    <w:rsid w:val="00614270"/>
    <w:rsid w:val="00614760"/>
    <w:rsid w:val="00615290"/>
    <w:rsid w:val="00615A4B"/>
    <w:rsid w:val="00616798"/>
    <w:rsid w:val="0062078D"/>
    <w:rsid w:val="00621211"/>
    <w:rsid w:val="00621255"/>
    <w:rsid w:val="006215FD"/>
    <w:rsid w:val="00621723"/>
    <w:rsid w:val="006218A2"/>
    <w:rsid w:val="0062192C"/>
    <w:rsid w:val="00621D1B"/>
    <w:rsid w:val="00622F4E"/>
    <w:rsid w:val="00623137"/>
    <w:rsid w:val="006231D1"/>
    <w:rsid w:val="0062443F"/>
    <w:rsid w:val="006245E1"/>
    <w:rsid w:val="006247E1"/>
    <w:rsid w:val="00625186"/>
    <w:rsid w:val="0062566A"/>
    <w:rsid w:val="00625989"/>
    <w:rsid w:val="00625E36"/>
    <w:rsid w:val="006265D0"/>
    <w:rsid w:val="00626C1C"/>
    <w:rsid w:val="00626CEC"/>
    <w:rsid w:val="00627059"/>
    <w:rsid w:val="00627312"/>
    <w:rsid w:val="00627C43"/>
    <w:rsid w:val="00627EB5"/>
    <w:rsid w:val="00627FF9"/>
    <w:rsid w:val="00630516"/>
    <w:rsid w:val="00630793"/>
    <w:rsid w:val="00630B5D"/>
    <w:rsid w:val="00630C57"/>
    <w:rsid w:val="00630CA0"/>
    <w:rsid w:val="0063129E"/>
    <w:rsid w:val="00631752"/>
    <w:rsid w:val="006317A6"/>
    <w:rsid w:val="00631BFB"/>
    <w:rsid w:val="00631D31"/>
    <w:rsid w:val="00631F43"/>
    <w:rsid w:val="006338DB"/>
    <w:rsid w:val="00634AFB"/>
    <w:rsid w:val="00634EB8"/>
    <w:rsid w:val="00635320"/>
    <w:rsid w:val="0063562E"/>
    <w:rsid w:val="00635C0A"/>
    <w:rsid w:val="00635E9F"/>
    <w:rsid w:val="0063675C"/>
    <w:rsid w:val="006367A6"/>
    <w:rsid w:val="00636A7B"/>
    <w:rsid w:val="006371F3"/>
    <w:rsid w:val="006378D9"/>
    <w:rsid w:val="00637BE9"/>
    <w:rsid w:val="00640107"/>
    <w:rsid w:val="00640447"/>
    <w:rsid w:val="00640F23"/>
    <w:rsid w:val="006417CF"/>
    <w:rsid w:val="0064189C"/>
    <w:rsid w:val="00641C94"/>
    <w:rsid w:val="00642039"/>
    <w:rsid w:val="006423B9"/>
    <w:rsid w:val="00642456"/>
    <w:rsid w:val="00642A37"/>
    <w:rsid w:val="006432CC"/>
    <w:rsid w:val="00643DC6"/>
    <w:rsid w:val="00643E58"/>
    <w:rsid w:val="00644858"/>
    <w:rsid w:val="006452C7"/>
    <w:rsid w:val="00645B09"/>
    <w:rsid w:val="00646395"/>
    <w:rsid w:val="006467DC"/>
    <w:rsid w:val="006505FF"/>
    <w:rsid w:val="00650AD7"/>
    <w:rsid w:val="00650D6A"/>
    <w:rsid w:val="00652AD7"/>
    <w:rsid w:val="00652FC1"/>
    <w:rsid w:val="006540D8"/>
    <w:rsid w:val="00654243"/>
    <w:rsid w:val="0065514D"/>
    <w:rsid w:val="00655290"/>
    <w:rsid w:val="0065590A"/>
    <w:rsid w:val="00656985"/>
    <w:rsid w:val="00656B60"/>
    <w:rsid w:val="00656F39"/>
    <w:rsid w:val="00657655"/>
    <w:rsid w:val="00657E04"/>
    <w:rsid w:val="006604D8"/>
    <w:rsid w:val="00660BE6"/>
    <w:rsid w:val="006610AE"/>
    <w:rsid w:val="0066131E"/>
    <w:rsid w:val="00661448"/>
    <w:rsid w:val="0066166E"/>
    <w:rsid w:val="00661701"/>
    <w:rsid w:val="00661899"/>
    <w:rsid w:val="00661DB0"/>
    <w:rsid w:val="00661FBB"/>
    <w:rsid w:val="00662AA8"/>
    <w:rsid w:val="00662EA5"/>
    <w:rsid w:val="00663054"/>
    <w:rsid w:val="00663D8F"/>
    <w:rsid w:val="00663E22"/>
    <w:rsid w:val="00664F45"/>
    <w:rsid w:val="0066508F"/>
    <w:rsid w:val="006659FD"/>
    <w:rsid w:val="00665A81"/>
    <w:rsid w:val="00666511"/>
    <w:rsid w:val="00666A36"/>
    <w:rsid w:val="00666ACB"/>
    <w:rsid w:val="00666F0F"/>
    <w:rsid w:val="00667A6E"/>
    <w:rsid w:val="00671484"/>
    <w:rsid w:val="00671FE3"/>
    <w:rsid w:val="00672497"/>
    <w:rsid w:val="0067299A"/>
    <w:rsid w:val="00672AC7"/>
    <w:rsid w:val="00672FE6"/>
    <w:rsid w:val="00673182"/>
    <w:rsid w:val="006735FB"/>
    <w:rsid w:val="006742C7"/>
    <w:rsid w:val="00674A72"/>
    <w:rsid w:val="00674DDA"/>
    <w:rsid w:val="00674FD3"/>
    <w:rsid w:val="00675A8E"/>
    <w:rsid w:val="006760B2"/>
    <w:rsid w:val="0067716F"/>
    <w:rsid w:val="006777B1"/>
    <w:rsid w:val="00677FAA"/>
    <w:rsid w:val="00677FEF"/>
    <w:rsid w:val="00680CE9"/>
    <w:rsid w:val="00681EA6"/>
    <w:rsid w:val="006821F2"/>
    <w:rsid w:val="0068236C"/>
    <w:rsid w:val="00683029"/>
    <w:rsid w:val="0068317B"/>
    <w:rsid w:val="006832DF"/>
    <w:rsid w:val="0068367C"/>
    <w:rsid w:val="00683D43"/>
    <w:rsid w:val="006840CA"/>
    <w:rsid w:val="0068460F"/>
    <w:rsid w:val="006849EA"/>
    <w:rsid w:val="006851AA"/>
    <w:rsid w:val="00685B96"/>
    <w:rsid w:val="00685D72"/>
    <w:rsid w:val="00686447"/>
    <w:rsid w:val="006875D5"/>
    <w:rsid w:val="00687D4A"/>
    <w:rsid w:val="00687DB4"/>
    <w:rsid w:val="00690CBB"/>
    <w:rsid w:val="00691372"/>
    <w:rsid w:val="006914CA"/>
    <w:rsid w:val="00691CEA"/>
    <w:rsid w:val="00691DE0"/>
    <w:rsid w:val="00692073"/>
    <w:rsid w:val="00692475"/>
    <w:rsid w:val="006924A8"/>
    <w:rsid w:val="00692542"/>
    <w:rsid w:val="00692D4D"/>
    <w:rsid w:val="006949C0"/>
    <w:rsid w:val="006952BF"/>
    <w:rsid w:val="0069538E"/>
    <w:rsid w:val="00695423"/>
    <w:rsid w:val="006956F8"/>
    <w:rsid w:val="00695790"/>
    <w:rsid w:val="00695B85"/>
    <w:rsid w:val="00696149"/>
    <w:rsid w:val="006972A0"/>
    <w:rsid w:val="0069736E"/>
    <w:rsid w:val="0069779D"/>
    <w:rsid w:val="006977F7"/>
    <w:rsid w:val="006978EB"/>
    <w:rsid w:val="00697E17"/>
    <w:rsid w:val="00697FF9"/>
    <w:rsid w:val="006A02A5"/>
    <w:rsid w:val="006A037F"/>
    <w:rsid w:val="006A04E1"/>
    <w:rsid w:val="006A05A7"/>
    <w:rsid w:val="006A107A"/>
    <w:rsid w:val="006A19F7"/>
    <w:rsid w:val="006A1A6E"/>
    <w:rsid w:val="006A1FAD"/>
    <w:rsid w:val="006A2053"/>
    <w:rsid w:val="006A3024"/>
    <w:rsid w:val="006A42F5"/>
    <w:rsid w:val="006A446D"/>
    <w:rsid w:val="006A45AD"/>
    <w:rsid w:val="006A4757"/>
    <w:rsid w:val="006A4831"/>
    <w:rsid w:val="006A6930"/>
    <w:rsid w:val="006A6E7E"/>
    <w:rsid w:val="006A6F76"/>
    <w:rsid w:val="006A7BB3"/>
    <w:rsid w:val="006A7E6E"/>
    <w:rsid w:val="006A7FBD"/>
    <w:rsid w:val="006B0905"/>
    <w:rsid w:val="006B0CA7"/>
    <w:rsid w:val="006B0DE2"/>
    <w:rsid w:val="006B0E40"/>
    <w:rsid w:val="006B1745"/>
    <w:rsid w:val="006B21D5"/>
    <w:rsid w:val="006B23CD"/>
    <w:rsid w:val="006B2DF0"/>
    <w:rsid w:val="006B3EAE"/>
    <w:rsid w:val="006B4395"/>
    <w:rsid w:val="006B46B1"/>
    <w:rsid w:val="006B4F43"/>
    <w:rsid w:val="006B58DA"/>
    <w:rsid w:val="006B7597"/>
    <w:rsid w:val="006B7DB6"/>
    <w:rsid w:val="006C0379"/>
    <w:rsid w:val="006C15AB"/>
    <w:rsid w:val="006C1D62"/>
    <w:rsid w:val="006C1D7D"/>
    <w:rsid w:val="006C2360"/>
    <w:rsid w:val="006C2448"/>
    <w:rsid w:val="006C2492"/>
    <w:rsid w:val="006C286B"/>
    <w:rsid w:val="006C30B3"/>
    <w:rsid w:val="006C472D"/>
    <w:rsid w:val="006C4B12"/>
    <w:rsid w:val="006C4D8D"/>
    <w:rsid w:val="006C5A16"/>
    <w:rsid w:val="006C5F87"/>
    <w:rsid w:val="006C728D"/>
    <w:rsid w:val="006C7309"/>
    <w:rsid w:val="006C79A1"/>
    <w:rsid w:val="006C7D15"/>
    <w:rsid w:val="006D02A6"/>
    <w:rsid w:val="006D1410"/>
    <w:rsid w:val="006D20CC"/>
    <w:rsid w:val="006D2898"/>
    <w:rsid w:val="006D2C0D"/>
    <w:rsid w:val="006D2D81"/>
    <w:rsid w:val="006D3019"/>
    <w:rsid w:val="006D35AF"/>
    <w:rsid w:val="006D429F"/>
    <w:rsid w:val="006D599F"/>
    <w:rsid w:val="006D59BF"/>
    <w:rsid w:val="006D5A62"/>
    <w:rsid w:val="006D6198"/>
    <w:rsid w:val="006D6F7C"/>
    <w:rsid w:val="006D74F5"/>
    <w:rsid w:val="006D7B34"/>
    <w:rsid w:val="006E0166"/>
    <w:rsid w:val="006E2083"/>
    <w:rsid w:val="006E271A"/>
    <w:rsid w:val="006E2722"/>
    <w:rsid w:val="006E367E"/>
    <w:rsid w:val="006E5C20"/>
    <w:rsid w:val="006E6691"/>
    <w:rsid w:val="006E66A9"/>
    <w:rsid w:val="006E7537"/>
    <w:rsid w:val="006E79B3"/>
    <w:rsid w:val="006F0C38"/>
    <w:rsid w:val="006F12D8"/>
    <w:rsid w:val="006F16C0"/>
    <w:rsid w:val="006F1A1A"/>
    <w:rsid w:val="006F2666"/>
    <w:rsid w:val="006F2972"/>
    <w:rsid w:val="006F33DD"/>
    <w:rsid w:val="006F3DA8"/>
    <w:rsid w:val="006F4D28"/>
    <w:rsid w:val="006F4D90"/>
    <w:rsid w:val="006F4ED6"/>
    <w:rsid w:val="006F5C0B"/>
    <w:rsid w:val="006F6244"/>
    <w:rsid w:val="006F6F28"/>
    <w:rsid w:val="006F6FB7"/>
    <w:rsid w:val="006F73FE"/>
    <w:rsid w:val="006F7455"/>
    <w:rsid w:val="006F755A"/>
    <w:rsid w:val="00700039"/>
    <w:rsid w:val="007005FB"/>
    <w:rsid w:val="007007F4"/>
    <w:rsid w:val="007008F5"/>
    <w:rsid w:val="007012BA"/>
    <w:rsid w:val="00701E7A"/>
    <w:rsid w:val="00702356"/>
    <w:rsid w:val="007023A7"/>
    <w:rsid w:val="00702A4D"/>
    <w:rsid w:val="007039D2"/>
    <w:rsid w:val="007040C2"/>
    <w:rsid w:val="0070421C"/>
    <w:rsid w:val="00704462"/>
    <w:rsid w:val="0070593C"/>
    <w:rsid w:val="007064F9"/>
    <w:rsid w:val="007067BB"/>
    <w:rsid w:val="0070686F"/>
    <w:rsid w:val="0070700A"/>
    <w:rsid w:val="007076B4"/>
    <w:rsid w:val="00710147"/>
    <w:rsid w:val="00710252"/>
    <w:rsid w:val="00710B8D"/>
    <w:rsid w:val="00710BAC"/>
    <w:rsid w:val="00710BB8"/>
    <w:rsid w:val="00710D45"/>
    <w:rsid w:val="00710F73"/>
    <w:rsid w:val="00711E62"/>
    <w:rsid w:val="00711F71"/>
    <w:rsid w:val="00712419"/>
    <w:rsid w:val="00712721"/>
    <w:rsid w:val="007127CE"/>
    <w:rsid w:val="00712989"/>
    <w:rsid w:val="007131BE"/>
    <w:rsid w:val="0071344B"/>
    <w:rsid w:val="0071374A"/>
    <w:rsid w:val="00713879"/>
    <w:rsid w:val="007139A8"/>
    <w:rsid w:val="007139AF"/>
    <w:rsid w:val="0071407A"/>
    <w:rsid w:val="0071413E"/>
    <w:rsid w:val="00715505"/>
    <w:rsid w:val="007155DB"/>
    <w:rsid w:val="0071660E"/>
    <w:rsid w:val="00716B1B"/>
    <w:rsid w:val="00716E2A"/>
    <w:rsid w:val="00716F21"/>
    <w:rsid w:val="007202BA"/>
    <w:rsid w:val="007205B9"/>
    <w:rsid w:val="00720FDA"/>
    <w:rsid w:val="00721754"/>
    <w:rsid w:val="00721D2B"/>
    <w:rsid w:val="0072299D"/>
    <w:rsid w:val="00722A9B"/>
    <w:rsid w:val="00722C91"/>
    <w:rsid w:val="00723329"/>
    <w:rsid w:val="007235FD"/>
    <w:rsid w:val="0072362E"/>
    <w:rsid w:val="00723B89"/>
    <w:rsid w:val="00723CC2"/>
    <w:rsid w:val="00723FE9"/>
    <w:rsid w:val="00724144"/>
    <w:rsid w:val="007250F1"/>
    <w:rsid w:val="00725CD1"/>
    <w:rsid w:val="00726899"/>
    <w:rsid w:val="007278DA"/>
    <w:rsid w:val="00727D6D"/>
    <w:rsid w:val="00730049"/>
    <w:rsid w:val="00730150"/>
    <w:rsid w:val="007308B2"/>
    <w:rsid w:val="00730BE7"/>
    <w:rsid w:val="007316BD"/>
    <w:rsid w:val="007324C1"/>
    <w:rsid w:val="0073292A"/>
    <w:rsid w:val="00733A27"/>
    <w:rsid w:val="0073412C"/>
    <w:rsid w:val="00734922"/>
    <w:rsid w:val="00734972"/>
    <w:rsid w:val="00734E4B"/>
    <w:rsid w:val="007354B5"/>
    <w:rsid w:val="007357F8"/>
    <w:rsid w:val="00735868"/>
    <w:rsid w:val="0073599E"/>
    <w:rsid w:val="00735A7C"/>
    <w:rsid w:val="00735EDF"/>
    <w:rsid w:val="007361A2"/>
    <w:rsid w:val="007368F1"/>
    <w:rsid w:val="007369DF"/>
    <w:rsid w:val="00736C61"/>
    <w:rsid w:val="00736E0F"/>
    <w:rsid w:val="00736E3E"/>
    <w:rsid w:val="00737340"/>
    <w:rsid w:val="007400DC"/>
    <w:rsid w:val="007408CE"/>
    <w:rsid w:val="0074157C"/>
    <w:rsid w:val="007419C1"/>
    <w:rsid w:val="00742CAB"/>
    <w:rsid w:val="00743741"/>
    <w:rsid w:val="00743F16"/>
    <w:rsid w:val="0074424E"/>
    <w:rsid w:val="00744841"/>
    <w:rsid w:val="007450AC"/>
    <w:rsid w:val="00745E28"/>
    <w:rsid w:val="007461F3"/>
    <w:rsid w:val="00746267"/>
    <w:rsid w:val="007466E6"/>
    <w:rsid w:val="007470E8"/>
    <w:rsid w:val="00747477"/>
    <w:rsid w:val="00747AAF"/>
    <w:rsid w:val="00750086"/>
    <w:rsid w:val="00750909"/>
    <w:rsid w:val="00750C46"/>
    <w:rsid w:val="007525BA"/>
    <w:rsid w:val="00753064"/>
    <w:rsid w:val="00753179"/>
    <w:rsid w:val="00753A49"/>
    <w:rsid w:val="00753AA5"/>
    <w:rsid w:val="00753AE7"/>
    <w:rsid w:val="00753CEF"/>
    <w:rsid w:val="00754077"/>
    <w:rsid w:val="0075555F"/>
    <w:rsid w:val="0075597E"/>
    <w:rsid w:val="00756926"/>
    <w:rsid w:val="00757129"/>
    <w:rsid w:val="00757FE6"/>
    <w:rsid w:val="00760122"/>
    <w:rsid w:val="00760A0B"/>
    <w:rsid w:val="00761424"/>
    <w:rsid w:val="00761A5D"/>
    <w:rsid w:val="00761E1A"/>
    <w:rsid w:val="007629CF"/>
    <w:rsid w:val="00762BA1"/>
    <w:rsid w:val="007630CD"/>
    <w:rsid w:val="007632D7"/>
    <w:rsid w:val="0076485F"/>
    <w:rsid w:val="00765576"/>
    <w:rsid w:val="007656E5"/>
    <w:rsid w:val="007656E9"/>
    <w:rsid w:val="00766466"/>
    <w:rsid w:val="007667E3"/>
    <w:rsid w:val="007674FB"/>
    <w:rsid w:val="00767BB0"/>
    <w:rsid w:val="00767D0E"/>
    <w:rsid w:val="00771A87"/>
    <w:rsid w:val="007723BC"/>
    <w:rsid w:val="00773028"/>
    <w:rsid w:val="00773472"/>
    <w:rsid w:val="007743DB"/>
    <w:rsid w:val="00774DE0"/>
    <w:rsid w:val="0077593E"/>
    <w:rsid w:val="00775FDB"/>
    <w:rsid w:val="0077611A"/>
    <w:rsid w:val="00776121"/>
    <w:rsid w:val="007762EF"/>
    <w:rsid w:val="00776996"/>
    <w:rsid w:val="00776FD7"/>
    <w:rsid w:val="0078080E"/>
    <w:rsid w:val="00780892"/>
    <w:rsid w:val="00780C67"/>
    <w:rsid w:val="0078184B"/>
    <w:rsid w:val="00781C42"/>
    <w:rsid w:val="00782ED5"/>
    <w:rsid w:val="00783032"/>
    <w:rsid w:val="0078303A"/>
    <w:rsid w:val="00783552"/>
    <w:rsid w:val="007843D2"/>
    <w:rsid w:val="0078471A"/>
    <w:rsid w:val="00784E88"/>
    <w:rsid w:val="00784FC8"/>
    <w:rsid w:val="00785296"/>
    <w:rsid w:val="00785D35"/>
    <w:rsid w:val="007864FC"/>
    <w:rsid w:val="0078692A"/>
    <w:rsid w:val="00786C52"/>
    <w:rsid w:val="00787067"/>
    <w:rsid w:val="007870BD"/>
    <w:rsid w:val="00787707"/>
    <w:rsid w:val="00787973"/>
    <w:rsid w:val="00790135"/>
    <w:rsid w:val="0079017F"/>
    <w:rsid w:val="007902A2"/>
    <w:rsid w:val="00790B6E"/>
    <w:rsid w:val="00790F82"/>
    <w:rsid w:val="00791EED"/>
    <w:rsid w:val="00791F6D"/>
    <w:rsid w:val="0079256D"/>
    <w:rsid w:val="00792D0B"/>
    <w:rsid w:val="00792D5B"/>
    <w:rsid w:val="00792D86"/>
    <w:rsid w:val="00793421"/>
    <w:rsid w:val="00793D10"/>
    <w:rsid w:val="00796147"/>
    <w:rsid w:val="007966DB"/>
    <w:rsid w:val="0079699D"/>
    <w:rsid w:val="00797E3B"/>
    <w:rsid w:val="007A0293"/>
    <w:rsid w:val="007A0926"/>
    <w:rsid w:val="007A0FC1"/>
    <w:rsid w:val="007A23E1"/>
    <w:rsid w:val="007A3ED7"/>
    <w:rsid w:val="007A4288"/>
    <w:rsid w:val="007A4E33"/>
    <w:rsid w:val="007A515F"/>
    <w:rsid w:val="007A5CCA"/>
    <w:rsid w:val="007A625F"/>
    <w:rsid w:val="007A6392"/>
    <w:rsid w:val="007A7455"/>
    <w:rsid w:val="007A7C95"/>
    <w:rsid w:val="007A7F07"/>
    <w:rsid w:val="007A7F6F"/>
    <w:rsid w:val="007B03AC"/>
    <w:rsid w:val="007B0F8B"/>
    <w:rsid w:val="007B1703"/>
    <w:rsid w:val="007B1A23"/>
    <w:rsid w:val="007B2129"/>
    <w:rsid w:val="007B22E6"/>
    <w:rsid w:val="007B23D6"/>
    <w:rsid w:val="007B2B5D"/>
    <w:rsid w:val="007B2CBA"/>
    <w:rsid w:val="007B3894"/>
    <w:rsid w:val="007B3B26"/>
    <w:rsid w:val="007B3E99"/>
    <w:rsid w:val="007B3EEB"/>
    <w:rsid w:val="007B48D1"/>
    <w:rsid w:val="007B4D61"/>
    <w:rsid w:val="007B52E7"/>
    <w:rsid w:val="007B5700"/>
    <w:rsid w:val="007B5F50"/>
    <w:rsid w:val="007B68EB"/>
    <w:rsid w:val="007B7CD9"/>
    <w:rsid w:val="007B7FF5"/>
    <w:rsid w:val="007C0097"/>
    <w:rsid w:val="007C06B1"/>
    <w:rsid w:val="007C088E"/>
    <w:rsid w:val="007C09F3"/>
    <w:rsid w:val="007C0D57"/>
    <w:rsid w:val="007C0E0E"/>
    <w:rsid w:val="007C1522"/>
    <w:rsid w:val="007C182F"/>
    <w:rsid w:val="007C19FF"/>
    <w:rsid w:val="007C1BD2"/>
    <w:rsid w:val="007C224C"/>
    <w:rsid w:val="007C289C"/>
    <w:rsid w:val="007C2C76"/>
    <w:rsid w:val="007C2CD1"/>
    <w:rsid w:val="007C2DEE"/>
    <w:rsid w:val="007C36CC"/>
    <w:rsid w:val="007C370F"/>
    <w:rsid w:val="007C52A8"/>
    <w:rsid w:val="007C5BA2"/>
    <w:rsid w:val="007C604A"/>
    <w:rsid w:val="007C63C6"/>
    <w:rsid w:val="007C79EB"/>
    <w:rsid w:val="007D0A9A"/>
    <w:rsid w:val="007D1A40"/>
    <w:rsid w:val="007D1BBE"/>
    <w:rsid w:val="007D272D"/>
    <w:rsid w:val="007D2B13"/>
    <w:rsid w:val="007D4091"/>
    <w:rsid w:val="007D53AD"/>
    <w:rsid w:val="007D5453"/>
    <w:rsid w:val="007D5D0F"/>
    <w:rsid w:val="007D5DDC"/>
    <w:rsid w:val="007D6707"/>
    <w:rsid w:val="007D677E"/>
    <w:rsid w:val="007D68BF"/>
    <w:rsid w:val="007D7289"/>
    <w:rsid w:val="007D744B"/>
    <w:rsid w:val="007D7629"/>
    <w:rsid w:val="007E036D"/>
    <w:rsid w:val="007E132C"/>
    <w:rsid w:val="007E13F7"/>
    <w:rsid w:val="007E1AF1"/>
    <w:rsid w:val="007E1B0C"/>
    <w:rsid w:val="007E20B6"/>
    <w:rsid w:val="007E21EA"/>
    <w:rsid w:val="007E26AD"/>
    <w:rsid w:val="007E28A0"/>
    <w:rsid w:val="007E28DD"/>
    <w:rsid w:val="007E3C00"/>
    <w:rsid w:val="007E3C4E"/>
    <w:rsid w:val="007E4E37"/>
    <w:rsid w:val="007E501B"/>
    <w:rsid w:val="007E5383"/>
    <w:rsid w:val="007E6136"/>
    <w:rsid w:val="007E6AB9"/>
    <w:rsid w:val="007E742B"/>
    <w:rsid w:val="007E7C69"/>
    <w:rsid w:val="007E7FF7"/>
    <w:rsid w:val="007F11BB"/>
    <w:rsid w:val="007F1589"/>
    <w:rsid w:val="007F18FD"/>
    <w:rsid w:val="007F1ACA"/>
    <w:rsid w:val="007F27E8"/>
    <w:rsid w:val="007F2F1A"/>
    <w:rsid w:val="007F2F40"/>
    <w:rsid w:val="007F3CC0"/>
    <w:rsid w:val="007F61C2"/>
    <w:rsid w:val="007F635E"/>
    <w:rsid w:val="007F639D"/>
    <w:rsid w:val="007F6584"/>
    <w:rsid w:val="007F666A"/>
    <w:rsid w:val="007F681E"/>
    <w:rsid w:val="007F71FA"/>
    <w:rsid w:val="007F7A54"/>
    <w:rsid w:val="007F7E26"/>
    <w:rsid w:val="007F7FCA"/>
    <w:rsid w:val="00800021"/>
    <w:rsid w:val="00800028"/>
    <w:rsid w:val="008001B7"/>
    <w:rsid w:val="008001CA"/>
    <w:rsid w:val="008002A5"/>
    <w:rsid w:val="00800A64"/>
    <w:rsid w:val="00800C1C"/>
    <w:rsid w:val="008015D8"/>
    <w:rsid w:val="00801A8A"/>
    <w:rsid w:val="00801B87"/>
    <w:rsid w:val="008020BC"/>
    <w:rsid w:val="00802DED"/>
    <w:rsid w:val="00803427"/>
    <w:rsid w:val="00803C86"/>
    <w:rsid w:val="0080407B"/>
    <w:rsid w:val="008041AD"/>
    <w:rsid w:val="0080475A"/>
    <w:rsid w:val="0080487A"/>
    <w:rsid w:val="00804D6E"/>
    <w:rsid w:val="0080591C"/>
    <w:rsid w:val="00805A84"/>
    <w:rsid w:val="0080625B"/>
    <w:rsid w:val="00806650"/>
    <w:rsid w:val="00806986"/>
    <w:rsid w:val="00806FAF"/>
    <w:rsid w:val="008104A4"/>
    <w:rsid w:val="00810A23"/>
    <w:rsid w:val="00810DC2"/>
    <w:rsid w:val="008110A0"/>
    <w:rsid w:val="00812615"/>
    <w:rsid w:val="0081290F"/>
    <w:rsid w:val="00812E34"/>
    <w:rsid w:val="0081449A"/>
    <w:rsid w:val="0081451A"/>
    <w:rsid w:val="00814F0A"/>
    <w:rsid w:val="008155D9"/>
    <w:rsid w:val="00815CA5"/>
    <w:rsid w:val="00815FE9"/>
    <w:rsid w:val="00816455"/>
    <w:rsid w:val="008167E5"/>
    <w:rsid w:val="00816C95"/>
    <w:rsid w:val="008177E4"/>
    <w:rsid w:val="00817D5E"/>
    <w:rsid w:val="00820101"/>
    <w:rsid w:val="00820EE2"/>
    <w:rsid w:val="008219F5"/>
    <w:rsid w:val="00821CFC"/>
    <w:rsid w:val="008225F1"/>
    <w:rsid w:val="00822A6E"/>
    <w:rsid w:val="00823D56"/>
    <w:rsid w:val="00825051"/>
    <w:rsid w:val="00825CD7"/>
    <w:rsid w:val="008260BF"/>
    <w:rsid w:val="0082619E"/>
    <w:rsid w:val="008263E3"/>
    <w:rsid w:val="008266CA"/>
    <w:rsid w:val="00826847"/>
    <w:rsid w:val="00826C72"/>
    <w:rsid w:val="00830B6C"/>
    <w:rsid w:val="00830F05"/>
    <w:rsid w:val="0083166D"/>
    <w:rsid w:val="0083192C"/>
    <w:rsid w:val="008323D5"/>
    <w:rsid w:val="0083311E"/>
    <w:rsid w:val="00833B31"/>
    <w:rsid w:val="00833CB7"/>
    <w:rsid w:val="00833D0A"/>
    <w:rsid w:val="00833D96"/>
    <w:rsid w:val="008341F3"/>
    <w:rsid w:val="00834987"/>
    <w:rsid w:val="00834AC2"/>
    <w:rsid w:val="00834D3A"/>
    <w:rsid w:val="00835715"/>
    <w:rsid w:val="008362AA"/>
    <w:rsid w:val="00836F31"/>
    <w:rsid w:val="00837F46"/>
    <w:rsid w:val="00840041"/>
    <w:rsid w:val="0084111A"/>
    <w:rsid w:val="0084144E"/>
    <w:rsid w:val="00841DAE"/>
    <w:rsid w:val="00841DC6"/>
    <w:rsid w:val="00843438"/>
    <w:rsid w:val="00843B05"/>
    <w:rsid w:val="00843D79"/>
    <w:rsid w:val="00844033"/>
    <w:rsid w:val="00844674"/>
    <w:rsid w:val="00844A5B"/>
    <w:rsid w:val="00844CDC"/>
    <w:rsid w:val="00844D91"/>
    <w:rsid w:val="00845D88"/>
    <w:rsid w:val="00845E12"/>
    <w:rsid w:val="00845F21"/>
    <w:rsid w:val="00845FE7"/>
    <w:rsid w:val="00846257"/>
    <w:rsid w:val="00846958"/>
    <w:rsid w:val="00846C17"/>
    <w:rsid w:val="00847631"/>
    <w:rsid w:val="00850097"/>
    <w:rsid w:val="00850535"/>
    <w:rsid w:val="008510A9"/>
    <w:rsid w:val="0085154B"/>
    <w:rsid w:val="008515D3"/>
    <w:rsid w:val="00852701"/>
    <w:rsid w:val="008528EA"/>
    <w:rsid w:val="00852923"/>
    <w:rsid w:val="00852E38"/>
    <w:rsid w:val="00853324"/>
    <w:rsid w:val="008539C2"/>
    <w:rsid w:val="00853A6D"/>
    <w:rsid w:val="00853B75"/>
    <w:rsid w:val="0085416F"/>
    <w:rsid w:val="008541BD"/>
    <w:rsid w:val="00854351"/>
    <w:rsid w:val="00854992"/>
    <w:rsid w:val="008549A9"/>
    <w:rsid w:val="00855276"/>
    <w:rsid w:val="00855E45"/>
    <w:rsid w:val="00857962"/>
    <w:rsid w:val="0086016E"/>
    <w:rsid w:val="00860510"/>
    <w:rsid w:val="008613E0"/>
    <w:rsid w:val="008616E2"/>
    <w:rsid w:val="0086176B"/>
    <w:rsid w:val="00861FCE"/>
    <w:rsid w:val="008623FC"/>
    <w:rsid w:val="0086279C"/>
    <w:rsid w:val="0086329D"/>
    <w:rsid w:val="0086343D"/>
    <w:rsid w:val="008642A2"/>
    <w:rsid w:val="008646EB"/>
    <w:rsid w:val="008647A8"/>
    <w:rsid w:val="008650F8"/>
    <w:rsid w:val="0086529B"/>
    <w:rsid w:val="00865781"/>
    <w:rsid w:val="00866BE4"/>
    <w:rsid w:val="00866EA6"/>
    <w:rsid w:val="00866F0E"/>
    <w:rsid w:val="00867149"/>
    <w:rsid w:val="008672C4"/>
    <w:rsid w:val="008678A6"/>
    <w:rsid w:val="00867C2D"/>
    <w:rsid w:val="00870003"/>
    <w:rsid w:val="008701E8"/>
    <w:rsid w:val="008712A8"/>
    <w:rsid w:val="00871EFB"/>
    <w:rsid w:val="0087249F"/>
    <w:rsid w:val="00872754"/>
    <w:rsid w:val="00872BA5"/>
    <w:rsid w:val="00872FB7"/>
    <w:rsid w:val="00873296"/>
    <w:rsid w:val="0087352E"/>
    <w:rsid w:val="00873E8C"/>
    <w:rsid w:val="008744F6"/>
    <w:rsid w:val="00874535"/>
    <w:rsid w:val="008746F5"/>
    <w:rsid w:val="008747B9"/>
    <w:rsid w:val="008749CB"/>
    <w:rsid w:val="00875243"/>
    <w:rsid w:val="00875648"/>
    <w:rsid w:val="008757C4"/>
    <w:rsid w:val="00875B0B"/>
    <w:rsid w:val="00875D81"/>
    <w:rsid w:val="008764D9"/>
    <w:rsid w:val="00876754"/>
    <w:rsid w:val="008770CF"/>
    <w:rsid w:val="00877206"/>
    <w:rsid w:val="0087733E"/>
    <w:rsid w:val="00877911"/>
    <w:rsid w:val="00877DC6"/>
    <w:rsid w:val="00880410"/>
    <w:rsid w:val="00880D36"/>
    <w:rsid w:val="0088108F"/>
    <w:rsid w:val="008813DD"/>
    <w:rsid w:val="0088251C"/>
    <w:rsid w:val="00882E81"/>
    <w:rsid w:val="008846C8"/>
    <w:rsid w:val="00884EC1"/>
    <w:rsid w:val="00884F46"/>
    <w:rsid w:val="0088552B"/>
    <w:rsid w:val="00886487"/>
    <w:rsid w:val="008866E0"/>
    <w:rsid w:val="008869A9"/>
    <w:rsid w:val="00886BFB"/>
    <w:rsid w:val="00886E53"/>
    <w:rsid w:val="0088765B"/>
    <w:rsid w:val="00887982"/>
    <w:rsid w:val="00887BEE"/>
    <w:rsid w:val="00887E91"/>
    <w:rsid w:val="00887ED3"/>
    <w:rsid w:val="00890D09"/>
    <w:rsid w:val="0089165E"/>
    <w:rsid w:val="00891F22"/>
    <w:rsid w:val="008929DC"/>
    <w:rsid w:val="008942AD"/>
    <w:rsid w:val="00894EC6"/>
    <w:rsid w:val="0089546D"/>
    <w:rsid w:val="00895AFF"/>
    <w:rsid w:val="0089677D"/>
    <w:rsid w:val="00896DBD"/>
    <w:rsid w:val="008A0212"/>
    <w:rsid w:val="008A038B"/>
    <w:rsid w:val="008A0A6C"/>
    <w:rsid w:val="008A1507"/>
    <w:rsid w:val="008A1709"/>
    <w:rsid w:val="008A2B98"/>
    <w:rsid w:val="008A2BCB"/>
    <w:rsid w:val="008A2F70"/>
    <w:rsid w:val="008A378D"/>
    <w:rsid w:val="008A396B"/>
    <w:rsid w:val="008A4735"/>
    <w:rsid w:val="008A4A8B"/>
    <w:rsid w:val="008A4C79"/>
    <w:rsid w:val="008A502F"/>
    <w:rsid w:val="008A50B9"/>
    <w:rsid w:val="008A52B7"/>
    <w:rsid w:val="008A5777"/>
    <w:rsid w:val="008A6ACA"/>
    <w:rsid w:val="008B139A"/>
    <w:rsid w:val="008B18D6"/>
    <w:rsid w:val="008B2B60"/>
    <w:rsid w:val="008B2D7A"/>
    <w:rsid w:val="008B30C8"/>
    <w:rsid w:val="008B3C31"/>
    <w:rsid w:val="008B3DDF"/>
    <w:rsid w:val="008B4459"/>
    <w:rsid w:val="008B549B"/>
    <w:rsid w:val="008B55E2"/>
    <w:rsid w:val="008B5A02"/>
    <w:rsid w:val="008B79C4"/>
    <w:rsid w:val="008C00BD"/>
    <w:rsid w:val="008C0289"/>
    <w:rsid w:val="008C07E5"/>
    <w:rsid w:val="008C18D3"/>
    <w:rsid w:val="008C2F67"/>
    <w:rsid w:val="008C3284"/>
    <w:rsid w:val="008C4C24"/>
    <w:rsid w:val="008C518B"/>
    <w:rsid w:val="008C55AB"/>
    <w:rsid w:val="008C6047"/>
    <w:rsid w:val="008C66BB"/>
    <w:rsid w:val="008C6A43"/>
    <w:rsid w:val="008C76DA"/>
    <w:rsid w:val="008C77AE"/>
    <w:rsid w:val="008C7E07"/>
    <w:rsid w:val="008D1AC7"/>
    <w:rsid w:val="008D1BB7"/>
    <w:rsid w:val="008D2C11"/>
    <w:rsid w:val="008D37F5"/>
    <w:rsid w:val="008D3852"/>
    <w:rsid w:val="008D3A1A"/>
    <w:rsid w:val="008D3AC4"/>
    <w:rsid w:val="008D3AF8"/>
    <w:rsid w:val="008D51C0"/>
    <w:rsid w:val="008E182A"/>
    <w:rsid w:val="008E1986"/>
    <w:rsid w:val="008E1C1B"/>
    <w:rsid w:val="008E267D"/>
    <w:rsid w:val="008E2A82"/>
    <w:rsid w:val="008E2CAD"/>
    <w:rsid w:val="008E306D"/>
    <w:rsid w:val="008E31A7"/>
    <w:rsid w:val="008E3901"/>
    <w:rsid w:val="008E4580"/>
    <w:rsid w:val="008E4936"/>
    <w:rsid w:val="008E57E4"/>
    <w:rsid w:val="008E5919"/>
    <w:rsid w:val="008E5DCC"/>
    <w:rsid w:val="008E5F09"/>
    <w:rsid w:val="008E6453"/>
    <w:rsid w:val="008E6BB9"/>
    <w:rsid w:val="008F13B8"/>
    <w:rsid w:val="008F190F"/>
    <w:rsid w:val="008F1ABF"/>
    <w:rsid w:val="008F1B24"/>
    <w:rsid w:val="008F1BCB"/>
    <w:rsid w:val="008F1C27"/>
    <w:rsid w:val="008F2304"/>
    <w:rsid w:val="008F26BE"/>
    <w:rsid w:val="008F2FC1"/>
    <w:rsid w:val="008F3C3E"/>
    <w:rsid w:val="008F47C9"/>
    <w:rsid w:val="008F4E92"/>
    <w:rsid w:val="008F5879"/>
    <w:rsid w:val="008F607F"/>
    <w:rsid w:val="008F6397"/>
    <w:rsid w:val="008F6871"/>
    <w:rsid w:val="008F7758"/>
    <w:rsid w:val="008F7B1E"/>
    <w:rsid w:val="00901425"/>
    <w:rsid w:val="0090210F"/>
    <w:rsid w:val="00902A47"/>
    <w:rsid w:val="00902EE5"/>
    <w:rsid w:val="00902F59"/>
    <w:rsid w:val="00903A38"/>
    <w:rsid w:val="00904575"/>
    <w:rsid w:val="0090480C"/>
    <w:rsid w:val="00904933"/>
    <w:rsid w:val="00904E08"/>
    <w:rsid w:val="009050B0"/>
    <w:rsid w:val="009052E5"/>
    <w:rsid w:val="00910096"/>
    <w:rsid w:val="00910266"/>
    <w:rsid w:val="00910725"/>
    <w:rsid w:val="00910E95"/>
    <w:rsid w:val="00911F04"/>
    <w:rsid w:val="00912301"/>
    <w:rsid w:val="009124F7"/>
    <w:rsid w:val="00913822"/>
    <w:rsid w:val="00913CE5"/>
    <w:rsid w:val="00914BB5"/>
    <w:rsid w:val="009165BD"/>
    <w:rsid w:val="009166C6"/>
    <w:rsid w:val="00916D6E"/>
    <w:rsid w:val="00916E54"/>
    <w:rsid w:val="00917502"/>
    <w:rsid w:val="00917BDC"/>
    <w:rsid w:val="00920415"/>
    <w:rsid w:val="00921D3D"/>
    <w:rsid w:val="00921D9F"/>
    <w:rsid w:val="0092207B"/>
    <w:rsid w:val="009226E7"/>
    <w:rsid w:val="00922800"/>
    <w:rsid w:val="0092302F"/>
    <w:rsid w:val="00923AF1"/>
    <w:rsid w:val="00923B10"/>
    <w:rsid w:val="009247F8"/>
    <w:rsid w:val="00924D86"/>
    <w:rsid w:val="00925006"/>
    <w:rsid w:val="00925116"/>
    <w:rsid w:val="00925158"/>
    <w:rsid w:val="00925EEF"/>
    <w:rsid w:val="00925EFE"/>
    <w:rsid w:val="00926839"/>
    <w:rsid w:val="00926AE6"/>
    <w:rsid w:val="00926BBC"/>
    <w:rsid w:val="00926DB4"/>
    <w:rsid w:val="00926E46"/>
    <w:rsid w:val="00927CAF"/>
    <w:rsid w:val="009305C2"/>
    <w:rsid w:val="009307D1"/>
    <w:rsid w:val="00931277"/>
    <w:rsid w:val="009314F4"/>
    <w:rsid w:val="009315ED"/>
    <w:rsid w:val="00931896"/>
    <w:rsid w:val="009329FE"/>
    <w:rsid w:val="00932C99"/>
    <w:rsid w:val="00933656"/>
    <w:rsid w:val="009339E7"/>
    <w:rsid w:val="00933A3D"/>
    <w:rsid w:val="00933CC6"/>
    <w:rsid w:val="009343F5"/>
    <w:rsid w:val="00934BA4"/>
    <w:rsid w:val="00934CD8"/>
    <w:rsid w:val="00935522"/>
    <w:rsid w:val="009372C0"/>
    <w:rsid w:val="00937A19"/>
    <w:rsid w:val="00937E03"/>
    <w:rsid w:val="00940413"/>
    <w:rsid w:val="00940816"/>
    <w:rsid w:val="00940DF9"/>
    <w:rsid w:val="00942B81"/>
    <w:rsid w:val="00942C93"/>
    <w:rsid w:val="00943081"/>
    <w:rsid w:val="00943473"/>
    <w:rsid w:val="00943A32"/>
    <w:rsid w:val="00943EAA"/>
    <w:rsid w:val="009445FE"/>
    <w:rsid w:val="00944629"/>
    <w:rsid w:val="00944B79"/>
    <w:rsid w:val="00944C18"/>
    <w:rsid w:val="00944F80"/>
    <w:rsid w:val="00945274"/>
    <w:rsid w:val="009472A3"/>
    <w:rsid w:val="009472C5"/>
    <w:rsid w:val="00947671"/>
    <w:rsid w:val="00947F5D"/>
    <w:rsid w:val="009510D6"/>
    <w:rsid w:val="009518F9"/>
    <w:rsid w:val="00951FF5"/>
    <w:rsid w:val="0095211A"/>
    <w:rsid w:val="00952552"/>
    <w:rsid w:val="00952BD4"/>
    <w:rsid w:val="00952EBA"/>
    <w:rsid w:val="009530DD"/>
    <w:rsid w:val="009535DE"/>
    <w:rsid w:val="00953675"/>
    <w:rsid w:val="00953ABD"/>
    <w:rsid w:val="00953BB5"/>
    <w:rsid w:val="00953F68"/>
    <w:rsid w:val="009548BA"/>
    <w:rsid w:val="00954BBD"/>
    <w:rsid w:val="0095528A"/>
    <w:rsid w:val="00955DF8"/>
    <w:rsid w:val="0095633E"/>
    <w:rsid w:val="00956C63"/>
    <w:rsid w:val="00956E5B"/>
    <w:rsid w:val="00956E6A"/>
    <w:rsid w:val="00956FF4"/>
    <w:rsid w:val="009575BC"/>
    <w:rsid w:val="0095778B"/>
    <w:rsid w:val="00957E15"/>
    <w:rsid w:val="00957EB4"/>
    <w:rsid w:val="00960AED"/>
    <w:rsid w:val="00961318"/>
    <w:rsid w:val="00961426"/>
    <w:rsid w:val="009623C0"/>
    <w:rsid w:val="00963C1A"/>
    <w:rsid w:val="00965150"/>
    <w:rsid w:val="00967196"/>
    <w:rsid w:val="00970688"/>
    <w:rsid w:val="00970C3A"/>
    <w:rsid w:val="009711E7"/>
    <w:rsid w:val="0097138D"/>
    <w:rsid w:val="009713D6"/>
    <w:rsid w:val="0097163E"/>
    <w:rsid w:val="00971F04"/>
    <w:rsid w:val="00973524"/>
    <w:rsid w:val="009736A6"/>
    <w:rsid w:val="009743DB"/>
    <w:rsid w:val="00974455"/>
    <w:rsid w:val="009745F9"/>
    <w:rsid w:val="009762DA"/>
    <w:rsid w:val="00980B9A"/>
    <w:rsid w:val="00980FDB"/>
    <w:rsid w:val="0098197F"/>
    <w:rsid w:val="00982024"/>
    <w:rsid w:val="0098209E"/>
    <w:rsid w:val="00982CBB"/>
    <w:rsid w:val="009834CD"/>
    <w:rsid w:val="0098481A"/>
    <w:rsid w:val="00984C83"/>
    <w:rsid w:val="00987315"/>
    <w:rsid w:val="00987363"/>
    <w:rsid w:val="009876FF"/>
    <w:rsid w:val="009903D4"/>
    <w:rsid w:val="00990B65"/>
    <w:rsid w:val="00991E27"/>
    <w:rsid w:val="00992783"/>
    <w:rsid w:val="00992A22"/>
    <w:rsid w:val="00992D5E"/>
    <w:rsid w:val="00992DCE"/>
    <w:rsid w:val="00993101"/>
    <w:rsid w:val="009936C8"/>
    <w:rsid w:val="009948A0"/>
    <w:rsid w:val="00994ADF"/>
    <w:rsid w:val="00994FBE"/>
    <w:rsid w:val="00995D4C"/>
    <w:rsid w:val="0099701F"/>
    <w:rsid w:val="009971BD"/>
    <w:rsid w:val="00997695"/>
    <w:rsid w:val="009A0A8D"/>
    <w:rsid w:val="009A16F3"/>
    <w:rsid w:val="009A17D9"/>
    <w:rsid w:val="009A20C6"/>
    <w:rsid w:val="009A2840"/>
    <w:rsid w:val="009A2F74"/>
    <w:rsid w:val="009A2FBE"/>
    <w:rsid w:val="009A3111"/>
    <w:rsid w:val="009A3416"/>
    <w:rsid w:val="009A3A50"/>
    <w:rsid w:val="009A4363"/>
    <w:rsid w:val="009A463A"/>
    <w:rsid w:val="009A468C"/>
    <w:rsid w:val="009A4795"/>
    <w:rsid w:val="009A4D6F"/>
    <w:rsid w:val="009A5C55"/>
    <w:rsid w:val="009A5C5F"/>
    <w:rsid w:val="009A769C"/>
    <w:rsid w:val="009A7C7F"/>
    <w:rsid w:val="009B00F2"/>
    <w:rsid w:val="009B0543"/>
    <w:rsid w:val="009B0E8D"/>
    <w:rsid w:val="009B1858"/>
    <w:rsid w:val="009B1DE7"/>
    <w:rsid w:val="009B24E6"/>
    <w:rsid w:val="009B2CD3"/>
    <w:rsid w:val="009B303A"/>
    <w:rsid w:val="009B31AC"/>
    <w:rsid w:val="009B35DF"/>
    <w:rsid w:val="009B3C9F"/>
    <w:rsid w:val="009B47AF"/>
    <w:rsid w:val="009B4A59"/>
    <w:rsid w:val="009B6D01"/>
    <w:rsid w:val="009B6D8B"/>
    <w:rsid w:val="009B74AF"/>
    <w:rsid w:val="009B7B96"/>
    <w:rsid w:val="009C02F9"/>
    <w:rsid w:val="009C032E"/>
    <w:rsid w:val="009C0AAA"/>
    <w:rsid w:val="009C1642"/>
    <w:rsid w:val="009C1946"/>
    <w:rsid w:val="009C3343"/>
    <w:rsid w:val="009C3A89"/>
    <w:rsid w:val="009C3F91"/>
    <w:rsid w:val="009C4ABC"/>
    <w:rsid w:val="009C4FEC"/>
    <w:rsid w:val="009C50A6"/>
    <w:rsid w:val="009C525F"/>
    <w:rsid w:val="009C6A9A"/>
    <w:rsid w:val="009C6E0C"/>
    <w:rsid w:val="009C706D"/>
    <w:rsid w:val="009C70EA"/>
    <w:rsid w:val="009C778E"/>
    <w:rsid w:val="009C7AD8"/>
    <w:rsid w:val="009D02CD"/>
    <w:rsid w:val="009D0335"/>
    <w:rsid w:val="009D07CA"/>
    <w:rsid w:val="009D0D1B"/>
    <w:rsid w:val="009D1F2E"/>
    <w:rsid w:val="009D2134"/>
    <w:rsid w:val="009D22E0"/>
    <w:rsid w:val="009D2960"/>
    <w:rsid w:val="009D3203"/>
    <w:rsid w:val="009D497E"/>
    <w:rsid w:val="009D5480"/>
    <w:rsid w:val="009D5962"/>
    <w:rsid w:val="009D5FCA"/>
    <w:rsid w:val="009D6711"/>
    <w:rsid w:val="009D6803"/>
    <w:rsid w:val="009D78EA"/>
    <w:rsid w:val="009D7A99"/>
    <w:rsid w:val="009E05A9"/>
    <w:rsid w:val="009E10E0"/>
    <w:rsid w:val="009E1203"/>
    <w:rsid w:val="009E1785"/>
    <w:rsid w:val="009E1D45"/>
    <w:rsid w:val="009E2896"/>
    <w:rsid w:val="009E323C"/>
    <w:rsid w:val="009E373B"/>
    <w:rsid w:val="009E37B8"/>
    <w:rsid w:val="009E3CC6"/>
    <w:rsid w:val="009E44FD"/>
    <w:rsid w:val="009E46FA"/>
    <w:rsid w:val="009E485C"/>
    <w:rsid w:val="009E4A76"/>
    <w:rsid w:val="009E5B93"/>
    <w:rsid w:val="009E7383"/>
    <w:rsid w:val="009E7925"/>
    <w:rsid w:val="009F04E7"/>
    <w:rsid w:val="009F15EE"/>
    <w:rsid w:val="009F2164"/>
    <w:rsid w:val="009F2F0B"/>
    <w:rsid w:val="009F3280"/>
    <w:rsid w:val="009F3820"/>
    <w:rsid w:val="009F3B36"/>
    <w:rsid w:val="009F418E"/>
    <w:rsid w:val="009F4448"/>
    <w:rsid w:val="009F5117"/>
    <w:rsid w:val="009F6325"/>
    <w:rsid w:val="009F63C2"/>
    <w:rsid w:val="009F6A5D"/>
    <w:rsid w:val="009F70A5"/>
    <w:rsid w:val="009F74AB"/>
    <w:rsid w:val="009F7A1A"/>
    <w:rsid w:val="009F7AC0"/>
    <w:rsid w:val="009F7AD3"/>
    <w:rsid w:val="009F7F2C"/>
    <w:rsid w:val="00A00722"/>
    <w:rsid w:val="00A01C55"/>
    <w:rsid w:val="00A024FC"/>
    <w:rsid w:val="00A027E5"/>
    <w:rsid w:val="00A02D4B"/>
    <w:rsid w:val="00A030A3"/>
    <w:rsid w:val="00A03465"/>
    <w:rsid w:val="00A03A29"/>
    <w:rsid w:val="00A0423E"/>
    <w:rsid w:val="00A04531"/>
    <w:rsid w:val="00A0499B"/>
    <w:rsid w:val="00A04B25"/>
    <w:rsid w:val="00A05248"/>
    <w:rsid w:val="00A0537F"/>
    <w:rsid w:val="00A06296"/>
    <w:rsid w:val="00A07160"/>
    <w:rsid w:val="00A0751B"/>
    <w:rsid w:val="00A10A4C"/>
    <w:rsid w:val="00A10E90"/>
    <w:rsid w:val="00A10FA6"/>
    <w:rsid w:val="00A11355"/>
    <w:rsid w:val="00A1255E"/>
    <w:rsid w:val="00A12865"/>
    <w:rsid w:val="00A129DC"/>
    <w:rsid w:val="00A13FFF"/>
    <w:rsid w:val="00A144D9"/>
    <w:rsid w:val="00A14A68"/>
    <w:rsid w:val="00A1522B"/>
    <w:rsid w:val="00A16C8A"/>
    <w:rsid w:val="00A172EF"/>
    <w:rsid w:val="00A17DAB"/>
    <w:rsid w:val="00A20627"/>
    <w:rsid w:val="00A206D5"/>
    <w:rsid w:val="00A20EEC"/>
    <w:rsid w:val="00A21A1A"/>
    <w:rsid w:val="00A21DF2"/>
    <w:rsid w:val="00A220D5"/>
    <w:rsid w:val="00A22677"/>
    <w:rsid w:val="00A229B3"/>
    <w:rsid w:val="00A231BC"/>
    <w:rsid w:val="00A2335D"/>
    <w:rsid w:val="00A23E46"/>
    <w:rsid w:val="00A240F5"/>
    <w:rsid w:val="00A2448A"/>
    <w:rsid w:val="00A24DB4"/>
    <w:rsid w:val="00A25EFD"/>
    <w:rsid w:val="00A2619E"/>
    <w:rsid w:val="00A26DAB"/>
    <w:rsid w:val="00A272E9"/>
    <w:rsid w:val="00A27F21"/>
    <w:rsid w:val="00A30047"/>
    <w:rsid w:val="00A30121"/>
    <w:rsid w:val="00A30393"/>
    <w:rsid w:val="00A3051A"/>
    <w:rsid w:val="00A312D9"/>
    <w:rsid w:val="00A31550"/>
    <w:rsid w:val="00A32C60"/>
    <w:rsid w:val="00A33E33"/>
    <w:rsid w:val="00A33E55"/>
    <w:rsid w:val="00A34154"/>
    <w:rsid w:val="00A346EC"/>
    <w:rsid w:val="00A34D63"/>
    <w:rsid w:val="00A350C4"/>
    <w:rsid w:val="00A3583E"/>
    <w:rsid w:val="00A35863"/>
    <w:rsid w:val="00A35F59"/>
    <w:rsid w:val="00A35F72"/>
    <w:rsid w:val="00A363BA"/>
    <w:rsid w:val="00A36651"/>
    <w:rsid w:val="00A3677C"/>
    <w:rsid w:val="00A3681B"/>
    <w:rsid w:val="00A36985"/>
    <w:rsid w:val="00A36B19"/>
    <w:rsid w:val="00A376EB"/>
    <w:rsid w:val="00A37B38"/>
    <w:rsid w:val="00A400DC"/>
    <w:rsid w:val="00A4013F"/>
    <w:rsid w:val="00A402D6"/>
    <w:rsid w:val="00A40B1A"/>
    <w:rsid w:val="00A40F1F"/>
    <w:rsid w:val="00A42002"/>
    <w:rsid w:val="00A421CA"/>
    <w:rsid w:val="00A42B85"/>
    <w:rsid w:val="00A431E7"/>
    <w:rsid w:val="00A43219"/>
    <w:rsid w:val="00A43D4F"/>
    <w:rsid w:val="00A453BF"/>
    <w:rsid w:val="00A455B6"/>
    <w:rsid w:val="00A459E7"/>
    <w:rsid w:val="00A4615B"/>
    <w:rsid w:val="00A469E4"/>
    <w:rsid w:val="00A473D0"/>
    <w:rsid w:val="00A47474"/>
    <w:rsid w:val="00A47A0C"/>
    <w:rsid w:val="00A47CA4"/>
    <w:rsid w:val="00A50F10"/>
    <w:rsid w:val="00A52F4E"/>
    <w:rsid w:val="00A53105"/>
    <w:rsid w:val="00A534A7"/>
    <w:rsid w:val="00A542B0"/>
    <w:rsid w:val="00A544D7"/>
    <w:rsid w:val="00A54897"/>
    <w:rsid w:val="00A54EA5"/>
    <w:rsid w:val="00A54F96"/>
    <w:rsid w:val="00A55A4C"/>
    <w:rsid w:val="00A56C4A"/>
    <w:rsid w:val="00A56DDF"/>
    <w:rsid w:val="00A608F6"/>
    <w:rsid w:val="00A60C9B"/>
    <w:rsid w:val="00A60CEC"/>
    <w:rsid w:val="00A61BBC"/>
    <w:rsid w:val="00A63821"/>
    <w:rsid w:val="00A63A6A"/>
    <w:rsid w:val="00A63E62"/>
    <w:rsid w:val="00A6452E"/>
    <w:rsid w:val="00A64E54"/>
    <w:rsid w:val="00A65376"/>
    <w:rsid w:val="00A65635"/>
    <w:rsid w:val="00A65661"/>
    <w:rsid w:val="00A65B12"/>
    <w:rsid w:val="00A65D61"/>
    <w:rsid w:val="00A6751E"/>
    <w:rsid w:val="00A67571"/>
    <w:rsid w:val="00A67812"/>
    <w:rsid w:val="00A71C15"/>
    <w:rsid w:val="00A722D9"/>
    <w:rsid w:val="00A724D3"/>
    <w:rsid w:val="00A72D0C"/>
    <w:rsid w:val="00A732A4"/>
    <w:rsid w:val="00A73DE9"/>
    <w:rsid w:val="00A750D0"/>
    <w:rsid w:val="00A7535B"/>
    <w:rsid w:val="00A75DD3"/>
    <w:rsid w:val="00A75E77"/>
    <w:rsid w:val="00A760FF"/>
    <w:rsid w:val="00A76A3A"/>
    <w:rsid w:val="00A76C7E"/>
    <w:rsid w:val="00A80178"/>
    <w:rsid w:val="00A805EA"/>
    <w:rsid w:val="00A80D49"/>
    <w:rsid w:val="00A8136E"/>
    <w:rsid w:val="00A824A6"/>
    <w:rsid w:val="00A82599"/>
    <w:rsid w:val="00A8260F"/>
    <w:rsid w:val="00A83D51"/>
    <w:rsid w:val="00A83EDE"/>
    <w:rsid w:val="00A84063"/>
    <w:rsid w:val="00A84980"/>
    <w:rsid w:val="00A852F4"/>
    <w:rsid w:val="00A8676D"/>
    <w:rsid w:val="00A9020C"/>
    <w:rsid w:val="00A90D31"/>
    <w:rsid w:val="00A91BCE"/>
    <w:rsid w:val="00A91C39"/>
    <w:rsid w:val="00A91DFD"/>
    <w:rsid w:val="00A91EA4"/>
    <w:rsid w:val="00A92212"/>
    <w:rsid w:val="00A934CB"/>
    <w:rsid w:val="00A9405D"/>
    <w:rsid w:val="00A94C1C"/>
    <w:rsid w:val="00A94C47"/>
    <w:rsid w:val="00A95CBC"/>
    <w:rsid w:val="00A9699C"/>
    <w:rsid w:val="00A96EAE"/>
    <w:rsid w:val="00A97769"/>
    <w:rsid w:val="00AA0530"/>
    <w:rsid w:val="00AA0996"/>
    <w:rsid w:val="00AA10FD"/>
    <w:rsid w:val="00AA1118"/>
    <w:rsid w:val="00AA1A30"/>
    <w:rsid w:val="00AA284D"/>
    <w:rsid w:val="00AA30A2"/>
    <w:rsid w:val="00AA35B2"/>
    <w:rsid w:val="00AA4B76"/>
    <w:rsid w:val="00AA4BCC"/>
    <w:rsid w:val="00AA5281"/>
    <w:rsid w:val="00AA55DC"/>
    <w:rsid w:val="00AA5696"/>
    <w:rsid w:val="00AA5EBE"/>
    <w:rsid w:val="00AA6243"/>
    <w:rsid w:val="00AA62F4"/>
    <w:rsid w:val="00AA6CED"/>
    <w:rsid w:val="00AA6DDA"/>
    <w:rsid w:val="00AA6E49"/>
    <w:rsid w:val="00AA74C9"/>
    <w:rsid w:val="00AA754F"/>
    <w:rsid w:val="00AA780C"/>
    <w:rsid w:val="00AA7FEE"/>
    <w:rsid w:val="00AB009F"/>
    <w:rsid w:val="00AB0BC8"/>
    <w:rsid w:val="00AB1C2C"/>
    <w:rsid w:val="00AB1FC1"/>
    <w:rsid w:val="00AB22DB"/>
    <w:rsid w:val="00AB26AF"/>
    <w:rsid w:val="00AB2D8D"/>
    <w:rsid w:val="00AB3941"/>
    <w:rsid w:val="00AB3C8F"/>
    <w:rsid w:val="00AB458A"/>
    <w:rsid w:val="00AB47B0"/>
    <w:rsid w:val="00AB4CE9"/>
    <w:rsid w:val="00AB4E6E"/>
    <w:rsid w:val="00AB4F9B"/>
    <w:rsid w:val="00AB6789"/>
    <w:rsid w:val="00AB693D"/>
    <w:rsid w:val="00AB6A6E"/>
    <w:rsid w:val="00AB6E07"/>
    <w:rsid w:val="00AB6F03"/>
    <w:rsid w:val="00AB6FC2"/>
    <w:rsid w:val="00AB7355"/>
    <w:rsid w:val="00AB75BD"/>
    <w:rsid w:val="00AC008C"/>
    <w:rsid w:val="00AC0920"/>
    <w:rsid w:val="00AC0A53"/>
    <w:rsid w:val="00AC0BAC"/>
    <w:rsid w:val="00AC0F67"/>
    <w:rsid w:val="00AC10C7"/>
    <w:rsid w:val="00AC1621"/>
    <w:rsid w:val="00AC1C5F"/>
    <w:rsid w:val="00AC26DA"/>
    <w:rsid w:val="00AC27B0"/>
    <w:rsid w:val="00AC27DE"/>
    <w:rsid w:val="00AC338D"/>
    <w:rsid w:val="00AC3A6D"/>
    <w:rsid w:val="00AC3E87"/>
    <w:rsid w:val="00AC485B"/>
    <w:rsid w:val="00AC4FE9"/>
    <w:rsid w:val="00AC5005"/>
    <w:rsid w:val="00AC5F3D"/>
    <w:rsid w:val="00AC602A"/>
    <w:rsid w:val="00AC64F9"/>
    <w:rsid w:val="00AC704A"/>
    <w:rsid w:val="00AC71C8"/>
    <w:rsid w:val="00AC73EE"/>
    <w:rsid w:val="00AC7B34"/>
    <w:rsid w:val="00AD0173"/>
    <w:rsid w:val="00AD0404"/>
    <w:rsid w:val="00AD08D2"/>
    <w:rsid w:val="00AD0B96"/>
    <w:rsid w:val="00AD1004"/>
    <w:rsid w:val="00AD13B4"/>
    <w:rsid w:val="00AD178D"/>
    <w:rsid w:val="00AD1E3C"/>
    <w:rsid w:val="00AD217A"/>
    <w:rsid w:val="00AD2F93"/>
    <w:rsid w:val="00AD32F2"/>
    <w:rsid w:val="00AD38E4"/>
    <w:rsid w:val="00AD3F87"/>
    <w:rsid w:val="00AD49E2"/>
    <w:rsid w:val="00AD4A6F"/>
    <w:rsid w:val="00AD50C6"/>
    <w:rsid w:val="00AD5202"/>
    <w:rsid w:val="00AD762F"/>
    <w:rsid w:val="00AD7A3A"/>
    <w:rsid w:val="00AD7EA1"/>
    <w:rsid w:val="00AE0490"/>
    <w:rsid w:val="00AE06AA"/>
    <w:rsid w:val="00AE167E"/>
    <w:rsid w:val="00AE17FE"/>
    <w:rsid w:val="00AE19DA"/>
    <w:rsid w:val="00AE2B07"/>
    <w:rsid w:val="00AE2B42"/>
    <w:rsid w:val="00AE2FA0"/>
    <w:rsid w:val="00AE2FC0"/>
    <w:rsid w:val="00AE3290"/>
    <w:rsid w:val="00AE3AAD"/>
    <w:rsid w:val="00AE3D07"/>
    <w:rsid w:val="00AE56EB"/>
    <w:rsid w:val="00AE5D62"/>
    <w:rsid w:val="00AE640E"/>
    <w:rsid w:val="00AE76EA"/>
    <w:rsid w:val="00AE770C"/>
    <w:rsid w:val="00AE7BE6"/>
    <w:rsid w:val="00AE7EFF"/>
    <w:rsid w:val="00AF04BB"/>
    <w:rsid w:val="00AF100D"/>
    <w:rsid w:val="00AF1167"/>
    <w:rsid w:val="00AF13A2"/>
    <w:rsid w:val="00AF16EE"/>
    <w:rsid w:val="00AF1924"/>
    <w:rsid w:val="00AF1F71"/>
    <w:rsid w:val="00AF445F"/>
    <w:rsid w:val="00AF46AF"/>
    <w:rsid w:val="00AF5FEE"/>
    <w:rsid w:val="00AF6583"/>
    <w:rsid w:val="00AF6912"/>
    <w:rsid w:val="00AF6E54"/>
    <w:rsid w:val="00AF7679"/>
    <w:rsid w:val="00AF7FCB"/>
    <w:rsid w:val="00B00BE6"/>
    <w:rsid w:val="00B01356"/>
    <w:rsid w:val="00B0227F"/>
    <w:rsid w:val="00B02430"/>
    <w:rsid w:val="00B02A98"/>
    <w:rsid w:val="00B03F8F"/>
    <w:rsid w:val="00B04155"/>
    <w:rsid w:val="00B0447D"/>
    <w:rsid w:val="00B04D4D"/>
    <w:rsid w:val="00B05F7C"/>
    <w:rsid w:val="00B06421"/>
    <w:rsid w:val="00B06598"/>
    <w:rsid w:val="00B06E78"/>
    <w:rsid w:val="00B07C52"/>
    <w:rsid w:val="00B07E06"/>
    <w:rsid w:val="00B10424"/>
    <w:rsid w:val="00B104A8"/>
    <w:rsid w:val="00B110FD"/>
    <w:rsid w:val="00B118C8"/>
    <w:rsid w:val="00B11FFC"/>
    <w:rsid w:val="00B12745"/>
    <w:rsid w:val="00B12DBF"/>
    <w:rsid w:val="00B1361D"/>
    <w:rsid w:val="00B1375F"/>
    <w:rsid w:val="00B143A8"/>
    <w:rsid w:val="00B14AE1"/>
    <w:rsid w:val="00B14DCE"/>
    <w:rsid w:val="00B14E32"/>
    <w:rsid w:val="00B14F49"/>
    <w:rsid w:val="00B1522B"/>
    <w:rsid w:val="00B15410"/>
    <w:rsid w:val="00B163EB"/>
    <w:rsid w:val="00B16526"/>
    <w:rsid w:val="00B1658E"/>
    <w:rsid w:val="00B16C3E"/>
    <w:rsid w:val="00B16D10"/>
    <w:rsid w:val="00B17040"/>
    <w:rsid w:val="00B204EE"/>
    <w:rsid w:val="00B20773"/>
    <w:rsid w:val="00B21C81"/>
    <w:rsid w:val="00B2250C"/>
    <w:rsid w:val="00B22A76"/>
    <w:rsid w:val="00B235DF"/>
    <w:rsid w:val="00B23A6F"/>
    <w:rsid w:val="00B240A0"/>
    <w:rsid w:val="00B24539"/>
    <w:rsid w:val="00B25C45"/>
    <w:rsid w:val="00B261A8"/>
    <w:rsid w:val="00B26E88"/>
    <w:rsid w:val="00B27121"/>
    <w:rsid w:val="00B27247"/>
    <w:rsid w:val="00B312AD"/>
    <w:rsid w:val="00B3212D"/>
    <w:rsid w:val="00B32527"/>
    <w:rsid w:val="00B325BB"/>
    <w:rsid w:val="00B3267C"/>
    <w:rsid w:val="00B32E36"/>
    <w:rsid w:val="00B33387"/>
    <w:rsid w:val="00B33BCE"/>
    <w:rsid w:val="00B33F46"/>
    <w:rsid w:val="00B34283"/>
    <w:rsid w:val="00B344B1"/>
    <w:rsid w:val="00B34D72"/>
    <w:rsid w:val="00B351E4"/>
    <w:rsid w:val="00B353EF"/>
    <w:rsid w:val="00B35B58"/>
    <w:rsid w:val="00B35D22"/>
    <w:rsid w:val="00B35F19"/>
    <w:rsid w:val="00B35F50"/>
    <w:rsid w:val="00B35FD9"/>
    <w:rsid w:val="00B36133"/>
    <w:rsid w:val="00B3619E"/>
    <w:rsid w:val="00B3635D"/>
    <w:rsid w:val="00B3658F"/>
    <w:rsid w:val="00B366F7"/>
    <w:rsid w:val="00B36C29"/>
    <w:rsid w:val="00B37EBE"/>
    <w:rsid w:val="00B40681"/>
    <w:rsid w:val="00B40CF5"/>
    <w:rsid w:val="00B40D68"/>
    <w:rsid w:val="00B41514"/>
    <w:rsid w:val="00B41598"/>
    <w:rsid w:val="00B41A73"/>
    <w:rsid w:val="00B41AD1"/>
    <w:rsid w:val="00B42836"/>
    <w:rsid w:val="00B42D53"/>
    <w:rsid w:val="00B42E49"/>
    <w:rsid w:val="00B431DB"/>
    <w:rsid w:val="00B435CD"/>
    <w:rsid w:val="00B446EB"/>
    <w:rsid w:val="00B45140"/>
    <w:rsid w:val="00B45234"/>
    <w:rsid w:val="00B4545B"/>
    <w:rsid w:val="00B45A2F"/>
    <w:rsid w:val="00B45F8C"/>
    <w:rsid w:val="00B46681"/>
    <w:rsid w:val="00B470E7"/>
    <w:rsid w:val="00B479B0"/>
    <w:rsid w:val="00B47D41"/>
    <w:rsid w:val="00B47E82"/>
    <w:rsid w:val="00B501BC"/>
    <w:rsid w:val="00B50CAD"/>
    <w:rsid w:val="00B5157F"/>
    <w:rsid w:val="00B515E3"/>
    <w:rsid w:val="00B526A0"/>
    <w:rsid w:val="00B52DB7"/>
    <w:rsid w:val="00B52E41"/>
    <w:rsid w:val="00B53CAC"/>
    <w:rsid w:val="00B55253"/>
    <w:rsid w:val="00B555B5"/>
    <w:rsid w:val="00B560FD"/>
    <w:rsid w:val="00B56C21"/>
    <w:rsid w:val="00B5758D"/>
    <w:rsid w:val="00B6000E"/>
    <w:rsid w:val="00B61291"/>
    <w:rsid w:val="00B61537"/>
    <w:rsid w:val="00B62922"/>
    <w:rsid w:val="00B630A1"/>
    <w:rsid w:val="00B630FA"/>
    <w:rsid w:val="00B63AD4"/>
    <w:rsid w:val="00B64682"/>
    <w:rsid w:val="00B66523"/>
    <w:rsid w:val="00B6698D"/>
    <w:rsid w:val="00B67279"/>
    <w:rsid w:val="00B677CA"/>
    <w:rsid w:val="00B67DCA"/>
    <w:rsid w:val="00B67DCD"/>
    <w:rsid w:val="00B67F31"/>
    <w:rsid w:val="00B67F70"/>
    <w:rsid w:val="00B70106"/>
    <w:rsid w:val="00B705F0"/>
    <w:rsid w:val="00B70A54"/>
    <w:rsid w:val="00B70B12"/>
    <w:rsid w:val="00B70E7C"/>
    <w:rsid w:val="00B71C7E"/>
    <w:rsid w:val="00B722A0"/>
    <w:rsid w:val="00B725F7"/>
    <w:rsid w:val="00B72DDC"/>
    <w:rsid w:val="00B7301E"/>
    <w:rsid w:val="00B7367F"/>
    <w:rsid w:val="00B73E7C"/>
    <w:rsid w:val="00B759A8"/>
    <w:rsid w:val="00B75B57"/>
    <w:rsid w:val="00B76057"/>
    <w:rsid w:val="00B767A4"/>
    <w:rsid w:val="00B76ABF"/>
    <w:rsid w:val="00B80322"/>
    <w:rsid w:val="00B81106"/>
    <w:rsid w:val="00B819C6"/>
    <w:rsid w:val="00B81EA7"/>
    <w:rsid w:val="00B84586"/>
    <w:rsid w:val="00B846D9"/>
    <w:rsid w:val="00B8489D"/>
    <w:rsid w:val="00B84AFE"/>
    <w:rsid w:val="00B84EF3"/>
    <w:rsid w:val="00B8556F"/>
    <w:rsid w:val="00B85F0B"/>
    <w:rsid w:val="00B8665C"/>
    <w:rsid w:val="00B86BD4"/>
    <w:rsid w:val="00B86D50"/>
    <w:rsid w:val="00B87212"/>
    <w:rsid w:val="00B906AD"/>
    <w:rsid w:val="00B90FD4"/>
    <w:rsid w:val="00B9253E"/>
    <w:rsid w:val="00B9255A"/>
    <w:rsid w:val="00B92878"/>
    <w:rsid w:val="00B92CDD"/>
    <w:rsid w:val="00B93518"/>
    <w:rsid w:val="00B94B89"/>
    <w:rsid w:val="00B95188"/>
    <w:rsid w:val="00B95415"/>
    <w:rsid w:val="00B9576E"/>
    <w:rsid w:val="00B95DD7"/>
    <w:rsid w:val="00B95F5E"/>
    <w:rsid w:val="00B95FBC"/>
    <w:rsid w:val="00B9608E"/>
    <w:rsid w:val="00B9698B"/>
    <w:rsid w:val="00B96B69"/>
    <w:rsid w:val="00B9735E"/>
    <w:rsid w:val="00B97A2B"/>
    <w:rsid w:val="00B97B22"/>
    <w:rsid w:val="00B97B36"/>
    <w:rsid w:val="00B97D66"/>
    <w:rsid w:val="00B97EB2"/>
    <w:rsid w:val="00BA0FB6"/>
    <w:rsid w:val="00BA181E"/>
    <w:rsid w:val="00BA2A43"/>
    <w:rsid w:val="00BA2CF2"/>
    <w:rsid w:val="00BA677B"/>
    <w:rsid w:val="00BA70D3"/>
    <w:rsid w:val="00BA7E52"/>
    <w:rsid w:val="00BB082F"/>
    <w:rsid w:val="00BB0CE9"/>
    <w:rsid w:val="00BB1486"/>
    <w:rsid w:val="00BB1C48"/>
    <w:rsid w:val="00BB1F8A"/>
    <w:rsid w:val="00BB2B2A"/>
    <w:rsid w:val="00BB2F4F"/>
    <w:rsid w:val="00BB2F9B"/>
    <w:rsid w:val="00BB3EFD"/>
    <w:rsid w:val="00BB51FA"/>
    <w:rsid w:val="00BB544A"/>
    <w:rsid w:val="00BB6A0C"/>
    <w:rsid w:val="00BB6AD2"/>
    <w:rsid w:val="00BB7EA8"/>
    <w:rsid w:val="00BC047E"/>
    <w:rsid w:val="00BC0AEC"/>
    <w:rsid w:val="00BC11A9"/>
    <w:rsid w:val="00BC2C6C"/>
    <w:rsid w:val="00BC2E44"/>
    <w:rsid w:val="00BC2F18"/>
    <w:rsid w:val="00BC344B"/>
    <w:rsid w:val="00BC3F83"/>
    <w:rsid w:val="00BC4B96"/>
    <w:rsid w:val="00BC4E02"/>
    <w:rsid w:val="00BC5BA1"/>
    <w:rsid w:val="00BC689A"/>
    <w:rsid w:val="00BC6D80"/>
    <w:rsid w:val="00BC7C99"/>
    <w:rsid w:val="00BD0A8E"/>
    <w:rsid w:val="00BD17EA"/>
    <w:rsid w:val="00BD309B"/>
    <w:rsid w:val="00BD3353"/>
    <w:rsid w:val="00BD43CF"/>
    <w:rsid w:val="00BD4888"/>
    <w:rsid w:val="00BD4F99"/>
    <w:rsid w:val="00BD54BE"/>
    <w:rsid w:val="00BD6394"/>
    <w:rsid w:val="00BD67EF"/>
    <w:rsid w:val="00BD6B26"/>
    <w:rsid w:val="00BD72C1"/>
    <w:rsid w:val="00BD7E7F"/>
    <w:rsid w:val="00BE116C"/>
    <w:rsid w:val="00BE28C8"/>
    <w:rsid w:val="00BE3472"/>
    <w:rsid w:val="00BE3908"/>
    <w:rsid w:val="00BE3E02"/>
    <w:rsid w:val="00BE3E58"/>
    <w:rsid w:val="00BE451A"/>
    <w:rsid w:val="00BE45FD"/>
    <w:rsid w:val="00BE4EA0"/>
    <w:rsid w:val="00BE64B9"/>
    <w:rsid w:val="00BE731D"/>
    <w:rsid w:val="00BE79E4"/>
    <w:rsid w:val="00BE7EF7"/>
    <w:rsid w:val="00BF0156"/>
    <w:rsid w:val="00BF0B25"/>
    <w:rsid w:val="00BF11BC"/>
    <w:rsid w:val="00BF1E52"/>
    <w:rsid w:val="00BF25E1"/>
    <w:rsid w:val="00BF2853"/>
    <w:rsid w:val="00BF2CF3"/>
    <w:rsid w:val="00BF33A8"/>
    <w:rsid w:val="00BF33CE"/>
    <w:rsid w:val="00BF3465"/>
    <w:rsid w:val="00BF3DE3"/>
    <w:rsid w:val="00BF4A47"/>
    <w:rsid w:val="00BF6226"/>
    <w:rsid w:val="00BF64F3"/>
    <w:rsid w:val="00BF6AAA"/>
    <w:rsid w:val="00BF6B47"/>
    <w:rsid w:val="00C01AD0"/>
    <w:rsid w:val="00C02193"/>
    <w:rsid w:val="00C041C6"/>
    <w:rsid w:val="00C0491F"/>
    <w:rsid w:val="00C05BDC"/>
    <w:rsid w:val="00C05FBB"/>
    <w:rsid w:val="00C06352"/>
    <w:rsid w:val="00C0746E"/>
    <w:rsid w:val="00C1074F"/>
    <w:rsid w:val="00C10989"/>
    <w:rsid w:val="00C10C00"/>
    <w:rsid w:val="00C115CF"/>
    <w:rsid w:val="00C11659"/>
    <w:rsid w:val="00C1191F"/>
    <w:rsid w:val="00C11B21"/>
    <w:rsid w:val="00C123DF"/>
    <w:rsid w:val="00C12ADF"/>
    <w:rsid w:val="00C12D9F"/>
    <w:rsid w:val="00C13F23"/>
    <w:rsid w:val="00C13F32"/>
    <w:rsid w:val="00C1431D"/>
    <w:rsid w:val="00C155AB"/>
    <w:rsid w:val="00C1567B"/>
    <w:rsid w:val="00C15BE7"/>
    <w:rsid w:val="00C16A16"/>
    <w:rsid w:val="00C16BF7"/>
    <w:rsid w:val="00C16C1D"/>
    <w:rsid w:val="00C16D94"/>
    <w:rsid w:val="00C17410"/>
    <w:rsid w:val="00C17CCE"/>
    <w:rsid w:val="00C202AE"/>
    <w:rsid w:val="00C21DF2"/>
    <w:rsid w:val="00C21F57"/>
    <w:rsid w:val="00C23291"/>
    <w:rsid w:val="00C236C0"/>
    <w:rsid w:val="00C24A22"/>
    <w:rsid w:val="00C24D1B"/>
    <w:rsid w:val="00C25866"/>
    <w:rsid w:val="00C25B8E"/>
    <w:rsid w:val="00C26E32"/>
    <w:rsid w:val="00C2717D"/>
    <w:rsid w:val="00C27565"/>
    <w:rsid w:val="00C30656"/>
    <w:rsid w:val="00C30F7A"/>
    <w:rsid w:val="00C315E4"/>
    <w:rsid w:val="00C32092"/>
    <w:rsid w:val="00C32801"/>
    <w:rsid w:val="00C32A85"/>
    <w:rsid w:val="00C32B3D"/>
    <w:rsid w:val="00C32CA7"/>
    <w:rsid w:val="00C32E31"/>
    <w:rsid w:val="00C333F6"/>
    <w:rsid w:val="00C33D93"/>
    <w:rsid w:val="00C34562"/>
    <w:rsid w:val="00C34A6B"/>
    <w:rsid w:val="00C34DDA"/>
    <w:rsid w:val="00C34ECF"/>
    <w:rsid w:val="00C34FB7"/>
    <w:rsid w:val="00C35146"/>
    <w:rsid w:val="00C354B9"/>
    <w:rsid w:val="00C354F0"/>
    <w:rsid w:val="00C35770"/>
    <w:rsid w:val="00C36350"/>
    <w:rsid w:val="00C365E9"/>
    <w:rsid w:val="00C36634"/>
    <w:rsid w:val="00C37194"/>
    <w:rsid w:val="00C3766C"/>
    <w:rsid w:val="00C3768C"/>
    <w:rsid w:val="00C37B8D"/>
    <w:rsid w:val="00C37C29"/>
    <w:rsid w:val="00C40366"/>
    <w:rsid w:val="00C4108E"/>
    <w:rsid w:val="00C418CE"/>
    <w:rsid w:val="00C41B6D"/>
    <w:rsid w:val="00C425B0"/>
    <w:rsid w:val="00C42FB7"/>
    <w:rsid w:val="00C43698"/>
    <w:rsid w:val="00C44589"/>
    <w:rsid w:val="00C4484F"/>
    <w:rsid w:val="00C44D58"/>
    <w:rsid w:val="00C45044"/>
    <w:rsid w:val="00C453E7"/>
    <w:rsid w:val="00C4634B"/>
    <w:rsid w:val="00C46A5C"/>
    <w:rsid w:val="00C46F02"/>
    <w:rsid w:val="00C47172"/>
    <w:rsid w:val="00C471C7"/>
    <w:rsid w:val="00C47E08"/>
    <w:rsid w:val="00C50659"/>
    <w:rsid w:val="00C508F0"/>
    <w:rsid w:val="00C51123"/>
    <w:rsid w:val="00C5148B"/>
    <w:rsid w:val="00C52E80"/>
    <w:rsid w:val="00C53027"/>
    <w:rsid w:val="00C5304D"/>
    <w:rsid w:val="00C534C8"/>
    <w:rsid w:val="00C53687"/>
    <w:rsid w:val="00C54CF4"/>
    <w:rsid w:val="00C55321"/>
    <w:rsid w:val="00C5590E"/>
    <w:rsid w:val="00C55D73"/>
    <w:rsid w:val="00C5681E"/>
    <w:rsid w:val="00C56904"/>
    <w:rsid w:val="00C5700C"/>
    <w:rsid w:val="00C606BC"/>
    <w:rsid w:val="00C60C66"/>
    <w:rsid w:val="00C60F57"/>
    <w:rsid w:val="00C61362"/>
    <w:rsid w:val="00C613E7"/>
    <w:rsid w:val="00C61E99"/>
    <w:rsid w:val="00C64103"/>
    <w:rsid w:val="00C6415C"/>
    <w:rsid w:val="00C649DE"/>
    <w:rsid w:val="00C65572"/>
    <w:rsid w:val="00C6665F"/>
    <w:rsid w:val="00C67BFE"/>
    <w:rsid w:val="00C67E71"/>
    <w:rsid w:val="00C70554"/>
    <w:rsid w:val="00C70A1B"/>
    <w:rsid w:val="00C71222"/>
    <w:rsid w:val="00C7162A"/>
    <w:rsid w:val="00C7185F"/>
    <w:rsid w:val="00C718AA"/>
    <w:rsid w:val="00C7211C"/>
    <w:rsid w:val="00C734A7"/>
    <w:rsid w:val="00C735EE"/>
    <w:rsid w:val="00C73912"/>
    <w:rsid w:val="00C73A77"/>
    <w:rsid w:val="00C74035"/>
    <w:rsid w:val="00C75086"/>
    <w:rsid w:val="00C75A31"/>
    <w:rsid w:val="00C77D89"/>
    <w:rsid w:val="00C802B5"/>
    <w:rsid w:val="00C804BA"/>
    <w:rsid w:val="00C80917"/>
    <w:rsid w:val="00C82042"/>
    <w:rsid w:val="00C827B3"/>
    <w:rsid w:val="00C82D61"/>
    <w:rsid w:val="00C836CE"/>
    <w:rsid w:val="00C844E4"/>
    <w:rsid w:val="00C84B98"/>
    <w:rsid w:val="00C84DA8"/>
    <w:rsid w:val="00C852EB"/>
    <w:rsid w:val="00C8610B"/>
    <w:rsid w:val="00C86A64"/>
    <w:rsid w:val="00C87F4B"/>
    <w:rsid w:val="00C902F4"/>
    <w:rsid w:val="00C90F6F"/>
    <w:rsid w:val="00C92687"/>
    <w:rsid w:val="00C92A1D"/>
    <w:rsid w:val="00C9469C"/>
    <w:rsid w:val="00C9497A"/>
    <w:rsid w:val="00C94FE2"/>
    <w:rsid w:val="00C9552F"/>
    <w:rsid w:val="00C9638A"/>
    <w:rsid w:val="00C9699E"/>
    <w:rsid w:val="00C96B11"/>
    <w:rsid w:val="00C970A2"/>
    <w:rsid w:val="00C97AF9"/>
    <w:rsid w:val="00CA02F5"/>
    <w:rsid w:val="00CA0FA7"/>
    <w:rsid w:val="00CA1C39"/>
    <w:rsid w:val="00CA1F84"/>
    <w:rsid w:val="00CA24CE"/>
    <w:rsid w:val="00CA2B78"/>
    <w:rsid w:val="00CA3147"/>
    <w:rsid w:val="00CA50C9"/>
    <w:rsid w:val="00CA53EF"/>
    <w:rsid w:val="00CA6FD2"/>
    <w:rsid w:val="00CA6FE9"/>
    <w:rsid w:val="00CB012D"/>
    <w:rsid w:val="00CB0928"/>
    <w:rsid w:val="00CB131F"/>
    <w:rsid w:val="00CB19BF"/>
    <w:rsid w:val="00CB1DB5"/>
    <w:rsid w:val="00CB1FB1"/>
    <w:rsid w:val="00CB2E4D"/>
    <w:rsid w:val="00CB32AD"/>
    <w:rsid w:val="00CB3497"/>
    <w:rsid w:val="00CB3677"/>
    <w:rsid w:val="00CB450A"/>
    <w:rsid w:val="00CB499C"/>
    <w:rsid w:val="00CB6682"/>
    <w:rsid w:val="00CB6B41"/>
    <w:rsid w:val="00CB7127"/>
    <w:rsid w:val="00CB72EB"/>
    <w:rsid w:val="00CB7ECE"/>
    <w:rsid w:val="00CC07A0"/>
    <w:rsid w:val="00CC0899"/>
    <w:rsid w:val="00CC0E05"/>
    <w:rsid w:val="00CC1655"/>
    <w:rsid w:val="00CC1B33"/>
    <w:rsid w:val="00CC387B"/>
    <w:rsid w:val="00CC3B5D"/>
    <w:rsid w:val="00CC3D20"/>
    <w:rsid w:val="00CC6D55"/>
    <w:rsid w:val="00CC760B"/>
    <w:rsid w:val="00CC78D1"/>
    <w:rsid w:val="00CC7B0B"/>
    <w:rsid w:val="00CC7D22"/>
    <w:rsid w:val="00CC7E9F"/>
    <w:rsid w:val="00CD0EA3"/>
    <w:rsid w:val="00CD13EC"/>
    <w:rsid w:val="00CD2070"/>
    <w:rsid w:val="00CD2187"/>
    <w:rsid w:val="00CD3B54"/>
    <w:rsid w:val="00CD484A"/>
    <w:rsid w:val="00CD5575"/>
    <w:rsid w:val="00CD5CEC"/>
    <w:rsid w:val="00CD6465"/>
    <w:rsid w:val="00CD6801"/>
    <w:rsid w:val="00CD6CA3"/>
    <w:rsid w:val="00CD755E"/>
    <w:rsid w:val="00CE0944"/>
    <w:rsid w:val="00CE2D7D"/>
    <w:rsid w:val="00CE2DC9"/>
    <w:rsid w:val="00CE3969"/>
    <w:rsid w:val="00CE3BA7"/>
    <w:rsid w:val="00CE3CC7"/>
    <w:rsid w:val="00CE45C6"/>
    <w:rsid w:val="00CE4B6A"/>
    <w:rsid w:val="00CE5436"/>
    <w:rsid w:val="00CE5555"/>
    <w:rsid w:val="00CE5929"/>
    <w:rsid w:val="00CE5D1A"/>
    <w:rsid w:val="00CE5F9F"/>
    <w:rsid w:val="00CE6336"/>
    <w:rsid w:val="00CE678E"/>
    <w:rsid w:val="00CE6A55"/>
    <w:rsid w:val="00CE70EF"/>
    <w:rsid w:val="00CF0BFA"/>
    <w:rsid w:val="00CF0F60"/>
    <w:rsid w:val="00CF12C1"/>
    <w:rsid w:val="00CF1310"/>
    <w:rsid w:val="00CF1DC6"/>
    <w:rsid w:val="00CF1E2C"/>
    <w:rsid w:val="00CF223E"/>
    <w:rsid w:val="00CF2575"/>
    <w:rsid w:val="00CF3E9E"/>
    <w:rsid w:val="00CF4357"/>
    <w:rsid w:val="00CF4B22"/>
    <w:rsid w:val="00CF4EFC"/>
    <w:rsid w:val="00CF5801"/>
    <w:rsid w:val="00CF595D"/>
    <w:rsid w:val="00CF6F56"/>
    <w:rsid w:val="00CF6F83"/>
    <w:rsid w:val="00D00D09"/>
    <w:rsid w:val="00D01170"/>
    <w:rsid w:val="00D0143C"/>
    <w:rsid w:val="00D015CB"/>
    <w:rsid w:val="00D018FD"/>
    <w:rsid w:val="00D01B6D"/>
    <w:rsid w:val="00D01E51"/>
    <w:rsid w:val="00D01E8C"/>
    <w:rsid w:val="00D02974"/>
    <w:rsid w:val="00D0313D"/>
    <w:rsid w:val="00D038A3"/>
    <w:rsid w:val="00D03EDA"/>
    <w:rsid w:val="00D049BF"/>
    <w:rsid w:val="00D04ED2"/>
    <w:rsid w:val="00D04FDD"/>
    <w:rsid w:val="00D0577E"/>
    <w:rsid w:val="00D06215"/>
    <w:rsid w:val="00D0683A"/>
    <w:rsid w:val="00D073E2"/>
    <w:rsid w:val="00D07C94"/>
    <w:rsid w:val="00D07CA7"/>
    <w:rsid w:val="00D07D34"/>
    <w:rsid w:val="00D1069A"/>
    <w:rsid w:val="00D106DF"/>
    <w:rsid w:val="00D10A01"/>
    <w:rsid w:val="00D110AE"/>
    <w:rsid w:val="00D11895"/>
    <w:rsid w:val="00D11D17"/>
    <w:rsid w:val="00D11E6A"/>
    <w:rsid w:val="00D128F6"/>
    <w:rsid w:val="00D12D69"/>
    <w:rsid w:val="00D12E7D"/>
    <w:rsid w:val="00D131CE"/>
    <w:rsid w:val="00D134F2"/>
    <w:rsid w:val="00D14433"/>
    <w:rsid w:val="00D1471D"/>
    <w:rsid w:val="00D14F29"/>
    <w:rsid w:val="00D15631"/>
    <w:rsid w:val="00D1673E"/>
    <w:rsid w:val="00D16D32"/>
    <w:rsid w:val="00D17168"/>
    <w:rsid w:val="00D173ED"/>
    <w:rsid w:val="00D1750F"/>
    <w:rsid w:val="00D17826"/>
    <w:rsid w:val="00D17E3D"/>
    <w:rsid w:val="00D20474"/>
    <w:rsid w:val="00D21053"/>
    <w:rsid w:val="00D21A6A"/>
    <w:rsid w:val="00D21F53"/>
    <w:rsid w:val="00D23203"/>
    <w:rsid w:val="00D23457"/>
    <w:rsid w:val="00D23725"/>
    <w:rsid w:val="00D23EF8"/>
    <w:rsid w:val="00D24EC7"/>
    <w:rsid w:val="00D251DE"/>
    <w:rsid w:val="00D25E9D"/>
    <w:rsid w:val="00D260B3"/>
    <w:rsid w:val="00D263ED"/>
    <w:rsid w:val="00D2682D"/>
    <w:rsid w:val="00D26E1A"/>
    <w:rsid w:val="00D278FB"/>
    <w:rsid w:val="00D27D33"/>
    <w:rsid w:val="00D27DB2"/>
    <w:rsid w:val="00D3094F"/>
    <w:rsid w:val="00D30BD3"/>
    <w:rsid w:val="00D30BDF"/>
    <w:rsid w:val="00D30D9A"/>
    <w:rsid w:val="00D32582"/>
    <w:rsid w:val="00D32641"/>
    <w:rsid w:val="00D333FA"/>
    <w:rsid w:val="00D33451"/>
    <w:rsid w:val="00D33611"/>
    <w:rsid w:val="00D33AE8"/>
    <w:rsid w:val="00D33D80"/>
    <w:rsid w:val="00D34885"/>
    <w:rsid w:val="00D34D21"/>
    <w:rsid w:val="00D34D53"/>
    <w:rsid w:val="00D34EC0"/>
    <w:rsid w:val="00D35D43"/>
    <w:rsid w:val="00D36BDD"/>
    <w:rsid w:val="00D36E75"/>
    <w:rsid w:val="00D37985"/>
    <w:rsid w:val="00D37FA1"/>
    <w:rsid w:val="00D40E33"/>
    <w:rsid w:val="00D4110B"/>
    <w:rsid w:val="00D41BA1"/>
    <w:rsid w:val="00D43703"/>
    <w:rsid w:val="00D44005"/>
    <w:rsid w:val="00D456C6"/>
    <w:rsid w:val="00D45A27"/>
    <w:rsid w:val="00D46644"/>
    <w:rsid w:val="00D47C6F"/>
    <w:rsid w:val="00D50437"/>
    <w:rsid w:val="00D50BE1"/>
    <w:rsid w:val="00D512B8"/>
    <w:rsid w:val="00D51728"/>
    <w:rsid w:val="00D521A9"/>
    <w:rsid w:val="00D52517"/>
    <w:rsid w:val="00D52908"/>
    <w:rsid w:val="00D53376"/>
    <w:rsid w:val="00D53A8B"/>
    <w:rsid w:val="00D546F1"/>
    <w:rsid w:val="00D54C5F"/>
    <w:rsid w:val="00D55147"/>
    <w:rsid w:val="00D553C1"/>
    <w:rsid w:val="00D55661"/>
    <w:rsid w:val="00D55B6B"/>
    <w:rsid w:val="00D55EC1"/>
    <w:rsid w:val="00D566E4"/>
    <w:rsid w:val="00D5797A"/>
    <w:rsid w:val="00D57BF5"/>
    <w:rsid w:val="00D611B7"/>
    <w:rsid w:val="00D61994"/>
    <w:rsid w:val="00D62453"/>
    <w:rsid w:val="00D629B0"/>
    <w:rsid w:val="00D62A18"/>
    <w:rsid w:val="00D62A7A"/>
    <w:rsid w:val="00D62E0F"/>
    <w:rsid w:val="00D6310B"/>
    <w:rsid w:val="00D64310"/>
    <w:rsid w:val="00D64330"/>
    <w:rsid w:val="00D64DAB"/>
    <w:rsid w:val="00D6510F"/>
    <w:rsid w:val="00D65470"/>
    <w:rsid w:val="00D65F60"/>
    <w:rsid w:val="00D66315"/>
    <w:rsid w:val="00D6652E"/>
    <w:rsid w:val="00D66846"/>
    <w:rsid w:val="00D677FA"/>
    <w:rsid w:val="00D67C1D"/>
    <w:rsid w:val="00D713C8"/>
    <w:rsid w:val="00D7170B"/>
    <w:rsid w:val="00D71D1C"/>
    <w:rsid w:val="00D71EEC"/>
    <w:rsid w:val="00D73321"/>
    <w:rsid w:val="00D73E9A"/>
    <w:rsid w:val="00D73F3E"/>
    <w:rsid w:val="00D74043"/>
    <w:rsid w:val="00D745E5"/>
    <w:rsid w:val="00D74AAF"/>
    <w:rsid w:val="00D74BCE"/>
    <w:rsid w:val="00D750D2"/>
    <w:rsid w:val="00D75B5D"/>
    <w:rsid w:val="00D75E3D"/>
    <w:rsid w:val="00D75EB7"/>
    <w:rsid w:val="00D773AA"/>
    <w:rsid w:val="00D77E95"/>
    <w:rsid w:val="00D805A0"/>
    <w:rsid w:val="00D82871"/>
    <w:rsid w:val="00D83858"/>
    <w:rsid w:val="00D83F83"/>
    <w:rsid w:val="00D845D9"/>
    <w:rsid w:val="00D84B69"/>
    <w:rsid w:val="00D84D74"/>
    <w:rsid w:val="00D84DEE"/>
    <w:rsid w:val="00D85059"/>
    <w:rsid w:val="00D8556F"/>
    <w:rsid w:val="00D85723"/>
    <w:rsid w:val="00D85EE2"/>
    <w:rsid w:val="00D85F83"/>
    <w:rsid w:val="00D8645A"/>
    <w:rsid w:val="00D86ACA"/>
    <w:rsid w:val="00D87223"/>
    <w:rsid w:val="00D90CF6"/>
    <w:rsid w:val="00D90E17"/>
    <w:rsid w:val="00D91142"/>
    <w:rsid w:val="00D91A82"/>
    <w:rsid w:val="00D923C0"/>
    <w:rsid w:val="00D9270C"/>
    <w:rsid w:val="00D92D7E"/>
    <w:rsid w:val="00D931A6"/>
    <w:rsid w:val="00D93D1F"/>
    <w:rsid w:val="00D93DF4"/>
    <w:rsid w:val="00D947A3"/>
    <w:rsid w:val="00D95110"/>
    <w:rsid w:val="00D957DE"/>
    <w:rsid w:val="00D95ACD"/>
    <w:rsid w:val="00D96C50"/>
    <w:rsid w:val="00D97AD9"/>
    <w:rsid w:val="00D97DE1"/>
    <w:rsid w:val="00DA07F7"/>
    <w:rsid w:val="00DA094F"/>
    <w:rsid w:val="00DA1554"/>
    <w:rsid w:val="00DA1BEF"/>
    <w:rsid w:val="00DA21D0"/>
    <w:rsid w:val="00DA28B0"/>
    <w:rsid w:val="00DA2F1A"/>
    <w:rsid w:val="00DA397B"/>
    <w:rsid w:val="00DA4451"/>
    <w:rsid w:val="00DA654B"/>
    <w:rsid w:val="00DA6864"/>
    <w:rsid w:val="00DB0E53"/>
    <w:rsid w:val="00DB1E37"/>
    <w:rsid w:val="00DB373A"/>
    <w:rsid w:val="00DB39D6"/>
    <w:rsid w:val="00DB3BF7"/>
    <w:rsid w:val="00DB46E9"/>
    <w:rsid w:val="00DB56E4"/>
    <w:rsid w:val="00DB5C34"/>
    <w:rsid w:val="00DB645F"/>
    <w:rsid w:val="00DB6639"/>
    <w:rsid w:val="00DB6D6E"/>
    <w:rsid w:val="00DB7595"/>
    <w:rsid w:val="00DB7A6F"/>
    <w:rsid w:val="00DC0465"/>
    <w:rsid w:val="00DC147D"/>
    <w:rsid w:val="00DC1B1C"/>
    <w:rsid w:val="00DC2276"/>
    <w:rsid w:val="00DC2474"/>
    <w:rsid w:val="00DC2689"/>
    <w:rsid w:val="00DC2AD7"/>
    <w:rsid w:val="00DC3F78"/>
    <w:rsid w:val="00DC446F"/>
    <w:rsid w:val="00DC5536"/>
    <w:rsid w:val="00DC5DEA"/>
    <w:rsid w:val="00DC6076"/>
    <w:rsid w:val="00DC6137"/>
    <w:rsid w:val="00DC7307"/>
    <w:rsid w:val="00DD05F6"/>
    <w:rsid w:val="00DD0727"/>
    <w:rsid w:val="00DD1BB6"/>
    <w:rsid w:val="00DD1E41"/>
    <w:rsid w:val="00DD2072"/>
    <w:rsid w:val="00DD25D4"/>
    <w:rsid w:val="00DD32DB"/>
    <w:rsid w:val="00DD3B58"/>
    <w:rsid w:val="00DD3CF9"/>
    <w:rsid w:val="00DD4303"/>
    <w:rsid w:val="00DD5BCF"/>
    <w:rsid w:val="00DD5F1F"/>
    <w:rsid w:val="00DD668C"/>
    <w:rsid w:val="00DD69F9"/>
    <w:rsid w:val="00DD6D13"/>
    <w:rsid w:val="00DD6EFE"/>
    <w:rsid w:val="00DD71A6"/>
    <w:rsid w:val="00DD7482"/>
    <w:rsid w:val="00DD74FD"/>
    <w:rsid w:val="00DD7C24"/>
    <w:rsid w:val="00DE023E"/>
    <w:rsid w:val="00DE0560"/>
    <w:rsid w:val="00DE0E0F"/>
    <w:rsid w:val="00DE167B"/>
    <w:rsid w:val="00DE1AA9"/>
    <w:rsid w:val="00DE2058"/>
    <w:rsid w:val="00DE224E"/>
    <w:rsid w:val="00DE2BD7"/>
    <w:rsid w:val="00DE2D5E"/>
    <w:rsid w:val="00DE34BD"/>
    <w:rsid w:val="00DE3A29"/>
    <w:rsid w:val="00DE436D"/>
    <w:rsid w:val="00DE445F"/>
    <w:rsid w:val="00DE44DA"/>
    <w:rsid w:val="00DE4510"/>
    <w:rsid w:val="00DE4A71"/>
    <w:rsid w:val="00DE4FEE"/>
    <w:rsid w:val="00DE4FFA"/>
    <w:rsid w:val="00DE5616"/>
    <w:rsid w:val="00DE7826"/>
    <w:rsid w:val="00DE7C5F"/>
    <w:rsid w:val="00DE7F11"/>
    <w:rsid w:val="00DF01D9"/>
    <w:rsid w:val="00DF03AE"/>
    <w:rsid w:val="00DF0F39"/>
    <w:rsid w:val="00DF0F5D"/>
    <w:rsid w:val="00DF11EA"/>
    <w:rsid w:val="00DF11FC"/>
    <w:rsid w:val="00DF1479"/>
    <w:rsid w:val="00DF15C4"/>
    <w:rsid w:val="00DF203F"/>
    <w:rsid w:val="00DF2449"/>
    <w:rsid w:val="00DF30A2"/>
    <w:rsid w:val="00DF3595"/>
    <w:rsid w:val="00DF364A"/>
    <w:rsid w:val="00DF3A90"/>
    <w:rsid w:val="00DF3C2B"/>
    <w:rsid w:val="00DF45D7"/>
    <w:rsid w:val="00DF4717"/>
    <w:rsid w:val="00DF5B82"/>
    <w:rsid w:val="00DF60FE"/>
    <w:rsid w:val="00DF6477"/>
    <w:rsid w:val="00DF6547"/>
    <w:rsid w:val="00DF67BD"/>
    <w:rsid w:val="00DF6866"/>
    <w:rsid w:val="00DF69B4"/>
    <w:rsid w:val="00DF6AC3"/>
    <w:rsid w:val="00DF74E1"/>
    <w:rsid w:val="00DF7D45"/>
    <w:rsid w:val="00E00AF4"/>
    <w:rsid w:val="00E00EB3"/>
    <w:rsid w:val="00E01F7B"/>
    <w:rsid w:val="00E02531"/>
    <w:rsid w:val="00E02F40"/>
    <w:rsid w:val="00E037DC"/>
    <w:rsid w:val="00E03CB7"/>
    <w:rsid w:val="00E04629"/>
    <w:rsid w:val="00E04A6E"/>
    <w:rsid w:val="00E063FD"/>
    <w:rsid w:val="00E06970"/>
    <w:rsid w:val="00E06DE3"/>
    <w:rsid w:val="00E070B8"/>
    <w:rsid w:val="00E07EC6"/>
    <w:rsid w:val="00E118FC"/>
    <w:rsid w:val="00E11BD4"/>
    <w:rsid w:val="00E1276C"/>
    <w:rsid w:val="00E12FD7"/>
    <w:rsid w:val="00E14B18"/>
    <w:rsid w:val="00E14CF1"/>
    <w:rsid w:val="00E1520A"/>
    <w:rsid w:val="00E153D9"/>
    <w:rsid w:val="00E155FB"/>
    <w:rsid w:val="00E15D76"/>
    <w:rsid w:val="00E16C58"/>
    <w:rsid w:val="00E17065"/>
    <w:rsid w:val="00E20259"/>
    <w:rsid w:val="00E208D1"/>
    <w:rsid w:val="00E2094B"/>
    <w:rsid w:val="00E20BA4"/>
    <w:rsid w:val="00E20CFA"/>
    <w:rsid w:val="00E20EC0"/>
    <w:rsid w:val="00E2203D"/>
    <w:rsid w:val="00E225AD"/>
    <w:rsid w:val="00E22F60"/>
    <w:rsid w:val="00E230A3"/>
    <w:rsid w:val="00E23652"/>
    <w:rsid w:val="00E24345"/>
    <w:rsid w:val="00E24849"/>
    <w:rsid w:val="00E24F80"/>
    <w:rsid w:val="00E25BE2"/>
    <w:rsid w:val="00E26660"/>
    <w:rsid w:val="00E2681A"/>
    <w:rsid w:val="00E2691C"/>
    <w:rsid w:val="00E26E29"/>
    <w:rsid w:val="00E274A0"/>
    <w:rsid w:val="00E27753"/>
    <w:rsid w:val="00E277A5"/>
    <w:rsid w:val="00E278F6"/>
    <w:rsid w:val="00E27918"/>
    <w:rsid w:val="00E27977"/>
    <w:rsid w:val="00E27C76"/>
    <w:rsid w:val="00E301EB"/>
    <w:rsid w:val="00E3040D"/>
    <w:rsid w:val="00E30414"/>
    <w:rsid w:val="00E30D7F"/>
    <w:rsid w:val="00E3128F"/>
    <w:rsid w:val="00E31A62"/>
    <w:rsid w:val="00E31FF5"/>
    <w:rsid w:val="00E32250"/>
    <w:rsid w:val="00E322B2"/>
    <w:rsid w:val="00E32466"/>
    <w:rsid w:val="00E32641"/>
    <w:rsid w:val="00E32F02"/>
    <w:rsid w:val="00E33204"/>
    <w:rsid w:val="00E34FBD"/>
    <w:rsid w:val="00E3562D"/>
    <w:rsid w:val="00E35C4F"/>
    <w:rsid w:val="00E36090"/>
    <w:rsid w:val="00E36907"/>
    <w:rsid w:val="00E36A89"/>
    <w:rsid w:val="00E36D86"/>
    <w:rsid w:val="00E374D6"/>
    <w:rsid w:val="00E379C0"/>
    <w:rsid w:val="00E37F97"/>
    <w:rsid w:val="00E4003D"/>
    <w:rsid w:val="00E4115F"/>
    <w:rsid w:val="00E41213"/>
    <w:rsid w:val="00E41523"/>
    <w:rsid w:val="00E416B4"/>
    <w:rsid w:val="00E42352"/>
    <w:rsid w:val="00E425FD"/>
    <w:rsid w:val="00E42F2E"/>
    <w:rsid w:val="00E4340A"/>
    <w:rsid w:val="00E439E8"/>
    <w:rsid w:val="00E4504E"/>
    <w:rsid w:val="00E4524B"/>
    <w:rsid w:val="00E45A3D"/>
    <w:rsid w:val="00E45E5F"/>
    <w:rsid w:val="00E46739"/>
    <w:rsid w:val="00E46B4B"/>
    <w:rsid w:val="00E51324"/>
    <w:rsid w:val="00E51562"/>
    <w:rsid w:val="00E51F12"/>
    <w:rsid w:val="00E52740"/>
    <w:rsid w:val="00E53AE2"/>
    <w:rsid w:val="00E53C65"/>
    <w:rsid w:val="00E5477E"/>
    <w:rsid w:val="00E5491A"/>
    <w:rsid w:val="00E55591"/>
    <w:rsid w:val="00E555C8"/>
    <w:rsid w:val="00E5592B"/>
    <w:rsid w:val="00E55C4D"/>
    <w:rsid w:val="00E55DA0"/>
    <w:rsid w:val="00E563B1"/>
    <w:rsid w:val="00E56EBD"/>
    <w:rsid w:val="00E57BE2"/>
    <w:rsid w:val="00E6165D"/>
    <w:rsid w:val="00E61ED7"/>
    <w:rsid w:val="00E6217A"/>
    <w:rsid w:val="00E62D53"/>
    <w:rsid w:val="00E63C22"/>
    <w:rsid w:val="00E65CB0"/>
    <w:rsid w:val="00E66837"/>
    <w:rsid w:val="00E669BB"/>
    <w:rsid w:val="00E67690"/>
    <w:rsid w:val="00E67A8A"/>
    <w:rsid w:val="00E67EE7"/>
    <w:rsid w:val="00E70233"/>
    <w:rsid w:val="00E7098E"/>
    <w:rsid w:val="00E71F95"/>
    <w:rsid w:val="00E72E58"/>
    <w:rsid w:val="00E73A58"/>
    <w:rsid w:val="00E73E69"/>
    <w:rsid w:val="00E7412A"/>
    <w:rsid w:val="00E742CA"/>
    <w:rsid w:val="00E747CB"/>
    <w:rsid w:val="00E74E84"/>
    <w:rsid w:val="00E74EF4"/>
    <w:rsid w:val="00E75599"/>
    <w:rsid w:val="00E75F0A"/>
    <w:rsid w:val="00E76027"/>
    <w:rsid w:val="00E763C4"/>
    <w:rsid w:val="00E766EA"/>
    <w:rsid w:val="00E769BC"/>
    <w:rsid w:val="00E76B78"/>
    <w:rsid w:val="00E76CA0"/>
    <w:rsid w:val="00E76DBB"/>
    <w:rsid w:val="00E76FCD"/>
    <w:rsid w:val="00E80A9D"/>
    <w:rsid w:val="00E81F39"/>
    <w:rsid w:val="00E82035"/>
    <w:rsid w:val="00E82533"/>
    <w:rsid w:val="00E827E8"/>
    <w:rsid w:val="00E8401F"/>
    <w:rsid w:val="00E84683"/>
    <w:rsid w:val="00E84C84"/>
    <w:rsid w:val="00E85226"/>
    <w:rsid w:val="00E8548E"/>
    <w:rsid w:val="00E85500"/>
    <w:rsid w:val="00E859D4"/>
    <w:rsid w:val="00E8684D"/>
    <w:rsid w:val="00E86AF7"/>
    <w:rsid w:val="00E87125"/>
    <w:rsid w:val="00E87C08"/>
    <w:rsid w:val="00E90484"/>
    <w:rsid w:val="00E9084E"/>
    <w:rsid w:val="00E9086D"/>
    <w:rsid w:val="00E91763"/>
    <w:rsid w:val="00E933FE"/>
    <w:rsid w:val="00E93542"/>
    <w:rsid w:val="00E9492F"/>
    <w:rsid w:val="00E95867"/>
    <w:rsid w:val="00E95A11"/>
    <w:rsid w:val="00E95FB5"/>
    <w:rsid w:val="00E967E4"/>
    <w:rsid w:val="00E969A5"/>
    <w:rsid w:val="00E96FA3"/>
    <w:rsid w:val="00E97F6E"/>
    <w:rsid w:val="00EA0992"/>
    <w:rsid w:val="00EA0A63"/>
    <w:rsid w:val="00EA0BA8"/>
    <w:rsid w:val="00EA0C0B"/>
    <w:rsid w:val="00EA151F"/>
    <w:rsid w:val="00EA2F21"/>
    <w:rsid w:val="00EA3350"/>
    <w:rsid w:val="00EA4AA3"/>
    <w:rsid w:val="00EA4D42"/>
    <w:rsid w:val="00EA6654"/>
    <w:rsid w:val="00EA6781"/>
    <w:rsid w:val="00EA6FA6"/>
    <w:rsid w:val="00EA7925"/>
    <w:rsid w:val="00EA7E0D"/>
    <w:rsid w:val="00EA7F7E"/>
    <w:rsid w:val="00EB0160"/>
    <w:rsid w:val="00EB11BD"/>
    <w:rsid w:val="00EB1767"/>
    <w:rsid w:val="00EB1B0C"/>
    <w:rsid w:val="00EB27AC"/>
    <w:rsid w:val="00EB3541"/>
    <w:rsid w:val="00EB38DB"/>
    <w:rsid w:val="00EB3A47"/>
    <w:rsid w:val="00EB4194"/>
    <w:rsid w:val="00EB49FA"/>
    <w:rsid w:val="00EB4CED"/>
    <w:rsid w:val="00EB57E9"/>
    <w:rsid w:val="00EB5852"/>
    <w:rsid w:val="00EB5F77"/>
    <w:rsid w:val="00EB742F"/>
    <w:rsid w:val="00EB745A"/>
    <w:rsid w:val="00EB7B57"/>
    <w:rsid w:val="00EB7D84"/>
    <w:rsid w:val="00EC0244"/>
    <w:rsid w:val="00EC0469"/>
    <w:rsid w:val="00EC06AE"/>
    <w:rsid w:val="00EC0FB8"/>
    <w:rsid w:val="00EC106A"/>
    <w:rsid w:val="00EC114F"/>
    <w:rsid w:val="00EC13E1"/>
    <w:rsid w:val="00EC17D5"/>
    <w:rsid w:val="00EC1960"/>
    <w:rsid w:val="00EC28D1"/>
    <w:rsid w:val="00EC2A7E"/>
    <w:rsid w:val="00EC2EAF"/>
    <w:rsid w:val="00EC2FCE"/>
    <w:rsid w:val="00EC32FA"/>
    <w:rsid w:val="00EC34E1"/>
    <w:rsid w:val="00EC5C27"/>
    <w:rsid w:val="00EC6696"/>
    <w:rsid w:val="00EC69CD"/>
    <w:rsid w:val="00ED043F"/>
    <w:rsid w:val="00ED0608"/>
    <w:rsid w:val="00ED077B"/>
    <w:rsid w:val="00ED08FA"/>
    <w:rsid w:val="00ED0DE5"/>
    <w:rsid w:val="00ED2673"/>
    <w:rsid w:val="00ED2B2E"/>
    <w:rsid w:val="00ED2E51"/>
    <w:rsid w:val="00ED2E92"/>
    <w:rsid w:val="00ED3833"/>
    <w:rsid w:val="00ED43B9"/>
    <w:rsid w:val="00ED44F6"/>
    <w:rsid w:val="00ED48D2"/>
    <w:rsid w:val="00ED4B5F"/>
    <w:rsid w:val="00ED4CE6"/>
    <w:rsid w:val="00ED4D84"/>
    <w:rsid w:val="00ED4DB3"/>
    <w:rsid w:val="00ED4E04"/>
    <w:rsid w:val="00ED4E5E"/>
    <w:rsid w:val="00ED5755"/>
    <w:rsid w:val="00ED78BF"/>
    <w:rsid w:val="00EE132D"/>
    <w:rsid w:val="00EE1498"/>
    <w:rsid w:val="00EE1813"/>
    <w:rsid w:val="00EE226E"/>
    <w:rsid w:val="00EE278A"/>
    <w:rsid w:val="00EE28AA"/>
    <w:rsid w:val="00EE2DF2"/>
    <w:rsid w:val="00EE37C7"/>
    <w:rsid w:val="00EE395F"/>
    <w:rsid w:val="00EE456D"/>
    <w:rsid w:val="00EE45E4"/>
    <w:rsid w:val="00EE4606"/>
    <w:rsid w:val="00EE4B80"/>
    <w:rsid w:val="00EE5A52"/>
    <w:rsid w:val="00EE66D9"/>
    <w:rsid w:val="00EE6E9E"/>
    <w:rsid w:val="00EE70EB"/>
    <w:rsid w:val="00EE72B3"/>
    <w:rsid w:val="00EE7B87"/>
    <w:rsid w:val="00EE7D61"/>
    <w:rsid w:val="00EE7E36"/>
    <w:rsid w:val="00EE7F89"/>
    <w:rsid w:val="00EF06CE"/>
    <w:rsid w:val="00EF07D2"/>
    <w:rsid w:val="00EF0B81"/>
    <w:rsid w:val="00EF16F0"/>
    <w:rsid w:val="00EF259E"/>
    <w:rsid w:val="00EF2B68"/>
    <w:rsid w:val="00EF2C7C"/>
    <w:rsid w:val="00EF331C"/>
    <w:rsid w:val="00EF34D1"/>
    <w:rsid w:val="00EF4038"/>
    <w:rsid w:val="00EF40C4"/>
    <w:rsid w:val="00EF4547"/>
    <w:rsid w:val="00EF5F3B"/>
    <w:rsid w:val="00EF5F8A"/>
    <w:rsid w:val="00EF6F86"/>
    <w:rsid w:val="00EF7AF1"/>
    <w:rsid w:val="00EF7DD1"/>
    <w:rsid w:val="00F00009"/>
    <w:rsid w:val="00F017AD"/>
    <w:rsid w:val="00F01CEB"/>
    <w:rsid w:val="00F04291"/>
    <w:rsid w:val="00F042CD"/>
    <w:rsid w:val="00F04B4A"/>
    <w:rsid w:val="00F05D8B"/>
    <w:rsid w:val="00F064BB"/>
    <w:rsid w:val="00F06B76"/>
    <w:rsid w:val="00F07351"/>
    <w:rsid w:val="00F075EB"/>
    <w:rsid w:val="00F07746"/>
    <w:rsid w:val="00F07C07"/>
    <w:rsid w:val="00F07DE4"/>
    <w:rsid w:val="00F07FB0"/>
    <w:rsid w:val="00F10B75"/>
    <w:rsid w:val="00F11149"/>
    <w:rsid w:val="00F117EC"/>
    <w:rsid w:val="00F11807"/>
    <w:rsid w:val="00F11DF2"/>
    <w:rsid w:val="00F12323"/>
    <w:rsid w:val="00F1256E"/>
    <w:rsid w:val="00F127F0"/>
    <w:rsid w:val="00F14081"/>
    <w:rsid w:val="00F14088"/>
    <w:rsid w:val="00F148C1"/>
    <w:rsid w:val="00F148F4"/>
    <w:rsid w:val="00F14A69"/>
    <w:rsid w:val="00F15410"/>
    <w:rsid w:val="00F15B82"/>
    <w:rsid w:val="00F17787"/>
    <w:rsid w:val="00F20273"/>
    <w:rsid w:val="00F207EE"/>
    <w:rsid w:val="00F20B83"/>
    <w:rsid w:val="00F222EA"/>
    <w:rsid w:val="00F224D9"/>
    <w:rsid w:val="00F22540"/>
    <w:rsid w:val="00F23166"/>
    <w:rsid w:val="00F232BA"/>
    <w:rsid w:val="00F234A2"/>
    <w:rsid w:val="00F23A4C"/>
    <w:rsid w:val="00F23EFC"/>
    <w:rsid w:val="00F24613"/>
    <w:rsid w:val="00F246F4"/>
    <w:rsid w:val="00F2512F"/>
    <w:rsid w:val="00F25275"/>
    <w:rsid w:val="00F25837"/>
    <w:rsid w:val="00F26575"/>
    <w:rsid w:val="00F268A5"/>
    <w:rsid w:val="00F2762C"/>
    <w:rsid w:val="00F2786B"/>
    <w:rsid w:val="00F27B72"/>
    <w:rsid w:val="00F300A8"/>
    <w:rsid w:val="00F31B9D"/>
    <w:rsid w:val="00F31C92"/>
    <w:rsid w:val="00F321EA"/>
    <w:rsid w:val="00F3280F"/>
    <w:rsid w:val="00F3385C"/>
    <w:rsid w:val="00F33F29"/>
    <w:rsid w:val="00F34230"/>
    <w:rsid w:val="00F34422"/>
    <w:rsid w:val="00F348F2"/>
    <w:rsid w:val="00F34EE5"/>
    <w:rsid w:val="00F35D04"/>
    <w:rsid w:val="00F363C1"/>
    <w:rsid w:val="00F364E1"/>
    <w:rsid w:val="00F36747"/>
    <w:rsid w:val="00F377BA"/>
    <w:rsid w:val="00F37AD3"/>
    <w:rsid w:val="00F4117F"/>
    <w:rsid w:val="00F416FB"/>
    <w:rsid w:val="00F418B9"/>
    <w:rsid w:val="00F42948"/>
    <w:rsid w:val="00F4313C"/>
    <w:rsid w:val="00F439CD"/>
    <w:rsid w:val="00F43B3D"/>
    <w:rsid w:val="00F444F7"/>
    <w:rsid w:val="00F4598B"/>
    <w:rsid w:val="00F45B4C"/>
    <w:rsid w:val="00F45D30"/>
    <w:rsid w:val="00F4602D"/>
    <w:rsid w:val="00F472F6"/>
    <w:rsid w:val="00F47414"/>
    <w:rsid w:val="00F47555"/>
    <w:rsid w:val="00F50FEB"/>
    <w:rsid w:val="00F5220A"/>
    <w:rsid w:val="00F523F0"/>
    <w:rsid w:val="00F5246D"/>
    <w:rsid w:val="00F5339E"/>
    <w:rsid w:val="00F53738"/>
    <w:rsid w:val="00F53F74"/>
    <w:rsid w:val="00F5463C"/>
    <w:rsid w:val="00F55259"/>
    <w:rsid w:val="00F5526B"/>
    <w:rsid w:val="00F56299"/>
    <w:rsid w:val="00F56676"/>
    <w:rsid w:val="00F566B4"/>
    <w:rsid w:val="00F56786"/>
    <w:rsid w:val="00F56E79"/>
    <w:rsid w:val="00F57322"/>
    <w:rsid w:val="00F57445"/>
    <w:rsid w:val="00F576D2"/>
    <w:rsid w:val="00F57CAD"/>
    <w:rsid w:val="00F57CAE"/>
    <w:rsid w:val="00F57FD3"/>
    <w:rsid w:val="00F6074F"/>
    <w:rsid w:val="00F60936"/>
    <w:rsid w:val="00F6183C"/>
    <w:rsid w:val="00F6184F"/>
    <w:rsid w:val="00F61B6B"/>
    <w:rsid w:val="00F61F67"/>
    <w:rsid w:val="00F62280"/>
    <w:rsid w:val="00F622C8"/>
    <w:rsid w:val="00F622E7"/>
    <w:rsid w:val="00F62D2A"/>
    <w:rsid w:val="00F63964"/>
    <w:rsid w:val="00F64F0E"/>
    <w:rsid w:val="00F6611B"/>
    <w:rsid w:val="00F66211"/>
    <w:rsid w:val="00F66755"/>
    <w:rsid w:val="00F66E59"/>
    <w:rsid w:val="00F70BFB"/>
    <w:rsid w:val="00F70E71"/>
    <w:rsid w:val="00F71302"/>
    <w:rsid w:val="00F71629"/>
    <w:rsid w:val="00F72150"/>
    <w:rsid w:val="00F72806"/>
    <w:rsid w:val="00F72D90"/>
    <w:rsid w:val="00F7333D"/>
    <w:rsid w:val="00F73FB0"/>
    <w:rsid w:val="00F73FEC"/>
    <w:rsid w:val="00F745CC"/>
    <w:rsid w:val="00F74992"/>
    <w:rsid w:val="00F74EF1"/>
    <w:rsid w:val="00F75906"/>
    <w:rsid w:val="00F75AAF"/>
    <w:rsid w:val="00F75DF8"/>
    <w:rsid w:val="00F76CCA"/>
    <w:rsid w:val="00F775E4"/>
    <w:rsid w:val="00F77BED"/>
    <w:rsid w:val="00F80A3C"/>
    <w:rsid w:val="00F80DCD"/>
    <w:rsid w:val="00F813E4"/>
    <w:rsid w:val="00F8149B"/>
    <w:rsid w:val="00F81559"/>
    <w:rsid w:val="00F82654"/>
    <w:rsid w:val="00F82725"/>
    <w:rsid w:val="00F82849"/>
    <w:rsid w:val="00F84527"/>
    <w:rsid w:val="00F84700"/>
    <w:rsid w:val="00F847B8"/>
    <w:rsid w:val="00F8489C"/>
    <w:rsid w:val="00F84949"/>
    <w:rsid w:val="00F84A72"/>
    <w:rsid w:val="00F85D91"/>
    <w:rsid w:val="00F8607F"/>
    <w:rsid w:val="00F86ED7"/>
    <w:rsid w:val="00F8790C"/>
    <w:rsid w:val="00F87A7F"/>
    <w:rsid w:val="00F87FFD"/>
    <w:rsid w:val="00F91294"/>
    <w:rsid w:val="00F919C8"/>
    <w:rsid w:val="00F92022"/>
    <w:rsid w:val="00F92140"/>
    <w:rsid w:val="00F92E56"/>
    <w:rsid w:val="00F92F4A"/>
    <w:rsid w:val="00F930D1"/>
    <w:rsid w:val="00F94DB5"/>
    <w:rsid w:val="00F95467"/>
    <w:rsid w:val="00F95634"/>
    <w:rsid w:val="00F959F9"/>
    <w:rsid w:val="00F95B5C"/>
    <w:rsid w:val="00F95D23"/>
    <w:rsid w:val="00F961C0"/>
    <w:rsid w:val="00F96FBB"/>
    <w:rsid w:val="00F97535"/>
    <w:rsid w:val="00F975F2"/>
    <w:rsid w:val="00FA0211"/>
    <w:rsid w:val="00FA0344"/>
    <w:rsid w:val="00FA0577"/>
    <w:rsid w:val="00FA0719"/>
    <w:rsid w:val="00FA1551"/>
    <w:rsid w:val="00FA22E8"/>
    <w:rsid w:val="00FA4138"/>
    <w:rsid w:val="00FA4245"/>
    <w:rsid w:val="00FA45DA"/>
    <w:rsid w:val="00FA4704"/>
    <w:rsid w:val="00FA49DA"/>
    <w:rsid w:val="00FA5319"/>
    <w:rsid w:val="00FA58BD"/>
    <w:rsid w:val="00FA5A45"/>
    <w:rsid w:val="00FA6076"/>
    <w:rsid w:val="00FA61F6"/>
    <w:rsid w:val="00FA6ABF"/>
    <w:rsid w:val="00FA6AEA"/>
    <w:rsid w:val="00FA6D09"/>
    <w:rsid w:val="00FA71CA"/>
    <w:rsid w:val="00FA7DFA"/>
    <w:rsid w:val="00FA7E2E"/>
    <w:rsid w:val="00FB0339"/>
    <w:rsid w:val="00FB04C0"/>
    <w:rsid w:val="00FB05B0"/>
    <w:rsid w:val="00FB062D"/>
    <w:rsid w:val="00FB06CC"/>
    <w:rsid w:val="00FB0CD0"/>
    <w:rsid w:val="00FB0D2B"/>
    <w:rsid w:val="00FB1330"/>
    <w:rsid w:val="00FB1587"/>
    <w:rsid w:val="00FB15B7"/>
    <w:rsid w:val="00FB1725"/>
    <w:rsid w:val="00FB1DAC"/>
    <w:rsid w:val="00FB1E6B"/>
    <w:rsid w:val="00FB2AC0"/>
    <w:rsid w:val="00FB2CD7"/>
    <w:rsid w:val="00FB4E54"/>
    <w:rsid w:val="00FB54FF"/>
    <w:rsid w:val="00FB5C39"/>
    <w:rsid w:val="00FB6379"/>
    <w:rsid w:val="00FB6ABB"/>
    <w:rsid w:val="00FB7026"/>
    <w:rsid w:val="00FB7906"/>
    <w:rsid w:val="00FC01A1"/>
    <w:rsid w:val="00FC074F"/>
    <w:rsid w:val="00FC094B"/>
    <w:rsid w:val="00FC0B62"/>
    <w:rsid w:val="00FC1061"/>
    <w:rsid w:val="00FC1871"/>
    <w:rsid w:val="00FC1937"/>
    <w:rsid w:val="00FC1BE1"/>
    <w:rsid w:val="00FC1C50"/>
    <w:rsid w:val="00FC1C75"/>
    <w:rsid w:val="00FC2395"/>
    <w:rsid w:val="00FC24A2"/>
    <w:rsid w:val="00FC29A7"/>
    <w:rsid w:val="00FC327C"/>
    <w:rsid w:val="00FC4429"/>
    <w:rsid w:val="00FC53DB"/>
    <w:rsid w:val="00FC557B"/>
    <w:rsid w:val="00FC5845"/>
    <w:rsid w:val="00FC5938"/>
    <w:rsid w:val="00FC60E3"/>
    <w:rsid w:val="00FC6A88"/>
    <w:rsid w:val="00FC6B51"/>
    <w:rsid w:val="00FC6BD0"/>
    <w:rsid w:val="00FC6F20"/>
    <w:rsid w:val="00FC7CD9"/>
    <w:rsid w:val="00FD038C"/>
    <w:rsid w:val="00FD0D86"/>
    <w:rsid w:val="00FD0EEA"/>
    <w:rsid w:val="00FD108A"/>
    <w:rsid w:val="00FD1AD3"/>
    <w:rsid w:val="00FD1B31"/>
    <w:rsid w:val="00FD1CF3"/>
    <w:rsid w:val="00FD2585"/>
    <w:rsid w:val="00FD25F9"/>
    <w:rsid w:val="00FD2988"/>
    <w:rsid w:val="00FD2E87"/>
    <w:rsid w:val="00FD2FFD"/>
    <w:rsid w:val="00FD31AA"/>
    <w:rsid w:val="00FD38ED"/>
    <w:rsid w:val="00FD3B71"/>
    <w:rsid w:val="00FD3FD4"/>
    <w:rsid w:val="00FD4086"/>
    <w:rsid w:val="00FD4526"/>
    <w:rsid w:val="00FD45DD"/>
    <w:rsid w:val="00FD478D"/>
    <w:rsid w:val="00FD4F8D"/>
    <w:rsid w:val="00FD5961"/>
    <w:rsid w:val="00FD687A"/>
    <w:rsid w:val="00FE0CB0"/>
    <w:rsid w:val="00FE1648"/>
    <w:rsid w:val="00FE16F1"/>
    <w:rsid w:val="00FE1ECD"/>
    <w:rsid w:val="00FE2CDB"/>
    <w:rsid w:val="00FE3646"/>
    <w:rsid w:val="00FE3689"/>
    <w:rsid w:val="00FE3A5F"/>
    <w:rsid w:val="00FE607B"/>
    <w:rsid w:val="00FE68A9"/>
    <w:rsid w:val="00FE6D04"/>
    <w:rsid w:val="00FE756C"/>
    <w:rsid w:val="00FF0802"/>
    <w:rsid w:val="00FF0D93"/>
    <w:rsid w:val="00FF1112"/>
    <w:rsid w:val="00FF19A2"/>
    <w:rsid w:val="00FF1FF1"/>
    <w:rsid w:val="00FF2A0C"/>
    <w:rsid w:val="00FF2D9E"/>
    <w:rsid w:val="00FF2E3B"/>
    <w:rsid w:val="00FF3946"/>
    <w:rsid w:val="00FF39CA"/>
    <w:rsid w:val="00FF3DC7"/>
    <w:rsid w:val="00FF3E09"/>
    <w:rsid w:val="00FF40D2"/>
    <w:rsid w:val="00FF4144"/>
    <w:rsid w:val="00FF43AA"/>
    <w:rsid w:val="00FF455C"/>
    <w:rsid w:val="00FF466B"/>
    <w:rsid w:val="00FF46DA"/>
    <w:rsid w:val="00FF5091"/>
    <w:rsid w:val="00FF53F5"/>
    <w:rsid w:val="00FF672D"/>
    <w:rsid w:val="00FF6A6F"/>
    <w:rsid w:val="00FF6F93"/>
    <w:rsid w:val="00FF72E4"/>
    <w:rsid w:val="00FF731B"/>
    <w:rsid w:val="00FF7546"/>
    <w:rsid w:val="00FF7AC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C16BF7"/>
    <w:pPr>
      <w:ind w:left="720"/>
      <w:contextualSpacing/>
    </w:pPr>
  </w:style>
  <w:style w:type="character" w:customStyle="1" w:styleId="mw-headline">
    <w:name w:val="mw-headline"/>
    <w:basedOn w:val="DefaultParagraphFont"/>
    <w:rsid w:val="00DD25D4"/>
  </w:style>
  <w:style w:type="character" w:customStyle="1" w:styleId="html-tag">
    <w:name w:val="html-tag"/>
    <w:basedOn w:val="DefaultParagraphFont"/>
    <w:rsid w:val="00CF1DC6"/>
  </w:style>
  <w:style w:type="character" w:customStyle="1" w:styleId="apple-converted-space">
    <w:name w:val="apple-converted-space"/>
    <w:basedOn w:val="DefaultParagraphFont"/>
    <w:rsid w:val="00106E70"/>
  </w:style>
  <w:style w:type="paragraph" w:styleId="BodyText">
    <w:name w:val="Body Text"/>
    <w:basedOn w:val="Normal"/>
    <w:link w:val="BodyTextChar"/>
    <w:uiPriority w:val="1"/>
    <w:qFormat/>
    <w:rsid w:val="00BF0156"/>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BF0156"/>
    <w:rPr>
      <w:rFonts w:eastAsia="Times New Roman" w:cs="Times New Roman"/>
      <w:sz w:val="26"/>
      <w:szCs w:val="26"/>
      <w:lang w:val="vi"/>
    </w:rPr>
  </w:style>
  <w:style w:type="character" w:customStyle="1" w:styleId="UnresolvedMention1">
    <w:name w:val="Unresolved Mention1"/>
    <w:basedOn w:val="DefaultParagraphFont"/>
    <w:uiPriority w:val="99"/>
    <w:semiHidden/>
    <w:unhideWhenUsed/>
    <w:rsid w:val="00A231BC"/>
    <w:rPr>
      <w:color w:val="605E5C"/>
      <w:shd w:val="clear" w:color="auto" w:fill="E1DFDD"/>
    </w:rPr>
  </w:style>
  <w:style w:type="paragraph" w:styleId="TOCHeading">
    <w:name w:val="TOC Heading"/>
    <w:basedOn w:val="Heading1"/>
    <w:next w:val="Normal"/>
    <w:uiPriority w:val="39"/>
    <w:unhideWhenUsed/>
    <w:qFormat/>
    <w:rsid w:val="00AD7A3A"/>
    <w:pPr>
      <w:spacing w:before="240" w:line="259" w:lineRule="auto"/>
      <w:outlineLvl w:val="9"/>
    </w:pPr>
    <w:rPr>
      <w:b w:val="0"/>
      <w:bCs w:val="0"/>
      <w:sz w:val="32"/>
      <w:szCs w:val="32"/>
    </w:rPr>
  </w:style>
  <w:style w:type="character" w:customStyle="1" w:styleId="ff4">
    <w:name w:val="ff4"/>
    <w:basedOn w:val="DefaultParagraphFont"/>
    <w:rsid w:val="00F95467"/>
  </w:style>
  <w:style w:type="character" w:customStyle="1" w:styleId="ff5">
    <w:name w:val="ff5"/>
    <w:basedOn w:val="DefaultParagraphFont"/>
    <w:rsid w:val="00F53738"/>
  </w:style>
  <w:style w:type="character" w:customStyle="1" w:styleId="a">
    <w:name w:val="_"/>
    <w:basedOn w:val="DefaultParagraphFont"/>
    <w:rsid w:val="00F53738"/>
  </w:style>
  <w:style w:type="character" w:customStyle="1" w:styleId="ls3">
    <w:name w:val="ls3"/>
    <w:basedOn w:val="DefaultParagraphFont"/>
    <w:rsid w:val="00F53738"/>
  </w:style>
  <w:style w:type="character" w:customStyle="1" w:styleId="ls6">
    <w:name w:val="ls6"/>
    <w:basedOn w:val="DefaultParagraphFont"/>
    <w:rsid w:val="00F53738"/>
  </w:style>
  <w:style w:type="character" w:customStyle="1" w:styleId="ls2">
    <w:name w:val="ls2"/>
    <w:basedOn w:val="DefaultParagraphFont"/>
    <w:rsid w:val="00F53738"/>
  </w:style>
  <w:style w:type="character" w:customStyle="1" w:styleId="ls7">
    <w:name w:val="ls7"/>
    <w:basedOn w:val="DefaultParagraphFont"/>
    <w:rsid w:val="00F53738"/>
  </w:style>
  <w:style w:type="character" w:customStyle="1" w:styleId="ff2">
    <w:name w:val="ff2"/>
    <w:basedOn w:val="DefaultParagraphFont"/>
    <w:rsid w:val="00D03EDA"/>
  </w:style>
  <w:style w:type="character" w:customStyle="1" w:styleId="ls0">
    <w:name w:val="ls0"/>
    <w:basedOn w:val="DefaultParagraphFont"/>
    <w:rsid w:val="00447F76"/>
  </w:style>
  <w:style w:type="character" w:customStyle="1" w:styleId="lsb">
    <w:name w:val="lsb"/>
    <w:basedOn w:val="DefaultParagraphFont"/>
    <w:rsid w:val="00F92140"/>
  </w:style>
  <w:style w:type="character" w:customStyle="1" w:styleId="lse">
    <w:name w:val="lse"/>
    <w:basedOn w:val="DefaultParagraphFont"/>
    <w:rsid w:val="00F92140"/>
  </w:style>
  <w:style w:type="character" w:customStyle="1" w:styleId="ls17">
    <w:name w:val="ls17"/>
    <w:basedOn w:val="DefaultParagraphFont"/>
    <w:rsid w:val="00F91294"/>
  </w:style>
  <w:style w:type="character" w:customStyle="1" w:styleId="ff3">
    <w:name w:val="ff3"/>
    <w:basedOn w:val="DefaultParagraphFont"/>
    <w:rsid w:val="00845FE7"/>
  </w:style>
  <w:style w:type="character" w:customStyle="1" w:styleId="ff9">
    <w:name w:val="ff9"/>
    <w:basedOn w:val="DefaultParagraphFont"/>
    <w:rsid w:val="00B143A8"/>
  </w:style>
  <w:style w:type="character" w:customStyle="1" w:styleId="ff7">
    <w:name w:val="ff7"/>
    <w:basedOn w:val="DefaultParagraphFont"/>
    <w:rsid w:val="00B143A8"/>
  </w:style>
  <w:style w:type="character" w:customStyle="1" w:styleId="ff8">
    <w:name w:val="ff8"/>
    <w:basedOn w:val="DefaultParagraphFont"/>
    <w:rsid w:val="006735FB"/>
  </w:style>
  <w:style w:type="character" w:customStyle="1" w:styleId="ls29">
    <w:name w:val="ls29"/>
    <w:basedOn w:val="DefaultParagraphFont"/>
    <w:rsid w:val="009B1DE7"/>
  </w:style>
  <w:style w:type="character" w:customStyle="1" w:styleId="ls13">
    <w:name w:val="ls13"/>
    <w:basedOn w:val="DefaultParagraphFont"/>
    <w:rsid w:val="009B1DE7"/>
  </w:style>
  <w:style w:type="character" w:customStyle="1" w:styleId="ls8">
    <w:name w:val="ls8"/>
    <w:basedOn w:val="DefaultParagraphFont"/>
    <w:rsid w:val="009B1DE7"/>
  </w:style>
  <w:style w:type="character" w:customStyle="1" w:styleId="ls2a">
    <w:name w:val="ls2a"/>
    <w:basedOn w:val="DefaultParagraphFont"/>
    <w:rsid w:val="009B1DE7"/>
  </w:style>
  <w:style w:type="character" w:customStyle="1" w:styleId="ls4">
    <w:name w:val="ls4"/>
    <w:basedOn w:val="DefaultParagraphFont"/>
    <w:rsid w:val="009B1DE7"/>
  </w:style>
  <w:style w:type="character" w:customStyle="1" w:styleId="lsd">
    <w:name w:val="lsd"/>
    <w:basedOn w:val="DefaultParagraphFont"/>
    <w:rsid w:val="009B1DE7"/>
  </w:style>
  <w:style w:type="character" w:customStyle="1" w:styleId="ls5">
    <w:name w:val="ls5"/>
    <w:basedOn w:val="DefaultParagraphFont"/>
    <w:rsid w:val="00076E33"/>
  </w:style>
  <w:style w:type="character" w:customStyle="1" w:styleId="ls2b">
    <w:name w:val="ls2b"/>
    <w:basedOn w:val="DefaultParagraphFont"/>
    <w:rsid w:val="00076E33"/>
  </w:style>
  <w:style w:type="character" w:customStyle="1" w:styleId="ls2c">
    <w:name w:val="ls2c"/>
    <w:basedOn w:val="DefaultParagraphFont"/>
    <w:rsid w:val="00076E33"/>
  </w:style>
  <w:style w:type="character" w:styleId="PlaceholderText">
    <w:name w:val="Placeholder Text"/>
    <w:basedOn w:val="DefaultParagraphFont"/>
    <w:uiPriority w:val="99"/>
    <w:semiHidden/>
    <w:rsid w:val="00E51324"/>
    <w:rPr>
      <w:color w:val="808080"/>
    </w:rPr>
  </w:style>
  <w:style w:type="paragraph" w:styleId="TOC5">
    <w:name w:val="toc 5"/>
    <w:basedOn w:val="Normal"/>
    <w:next w:val="Normal"/>
    <w:autoRedefine/>
    <w:uiPriority w:val="39"/>
    <w:unhideWhenUsed/>
    <w:rsid w:val="006265D0"/>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6265D0"/>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6265D0"/>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6265D0"/>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6265D0"/>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6265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900538">
      <w:bodyDiv w:val="1"/>
      <w:marLeft w:val="0"/>
      <w:marRight w:val="0"/>
      <w:marTop w:val="0"/>
      <w:marBottom w:val="0"/>
      <w:divBdr>
        <w:top w:val="none" w:sz="0" w:space="0" w:color="auto"/>
        <w:left w:val="none" w:sz="0" w:space="0" w:color="auto"/>
        <w:bottom w:val="none" w:sz="0" w:space="0" w:color="auto"/>
        <w:right w:val="none" w:sz="0" w:space="0" w:color="auto"/>
      </w:divBdr>
    </w:div>
    <w:div w:id="39480056">
      <w:bodyDiv w:val="1"/>
      <w:marLeft w:val="0"/>
      <w:marRight w:val="0"/>
      <w:marTop w:val="0"/>
      <w:marBottom w:val="0"/>
      <w:divBdr>
        <w:top w:val="none" w:sz="0" w:space="0" w:color="auto"/>
        <w:left w:val="none" w:sz="0" w:space="0" w:color="auto"/>
        <w:bottom w:val="none" w:sz="0" w:space="0" w:color="auto"/>
        <w:right w:val="none" w:sz="0" w:space="0" w:color="auto"/>
      </w:divBdr>
    </w:div>
    <w:div w:id="133722955">
      <w:bodyDiv w:val="1"/>
      <w:marLeft w:val="0"/>
      <w:marRight w:val="0"/>
      <w:marTop w:val="0"/>
      <w:marBottom w:val="0"/>
      <w:divBdr>
        <w:top w:val="none" w:sz="0" w:space="0" w:color="auto"/>
        <w:left w:val="none" w:sz="0" w:space="0" w:color="auto"/>
        <w:bottom w:val="none" w:sz="0" w:space="0" w:color="auto"/>
        <w:right w:val="none" w:sz="0" w:space="0" w:color="auto"/>
      </w:divBdr>
    </w:div>
    <w:div w:id="185291625">
      <w:bodyDiv w:val="1"/>
      <w:marLeft w:val="0"/>
      <w:marRight w:val="0"/>
      <w:marTop w:val="0"/>
      <w:marBottom w:val="0"/>
      <w:divBdr>
        <w:top w:val="none" w:sz="0" w:space="0" w:color="auto"/>
        <w:left w:val="none" w:sz="0" w:space="0" w:color="auto"/>
        <w:bottom w:val="none" w:sz="0" w:space="0" w:color="auto"/>
        <w:right w:val="none" w:sz="0" w:space="0" w:color="auto"/>
      </w:divBdr>
    </w:div>
    <w:div w:id="197820351">
      <w:bodyDiv w:val="1"/>
      <w:marLeft w:val="0"/>
      <w:marRight w:val="0"/>
      <w:marTop w:val="0"/>
      <w:marBottom w:val="0"/>
      <w:divBdr>
        <w:top w:val="none" w:sz="0" w:space="0" w:color="auto"/>
        <w:left w:val="none" w:sz="0" w:space="0" w:color="auto"/>
        <w:bottom w:val="none" w:sz="0" w:space="0" w:color="auto"/>
        <w:right w:val="none" w:sz="0" w:space="0" w:color="auto"/>
      </w:divBdr>
    </w:div>
    <w:div w:id="217867068">
      <w:bodyDiv w:val="1"/>
      <w:marLeft w:val="0"/>
      <w:marRight w:val="0"/>
      <w:marTop w:val="0"/>
      <w:marBottom w:val="0"/>
      <w:divBdr>
        <w:top w:val="none" w:sz="0" w:space="0" w:color="auto"/>
        <w:left w:val="none" w:sz="0" w:space="0" w:color="auto"/>
        <w:bottom w:val="none" w:sz="0" w:space="0" w:color="auto"/>
        <w:right w:val="none" w:sz="0" w:space="0" w:color="auto"/>
      </w:divBdr>
      <w:divsChild>
        <w:div w:id="786966061">
          <w:marLeft w:val="0"/>
          <w:marRight w:val="0"/>
          <w:marTop w:val="0"/>
          <w:marBottom w:val="0"/>
          <w:divBdr>
            <w:top w:val="none" w:sz="0" w:space="0" w:color="auto"/>
            <w:left w:val="none" w:sz="0" w:space="0" w:color="auto"/>
            <w:bottom w:val="none" w:sz="0" w:space="0" w:color="auto"/>
            <w:right w:val="none" w:sz="0" w:space="0" w:color="auto"/>
          </w:divBdr>
        </w:div>
      </w:divsChild>
    </w:div>
    <w:div w:id="252402273">
      <w:bodyDiv w:val="1"/>
      <w:marLeft w:val="0"/>
      <w:marRight w:val="0"/>
      <w:marTop w:val="0"/>
      <w:marBottom w:val="0"/>
      <w:divBdr>
        <w:top w:val="none" w:sz="0" w:space="0" w:color="auto"/>
        <w:left w:val="none" w:sz="0" w:space="0" w:color="auto"/>
        <w:bottom w:val="none" w:sz="0" w:space="0" w:color="auto"/>
        <w:right w:val="none" w:sz="0" w:space="0" w:color="auto"/>
      </w:divBdr>
    </w:div>
    <w:div w:id="275912348">
      <w:bodyDiv w:val="1"/>
      <w:marLeft w:val="0"/>
      <w:marRight w:val="0"/>
      <w:marTop w:val="0"/>
      <w:marBottom w:val="0"/>
      <w:divBdr>
        <w:top w:val="none" w:sz="0" w:space="0" w:color="auto"/>
        <w:left w:val="none" w:sz="0" w:space="0" w:color="auto"/>
        <w:bottom w:val="none" w:sz="0" w:space="0" w:color="auto"/>
        <w:right w:val="none" w:sz="0" w:space="0" w:color="auto"/>
      </w:divBdr>
    </w:div>
    <w:div w:id="277184155">
      <w:bodyDiv w:val="1"/>
      <w:marLeft w:val="0"/>
      <w:marRight w:val="0"/>
      <w:marTop w:val="0"/>
      <w:marBottom w:val="0"/>
      <w:divBdr>
        <w:top w:val="none" w:sz="0" w:space="0" w:color="auto"/>
        <w:left w:val="none" w:sz="0" w:space="0" w:color="auto"/>
        <w:bottom w:val="none" w:sz="0" w:space="0" w:color="auto"/>
        <w:right w:val="none" w:sz="0" w:space="0" w:color="auto"/>
      </w:divBdr>
      <w:divsChild>
        <w:div w:id="1088037859">
          <w:marLeft w:val="0"/>
          <w:marRight w:val="0"/>
          <w:marTop w:val="150"/>
          <w:marBottom w:val="150"/>
          <w:divBdr>
            <w:top w:val="none" w:sz="0" w:space="0" w:color="auto"/>
            <w:left w:val="none" w:sz="0" w:space="0" w:color="auto"/>
            <w:bottom w:val="none" w:sz="0" w:space="0" w:color="auto"/>
            <w:right w:val="none" w:sz="0" w:space="0" w:color="auto"/>
          </w:divBdr>
        </w:div>
        <w:div w:id="1046292413">
          <w:marLeft w:val="0"/>
          <w:marRight w:val="0"/>
          <w:marTop w:val="150"/>
          <w:marBottom w:val="150"/>
          <w:divBdr>
            <w:top w:val="none" w:sz="0" w:space="0" w:color="auto"/>
            <w:left w:val="none" w:sz="0" w:space="0" w:color="auto"/>
            <w:bottom w:val="none" w:sz="0" w:space="0" w:color="auto"/>
            <w:right w:val="none" w:sz="0" w:space="0" w:color="auto"/>
          </w:divBdr>
        </w:div>
      </w:divsChild>
    </w:div>
    <w:div w:id="296834341">
      <w:bodyDiv w:val="1"/>
      <w:marLeft w:val="0"/>
      <w:marRight w:val="0"/>
      <w:marTop w:val="0"/>
      <w:marBottom w:val="0"/>
      <w:divBdr>
        <w:top w:val="none" w:sz="0" w:space="0" w:color="auto"/>
        <w:left w:val="none" w:sz="0" w:space="0" w:color="auto"/>
        <w:bottom w:val="none" w:sz="0" w:space="0" w:color="auto"/>
        <w:right w:val="none" w:sz="0" w:space="0" w:color="auto"/>
      </w:divBdr>
    </w:div>
    <w:div w:id="331681291">
      <w:bodyDiv w:val="1"/>
      <w:marLeft w:val="0"/>
      <w:marRight w:val="0"/>
      <w:marTop w:val="0"/>
      <w:marBottom w:val="0"/>
      <w:divBdr>
        <w:top w:val="none" w:sz="0" w:space="0" w:color="auto"/>
        <w:left w:val="none" w:sz="0" w:space="0" w:color="auto"/>
        <w:bottom w:val="none" w:sz="0" w:space="0" w:color="auto"/>
        <w:right w:val="none" w:sz="0" w:space="0" w:color="auto"/>
      </w:divBdr>
      <w:divsChild>
        <w:div w:id="1793668799">
          <w:marLeft w:val="0"/>
          <w:marRight w:val="0"/>
          <w:marTop w:val="150"/>
          <w:marBottom w:val="150"/>
          <w:divBdr>
            <w:top w:val="none" w:sz="0" w:space="0" w:color="auto"/>
            <w:left w:val="none" w:sz="0" w:space="0" w:color="auto"/>
            <w:bottom w:val="none" w:sz="0" w:space="0" w:color="auto"/>
            <w:right w:val="none" w:sz="0" w:space="0" w:color="auto"/>
          </w:divBdr>
        </w:div>
        <w:div w:id="1195924523">
          <w:marLeft w:val="0"/>
          <w:marRight w:val="0"/>
          <w:marTop w:val="150"/>
          <w:marBottom w:val="150"/>
          <w:divBdr>
            <w:top w:val="none" w:sz="0" w:space="0" w:color="auto"/>
            <w:left w:val="none" w:sz="0" w:space="0" w:color="auto"/>
            <w:bottom w:val="none" w:sz="0" w:space="0" w:color="auto"/>
            <w:right w:val="none" w:sz="0" w:space="0" w:color="auto"/>
          </w:divBdr>
        </w:div>
      </w:divsChild>
    </w:div>
    <w:div w:id="344796039">
      <w:bodyDiv w:val="1"/>
      <w:marLeft w:val="0"/>
      <w:marRight w:val="0"/>
      <w:marTop w:val="0"/>
      <w:marBottom w:val="0"/>
      <w:divBdr>
        <w:top w:val="none" w:sz="0" w:space="0" w:color="auto"/>
        <w:left w:val="none" w:sz="0" w:space="0" w:color="auto"/>
        <w:bottom w:val="none" w:sz="0" w:space="0" w:color="auto"/>
        <w:right w:val="none" w:sz="0" w:space="0" w:color="auto"/>
      </w:divBdr>
      <w:divsChild>
        <w:div w:id="1156921942">
          <w:marLeft w:val="0"/>
          <w:marRight w:val="0"/>
          <w:marTop w:val="150"/>
          <w:marBottom w:val="150"/>
          <w:divBdr>
            <w:top w:val="none" w:sz="0" w:space="0" w:color="auto"/>
            <w:left w:val="none" w:sz="0" w:space="0" w:color="auto"/>
            <w:bottom w:val="none" w:sz="0" w:space="0" w:color="auto"/>
            <w:right w:val="none" w:sz="0" w:space="0" w:color="auto"/>
          </w:divBdr>
        </w:div>
        <w:div w:id="321279907">
          <w:marLeft w:val="0"/>
          <w:marRight w:val="0"/>
          <w:marTop w:val="150"/>
          <w:marBottom w:val="150"/>
          <w:divBdr>
            <w:top w:val="none" w:sz="0" w:space="0" w:color="auto"/>
            <w:left w:val="none" w:sz="0" w:space="0" w:color="auto"/>
            <w:bottom w:val="none" w:sz="0" w:space="0" w:color="auto"/>
            <w:right w:val="none" w:sz="0" w:space="0" w:color="auto"/>
          </w:divBdr>
        </w:div>
        <w:div w:id="865410301">
          <w:marLeft w:val="0"/>
          <w:marRight w:val="0"/>
          <w:marTop w:val="150"/>
          <w:marBottom w:val="150"/>
          <w:divBdr>
            <w:top w:val="none" w:sz="0" w:space="0" w:color="auto"/>
            <w:left w:val="none" w:sz="0" w:space="0" w:color="auto"/>
            <w:bottom w:val="none" w:sz="0" w:space="0" w:color="auto"/>
            <w:right w:val="none" w:sz="0" w:space="0" w:color="auto"/>
          </w:divBdr>
        </w:div>
      </w:divsChild>
    </w:div>
    <w:div w:id="373625795">
      <w:bodyDiv w:val="1"/>
      <w:marLeft w:val="0"/>
      <w:marRight w:val="0"/>
      <w:marTop w:val="0"/>
      <w:marBottom w:val="0"/>
      <w:divBdr>
        <w:top w:val="none" w:sz="0" w:space="0" w:color="auto"/>
        <w:left w:val="none" w:sz="0" w:space="0" w:color="auto"/>
        <w:bottom w:val="none" w:sz="0" w:space="0" w:color="auto"/>
        <w:right w:val="none" w:sz="0" w:space="0" w:color="auto"/>
      </w:divBdr>
      <w:divsChild>
        <w:div w:id="1820488496">
          <w:marLeft w:val="0"/>
          <w:marRight w:val="0"/>
          <w:marTop w:val="150"/>
          <w:marBottom w:val="150"/>
          <w:divBdr>
            <w:top w:val="none" w:sz="0" w:space="0" w:color="auto"/>
            <w:left w:val="none" w:sz="0" w:space="0" w:color="auto"/>
            <w:bottom w:val="none" w:sz="0" w:space="0" w:color="auto"/>
            <w:right w:val="none" w:sz="0" w:space="0" w:color="auto"/>
          </w:divBdr>
        </w:div>
        <w:div w:id="422989850">
          <w:marLeft w:val="0"/>
          <w:marRight w:val="0"/>
          <w:marTop w:val="150"/>
          <w:marBottom w:val="150"/>
          <w:divBdr>
            <w:top w:val="none" w:sz="0" w:space="0" w:color="auto"/>
            <w:left w:val="none" w:sz="0" w:space="0" w:color="auto"/>
            <w:bottom w:val="none" w:sz="0" w:space="0" w:color="auto"/>
            <w:right w:val="none" w:sz="0" w:space="0" w:color="auto"/>
          </w:divBdr>
        </w:div>
      </w:divsChild>
    </w:div>
    <w:div w:id="457798295">
      <w:bodyDiv w:val="1"/>
      <w:marLeft w:val="0"/>
      <w:marRight w:val="0"/>
      <w:marTop w:val="0"/>
      <w:marBottom w:val="0"/>
      <w:divBdr>
        <w:top w:val="none" w:sz="0" w:space="0" w:color="auto"/>
        <w:left w:val="none" w:sz="0" w:space="0" w:color="auto"/>
        <w:bottom w:val="none" w:sz="0" w:space="0" w:color="auto"/>
        <w:right w:val="none" w:sz="0" w:space="0" w:color="auto"/>
      </w:divBdr>
      <w:divsChild>
        <w:div w:id="2035837028">
          <w:marLeft w:val="0"/>
          <w:marRight w:val="0"/>
          <w:marTop w:val="150"/>
          <w:marBottom w:val="150"/>
          <w:divBdr>
            <w:top w:val="none" w:sz="0" w:space="0" w:color="auto"/>
            <w:left w:val="none" w:sz="0" w:space="0" w:color="auto"/>
            <w:bottom w:val="none" w:sz="0" w:space="0" w:color="auto"/>
            <w:right w:val="none" w:sz="0" w:space="0" w:color="auto"/>
          </w:divBdr>
        </w:div>
        <w:div w:id="1676612274">
          <w:marLeft w:val="0"/>
          <w:marRight w:val="0"/>
          <w:marTop w:val="150"/>
          <w:marBottom w:val="150"/>
          <w:divBdr>
            <w:top w:val="none" w:sz="0" w:space="0" w:color="auto"/>
            <w:left w:val="none" w:sz="0" w:space="0" w:color="auto"/>
            <w:bottom w:val="none" w:sz="0" w:space="0" w:color="auto"/>
            <w:right w:val="none" w:sz="0" w:space="0" w:color="auto"/>
          </w:divBdr>
        </w:div>
        <w:div w:id="1017540523">
          <w:marLeft w:val="0"/>
          <w:marRight w:val="0"/>
          <w:marTop w:val="150"/>
          <w:marBottom w:val="150"/>
          <w:divBdr>
            <w:top w:val="none" w:sz="0" w:space="0" w:color="auto"/>
            <w:left w:val="none" w:sz="0" w:space="0" w:color="auto"/>
            <w:bottom w:val="none" w:sz="0" w:space="0" w:color="auto"/>
            <w:right w:val="none" w:sz="0" w:space="0" w:color="auto"/>
          </w:divBdr>
        </w:div>
      </w:divsChild>
    </w:div>
    <w:div w:id="471143991">
      <w:bodyDiv w:val="1"/>
      <w:marLeft w:val="0"/>
      <w:marRight w:val="0"/>
      <w:marTop w:val="0"/>
      <w:marBottom w:val="0"/>
      <w:divBdr>
        <w:top w:val="none" w:sz="0" w:space="0" w:color="auto"/>
        <w:left w:val="none" w:sz="0" w:space="0" w:color="auto"/>
        <w:bottom w:val="none" w:sz="0" w:space="0" w:color="auto"/>
        <w:right w:val="none" w:sz="0" w:space="0" w:color="auto"/>
      </w:divBdr>
    </w:div>
    <w:div w:id="477501156">
      <w:bodyDiv w:val="1"/>
      <w:marLeft w:val="0"/>
      <w:marRight w:val="0"/>
      <w:marTop w:val="0"/>
      <w:marBottom w:val="0"/>
      <w:divBdr>
        <w:top w:val="none" w:sz="0" w:space="0" w:color="auto"/>
        <w:left w:val="none" w:sz="0" w:space="0" w:color="auto"/>
        <w:bottom w:val="none" w:sz="0" w:space="0" w:color="auto"/>
        <w:right w:val="none" w:sz="0" w:space="0" w:color="auto"/>
      </w:divBdr>
    </w:div>
    <w:div w:id="553810584">
      <w:bodyDiv w:val="1"/>
      <w:marLeft w:val="0"/>
      <w:marRight w:val="0"/>
      <w:marTop w:val="0"/>
      <w:marBottom w:val="0"/>
      <w:divBdr>
        <w:top w:val="none" w:sz="0" w:space="0" w:color="auto"/>
        <w:left w:val="none" w:sz="0" w:space="0" w:color="auto"/>
        <w:bottom w:val="none" w:sz="0" w:space="0" w:color="auto"/>
        <w:right w:val="none" w:sz="0" w:space="0" w:color="auto"/>
      </w:divBdr>
      <w:divsChild>
        <w:div w:id="48577079">
          <w:marLeft w:val="0"/>
          <w:marRight w:val="0"/>
          <w:marTop w:val="150"/>
          <w:marBottom w:val="150"/>
          <w:divBdr>
            <w:top w:val="none" w:sz="0" w:space="0" w:color="auto"/>
            <w:left w:val="none" w:sz="0" w:space="0" w:color="auto"/>
            <w:bottom w:val="none" w:sz="0" w:space="0" w:color="auto"/>
            <w:right w:val="none" w:sz="0" w:space="0" w:color="auto"/>
          </w:divBdr>
        </w:div>
        <w:div w:id="1451631436">
          <w:marLeft w:val="0"/>
          <w:marRight w:val="0"/>
          <w:marTop w:val="150"/>
          <w:marBottom w:val="150"/>
          <w:divBdr>
            <w:top w:val="none" w:sz="0" w:space="0" w:color="auto"/>
            <w:left w:val="none" w:sz="0" w:space="0" w:color="auto"/>
            <w:bottom w:val="none" w:sz="0" w:space="0" w:color="auto"/>
            <w:right w:val="none" w:sz="0" w:space="0" w:color="auto"/>
          </w:divBdr>
        </w:div>
        <w:div w:id="751046834">
          <w:marLeft w:val="0"/>
          <w:marRight w:val="0"/>
          <w:marTop w:val="150"/>
          <w:marBottom w:val="150"/>
          <w:divBdr>
            <w:top w:val="none" w:sz="0" w:space="0" w:color="auto"/>
            <w:left w:val="none" w:sz="0" w:space="0" w:color="auto"/>
            <w:bottom w:val="none" w:sz="0" w:space="0" w:color="auto"/>
            <w:right w:val="none" w:sz="0" w:space="0" w:color="auto"/>
          </w:divBdr>
        </w:div>
        <w:div w:id="5059717">
          <w:marLeft w:val="0"/>
          <w:marRight w:val="0"/>
          <w:marTop w:val="150"/>
          <w:marBottom w:val="150"/>
          <w:divBdr>
            <w:top w:val="none" w:sz="0" w:space="0" w:color="auto"/>
            <w:left w:val="none" w:sz="0" w:space="0" w:color="auto"/>
            <w:bottom w:val="none" w:sz="0" w:space="0" w:color="auto"/>
            <w:right w:val="none" w:sz="0" w:space="0" w:color="auto"/>
          </w:divBdr>
        </w:div>
        <w:div w:id="1935624084">
          <w:marLeft w:val="0"/>
          <w:marRight w:val="0"/>
          <w:marTop w:val="150"/>
          <w:marBottom w:val="150"/>
          <w:divBdr>
            <w:top w:val="none" w:sz="0" w:space="0" w:color="auto"/>
            <w:left w:val="none" w:sz="0" w:space="0" w:color="auto"/>
            <w:bottom w:val="none" w:sz="0" w:space="0" w:color="auto"/>
            <w:right w:val="none" w:sz="0" w:space="0" w:color="auto"/>
          </w:divBdr>
        </w:div>
      </w:divsChild>
    </w:div>
    <w:div w:id="719943983">
      <w:bodyDiv w:val="1"/>
      <w:marLeft w:val="0"/>
      <w:marRight w:val="0"/>
      <w:marTop w:val="0"/>
      <w:marBottom w:val="0"/>
      <w:divBdr>
        <w:top w:val="none" w:sz="0" w:space="0" w:color="auto"/>
        <w:left w:val="none" w:sz="0" w:space="0" w:color="auto"/>
        <w:bottom w:val="none" w:sz="0" w:space="0" w:color="auto"/>
        <w:right w:val="none" w:sz="0" w:space="0" w:color="auto"/>
      </w:divBdr>
      <w:divsChild>
        <w:div w:id="1523858065">
          <w:marLeft w:val="0"/>
          <w:marRight w:val="0"/>
          <w:marTop w:val="150"/>
          <w:marBottom w:val="150"/>
          <w:divBdr>
            <w:top w:val="none" w:sz="0" w:space="0" w:color="auto"/>
            <w:left w:val="none" w:sz="0" w:space="0" w:color="auto"/>
            <w:bottom w:val="none" w:sz="0" w:space="0" w:color="auto"/>
            <w:right w:val="none" w:sz="0" w:space="0" w:color="auto"/>
          </w:divBdr>
        </w:div>
        <w:div w:id="1572961763">
          <w:marLeft w:val="0"/>
          <w:marRight w:val="0"/>
          <w:marTop w:val="150"/>
          <w:marBottom w:val="150"/>
          <w:divBdr>
            <w:top w:val="none" w:sz="0" w:space="0" w:color="auto"/>
            <w:left w:val="none" w:sz="0" w:space="0" w:color="auto"/>
            <w:bottom w:val="none" w:sz="0" w:space="0" w:color="auto"/>
            <w:right w:val="none" w:sz="0" w:space="0" w:color="auto"/>
          </w:divBdr>
        </w:div>
      </w:divsChild>
    </w:div>
    <w:div w:id="733355371">
      <w:bodyDiv w:val="1"/>
      <w:marLeft w:val="0"/>
      <w:marRight w:val="0"/>
      <w:marTop w:val="0"/>
      <w:marBottom w:val="0"/>
      <w:divBdr>
        <w:top w:val="none" w:sz="0" w:space="0" w:color="auto"/>
        <w:left w:val="none" w:sz="0" w:space="0" w:color="auto"/>
        <w:bottom w:val="none" w:sz="0" w:space="0" w:color="auto"/>
        <w:right w:val="none" w:sz="0" w:space="0" w:color="auto"/>
      </w:divBdr>
      <w:divsChild>
        <w:div w:id="1862282496">
          <w:marLeft w:val="0"/>
          <w:marRight w:val="0"/>
          <w:marTop w:val="0"/>
          <w:marBottom w:val="0"/>
          <w:divBdr>
            <w:top w:val="none" w:sz="0" w:space="0" w:color="auto"/>
            <w:left w:val="none" w:sz="0" w:space="0" w:color="auto"/>
            <w:bottom w:val="none" w:sz="0" w:space="0" w:color="auto"/>
            <w:right w:val="none" w:sz="0" w:space="0" w:color="auto"/>
          </w:divBdr>
        </w:div>
        <w:div w:id="1987274817">
          <w:marLeft w:val="0"/>
          <w:marRight w:val="0"/>
          <w:marTop w:val="0"/>
          <w:marBottom w:val="0"/>
          <w:divBdr>
            <w:top w:val="none" w:sz="0" w:space="0" w:color="auto"/>
            <w:left w:val="none" w:sz="0" w:space="0" w:color="auto"/>
            <w:bottom w:val="none" w:sz="0" w:space="0" w:color="auto"/>
            <w:right w:val="none" w:sz="0" w:space="0" w:color="auto"/>
          </w:divBdr>
        </w:div>
      </w:divsChild>
    </w:div>
    <w:div w:id="754285252">
      <w:bodyDiv w:val="1"/>
      <w:marLeft w:val="0"/>
      <w:marRight w:val="0"/>
      <w:marTop w:val="0"/>
      <w:marBottom w:val="0"/>
      <w:divBdr>
        <w:top w:val="none" w:sz="0" w:space="0" w:color="auto"/>
        <w:left w:val="none" w:sz="0" w:space="0" w:color="auto"/>
        <w:bottom w:val="none" w:sz="0" w:space="0" w:color="auto"/>
        <w:right w:val="none" w:sz="0" w:space="0" w:color="auto"/>
      </w:divBdr>
      <w:divsChild>
        <w:div w:id="1877279782">
          <w:marLeft w:val="0"/>
          <w:marRight w:val="0"/>
          <w:marTop w:val="150"/>
          <w:marBottom w:val="150"/>
          <w:divBdr>
            <w:top w:val="none" w:sz="0" w:space="0" w:color="auto"/>
            <w:left w:val="none" w:sz="0" w:space="0" w:color="auto"/>
            <w:bottom w:val="none" w:sz="0" w:space="0" w:color="auto"/>
            <w:right w:val="none" w:sz="0" w:space="0" w:color="auto"/>
          </w:divBdr>
        </w:div>
        <w:div w:id="648830684">
          <w:marLeft w:val="0"/>
          <w:marRight w:val="0"/>
          <w:marTop w:val="150"/>
          <w:marBottom w:val="150"/>
          <w:divBdr>
            <w:top w:val="none" w:sz="0" w:space="0" w:color="auto"/>
            <w:left w:val="none" w:sz="0" w:space="0" w:color="auto"/>
            <w:bottom w:val="none" w:sz="0" w:space="0" w:color="auto"/>
            <w:right w:val="none" w:sz="0" w:space="0" w:color="auto"/>
          </w:divBdr>
        </w:div>
        <w:div w:id="1168399311">
          <w:marLeft w:val="0"/>
          <w:marRight w:val="0"/>
          <w:marTop w:val="150"/>
          <w:marBottom w:val="150"/>
          <w:divBdr>
            <w:top w:val="none" w:sz="0" w:space="0" w:color="auto"/>
            <w:left w:val="none" w:sz="0" w:space="0" w:color="auto"/>
            <w:bottom w:val="none" w:sz="0" w:space="0" w:color="auto"/>
            <w:right w:val="none" w:sz="0" w:space="0" w:color="auto"/>
          </w:divBdr>
        </w:div>
        <w:div w:id="916401279">
          <w:marLeft w:val="0"/>
          <w:marRight w:val="0"/>
          <w:marTop w:val="150"/>
          <w:marBottom w:val="150"/>
          <w:divBdr>
            <w:top w:val="none" w:sz="0" w:space="0" w:color="auto"/>
            <w:left w:val="none" w:sz="0" w:space="0" w:color="auto"/>
            <w:bottom w:val="none" w:sz="0" w:space="0" w:color="auto"/>
            <w:right w:val="none" w:sz="0" w:space="0" w:color="auto"/>
          </w:divBdr>
        </w:div>
        <w:div w:id="673924606">
          <w:marLeft w:val="0"/>
          <w:marRight w:val="0"/>
          <w:marTop w:val="150"/>
          <w:marBottom w:val="150"/>
          <w:divBdr>
            <w:top w:val="none" w:sz="0" w:space="0" w:color="auto"/>
            <w:left w:val="none" w:sz="0" w:space="0" w:color="auto"/>
            <w:bottom w:val="none" w:sz="0" w:space="0" w:color="auto"/>
            <w:right w:val="none" w:sz="0" w:space="0" w:color="auto"/>
          </w:divBdr>
        </w:div>
        <w:div w:id="1063917437">
          <w:marLeft w:val="0"/>
          <w:marRight w:val="0"/>
          <w:marTop w:val="150"/>
          <w:marBottom w:val="150"/>
          <w:divBdr>
            <w:top w:val="none" w:sz="0" w:space="0" w:color="auto"/>
            <w:left w:val="none" w:sz="0" w:space="0" w:color="auto"/>
            <w:bottom w:val="none" w:sz="0" w:space="0" w:color="auto"/>
            <w:right w:val="none" w:sz="0" w:space="0" w:color="auto"/>
          </w:divBdr>
        </w:div>
        <w:div w:id="430322038">
          <w:marLeft w:val="0"/>
          <w:marRight w:val="0"/>
          <w:marTop w:val="150"/>
          <w:marBottom w:val="150"/>
          <w:divBdr>
            <w:top w:val="none" w:sz="0" w:space="0" w:color="auto"/>
            <w:left w:val="none" w:sz="0" w:space="0" w:color="auto"/>
            <w:bottom w:val="none" w:sz="0" w:space="0" w:color="auto"/>
            <w:right w:val="none" w:sz="0" w:space="0" w:color="auto"/>
          </w:divBdr>
        </w:div>
        <w:div w:id="410812258">
          <w:marLeft w:val="0"/>
          <w:marRight w:val="0"/>
          <w:marTop w:val="150"/>
          <w:marBottom w:val="150"/>
          <w:divBdr>
            <w:top w:val="none" w:sz="0" w:space="0" w:color="auto"/>
            <w:left w:val="none" w:sz="0" w:space="0" w:color="auto"/>
            <w:bottom w:val="none" w:sz="0" w:space="0" w:color="auto"/>
            <w:right w:val="none" w:sz="0" w:space="0" w:color="auto"/>
          </w:divBdr>
        </w:div>
        <w:div w:id="2123456893">
          <w:marLeft w:val="0"/>
          <w:marRight w:val="0"/>
          <w:marTop w:val="150"/>
          <w:marBottom w:val="150"/>
          <w:divBdr>
            <w:top w:val="none" w:sz="0" w:space="0" w:color="auto"/>
            <w:left w:val="none" w:sz="0" w:space="0" w:color="auto"/>
            <w:bottom w:val="none" w:sz="0" w:space="0" w:color="auto"/>
            <w:right w:val="none" w:sz="0" w:space="0" w:color="auto"/>
          </w:divBdr>
        </w:div>
      </w:divsChild>
    </w:div>
    <w:div w:id="764301641">
      <w:bodyDiv w:val="1"/>
      <w:marLeft w:val="0"/>
      <w:marRight w:val="0"/>
      <w:marTop w:val="0"/>
      <w:marBottom w:val="0"/>
      <w:divBdr>
        <w:top w:val="none" w:sz="0" w:space="0" w:color="auto"/>
        <w:left w:val="none" w:sz="0" w:space="0" w:color="auto"/>
        <w:bottom w:val="none" w:sz="0" w:space="0" w:color="auto"/>
        <w:right w:val="none" w:sz="0" w:space="0" w:color="auto"/>
      </w:divBdr>
      <w:divsChild>
        <w:div w:id="305202312">
          <w:marLeft w:val="0"/>
          <w:marRight w:val="0"/>
          <w:marTop w:val="150"/>
          <w:marBottom w:val="150"/>
          <w:divBdr>
            <w:top w:val="none" w:sz="0" w:space="0" w:color="auto"/>
            <w:left w:val="none" w:sz="0" w:space="0" w:color="auto"/>
            <w:bottom w:val="none" w:sz="0" w:space="0" w:color="auto"/>
            <w:right w:val="none" w:sz="0" w:space="0" w:color="auto"/>
          </w:divBdr>
        </w:div>
        <w:div w:id="1763717748">
          <w:marLeft w:val="0"/>
          <w:marRight w:val="0"/>
          <w:marTop w:val="150"/>
          <w:marBottom w:val="150"/>
          <w:divBdr>
            <w:top w:val="none" w:sz="0" w:space="0" w:color="auto"/>
            <w:left w:val="none" w:sz="0" w:space="0" w:color="auto"/>
            <w:bottom w:val="none" w:sz="0" w:space="0" w:color="auto"/>
            <w:right w:val="none" w:sz="0" w:space="0" w:color="auto"/>
          </w:divBdr>
        </w:div>
        <w:div w:id="697046235">
          <w:marLeft w:val="0"/>
          <w:marRight w:val="0"/>
          <w:marTop w:val="150"/>
          <w:marBottom w:val="150"/>
          <w:divBdr>
            <w:top w:val="none" w:sz="0" w:space="0" w:color="auto"/>
            <w:left w:val="none" w:sz="0" w:space="0" w:color="auto"/>
            <w:bottom w:val="none" w:sz="0" w:space="0" w:color="auto"/>
            <w:right w:val="none" w:sz="0" w:space="0" w:color="auto"/>
          </w:divBdr>
        </w:div>
      </w:divsChild>
    </w:div>
    <w:div w:id="765658510">
      <w:bodyDiv w:val="1"/>
      <w:marLeft w:val="0"/>
      <w:marRight w:val="0"/>
      <w:marTop w:val="0"/>
      <w:marBottom w:val="0"/>
      <w:divBdr>
        <w:top w:val="none" w:sz="0" w:space="0" w:color="auto"/>
        <w:left w:val="none" w:sz="0" w:space="0" w:color="auto"/>
        <w:bottom w:val="none" w:sz="0" w:space="0" w:color="auto"/>
        <w:right w:val="none" w:sz="0" w:space="0" w:color="auto"/>
      </w:divBdr>
      <w:divsChild>
        <w:div w:id="1671644021">
          <w:marLeft w:val="0"/>
          <w:marRight w:val="0"/>
          <w:marTop w:val="150"/>
          <w:marBottom w:val="150"/>
          <w:divBdr>
            <w:top w:val="none" w:sz="0" w:space="0" w:color="auto"/>
            <w:left w:val="none" w:sz="0" w:space="0" w:color="auto"/>
            <w:bottom w:val="none" w:sz="0" w:space="0" w:color="auto"/>
            <w:right w:val="none" w:sz="0" w:space="0" w:color="auto"/>
          </w:divBdr>
        </w:div>
        <w:div w:id="37778340">
          <w:marLeft w:val="0"/>
          <w:marRight w:val="0"/>
          <w:marTop w:val="150"/>
          <w:marBottom w:val="150"/>
          <w:divBdr>
            <w:top w:val="none" w:sz="0" w:space="0" w:color="auto"/>
            <w:left w:val="none" w:sz="0" w:space="0" w:color="auto"/>
            <w:bottom w:val="none" w:sz="0" w:space="0" w:color="auto"/>
            <w:right w:val="none" w:sz="0" w:space="0" w:color="auto"/>
          </w:divBdr>
        </w:div>
        <w:div w:id="354886784">
          <w:marLeft w:val="0"/>
          <w:marRight w:val="0"/>
          <w:marTop w:val="150"/>
          <w:marBottom w:val="150"/>
          <w:divBdr>
            <w:top w:val="none" w:sz="0" w:space="0" w:color="auto"/>
            <w:left w:val="none" w:sz="0" w:space="0" w:color="auto"/>
            <w:bottom w:val="none" w:sz="0" w:space="0" w:color="auto"/>
            <w:right w:val="none" w:sz="0" w:space="0" w:color="auto"/>
          </w:divBdr>
        </w:div>
        <w:div w:id="1368719547">
          <w:marLeft w:val="0"/>
          <w:marRight w:val="0"/>
          <w:marTop w:val="150"/>
          <w:marBottom w:val="150"/>
          <w:divBdr>
            <w:top w:val="none" w:sz="0" w:space="0" w:color="auto"/>
            <w:left w:val="none" w:sz="0" w:space="0" w:color="auto"/>
            <w:bottom w:val="none" w:sz="0" w:space="0" w:color="auto"/>
            <w:right w:val="none" w:sz="0" w:space="0" w:color="auto"/>
          </w:divBdr>
        </w:div>
        <w:div w:id="420219172">
          <w:marLeft w:val="0"/>
          <w:marRight w:val="0"/>
          <w:marTop w:val="150"/>
          <w:marBottom w:val="150"/>
          <w:divBdr>
            <w:top w:val="none" w:sz="0" w:space="0" w:color="auto"/>
            <w:left w:val="none" w:sz="0" w:space="0" w:color="auto"/>
            <w:bottom w:val="none" w:sz="0" w:space="0" w:color="auto"/>
            <w:right w:val="none" w:sz="0" w:space="0" w:color="auto"/>
          </w:divBdr>
        </w:div>
      </w:divsChild>
    </w:div>
    <w:div w:id="850484347">
      <w:bodyDiv w:val="1"/>
      <w:marLeft w:val="0"/>
      <w:marRight w:val="0"/>
      <w:marTop w:val="0"/>
      <w:marBottom w:val="0"/>
      <w:divBdr>
        <w:top w:val="none" w:sz="0" w:space="0" w:color="auto"/>
        <w:left w:val="none" w:sz="0" w:space="0" w:color="auto"/>
        <w:bottom w:val="none" w:sz="0" w:space="0" w:color="auto"/>
        <w:right w:val="none" w:sz="0" w:space="0" w:color="auto"/>
      </w:divBdr>
    </w:div>
    <w:div w:id="884566982">
      <w:bodyDiv w:val="1"/>
      <w:marLeft w:val="0"/>
      <w:marRight w:val="0"/>
      <w:marTop w:val="0"/>
      <w:marBottom w:val="0"/>
      <w:divBdr>
        <w:top w:val="none" w:sz="0" w:space="0" w:color="auto"/>
        <w:left w:val="none" w:sz="0" w:space="0" w:color="auto"/>
        <w:bottom w:val="none" w:sz="0" w:space="0" w:color="auto"/>
        <w:right w:val="none" w:sz="0" w:space="0" w:color="auto"/>
      </w:divBdr>
    </w:div>
    <w:div w:id="1014259805">
      <w:bodyDiv w:val="1"/>
      <w:marLeft w:val="0"/>
      <w:marRight w:val="0"/>
      <w:marTop w:val="0"/>
      <w:marBottom w:val="0"/>
      <w:divBdr>
        <w:top w:val="none" w:sz="0" w:space="0" w:color="auto"/>
        <w:left w:val="none" w:sz="0" w:space="0" w:color="auto"/>
        <w:bottom w:val="none" w:sz="0" w:space="0" w:color="auto"/>
        <w:right w:val="none" w:sz="0" w:space="0" w:color="auto"/>
      </w:divBdr>
    </w:div>
    <w:div w:id="1015423659">
      <w:bodyDiv w:val="1"/>
      <w:marLeft w:val="0"/>
      <w:marRight w:val="0"/>
      <w:marTop w:val="0"/>
      <w:marBottom w:val="0"/>
      <w:divBdr>
        <w:top w:val="none" w:sz="0" w:space="0" w:color="auto"/>
        <w:left w:val="none" w:sz="0" w:space="0" w:color="auto"/>
        <w:bottom w:val="none" w:sz="0" w:space="0" w:color="auto"/>
        <w:right w:val="none" w:sz="0" w:space="0" w:color="auto"/>
      </w:divBdr>
    </w:div>
    <w:div w:id="1119494104">
      <w:bodyDiv w:val="1"/>
      <w:marLeft w:val="0"/>
      <w:marRight w:val="0"/>
      <w:marTop w:val="0"/>
      <w:marBottom w:val="0"/>
      <w:divBdr>
        <w:top w:val="none" w:sz="0" w:space="0" w:color="auto"/>
        <w:left w:val="none" w:sz="0" w:space="0" w:color="auto"/>
        <w:bottom w:val="none" w:sz="0" w:space="0" w:color="auto"/>
        <w:right w:val="none" w:sz="0" w:space="0" w:color="auto"/>
      </w:divBdr>
    </w:div>
    <w:div w:id="1171604643">
      <w:bodyDiv w:val="1"/>
      <w:marLeft w:val="0"/>
      <w:marRight w:val="0"/>
      <w:marTop w:val="0"/>
      <w:marBottom w:val="0"/>
      <w:divBdr>
        <w:top w:val="none" w:sz="0" w:space="0" w:color="auto"/>
        <w:left w:val="none" w:sz="0" w:space="0" w:color="auto"/>
        <w:bottom w:val="none" w:sz="0" w:space="0" w:color="auto"/>
        <w:right w:val="none" w:sz="0" w:space="0" w:color="auto"/>
      </w:divBdr>
      <w:divsChild>
        <w:div w:id="881287267">
          <w:marLeft w:val="0"/>
          <w:marRight w:val="0"/>
          <w:marTop w:val="150"/>
          <w:marBottom w:val="150"/>
          <w:divBdr>
            <w:top w:val="none" w:sz="0" w:space="0" w:color="auto"/>
            <w:left w:val="none" w:sz="0" w:space="0" w:color="auto"/>
            <w:bottom w:val="none" w:sz="0" w:space="0" w:color="auto"/>
            <w:right w:val="none" w:sz="0" w:space="0" w:color="auto"/>
          </w:divBdr>
        </w:div>
        <w:div w:id="1276908901">
          <w:marLeft w:val="0"/>
          <w:marRight w:val="0"/>
          <w:marTop w:val="150"/>
          <w:marBottom w:val="150"/>
          <w:divBdr>
            <w:top w:val="none" w:sz="0" w:space="0" w:color="auto"/>
            <w:left w:val="none" w:sz="0" w:space="0" w:color="auto"/>
            <w:bottom w:val="none" w:sz="0" w:space="0" w:color="auto"/>
            <w:right w:val="none" w:sz="0" w:space="0" w:color="auto"/>
          </w:divBdr>
        </w:div>
      </w:divsChild>
    </w:div>
    <w:div w:id="1181312545">
      <w:bodyDiv w:val="1"/>
      <w:marLeft w:val="0"/>
      <w:marRight w:val="0"/>
      <w:marTop w:val="0"/>
      <w:marBottom w:val="0"/>
      <w:divBdr>
        <w:top w:val="none" w:sz="0" w:space="0" w:color="auto"/>
        <w:left w:val="none" w:sz="0" w:space="0" w:color="auto"/>
        <w:bottom w:val="none" w:sz="0" w:space="0" w:color="auto"/>
        <w:right w:val="none" w:sz="0" w:space="0" w:color="auto"/>
      </w:divBdr>
    </w:div>
    <w:div w:id="1235117910">
      <w:bodyDiv w:val="1"/>
      <w:marLeft w:val="0"/>
      <w:marRight w:val="0"/>
      <w:marTop w:val="0"/>
      <w:marBottom w:val="0"/>
      <w:divBdr>
        <w:top w:val="none" w:sz="0" w:space="0" w:color="auto"/>
        <w:left w:val="none" w:sz="0" w:space="0" w:color="auto"/>
        <w:bottom w:val="none" w:sz="0" w:space="0" w:color="auto"/>
        <w:right w:val="none" w:sz="0" w:space="0" w:color="auto"/>
      </w:divBdr>
    </w:div>
    <w:div w:id="1237939110">
      <w:bodyDiv w:val="1"/>
      <w:marLeft w:val="0"/>
      <w:marRight w:val="0"/>
      <w:marTop w:val="0"/>
      <w:marBottom w:val="0"/>
      <w:divBdr>
        <w:top w:val="none" w:sz="0" w:space="0" w:color="auto"/>
        <w:left w:val="none" w:sz="0" w:space="0" w:color="auto"/>
        <w:bottom w:val="none" w:sz="0" w:space="0" w:color="auto"/>
        <w:right w:val="none" w:sz="0" w:space="0" w:color="auto"/>
      </w:divBdr>
    </w:div>
    <w:div w:id="1280842939">
      <w:bodyDiv w:val="1"/>
      <w:marLeft w:val="0"/>
      <w:marRight w:val="0"/>
      <w:marTop w:val="0"/>
      <w:marBottom w:val="0"/>
      <w:divBdr>
        <w:top w:val="none" w:sz="0" w:space="0" w:color="auto"/>
        <w:left w:val="none" w:sz="0" w:space="0" w:color="auto"/>
        <w:bottom w:val="none" w:sz="0" w:space="0" w:color="auto"/>
        <w:right w:val="none" w:sz="0" w:space="0" w:color="auto"/>
      </w:divBdr>
      <w:divsChild>
        <w:div w:id="1788812783">
          <w:marLeft w:val="0"/>
          <w:marRight w:val="0"/>
          <w:marTop w:val="0"/>
          <w:marBottom w:val="0"/>
          <w:divBdr>
            <w:top w:val="none" w:sz="0" w:space="0" w:color="auto"/>
            <w:left w:val="none" w:sz="0" w:space="0" w:color="auto"/>
            <w:bottom w:val="none" w:sz="0" w:space="0" w:color="auto"/>
            <w:right w:val="none" w:sz="0" w:space="0" w:color="auto"/>
          </w:divBdr>
        </w:div>
        <w:div w:id="2075086538">
          <w:marLeft w:val="0"/>
          <w:marRight w:val="0"/>
          <w:marTop w:val="0"/>
          <w:marBottom w:val="0"/>
          <w:divBdr>
            <w:top w:val="none" w:sz="0" w:space="0" w:color="auto"/>
            <w:left w:val="none" w:sz="0" w:space="0" w:color="auto"/>
            <w:bottom w:val="none" w:sz="0" w:space="0" w:color="auto"/>
            <w:right w:val="none" w:sz="0" w:space="0" w:color="auto"/>
          </w:divBdr>
        </w:div>
      </w:divsChild>
    </w:div>
    <w:div w:id="1317145703">
      <w:bodyDiv w:val="1"/>
      <w:marLeft w:val="0"/>
      <w:marRight w:val="0"/>
      <w:marTop w:val="0"/>
      <w:marBottom w:val="0"/>
      <w:divBdr>
        <w:top w:val="none" w:sz="0" w:space="0" w:color="auto"/>
        <w:left w:val="none" w:sz="0" w:space="0" w:color="auto"/>
        <w:bottom w:val="none" w:sz="0" w:space="0" w:color="auto"/>
        <w:right w:val="none" w:sz="0" w:space="0" w:color="auto"/>
      </w:divBdr>
      <w:divsChild>
        <w:div w:id="536353796">
          <w:marLeft w:val="0"/>
          <w:marRight w:val="0"/>
          <w:marTop w:val="300"/>
          <w:marBottom w:val="150"/>
          <w:divBdr>
            <w:top w:val="none" w:sz="0" w:space="0" w:color="auto"/>
            <w:left w:val="none" w:sz="0" w:space="0" w:color="auto"/>
            <w:bottom w:val="none" w:sz="0" w:space="0" w:color="auto"/>
            <w:right w:val="none" w:sz="0" w:space="0" w:color="auto"/>
          </w:divBdr>
        </w:div>
        <w:div w:id="1184519964">
          <w:marLeft w:val="0"/>
          <w:marRight w:val="0"/>
          <w:marTop w:val="300"/>
          <w:marBottom w:val="150"/>
          <w:divBdr>
            <w:top w:val="none" w:sz="0" w:space="0" w:color="auto"/>
            <w:left w:val="none" w:sz="0" w:space="0" w:color="auto"/>
            <w:bottom w:val="none" w:sz="0" w:space="0" w:color="auto"/>
            <w:right w:val="none" w:sz="0" w:space="0" w:color="auto"/>
          </w:divBdr>
        </w:div>
        <w:div w:id="1795637079">
          <w:marLeft w:val="0"/>
          <w:marRight w:val="0"/>
          <w:marTop w:val="150"/>
          <w:marBottom w:val="150"/>
          <w:divBdr>
            <w:top w:val="none" w:sz="0" w:space="0" w:color="auto"/>
            <w:left w:val="none" w:sz="0" w:space="0" w:color="auto"/>
            <w:bottom w:val="none" w:sz="0" w:space="0" w:color="auto"/>
            <w:right w:val="none" w:sz="0" w:space="0" w:color="auto"/>
          </w:divBdr>
        </w:div>
        <w:div w:id="1983191508">
          <w:marLeft w:val="0"/>
          <w:marRight w:val="0"/>
          <w:marTop w:val="150"/>
          <w:marBottom w:val="150"/>
          <w:divBdr>
            <w:top w:val="none" w:sz="0" w:space="0" w:color="auto"/>
            <w:left w:val="none" w:sz="0" w:space="0" w:color="auto"/>
            <w:bottom w:val="none" w:sz="0" w:space="0" w:color="auto"/>
            <w:right w:val="none" w:sz="0" w:space="0" w:color="auto"/>
          </w:divBdr>
        </w:div>
        <w:div w:id="1961299540">
          <w:marLeft w:val="0"/>
          <w:marRight w:val="0"/>
          <w:marTop w:val="150"/>
          <w:marBottom w:val="150"/>
          <w:divBdr>
            <w:top w:val="none" w:sz="0" w:space="0" w:color="auto"/>
            <w:left w:val="none" w:sz="0" w:space="0" w:color="auto"/>
            <w:bottom w:val="none" w:sz="0" w:space="0" w:color="auto"/>
            <w:right w:val="none" w:sz="0" w:space="0" w:color="auto"/>
          </w:divBdr>
        </w:div>
        <w:div w:id="1126000592">
          <w:marLeft w:val="0"/>
          <w:marRight w:val="0"/>
          <w:marTop w:val="150"/>
          <w:marBottom w:val="150"/>
          <w:divBdr>
            <w:top w:val="none" w:sz="0" w:space="0" w:color="auto"/>
            <w:left w:val="none" w:sz="0" w:space="0" w:color="auto"/>
            <w:bottom w:val="none" w:sz="0" w:space="0" w:color="auto"/>
            <w:right w:val="none" w:sz="0" w:space="0" w:color="auto"/>
          </w:divBdr>
        </w:div>
        <w:div w:id="1110706669">
          <w:marLeft w:val="0"/>
          <w:marRight w:val="0"/>
          <w:marTop w:val="150"/>
          <w:marBottom w:val="150"/>
          <w:divBdr>
            <w:top w:val="none" w:sz="0" w:space="0" w:color="auto"/>
            <w:left w:val="none" w:sz="0" w:space="0" w:color="auto"/>
            <w:bottom w:val="none" w:sz="0" w:space="0" w:color="auto"/>
            <w:right w:val="none" w:sz="0" w:space="0" w:color="auto"/>
          </w:divBdr>
        </w:div>
        <w:div w:id="1469009032">
          <w:marLeft w:val="0"/>
          <w:marRight w:val="0"/>
          <w:marTop w:val="150"/>
          <w:marBottom w:val="150"/>
          <w:divBdr>
            <w:top w:val="none" w:sz="0" w:space="0" w:color="auto"/>
            <w:left w:val="none" w:sz="0" w:space="0" w:color="auto"/>
            <w:bottom w:val="none" w:sz="0" w:space="0" w:color="auto"/>
            <w:right w:val="none" w:sz="0" w:space="0" w:color="auto"/>
          </w:divBdr>
        </w:div>
        <w:div w:id="199367107">
          <w:marLeft w:val="0"/>
          <w:marRight w:val="0"/>
          <w:marTop w:val="150"/>
          <w:marBottom w:val="150"/>
          <w:divBdr>
            <w:top w:val="none" w:sz="0" w:space="0" w:color="auto"/>
            <w:left w:val="none" w:sz="0" w:space="0" w:color="auto"/>
            <w:bottom w:val="none" w:sz="0" w:space="0" w:color="auto"/>
            <w:right w:val="none" w:sz="0" w:space="0" w:color="auto"/>
          </w:divBdr>
        </w:div>
        <w:div w:id="1650161534">
          <w:marLeft w:val="0"/>
          <w:marRight w:val="0"/>
          <w:marTop w:val="150"/>
          <w:marBottom w:val="150"/>
          <w:divBdr>
            <w:top w:val="none" w:sz="0" w:space="0" w:color="auto"/>
            <w:left w:val="none" w:sz="0" w:space="0" w:color="auto"/>
            <w:bottom w:val="none" w:sz="0" w:space="0" w:color="auto"/>
            <w:right w:val="none" w:sz="0" w:space="0" w:color="auto"/>
          </w:divBdr>
        </w:div>
        <w:div w:id="1123882384">
          <w:marLeft w:val="0"/>
          <w:marRight w:val="0"/>
          <w:marTop w:val="150"/>
          <w:marBottom w:val="150"/>
          <w:divBdr>
            <w:top w:val="none" w:sz="0" w:space="0" w:color="auto"/>
            <w:left w:val="none" w:sz="0" w:space="0" w:color="auto"/>
            <w:bottom w:val="none" w:sz="0" w:space="0" w:color="auto"/>
            <w:right w:val="none" w:sz="0" w:space="0" w:color="auto"/>
          </w:divBdr>
        </w:div>
      </w:divsChild>
    </w:div>
    <w:div w:id="1357923726">
      <w:bodyDiv w:val="1"/>
      <w:marLeft w:val="0"/>
      <w:marRight w:val="0"/>
      <w:marTop w:val="0"/>
      <w:marBottom w:val="0"/>
      <w:divBdr>
        <w:top w:val="none" w:sz="0" w:space="0" w:color="auto"/>
        <w:left w:val="none" w:sz="0" w:space="0" w:color="auto"/>
        <w:bottom w:val="none" w:sz="0" w:space="0" w:color="auto"/>
        <w:right w:val="none" w:sz="0" w:space="0" w:color="auto"/>
      </w:divBdr>
    </w:div>
    <w:div w:id="1360425581">
      <w:bodyDiv w:val="1"/>
      <w:marLeft w:val="0"/>
      <w:marRight w:val="0"/>
      <w:marTop w:val="0"/>
      <w:marBottom w:val="0"/>
      <w:divBdr>
        <w:top w:val="none" w:sz="0" w:space="0" w:color="auto"/>
        <w:left w:val="none" w:sz="0" w:space="0" w:color="auto"/>
        <w:bottom w:val="none" w:sz="0" w:space="0" w:color="auto"/>
        <w:right w:val="none" w:sz="0" w:space="0" w:color="auto"/>
      </w:divBdr>
      <w:divsChild>
        <w:div w:id="1727416434">
          <w:marLeft w:val="0"/>
          <w:marRight w:val="0"/>
          <w:marTop w:val="150"/>
          <w:marBottom w:val="150"/>
          <w:divBdr>
            <w:top w:val="none" w:sz="0" w:space="0" w:color="auto"/>
            <w:left w:val="none" w:sz="0" w:space="0" w:color="auto"/>
            <w:bottom w:val="none" w:sz="0" w:space="0" w:color="auto"/>
            <w:right w:val="none" w:sz="0" w:space="0" w:color="auto"/>
          </w:divBdr>
        </w:div>
        <w:div w:id="1638413089">
          <w:marLeft w:val="0"/>
          <w:marRight w:val="0"/>
          <w:marTop w:val="150"/>
          <w:marBottom w:val="150"/>
          <w:divBdr>
            <w:top w:val="none" w:sz="0" w:space="0" w:color="auto"/>
            <w:left w:val="none" w:sz="0" w:space="0" w:color="auto"/>
            <w:bottom w:val="none" w:sz="0" w:space="0" w:color="auto"/>
            <w:right w:val="none" w:sz="0" w:space="0" w:color="auto"/>
          </w:divBdr>
        </w:div>
        <w:div w:id="593056809">
          <w:marLeft w:val="0"/>
          <w:marRight w:val="0"/>
          <w:marTop w:val="150"/>
          <w:marBottom w:val="150"/>
          <w:divBdr>
            <w:top w:val="none" w:sz="0" w:space="0" w:color="auto"/>
            <w:left w:val="none" w:sz="0" w:space="0" w:color="auto"/>
            <w:bottom w:val="none" w:sz="0" w:space="0" w:color="auto"/>
            <w:right w:val="none" w:sz="0" w:space="0" w:color="auto"/>
          </w:divBdr>
        </w:div>
      </w:divsChild>
    </w:div>
    <w:div w:id="1423799153">
      <w:bodyDiv w:val="1"/>
      <w:marLeft w:val="0"/>
      <w:marRight w:val="0"/>
      <w:marTop w:val="0"/>
      <w:marBottom w:val="0"/>
      <w:divBdr>
        <w:top w:val="none" w:sz="0" w:space="0" w:color="auto"/>
        <w:left w:val="none" w:sz="0" w:space="0" w:color="auto"/>
        <w:bottom w:val="none" w:sz="0" w:space="0" w:color="auto"/>
        <w:right w:val="none" w:sz="0" w:space="0" w:color="auto"/>
      </w:divBdr>
    </w:div>
    <w:div w:id="1433286458">
      <w:bodyDiv w:val="1"/>
      <w:marLeft w:val="0"/>
      <w:marRight w:val="0"/>
      <w:marTop w:val="0"/>
      <w:marBottom w:val="0"/>
      <w:divBdr>
        <w:top w:val="none" w:sz="0" w:space="0" w:color="auto"/>
        <w:left w:val="none" w:sz="0" w:space="0" w:color="auto"/>
        <w:bottom w:val="none" w:sz="0" w:space="0" w:color="auto"/>
        <w:right w:val="none" w:sz="0" w:space="0" w:color="auto"/>
      </w:divBdr>
    </w:div>
    <w:div w:id="1472477181">
      <w:bodyDiv w:val="1"/>
      <w:marLeft w:val="0"/>
      <w:marRight w:val="0"/>
      <w:marTop w:val="0"/>
      <w:marBottom w:val="0"/>
      <w:divBdr>
        <w:top w:val="none" w:sz="0" w:space="0" w:color="auto"/>
        <w:left w:val="none" w:sz="0" w:space="0" w:color="auto"/>
        <w:bottom w:val="none" w:sz="0" w:space="0" w:color="auto"/>
        <w:right w:val="none" w:sz="0" w:space="0" w:color="auto"/>
      </w:divBdr>
    </w:div>
    <w:div w:id="1519587020">
      <w:bodyDiv w:val="1"/>
      <w:marLeft w:val="0"/>
      <w:marRight w:val="0"/>
      <w:marTop w:val="0"/>
      <w:marBottom w:val="0"/>
      <w:divBdr>
        <w:top w:val="none" w:sz="0" w:space="0" w:color="auto"/>
        <w:left w:val="none" w:sz="0" w:space="0" w:color="auto"/>
        <w:bottom w:val="none" w:sz="0" w:space="0" w:color="auto"/>
        <w:right w:val="none" w:sz="0" w:space="0" w:color="auto"/>
      </w:divBdr>
      <w:divsChild>
        <w:div w:id="638926412">
          <w:marLeft w:val="0"/>
          <w:marRight w:val="0"/>
          <w:marTop w:val="150"/>
          <w:marBottom w:val="150"/>
          <w:divBdr>
            <w:top w:val="none" w:sz="0" w:space="0" w:color="auto"/>
            <w:left w:val="none" w:sz="0" w:space="0" w:color="auto"/>
            <w:bottom w:val="none" w:sz="0" w:space="0" w:color="auto"/>
            <w:right w:val="none" w:sz="0" w:space="0" w:color="auto"/>
          </w:divBdr>
        </w:div>
        <w:div w:id="2035224972">
          <w:marLeft w:val="0"/>
          <w:marRight w:val="0"/>
          <w:marTop w:val="150"/>
          <w:marBottom w:val="150"/>
          <w:divBdr>
            <w:top w:val="none" w:sz="0" w:space="0" w:color="auto"/>
            <w:left w:val="none" w:sz="0" w:space="0" w:color="auto"/>
            <w:bottom w:val="none" w:sz="0" w:space="0" w:color="auto"/>
            <w:right w:val="none" w:sz="0" w:space="0" w:color="auto"/>
          </w:divBdr>
        </w:div>
        <w:div w:id="755596297">
          <w:marLeft w:val="0"/>
          <w:marRight w:val="0"/>
          <w:marTop w:val="150"/>
          <w:marBottom w:val="150"/>
          <w:divBdr>
            <w:top w:val="none" w:sz="0" w:space="0" w:color="auto"/>
            <w:left w:val="none" w:sz="0" w:space="0" w:color="auto"/>
            <w:bottom w:val="none" w:sz="0" w:space="0" w:color="auto"/>
            <w:right w:val="none" w:sz="0" w:space="0" w:color="auto"/>
          </w:divBdr>
        </w:div>
        <w:div w:id="381753929">
          <w:marLeft w:val="0"/>
          <w:marRight w:val="0"/>
          <w:marTop w:val="150"/>
          <w:marBottom w:val="150"/>
          <w:divBdr>
            <w:top w:val="none" w:sz="0" w:space="0" w:color="auto"/>
            <w:left w:val="none" w:sz="0" w:space="0" w:color="auto"/>
            <w:bottom w:val="none" w:sz="0" w:space="0" w:color="auto"/>
            <w:right w:val="none" w:sz="0" w:space="0" w:color="auto"/>
          </w:divBdr>
        </w:div>
        <w:div w:id="1798915886">
          <w:marLeft w:val="0"/>
          <w:marRight w:val="0"/>
          <w:marTop w:val="150"/>
          <w:marBottom w:val="150"/>
          <w:divBdr>
            <w:top w:val="none" w:sz="0" w:space="0" w:color="auto"/>
            <w:left w:val="none" w:sz="0" w:space="0" w:color="auto"/>
            <w:bottom w:val="none" w:sz="0" w:space="0" w:color="auto"/>
            <w:right w:val="none" w:sz="0" w:space="0" w:color="auto"/>
          </w:divBdr>
        </w:div>
        <w:div w:id="1253900592">
          <w:marLeft w:val="0"/>
          <w:marRight w:val="0"/>
          <w:marTop w:val="150"/>
          <w:marBottom w:val="150"/>
          <w:divBdr>
            <w:top w:val="none" w:sz="0" w:space="0" w:color="auto"/>
            <w:left w:val="none" w:sz="0" w:space="0" w:color="auto"/>
            <w:bottom w:val="none" w:sz="0" w:space="0" w:color="auto"/>
            <w:right w:val="none" w:sz="0" w:space="0" w:color="auto"/>
          </w:divBdr>
        </w:div>
        <w:div w:id="530538702">
          <w:marLeft w:val="0"/>
          <w:marRight w:val="0"/>
          <w:marTop w:val="150"/>
          <w:marBottom w:val="150"/>
          <w:divBdr>
            <w:top w:val="none" w:sz="0" w:space="0" w:color="auto"/>
            <w:left w:val="none" w:sz="0" w:space="0" w:color="auto"/>
            <w:bottom w:val="none" w:sz="0" w:space="0" w:color="auto"/>
            <w:right w:val="none" w:sz="0" w:space="0" w:color="auto"/>
          </w:divBdr>
        </w:div>
        <w:div w:id="1580598124">
          <w:marLeft w:val="0"/>
          <w:marRight w:val="0"/>
          <w:marTop w:val="150"/>
          <w:marBottom w:val="15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58873622">
      <w:bodyDiv w:val="1"/>
      <w:marLeft w:val="0"/>
      <w:marRight w:val="0"/>
      <w:marTop w:val="0"/>
      <w:marBottom w:val="0"/>
      <w:divBdr>
        <w:top w:val="none" w:sz="0" w:space="0" w:color="auto"/>
        <w:left w:val="none" w:sz="0" w:space="0" w:color="auto"/>
        <w:bottom w:val="none" w:sz="0" w:space="0" w:color="auto"/>
        <w:right w:val="none" w:sz="0" w:space="0" w:color="auto"/>
      </w:divBdr>
    </w:div>
    <w:div w:id="1692564598">
      <w:bodyDiv w:val="1"/>
      <w:marLeft w:val="0"/>
      <w:marRight w:val="0"/>
      <w:marTop w:val="0"/>
      <w:marBottom w:val="0"/>
      <w:divBdr>
        <w:top w:val="none" w:sz="0" w:space="0" w:color="auto"/>
        <w:left w:val="none" w:sz="0" w:space="0" w:color="auto"/>
        <w:bottom w:val="none" w:sz="0" w:space="0" w:color="auto"/>
        <w:right w:val="none" w:sz="0" w:space="0" w:color="auto"/>
      </w:divBdr>
      <w:divsChild>
        <w:div w:id="266231824">
          <w:marLeft w:val="0"/>
          <w:marRight w:val="0"/>
          <w:marTop w:val="150"/>
          <w:marBottom w:val="150"/>
          <w:divBdr>
            <w:top w:val="none" w:sz="0" w:space="0" w:color="auto"/>
            <w:left w:val="none" w:sz="0" w:space="0" w:color="auto"/>
            <w:bottom w:val="none" w:sz="0" w:space="0" w:color="auto"/>
            <w:right w:val="none" w:sz="0" w:space="0" w:color="auto"/>
          </w:divBdr>
        </w:div>
        <w:div w:id="2004040628">
          <w:marLeft w:val="0"/>
          <w:marRight w:val="0"/>
          <w:marTop w:val="150"/>
          <w:marBottom w:val="150"/>
          <w:divBdr>
            <w:top w:val="none" w:sz="0" w:space="0" w:color="auto"/>
            <w:left w:val="none" w:sz="0" w:space="0" w:color="auto"/>
            <w:bottom w:val="none" w:sz="0" w:space="0" w:color="auto"/>
            <w:right w:val="none" w:sz="0" w:space="0" w:color="auto"/>
          </w:divBdr>
        </w:div>
        <w:div w:id="234048403">
          <w:marLeft w:val="0"/>
          <w:marRight w:val="0"/>
          <w:marTop w:val="150"/>
          <w:marBottom w:val="150"/>
          <w:divBdr>
            <w:top w:val="none" w:sz="0" w:space="0" w:color="auto"/>
            <w:left w:val="none" w:sz="0" w:space="0" w:color="auto"/>
            <w:bottom w:val="none" w:sz="0" w:space="0" w:color="auto"/>
            <w:right w:val="none" w:sz="0" w:space="0" w:color="auto"/>
          </w:divBdr>
        </w:div>
      </w:divsChild>
    </w:div>
    <w:div w:id="1794250524">
      <w:bodyDiv w:val="1"/>
      <w:marLeft w:val="0"/>
      <w:marRight w:val="0"/>
      <w:marTop w:val="0"/>
      <w:marBottom w:val="0"/>
      <w:divBdr>
        <w:top w:val="none" w:sz="0" w:space="0" w:color="auto"/>
        <w:left w:val="none" w:sz="0" w:space="0" w:color="auto"/>
        <w:bottom w:val="none" w:sz="0" w:space="0" w:color="auto"/>
        <w:right w:val="none" w:sz="0" w:space="0" w:color="auto"/>
      </w:divBdr>
      <w:divsChild>
        <w:div w:id="1643584286">
          <w:marLeft w:val="0"/>
          <w:marRight w:val="0"/>
          <w:marTop w:val="150"/>
          <w:marBottom w:val="150"/>
          <w:divBdr>
            <w:top w:val="none" w:sz="0" w:space="0" w:color="auto"/>
            <w:left w:val="none" w:sz="0" w:space="0" w:color="auto"/>
            <w:bottom w:val="none" w:sz="0" w:space="0" w:color="auto"/>
            <w:right w:val="none" w:sz="0" w:space="0" w:color="auto"/>
          </w:divBdr>
        </w:div>
        <w:div w:id="1629701091">
          <w:marLeft w:val="0"/>
          <w:marRight w:val="0"/>
          <w:marTop w:val="150"/>
          <w:marBottom w:val="150"/>
          <w:divBdr>
            <w:top w:val="none" w:sz="0" w:space="0" w:color="auto"/>
            <w:left w:val="none" w:sz="0" w:space="0" w:color="auto"/>
            <w:bottom w:val="none" w:sz="0" w:space="0" w:color="auto"/>
            <w:right w:val="none" w:sz="0" w:space="0" w:color="auto"/>
          </w:divBdr>
        </w:div>
      </w:divsChild>
    </w:div>
    <w:div w:id="1841459802">
      <w:bodyDiv w:val="1"/>
      <w:marLeft w:val="0"/>
      <w:marRight w:val="0"/>
      <w:marTop w:val="0"/>
      <w:marBottom w:val="0"/>
      <w:divBdr>
        <w:top w:val="none" w:sz="0" w:space="0" w:color="auto"/>
        <w:left w:val="none" w:sz="0" w:space="0" w:color="auto"/>
        <w:bottom w:val="none" w:sz="0" w:space="0" w:color="auto"/>
        <w:right w:val="none" w:sz="0" w:space="0" w:color="auto"/>
      </w:divBdr>
      <w:divsChild>
        <w:div w:id="1720008145">
          <w:marLeft w:val="0"/>
          <w:marRight w:val="0"/>
          <w:marTop w:val="150"/>
          <w:marBottom w:val="150"/>
          <w:divBdr>
            <w:top w:val="none" w:sz="0" w:space="0" w:color="auto"/>
            <w:left w:val="none" w:sz="0" w:space="0" w:color="auto"/>
            <w:bottom w:val="none" w:sz="0" w:space="0" w:color="auto"/>
            <w:right w:val="none" w:sz="0" w:space="0" w:color="auto"/>
          </w:divBdr>
        </w:div>
        <w:div w:id="51126193">
          <w:marLeft w:val="0"/>
          <w:marRight w:val="0"/>
          <w:marTop w:val="150"/>
          <w:marBottom w:val="150"/>
          <w:divBdr>
            <w:top w:val="none" w:sz="0" w:space="0" w:color="auto"/>
            <w:left w:val="none" w:sz="0" w:space="0" w:color="auto"/>
            <w:bottom w:val="none" w:sz="0" w:space="0" w:color="auto"/>
            <w:right w:val="none" w:sz="0" w:space="0" w:color="auto"/>
          </w:divBdr>
        </w:div>
        <w:div w:id="1547646508">
          <w:marLeft w:val="0"/>
          <w:marRight w:val="0"/>
          <w:marTop w:val="150"/>
          <w:marBottom w:val="150"/>
          <w:divBdr>
            <w:top w:val="none" w:sz="0" w:space="0" w:color="auto"/>
            <w:left w:val="none" w:sz="0" w:space="0" w:color="auto"/>
            <w:bottom w:val="none" w:sz="0" w:space="0" w:color="auto"/>
            <w:right w:val="none" w:sz="0" w:space="0" w:color="auto"/>
          </w:divBdr>
        </w:div>
        <w:div w:id="1097602954">
          <w:marLeft w:val="0"/>
          <w:marRight w:val="0"/>
          <w:marTop w:val="150"/>
          <w:marBottom w:val="150"/>
          <w:divBdr>
            <w:top w:val="none" w:sz="0" w:space="0" w:color="auto"/>
            <w:left w:val="none" w:sz="0" w:space="0" w:color="auto"/>
            <w:bottom w:val="none" w:sz="0" w:space="0" w:color="auto"/>
            <w:right w:val="none" w:sz="0" w:space="0" w:color="auto"/>
          </w:divBdr>
        </w:div>
        <w:div w:id="201750840">
          <w:marLeft w:val="0"/>
          <w:marRight w:val="0"/>
          <w:marTop w:val="150"/>
          <w:marBottom w:val="150"/>
          <w:divBdr>
            <w:top w:val="none" w:sz="0" w:space="0" w:color="auto"/>
            <w:left w:val="none" w:sz="0" w:space="0" w:color="auto"/>
            <w:bottom w:val="none" w:sz="0" w:space="0" w:color="auto"/>
            <w:right w:val="none" w:sz="0" w:space="0" w:color="auto"/>
          </w:divBdr>
        </w:div>
        <w:div w:id="133261587">
          <w:marLeft w:val="0"/>
          <w:marRight w:val="0"/>
          <w:marTop w:val="150"/>
          <w:marBottom w:val="150"/>
          <w:divBdr>
            <w:top w:val="none" w:sz="0" w:space="0" w:color="auto"/>
            <w:left w:val="none" w:sz="0" w:space="0" w:color="auto"/>
            <w:bottom w:val="none" w:sz="0" w:space="0" w:color="auto"/>
            <w:right w:val="none" w:sz="0" w:space="0" w:color="auto"/>
          </w:divBdr>
        </w:div>
        <w:div w:id="851064587">
          <w:marLeft w:val="0"/>
          <w:marRight w:val="0"/>
          <w:marTop w:val="150"/>
          <w:marBottom w:val="150"/>
          <w:divBdr>
            <w:top w:val="none" w:sz="0" w:space="0" w:color="auto"/>
            <w:left w:val="none" w:sz="0" w:space="0" w:color="auto"/>
            <w:bottom w:val="none" w:sz="0" w:space="0" w:color="auto"/>
            <w:right w:val="none" w:sz="0" w:space="0" w:color="auto"/>
          </w:divBdr>
        </w:div>
        <w:div w:id="873536421">
          <w:marLeft w:val="0"/>
          <w:marRight w:val="0"/>
          <w:marTop w:val="150"/>
          <w:marBottom w:val="150"/>
          <w:divBdr>
            <w:top w:val="none" w:sz="0" w:space="0" w:color="auto"/>
            <w:left w:val="none" w:sz="0" w:space="0" w:color="auto"/>
            <w:bottom w:val="none" w:sz="0" w:space="0" w:color="auto"/>
            <w:right w:val="none" w:sz="0" w:space="0" w:color="auto"/>
          </w:divBdr>
        </w:div>
        <w:div w:id="576591813">
          <w:marLeft w:val="0"/>
          <w:marRight w:val="0"/>
          <w:marTop w:val="150"/>
          <w:marBottom w:val="150"/>
          <w:divBdr>
            <w:top w:val="none" w:sz="0" w:space="0" w:color="auto"/>
            <w:left w:val="none" w:sz="0" w:space="0" w:color="auto"/>
            <w:bottom w:val="none" w:sz="0" w:space="0" w:color="auto"/>
            <w:right w:val="none" w:sz="0" w:space="0" w:color="auto"/>
          </w:divBdr>
        </w:div>
        <w:div w:id="1872036230">
          <w:marLeft w:val="0"/>
          <w:marRight w:val="0"/>
          <w:marTop w:val="150"/>
          <w:marBottom w:val="150"/>
          <w:divBdr>
            <w:top w:val="none" w:sz="0" w:space="0" w:color="auto"/>
            <w:left w:val="none" w:sz="0" w:space="0" w:color="auto"/>
            <w:bottom w:val="none" w:sz="0" w:space="0" w:color="auto"/>
            <w:right w:val="none" w:sz="0" w:space="0" w:color="auto"/>
          </w:divBdr>
        </w:div>
        <w:div w:id="168254610">
          <w:marLeft w:val="0"/>
          <w:marRight w:val="0"/>
          <w:marTop w:val="150"/>
          <w:marBottom w:val="150"/>
          <w:divBdr>
            <w:top w:val="none" w:sz="0" w:space="0" w:color="auto"/>
            <w:left w:val="none" w:sz="0" w:space="0" w:color="auto"/>
            <w:bottom w:val="none" w:sz="0" w:space="0" w:color="auto"/>
            <w:right w:val="none" w:sz="0" w:space="0" w:color="auto"/>
          </w:divBdr>
        </w:div>
      </w:divsChild>
    </w:div>
    <w:div w:id="1849557080">
      <w:bodyDiv w:val="1"/>
      <w:marLeft w:val="0"/>
      <w:marRight w:val="0"/>
      <w:marTop w:val="0"/>
      <w:marBottom w:val="0"/>
      <w:divBdr>
        <w:top w:val="none" w:sz="0" w:space="0" w:color="auto"/>
        <w:left w:val="none" w:sz="0" w:space="0" w:color="auto"/>
        <w:bottom w:val="none" w:sz="0" w:space="0" w:color="auto"/>
        <w:right w:val="none" w:sz="0" w:space="0" w:color="auto"/>
      </w:divBdr>
    </w:div>
    <w:div w:id="1918633893">
      <w:bodyDiv w:val="1"/>
      <w:marLeft w:val="0"/>
      <w:marRight w:val="0"/>
      <w:marTop w:val="0"/>
      <w:marBottom w:val="0"/>
      <w:divBdr>
        <w:top w:val="none" w:sz="0" w:space="0" w:color="auto"/>
        <w:left w:val="none" w:sz="0" w:space="0" w:color="auto"/>
        <w:bottom w:val="none" w:sz="0" w:space="0" w:color="auto"/>
        <w:right w:val="none" w:sz="0" w:space="0" w:color="auto"/>
      </w:divBdr>
    </w:div>
    <w:div w:id="1945189294">
      <w:bodyDiv w:val="1"/>
      <w:marLeft w:val="0"/>
      <w:marRight w:val="0"/>
      <w:marTop w:val="0"/>
      <w:marBottom w:val="0"/>
      <w:divBdr>
        <w:top w:val="none" w:sz="0" w:space="0" w:color="auto"/>
        <w:left w:val="none" w:sz="0" w:space="0" w:color="auto"/>
        <w:bottom w:val="none" w:sz="0" w:space="0" w:color="auto"/>
        <w:right w:val="none" w:sz="0" w:space="0" w:color="auto"/>
      </w:divBdr>
    </w:div>
    <w:div w:id="1951935932">
      <w:bodyDiv w:val="1"/>
      <w:marLeft w:val="0"/>
      <w:marRight w:val="0"/>
      <w:marTop w:val="0"/>
      <w:marBottom w:val="0"/>
      <w:divBdr>
        <w:top w:val="none" w:sz="0" w:space="0" w:color="auto"/>
        <w:left w:val="none" w:sz="0" w:space="0" w:color="auto"/>
        <w:bottom w:val="none" w:sz="0" w:space="0" w:color="auto"/>
        <w:right w:val="none" w:sz="0" w:space="0" w:color="auto"/>
      </w:divBdr>
    </w:div>
    <w:div w:id="1957757150">
      <w:bodyDiv w:val="1"/>
      <w:marLeft w:val="0"/>
      <w:marRight w:val="0"/>
      <w:marTop w:val="0"/>
      <w:marBottom w:val="0"/>
      <w:divBdr>
        <w:top w:val="none" w:sz="0" w:space="0" w:color="auto"/>
        <w:left w:val="none" w:sz="0" w:space="0" w:color="auto"/>
        <w:bottom w:val="none" w:sz="0" w:space="0" w:color="auto"/>
        <w:right w:val="none" w:sz="0" w:space="0" w:color="auto"/>
      </w:divBdr>
      <w:divsChild>
        <w:div w:id="1292519981">
          <w:marLeft w:val="0"/>
          <w:marRight w:val="0"/>
          <w:marTop w:val="150"/>
          <w:marBottom w:val="150"/>
          <w:divBdr>
            <w:top w:val="none" w:sz="0" w:space="0" w:color="auto"/>
            <w:left w:val="none" w:sz="0" w:space="0" w:color="auto"/>
            <w:bottom w:val="none" w:sz="0" w:space="0" w:color="auto"/>
            <w:right w:val="none" w:sz="0" w:space="0" w:color="auto"/>
          </w:divBdr>
        </w:div>
        <w:div w:id="797915440">
          <w:marLeft w:val="0"/>
          <w:marRight w:val="0"/>
          <w:marTop w:val="150"/>
          <w:marBottom w:val="150"/>
          <w:divBdr>
            <w:top w:val="none" w:sz="0" w:space="0" w:color="auto"/>
            <w:left w:val="none" w:sz="0" w:space="0" w:color="auto"/>
            <w:bottom w:val="none" w:sz="0" w:space="0" w:color="auto"/>
            <w:right w:val="none" w:sz="0" w:space="0" w:color="auto"/>
          </w:divBdr>
        </w:div>
      </w:divsChild>
    </w:div>
    <w:div w:id="1978409551">
      <w:bodyDiv w:val="1"/>
      <w:marLeft w:val="0"/>
      <w:marRight w:val="0"/>
      <w:marTop w:val="0"/>
      <w:marBottom w:val="0"/>
      <w:divBdr>
        <w:top w:val="none" w:sz="0" w:space="0" w:color="auto"/>
        <w:left w:val="none" w:sz="0" w:space="0" w:color="auto"/>
        <w:bottom w:val="none" w:sz="0" w:space="0" w:color="auto"/>
        <w:right w:val="none" w:sz="0" w:space="0" w:color="auto"/>
      </w:divBdr>
    </w:div>
    <w:div w:id="1997684494">
      <w:bodyDiv w:val="1"/>
      <w:marLeft w:val="0"/>
      <w:marRight w:val="0"/>
      <w:marTop w:val="0"/>
      <w:marBottom w:val="0"/>
      <w:divBdr>
        <w:top w:val="none" w:sz="0" w:space="0" w:color="auto"/>
        <w:left w:val="none" w:sz="0" w:space="0" w:color="auto"/>
        <w:bottom w:val="none" w:sz="0" w:space="0" w:color="auto"/>
        <w:right w:val="none" w:sz="0" w:space="0" w:color="auto"/>
      </w:divBdr>
    </w:div>
    <w:div w:id="2008710511">
      <w:bodyDiv w:val="1"/>
      <w:marLeft w:val="0"/>
      <w:marRight w:val="0"/>
      <w:marTop w:val="0"/>
      <w:marBottom w:val="0"/>
      <w:divBdr>
        <w:top w:val="none" w:sz="0" w:space="0" w:color="auto"/>
        <w:left w:val="none" w:sz="0" w:space="0" w:color="auto"/>
        <w:bottom w:val="none" w:sz="0" w:space="0" w:color="auto"/>
        <w:right w:val="none" w:sz="0" w:space="0" w:color="auto"/>
      </w:divBdr>
    </w:div>
    <w:div w:id="2010519687">
      <w:bodyDiv w:val="1"/>
      <w:marLeft w:val="0"/>
      <w:marRight w:val="0"/>
      <w:marTop w:val="0"/>
      <w:marBottom w:val="0"/>
      <w:divBdr>
        <w:top w:val="none" w:sz="0" w:space="0" w:color="auto"/>
        <w:left w:val="none" w:sz="0" w:space="0" w:color="auto"/>
        <w:bottom w:val="none" w:sz="0" w:space="0" w:color="auto"/>
        <w:right w:val="none" w:sz="0" w:space="0" w:color="auto"/>
      </w:divBdr>
      <w:divsChild>
        <w:div w:id="644436315">
          <w:marLeft w:val="0"/>
          <w:marRight w:val="0"/>
          <w:marTop w:val="0"/>
          <w:marBottom w:val="0"/>
          <w:divBdr>
            <w:top w:val="none" w:sz="0" w:space="0" w:color="auto"/>
            <w:left w:val="none" w:sz="0" w:space="0" w:color="auto"/>
            <w:bottom w:val="none" w:sz="0" w:space="0" w:color="auto"/>
            <w:right w:val="none" w:sz="0" w:space="0" w:color="auto"/>
          </w:divBdr>
        </w:div>
        <w:div w:id="1094328296">
          <w:marLeft w:val="0"/>
          <w:marRight w:val="0"/>
          <w:marTop w:val="0"/>
          <w:marBottom w:val="0"/>
          <w:divBdr>
            <w:top w:val="none" w:sz="0" w:space="0" w:color="auto"/>
            <w:left w:val="none" w:sz="0" w:space="0" w:color="auto"/>
            <w:bottom w:val="none" w:sz="0" w:space="0" w:color="auto"/>
            <w:right w:val="none" w:sz="0" w:space="0" w:color="auto"/>
          </w:divBdr>
        </w:div>
        <w:div w:id="334772988">
          <w:marLeft w:val="0"/>
          <w:marRight w:val="0"/>
          <w:marTop w:val="0"/>
          <w:marBottom w:val="0"/>
          <w:divBdr>
            <w:top w:val="none" w:sz="0" w:space="0" w:color="auto"/>
            <w:left w:val="none" w:sz="0" w:space="0" w:color="auto"/>
            <w:bottom w:val="none" w:sz="0" w:space="0" w:color="auto"/>
            <w:right w:val="none" w:sz="0" w:space="0" w:color="auto"/>
          </w:divBdr>
        </w:div>
      </w:divsChild>
    </w:div>
    <w:div w:id="2023047743">
      <w:bodyDiv w:val="1"/>
      <w:marLeft w:val="0"/>
      <w:marRight w:val="0"/>
      <w:marTop w:val="0"/>
      <w:marBottom w:val="0"/>
      <w:divBdr>
        <w:top w:val="none" w:sz="0" w:space="0" w:color="auto"/>
        <w:left w:val="none" w:sz="0" w:space="0" w:color="auto"/>
        <w:bottom w:val="none" w:sz="0" w:space="0" w:color="auto"/>
        <w:right w:val="none" w:sz="0" w:space="0" w:color="auto"/>
      </w:divBdr>
      <w:divsChild>
        <w:div w:id="89131752">
          <w:marLeft w:val="0"/>
          <w:marRight w:val="0"/>
          <w:marTop w:val="150"/>
          <w:marBottom w:val="150"/>
          <w:divBdr>
            <w:top w:val="none" w:sz="0" w:space="0" w:color="auto"/>
            <w:left w:val="none" w:sz="0" w:space="0" w:color="auto"/>
            <w:bottom w:val="none" w:sz="0" w:space="0" w:color="auto"/>
            <w:right w:val="none" w:sz="0" w:space="0" w:color="auto"/>
          </w:divBdr>
        </w:div>
        <w:div w:id="40056994">
          <w:marLeft w:val="0"/>
          <w:marRight w:val="0"/>
          <w:marTop w:val="150"/>
          <w:marBottom w:val="150"/>
          <w:divBdr>
            <w:top w:val="none" w:sz="0" w:space="0" w:color="auto"/>
            <w:left w:val="none" w:sz="0" w:space="0" w:color="auto"/>
            <w:bottom w:val="none" w:sz="0" w:space="0" w:color="auto"/>
            <w:right w:val="none" w:sz="0" w:space="0" w:color="auto"/>
          </w:divBdr>
        </w:div>
        <w:div w:id="637762388">
          <w:marLeft w:val="0"/>
          <w:marRight w:val="0"/>
          <w:marTop w:val="150"/>
          <w:marBottom w:val="150"/>
          <w:divBdr>
            <w:top w:val="none" w:sz="0" w:space="0" w:color="auto"/>
            <w:left w:val="none" w:sz="0" w:space="0" w:color="auto"/>
            <w:bottom w:val="none" w:sz="0" w:space="0" w:color="auto"/>
            <w:right w:val="none" w:sz="0" w:space="0" w:color="auto"/>
          </w:divBdr>
        </w:div>
        <w:div w:id="1824541574">
          <w:marLeft w:val="0"/>
          <w:marRight w:val="0"/>
          <w:marTop w:val="150"/>
          <w:marBottom w:val="150"/>
          <w:divBdr>
            <w:top w:val="none" w:sz="0" w:space="0" w:color="auto"/>
            <w:left w:val="none" w:sz="0" w:space="0" w:color="auto"/>
            <w:bottom w:val="none" w:sz="0" w:space="0" w:color="auto"/>
            <w:right w:val="none" w:sz="0" w:space="0" w:color="auto"/>
          </w:divBdr>
        </w:div>
      </w:divsChild>
    </w:div>
    <w:div w:id="2047564252">
      <w:bodyDiv w:val="1"/>
      <w:marLeft w:val="0"/>
      <w:marRight w:val="0"/>
      <w:marTop w:val="0"/>
      <w:marBottom w:val="0"/>
      <w:divBdr>
        <w:top w:val="none" w:sz="0" w:space="0" w:color="auto"/>
        <w:left w:val="none" w:sz="0" w:space="0" w:color="auto"/>
        <w:bottom w:val="none" w:sz="0" w:space="0" w:color="auto"/>
        <w:right w:val="none" w:sz="0" w:space="0" w:color="auto"/>
      </w:divBdr>
      <w:divsChild>
        <w:div w:id="2026979251">
          <w:marLeft w:val="0"/>
          <w:marRight w:val="0"/>
          <w:marTop w:val="150"/>
          <w:marBottom w:val="150"/>
          <w:divBdr>
            <w:top w:val="none" w:sz="0" w:space="0" w:color="auto"/>
            <w:left w:val="none" w:sz="0" w:space="0" w:color="auto"/>
            <w:bottom w:val="none" w:sz="0" w:space="0" w:color="auto"/>
            <w:right w:val="none" w:sz="0" w:space="0" w:color="auto"/>
          </w:divBdr>
        </w:div>
        <w:div w:id="1376925316">
          <w:marLeft w:val="0"/>
          <w:marRight w:val="0"/>
          <w:marTop w:val="150"/>
          <w:marBottom w:val="150"/>
          <w:divBdr>
            <w:top w:val="none" w:sz="0" w:space="0" w:color="auto"/>
            <w:left w:val="none" w:sz="0" w:space="0" w:color="auto"/>
            <w:bottom w:val="none" w:sz="0" w:space="0" w:color="auto"/>
            <w:right w:val="none" w:sz="0" w:space="0" w:color="auto"/>
          </w:divBdr>
        </w:div>
      </w:divsChild>
    </w:div>
    <w:div w:id="2074572706">
      <w:bodyDiv w:val="1"/>
      <w:marLeft w:val="0"/>
      <w:marRight w:val="0"/>
      <w:marTop w:val="0"/>
      <w:marBottom w:val="0"/>
      <w:divBdr>
        <w:top w:val="none" w:sz="0" w:space="0" w:color="auto"/>
        <w:left w:val="none" w:sz="0" w:space="0" w:color="auto"/>
        <w:bottom w:val="none" w:sz="0" w:space="0" w:color="auto"/>
        <w:right w:val="none" w:sz="0" w:space="0" w:color="auto"/>
      </w:divBdr>
      <w:divsChild>
        <w:div w:id="1194996201">
          <w:marLeft w:val="0"/>
          <w:marRight w:val="0"/>
          <w:marTop w:val="150"/>
          <w:marBottom w:val="150"/>
          <w:divBdr>
            <w:top w:val="none" w:sz="0" w:space="0" w:color="auto"/>
            <w:left w:val="none" w:sz="0" w:space="0" w:color="auto"/>
            <w:bottom w:val="none" w:sz="0" w:space="0" w:color="auto"/>
            <w:right w:val="none" w:sz="0" w:space="0" w:color="auto"/>
          </w:divBdr>
        </w:div>
        <w:div w:id="1390038479">
          <w:marLeft w:val="0"/>
          <w:marRight w:val="0"/>
          <w:marTop w:val="150"/>
          <w:marBottom w:val="150"/>
          <w:divBdr>
            <w:top w:val="none" w:sz="0" w:space="0" w:color="auto"/>
            <w:left w:val="none" w:sz="0" w:space="0" w:color="auto"/>
            <w:bottom w:val="none" w:sz="0" w:space="0" w:color="auto"/>
            <w:right w:val="none" w:sz="0" w:space="0" w:color="auto"/>
          </w:divBdr>
        </w:div>
        <w:div w:id="297034656">
          <w:marLeft w:val="0"/>
          <w:marRight w:val="0"/>
          <w:marTop w:val="150"/>
          <w:marBottom w:val="150"/>
          <w:divBdr>
            <w:top w:val="none" w:sz="0" w:space="0" w:color="auto"/>
            <w:left w:val="none" w:sz="0" w:space="0" w:color="auto"/>
            <w:bottom w:val="none" w:sz="0" w:space="0" w:color="auto"/>
            <w:right w:val="none" w:sz="0" w:space="0" w:color="auto"/>
          </w:divBdr>
        </w:div>
        <w:div w:id="492456002">
          <w:marLeft w:val="0"/>
          <w:marRight w:val="0"/>
          <w:marTop w:val="150"/>
          <w:marBottom w:val="150"/>
          <w:divBdr>
            <w:top w:val="none" w:sz="0" w:space="0" w:color="auto"/>
            <w:left w:val="none" w:sz="0" w:space="0" w:color="auto"/>
            <w:bottom w:val="none" w:sz="0" w:space="0" w:color="auto"/>
            <w:right w:val="none" w:sz="0" w:space="0" w:color="auto"/>
          </w:divBdr>
        </w:div>
        <w:div w:id="740834922">
          <w:marLeft w:val="0"/>
          <w:marRight w:val="0"/>
          <w:marTop w:val="150"/>
          <w:marBottom w:val="150"/>
          <w:divBdr>
            <w:top w:val="none" w:sz="0" w:space="0" w:color="auto"/>
            <w:left w:val="none" w:sz="0" w:space="0" w:color="auto"/>
            <w:bottom w:val="none" w:sz="0" w:space="0" w:color="auto"/>
            <w:right w:val="none" w:sz="0" w:space="0" w:color="auto"/>
          </w:divBdr>
        </w:div>
      </w:divsChild>
    </w:div>
    <w:div w:id="2121291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6.png"/><Relationship Id="rId211" Type="http://schemas.openxmlformats.org/officeDocument/2006/relationships/hyperlink" Target="https://itforvn.com/tu-hoc-ccna-bai-9-giao-thuc-cap-phat-ip-dong-dhcp/"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2.png"/><Relationship Id="rId197" Type="http://schemas.openxmlformats.org/officeDocument/2006/relationships/image" Target="media/image187.png"/><Relationship Id="rId206" Type="http://schemas.openxmlformats.org/officeDocument/2006/relationships/image" Target="media/image196.png"/><Relationship Id="rId201" Type="http://schemas.openxmlformats.org/officeDocument/2006/relationships/image" Target="media/image19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4.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hyperlink" Target="https://sites.google.com/site/pvanthopdu/cacmonphutrach/acl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hyperlink" Target="https://waren.vn/chuyen-de/nat-ly-thuyet-tong-quan.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hyperlink" Target="https://itforvn.com/giao-thuc-rstp-pvst/" TargetMode="External"/><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hyperlink" Target="http://caovantho.blogspot.com/2013/06/tim-hieu-giao-thuc-hot-standby-router.html"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FE8947-ED7A-46DC-888D-2C11FA15AD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9392</TotalTime>
  <Pages>221</Pages>
  <Words>23627</Words>
  <Characters>134678</Characters>
  <Application>Microsoft Office Word</Application>
  <DocSecurity>0</DocSecurity>
  <Lines>1122</Lines>
  <Paragraphs>315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Nguyễn Đồng Huy</cp:lastModifiedBy>
  <cp:revision>4866</cp:revision>
  <cp:lastPrinted>2021-12-12T15:18:00Z</cp:lastPrinted>
  <dcterms:created xsi:type="dcterms:W3CDTF">2019-09-22T12:43:00Z</dcterms:created>
  <dcterms:modified xsi:type="dcterms:W3CDTF">2021-12-28T11:34:00Z</dcterms:modified>
</cp:coreProperties>
</file>